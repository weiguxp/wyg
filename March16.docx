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37F222" w14:textId="77777777" w:rsidR="004304E2" w:rsidRPr="00C0292D" w:rsidRDefault="004304E2" w:rsidP="00E60BE8"/>
    <w:p w14:paraId="1050D2AE" w14:textId="77777777" w:rsidR="004304E2" w:rsidRPr="00C0292D" w:rsidRDefault="004304E2" w:rsidP="00C0292D">
      <w:pPr>
        <w:spacing w:line="360" w:lineRule="auto"/>
        <w:jc w:val="center"/>
        <w:rPr>
          <w:rFonts w:cs="Arial Unicode MS"/>
          <w:b/>
          <w:sz w:val="32"/>
          <w:szCs w:val="32"/>
          <w:u w:val="single"/>
        </w:rPr>
      </w:pPr>
    </w:p>
    <w:p w14:paraId="07AF05E7" w14:textId="77777777" w:rsidR="004304E2" w:rsidRPr="00C0292D" w:rsidRDefault="004304E2" w:rsidP="00C0292D">
      <w:pPr>
        <w:spacing w:line="360" w:lineRule="auto"/>
        <w:jc w:val="center"/>
        <w:rPr>
          <w:rFonts w:cs="Arial Unicode MS"/>
          <w:b/>
          <w:sz w:val="32"/>
          <w:szCs w:val="32"/>
          <w:u w:val="single"/>
        </w:rPr>
      </w:pPr>
    </w:p>
    <w:p w14:paraId="6082143B" w14:textId="77777777" w:rsidR="00ED291C" w:rsidRPr="00C0292D" w:rsidRDefault="0087239E" w:rsidP="00584658">
      <w:pPr>
        <w:pStyle w:val="McGillTitleCover"/>
      </w:pPr>
      <w:r w:rsidRPr="00C0292D">
        <w:t>Facile exchange of arsenic between adducts and implications to drug discovery</w:t>
      </w:r>
    </w:p>
    <w:p w14:paraId="794F06CD" w14:textId="77777777" w:rsidR="00ED291C" w:rsidRPr="00C0292D" w:rsidRDefault="00ED291C" w:rsidP="00C0292D">
      <w:pPr>
        <w:pStyle w:val="McGillAuthor"/>
        <w:rPr>
          <w:rFonts w:cs="Arial Unicode MS"/>
        </w:rPr>
      </w:pPr>
      <w:r w:rsidRPr="00C0292D">
        <w:rPr>
          <w:rFonts w:cs="Arial Unicode MS"/>
        </w:rPr>
        <w:t xml:space="preserve">By </w:t>
      </w:r>
      <w:proofErr w:type="spellStart"/>
      <w:r w:rsidRPr="00C0292D">
        <w:rPr>
          <w:rFonts w:cs="Arial Unicode MS"/>
        </w:rPr>
        <w:t>Yuxuan</w:t>
      </w:r>
      <w:proofErr w:type="spellEnd"/>
      <w:r w:rsidRPr="00C0292D">
        <w:rPr>
          <w:rFonts w:cs="Arial Unicode MS"/>
        </w:rPr>
        <w:t xml:space="preserve"> </w:t>
      </w:r>
      <w:proofErr w:type="spellStart"/>
      <w:proofErr w:type="gramStart"/>
      <w:r w:rsidRPr="00C0292D">
        <w:rPr>
          <w:rFonts w:cs="Arial Unicode MS"/>
        </w:rPr>
        <w:t>Gu</w:t>
      </w:r>
      <w:proofErr w:type="spellEnd"/>
      <w:proofErr w:type="gramEnd"/>
      <w:r w:rsidRPr="00C0292D">
        <w:rPr>
          <w:rFonts w:cs="Arial Unicode MS"/>
        </w:rPr>
        <w:t xml:space="preserve"> </w:t>
      </w:r>
    </w:p>
    <w:p w14:paraId="67C4F1D6" w14:textId="77777777" w:rsidR="00ED291C" w:rsidRPr="00C0292D" w:rsidRDefault="00ED291C" w:rsidP="00C0292D">
      <w:pPr>
        <w:pStyle w:val="Default"/>
        <w:spacing w:line="360" w:lineRule="auto"/>
        <w:rPr>
          <w:rFonts w:ascii="Arial Unicode MS" w:eastAsia="Arial Unicode MS" w:hAnsi="Arial Unicode MS" w:cs="Arial Unicode MS"/>
        </w:rPr>
      </w:pPr>
    </w:p>
    <w:p w14:paraId="097E9941" w14:textId="77777777" w:rsidR="00ED291C" w:rsidRPr="00C0292D" w:rsidRDefault="00ED291C" w:rsidP="00C0292D">
      <w:pPr>
        <w:pStyle w:val="McGillRequirementStatement"/>
        <w:rPr>
          <w:rFonts w:cs="Arial Unicode MS"/>
        </w:rPr>
      </w:pPr>
      <w:r w:rsidRPr="00C0292D">
        <w:rPr>
          <w:rFonts w:cs="Arial Unicode MS"/>
        </w:rPr>
        <w:t xml:space="preserve"> A thesis submitted to McGill University in partial fulfillment of the requirements for the degree of:</w:t>
      </w:r>
    </w:p>
    <w:p w14:paraId="58CA056A" w14:textId="77777777" w:rsidR="00ED291C" w:rsidRPr="00C0292D" w:rsidRDefault="00ED291C" w:rsidP="00C0292D">
      <w:pPr>
        <w:pStyle w:val="McGillBodyText"/>
        <w:rPr>
          <w:rFonts w:cs="Arial Unicode MS"/>
        </w:rPr>
      </w:pPr>
    </w:p>
    <w:p w14:paraId="593E9331" w14:textId="77777777" w:rsidR="00ED291C" w:rsidRPr="00C0292D" w:rsidRDefault="00ED291C" w:rsidP="00C0292D">
      <w:pPr>
        <w:pStyle w:val="McGillDegree"/>
        <w:rPr>
          <w:rFonts w:cs="Arial Unicode MS"/>
        </w:rPr>
      </w:pPr>
      <w:r w:rsidRPr="00C0292D">
        <w:rPr>
          <w:rFonts w:cs="Arial Unicode MS"/>
        </w:rPr>
        <w:t>MASTER OF SCIENCE</w:t>
      </w:r>
    </w:p>
    <w:p w14:paraId="50A196EA" w14:textId="77777777" w:rsidR="00ED291C" w:rsidRPr="00C0292D" w:rsidRDefault="00ED291C" w:rsidP="00C0292D">
      <w:pPr>
        <w:pStyle w:val="McGillBodyText"/>
        <w:rPr>
          <w:rFonts w:cs="Arial Unicode MS"/>
        </w:rPr>
      </w:pPr>
    </w:p>
    <w:p w14:paraId="62278039" w14:textId="77777777" w:rsidR="00ED291C" w:rsidRPr="00C0292D" w:rsidRDefault="00ED291C" w:rsidP="00C0292D">
      <w:pPr>
        <w:pStyle w:val="McGillUniversityAddr"/>
        <w:rPr>
          <w:rFonts w:cs="Arial Unicode MS"/>
        </w:rPr>
      </w:pPr>
    </w:p>
    <w:p w14:paraId="206EF628" w14:textId="77777777" w:rsidR="00ED291C" w:rsidRPr="00C0292D" w:rsidRDefault="00ED291C" w:rsidP="00584658">
      <w:pPr>
        <w:pStyle w:val="McGillDepartment"/>
      </w:pPr>
      <w:r w:rsidRPr="00C0292D">
        <w:t xml:space="preserve">Department of Chemistry, Faculty of Science </w:t>
      </w:r>
    </w:p>
    <w:p w14:paraId="5BE62223" w14:textId="77777777" w:rsidR="00ED291C" w:rsidRPr="00C0292D" w:rsidRDefault="00674F74" w:rsidP="00674F74">
      <w:pPr>
        <w:pStyle w:val="McGillUniversityAddr"/>
        <w:rPr>
          <w:rFonts w:cs="Arial Unicode MS"/>
          <w:sz w:val="23"/>
          <w:szCs w:val="23"/>
        </w:rPr>
      </w:pPr>
      <w:r>
        <w:rPr>
          <w:rFonts w:cs="Arial Unicode MS"/>
          <w:sz w:val="23"/>
          <w:szCs w:val="23"/>
        </w:rPr>
        <w:t xml:space="preserve">McGill University </w:t>
      </w:r>
      <w:r>
        <w:rPr>
          <w:rFonts w:cs="Arial Unicode MS"/>
          <w:sz w:val="23"/>
          <w:szCs w:val="23"/>
        </w:rPr>
        <w:br/>
      </w:r>
      <w:r w:rsidR="00ED291C" w:rsidRPr="00C0292D">
        <w:rPr>
          <w:rFonts w:cs="Arial Unicode MS"/>
          <w:sz w:val="23"/>
          <w:szCs w:val="23"/>
        </w:rPr>
        <w:t xml:space="preserve">Montréal, Québec, Canada </w:t>
      </w:r>
    </w:p>
    <w:p w14:paraId="26B88F1A" w14:textId="77777777" w:rsidR="00ED291C" w:rsidRPr="00C0292D" w:rsidRDefault="00ED291C" w:rsidP="00C0292D">
      <w:pPr>
        <w:pStyle w:val="McGillCopyright"/>
        <w:rPr>
          <w:rFonts w:cs="Arial Unicode MS"/>
        </w:rPr>
      </w:pPr>
    </w:p>
    <w:p w14:paraId="1156B1FD" w14:textId="77777777" w:rsidR="00ED291C" w:rsidRPr="00C0292D" w:rsidRDefault="00ED291C" w:rsidP="00C0292D">
      <w:pPr>
        <w:pStyle w:val="McGillCopyright"/>
        <w:rPr>
          <w:rFonts w:cs="Arial Unicode MS"/>
        </w:rPr>
      </w:pPr>
      <w:r w:rsidRPr="00C0292D">
        <w:rPr>
          <w:rFonts w:cs="Arial Unicode MS"/>
        </w:rPr>
        <w:t>©</w:t>
      </w:r>
      <w:proofErr w:type="spellStart"/>
      <w:r w:rsidR="006B38D4" w:rsidRPr="00C0292D">
        <w:rPr>
          <w:rFonts w:cs="Arial Unicode MS"/>
        </w:rPr>
        <w:t>Yuxuan</w:t>
      </w:r>
      <w:proofErr w:type="spellEnd"/>
      <w:r w:rsidR="006B38D4" w:rsidRPr="00C0292D">
        <w:rPr>
          <w:rFonts w:cs="Arial Unicode MS"/>
        </w:rPr>
        <w:t xml:space="preserve"> </w:t>
      </w:r>
      <w:proofErr w:type="spellStart"/>
      <w:r w:rsidR="006B38D4" w:rsidRPr="00C0292D">
        <w:rPr>
          <w:rFonts w:cs="Arial Unicode MS"/>
        </w:rPr>
        <w:t>Gu</w:t>
      </w:r>
      <w:proofErr w:type="spellEnd"/>
      <w:r w:rsidR="006B38D4" w:rsidRPr="00C0292D">
        <w:rPr>
          <w:rFonts w:cs="Arial Unicode MS"/>
        </w:rPr>
        <w:t xml:space="preserve"> </w:t>
      </w:r>
      <w:r w:rsidRPr="00C0292D">
        <w:rPr>
          <w:rFonts w:cs="Arial Unicode MS"/>
        </w:rPr>
        <w:t>201</w:t>
      </w:r>
      <w:r w:rsidR="00674F74">
        <w:rPr>
          <w:rFonts w:cs="Arial Unicode MS"/>
        </w:rPr>
        <w:t>4</w:t>
      </w:r>
    </w:p>
    <w:p w14:paraId="45F6ECB5" w14:textId="77777777" w:rsidR="00187646" w:rsidRPr="00C0292D" w:rsidRDefault="009622A5" w:rsidP="00C0292D">
      <w:pPr>
        <w:pStyle w:val="McGillAbstractEnHeading"/>
        <w:rPr>
          <w:rFonts w:cs="Arial Unicode MS"/>
        </w:rPr>
      </w:pPr>
      <w:r w:rsidRPr="00C0292D">
        <w:rPr>
          <w:rFonts w:cs="Arial Unicode MS"/>
        </w:rPr>
        <w:br w:type="page"/>
      </w:r>
      <w:r w:rsidR="00ED291C" w:rsidRPr="00C0292D">
        <w:rPr>
          <w:rFonts w:cs="Arial Unicode MS"/>
        </w:rPr>
        <w:lastRenderedPageBreak/>
        <w:br w:type="page"/>
      </w:r>
      <w:r w:rsidR="00DB29AC" w:rsidRPr="00C0292D">
        <w:rPr>
          <w:rFonts w:cs="Arial Unicode MS"/>
        </w:rPr>
        <w:lastRenderedPageBreak/>
        <w:t>Abstract</w:t>
      </w:r>
    </w:p>
    <w:p w14:paraId="2CE3C5A1"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rPr>
        <w:t>Arsenic is a well-known poison that lives a double life as a therapeutic agent. Recent</w:t>
      </w:r>
      <w:r w:rsidR="00FA5FD3" w:rsidRPr="00C0292D">
        <w:rPr>
          <w:rFonts w:cs="Arial Unicode MS"/>
        </w:rPr>
        <w:t>ly</w:t>
      </w:r>
      <w:r w:rsidR="004F69EC">
        <w:rPr>
          <w:rFonts w:cs="Arial Unicode MS"/>
        </w:rPr>
        <w:t>,</w:t>
      </w:r>
      <w:r w:rsidRPr="00C0292D">
        <w:rPr>
          <w:rFonts w:cs="Arial Unicode MS"/>
        </w:rPr>
        <w:t xml:space="preserve"> arsenic trioxide has been used to treat the cancer acute </w:t>
      </w:r>
      <w:proofErr w:type="spellStart"/>
      <w:r w:rsidRPr="00C0292D">
        <w:rPr>
          <w:rFonts w:cs="Arial Unicode MS"/>
        </w:rPr>
        <w:t>promyelocytic</w:t>
      </w:r>
      <w:proofErr w:type="spellEnd"/>
      <w:r w:rsidRPr="00C0292D">
        <w:rPr>
          <w:rFonts w:cs="Arial Unicode MS"/>
        </w:rPr>
        <w:t xml:space="preserve"> leukemia with high efficacy. Unfortunately, arsenic drug development has been road blocked by a lack of understanding of the mechanisms of interaction. This thesis attempts to elucidate these mechanisms by looking at the reaction kinetics and thermodynamics of various arsenic species, including potent new organic arsenicals such as </w:t>
      </w:r>
      <w:r w:rsidRPr="00C0292D">
        <w:rPr>
          <w:rFonts w:cs="Arial Unicode MS"/>
          <w:color w:val="000000"/>
          <w:sz w:val="23"/>
          <w:szCs w:val="23"/>
        </w:rPr>
        <w:t>S-</w:t>
      </w:r>
      <w:proofErr w:type="spellStart"/>
      <w:r w:rsidRPr="00C0292D">
        <w:rPr>
          <w:rFonts w:cs="Arial Unicode MS"/>
          <w:color w:val="000000"/>
          <w:sz w:val="23"/>
          <w:szCs w:val="23"/>
        </w:rPr>
        <w:t>dimethylarsino</w:t>
      </w:r>
      <w:proofErr w:type="spellEnd"/>
      <w:r w:rsidRPr="00C0292D">
        <w:rPr>
          <w:rFonts w:cs="Arial Unicode MS"/>
          <w:color w:val="000000"/>
          <w:sz w:val="23"/>
          <w:szCs w:val="23"/>
        </w:rPr>
        <w:t>-glutathione (ZIO-101) and S-</w:t>
      </w:r>
      <w:proofErr w:type="spellStart"/>
      <w:r w:rsidRPr="00C0292D">
        <w:rPr>
          <w:rFonts w:cs="Arial Unicode MS"/>
          <w:color w:val="000000"/>
          <w:sz w:val="23"/>
          <w:szCs w:val="23"/>
        </w:rPr>
        <w:t>dimethylarsino</w:t>
      </w:r>
      <w:proofErr w:type="spellEnd"/>
      <w:r w:rsidRPr="00C0292D">
        <w:rPr>
          <w:rFonts w:cs="Arial Unicode MS"/>
          <w:color w:val="000000"/>
          <w:sz w:val="23"/>
          <w:szCs w:val="23"/>
        </w:rPr>
        <w:t xml:space="preserve">-cysteine (DMAC). </w:t>
      </w:r>
    </w:p>
    <w:p w14:paraId="39217E37"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color w:val="000000"/>
          <w:sz w:val="23"/>
          <w:szCs w:val="23"/>
        </w:rPr>
        <w:t xml:space="preserve">Data shows that rapid </w:t>
      </w:r>
      <w:proofErr w:type="spellStart"/>
      <w:r w:rsidRPr="00C0292D">
        <w:rPr>
          <w:rFonts w:cs="Arial Unicode MS"/>
          <w:color w:val="000000"/>
          <w:sz w:val="23"/>
          <w:szCs w:val="23"/>
        </w:rPr>
        <w:t>thiolate</w:t>
      </w:r>
      <w:proofErr w:type="spellEnd"/>
      <w:r w:rsidRPr="00C0292D">
        <w:rPr>
          <w:rFonts w:cs="Arial Unicode MS"/>
          <w:color w:val="000000"/>
          <w:sz w:val="23"/>
          <w:szCs w:val="23"/>
        </w:rPr>
        <w:t xml:space="preserve"> exchange of </w:t>
      </w:r>
      <w:proofErr w:type="spellStart"/>
      <w:r w:rsidRPr="00C0292D">
        <w:rPr>
          <w:rFonts w:cs="Arial Unicode MS"/>
          <w:color w:val="000000"/>
          <w:sz w:val="23"/>
          <w:szCs w:val="23"/>
        </w:rPr>
        <w:t>dimethylarsonim</w:t>
      </w:r>
      <w:proofErr w:type="spellEnd"/>
      <w:r w:rsidRPr="00C0292D">
        <w:rPr>
          <w:rFonts w:cs="Arial Unicode MS"/>
          <w:color w:val="000000"/>
          <w:sz w:val="23"/>
          <w:szCs w:val="23"/>
        </w:rPr>
        <w:t>, Me</w:t>
      </w:r>
      <w:r w:rsidRPr="00C0292D">
        <w:rPr>
          <w:rFonts w:cs="Arial Unicode MS"/>
          <w:color w:val="000000"/>
          <w:sz w:val="23"/>
          <w:szCs w:val="23"/>
          <w:vertAlign w:val="subscript"/>
        </w:rPr>
        <w:t>2</w:t>
      </w:r>
      <w:r w:rsidRPr="00C0292D">
        <w:rPr>
          <w:rFonts w:cs="Arial Unicode MS"/>
          <w:color w:val="000000"/>
          <w:sz w:val="23"/>
          <w:szCs w:val="23"/>
        </w:rPr>
        <w:t>As</w:t>
      </w:r>
      <w:r w:rsidRPr="00C0292D">
        <w:rPr>
          <w:rFonts w:cs="Arial Unicode MS"/>
          <w:color w:val="000000"/>
          <w:sz w:val="23"/>
          <w:szCs w:val="23"/>
          <w:vertAlign w:val="superscript"/>
        </w:rPr>
        <w:t>+</w:t>
      </w:r>
      <w:r w:rsidRPr="00C0292D">
        <w:rPr>
          <w:rFonts w:cs="Arial Unicode MS"/>
          <w:color w:val="000000"/>
          <w:sz w:val="23"/>
          <w:szCs w:val="23"/>
        </w:rPr>
        <w:t xml:space="preserve">, occurs when the two compounds are dissolved in aqueous solution. The equilibrium constants of this </w:t>
      </w:r>
      <w:proofErr w:type="spellStart"/>
      <w:r w:rsidRPr="00C0292D">
        <w:rPr>
          <w:rFonts w:cs="Arial Unicode MS"/>
          <w:color w:val="000000"/>
          <w:sz w:val="23"/>
          <w:szCs w:val="23"/>
        </w:rPr>
        <w:t>interthiol</w:t>
      </w:r>
      <w:proofErr w:type="spellEnd"/>
      <w:r w:rsidRPr="00C0292D">
        <w:rPr>
          <w:rFonts w:cs="Arial Unicode MS"/>
          <w:color w:val="000000"/>
          <w:sz w:val="23"/>
          <w:szCs w:val="23"/>
        </w:rPr>
        <w:t xml:space="preserve"> transfer were characteri</w:t>
      </w:r>
      <w:r w:rsidR="004F69EC">
        <w:rPr>
          <w:rFonts w:cs="Arial Unicode MS"/>
          <w:color w:val="000000"/>
          <w:sz w:val="23"/>
          <w:szCs w:val="23"/>
        </w:rPr>
        <w:t>s</w:t>
      </w:r>
      <w:r w:rsidRPr="00C0292D">
        <w:rPr>
          <w:rFonts w:cs="Arial Unicode MS"/>
          <w:color w:val="000000"/>
          <w:sz w:val="23"/>
          <w:szCs w:val="23"/>
        </w:rPr>
        <w:t>ed b</w:t>
      </w:r>
      <w:r w:rsidR="00FA5FD3" w:rsidRPr="00C0292D">
        <w:rPr>
          <w:rFonts w:cs="Arial Unicode MS"/>
          <w:color w:val="000000"/>
          <w:sz w:val="23"/>
          <w:szCs w:val="23"/>
        </w:rPr>
        <w:t xml:space="preserve">y the integrals of the </w:t>
      </w:r>
      <w:proofErr w:type="spellStart"/>
      <w:r w:rsidR="00FA5FD3" w:rsidRPr="00C0292D">
        <w:rPr>
          <w:rFonts w:cs="Arial Unicode MS"/>
          <w:color w:val="000000"/>
          <w:sz w:val="23"/>
          <w:szCs w:val="23"/>
        </w:rPr>
        <w:t>diastereotopic</w:t>
      </w:r>
      <w:proofErr w:type="spellEnd"/>
      <w:r w:rsidRPr="00C0292D">
        <w:rPr>
          <w:rFonts w:cs="Arial Unicode MS"/>
          <w:color w:val="000000"/>
          <w:sz w:val="23"/>
          <w:szCs w:val="23"/>
        </w:rPr>
        <w:t xml:space="preserve"> </w:t>
      </w:r>
      <w:proofErr w:type="spellStart"/>
      <w:r w:rsidRPr="00C0292D">
        <w:rPr>
          <w:rFonts w:cs="Arial Unicode MS"/>
          <w:color w:val="000000"/>
          <w:sz w:val="23"/>
          <w:szCs w:val="23"/>
        </w:rPr>
        <w:t>methylarsonium</w:t>
      </w:r>
      <w:proofErr w:type="spellEnd"/>
      <w:r w:rsidRPr="00C0292D">
        <w:rPr>
          <w:rFonts w:cs="Arial Unicode MS"/>
          <w:color w:val="000000"/>
          <w:sz w:val="23"/>
          <w:szCs w:val="23"/>
        </w:rPr>
        <w:t xml:space="preserve"> resonances of the species in </w:t>
      </w:r>
      <w:r w:rsidRPr="00C0292D">
        <w:rPr>
          <w:rFonts w:cs="Arial Unicode MS"/>
          <w:color w:val="000000"/>
          <w:sz w:val="23"/>
          <w:szCs w:val="23"/>
          <w:vertAlign w:val="superscript"/>
        </w:rPr>
        <w:t>1</w:t>
      </w:r>
      <w:r w:rsidRPr="00C0292D">
        <w:rPr>
          <w:rFonts w:cs="Arial Unicode MS"/>
          <w:color w:val="000000"/>
          <w:sz w:val="23"/>
          <w:szCs w:val="23"/>
        </w:rPr>
        <w:t xml:space="preserve">H NMR. Dynamic NMR was used to characterise rapid intra molecular conformational dynamics which lead to the coalescence of </w:t>
      </w:r>
      <w:proofErr w:type="spellStart"/>
      <w:r w:rsidRPr="00C0292D">
        <w:rPr>
          <w:rFonts w:cs="Arial Unicode MS"/>
          <w:color w:val="000000"/>
          <w:sz w:val="23"/>
          <w:szCs w:val="23"/>
        </w:rPr>
        <w:t>diastereo</w:t>
      </w:r>
      <w:r w:rsidR="004F69EC">
        <w:rPr>
          <w:rFonts w:cs="Arial Unicode MS"/>
          <w:color w:val="000000"/>
          <w:sz w:val="23"/>
          <w:szCs w:val="23"/>
        </w:rPr>
        <w:t>to</w:t>
      </w:r>
      <w:r w:rsidRPr="00C0292D">
        <w:rPr>
          <w:rFonts w:cs="Arial Unicode MS"/>
          <w:color w:val="000000"/>
          <w:sz w:val="23"/>
          <w:szCs w:val="23"/>
        </w:rPr>
        <w:t>pic</w:t>
      </w:r>
      <w:proofErr w:type="spellEnd"/>
      <w:r w:rsidRPr="00C0292D">
        <w:rPr>
          <w:rFonts w:cs="Arial Unicode MS"/>
          <w:color w:val="000000"/>
          <w:sz w:val="23"/>
          <w:szCs w:val="23"/>
        </w:rPr>
        <w:t xml:space="preserve"> methyl resonances. In addition, rapid </w:t>
      </w:r>
      <w:proofErr w:type="spellStart"/>
      <w:r w:rsidRPr="00C0292D">
        <w:rPr>
          <w:rFonts w:cs="Arial Unicode MS"/>
          <w:color w:val="000000"/>
          <w:sz w:val="23"/>
          <w:szCs w:val="23"/>
        </w:rPr>
        <w:t>thiolate</w:t>
      </w:r>
      <w:proofErr w:type="spellEnd"/>
      <w:r w:rsidRPr="00C0292D">
        <w:rPr>
          <w:rFonts w:cs="Arial Unicode MS"/>
          <w:color w:val="000000"/>
          <w:sz w:val="23"/>
          <w:szCs w:val="23"/>
        </w:rPr>
        <w:t xml:space="preserve"> exchange was also shown to occur in </w:t>
      </w:r>
      <w:proofErr w:type="spellStart"/>
      <w:r w:rsidRPr="00C0292D">
        <w:rPr>
          <w:rFonts w:cs="Arial Unicode MS"/>
          <w:color w:val="000000"/>
          <w:sz w:val="23"/>
          <w:szCs w:val="23"/>
        </w:rPr>
        <w:t>monomethylarsonium</w:t>
      </w:r>
      <w:proofErr w:type="spellEnd"/>
      <w:r w:rsidRPr="00C0292D">
        <w:rPr>
          <w:rFonts w:cs="Arial Unicode MS"/>
          <w:color w:val="000000"/>
          <w:sz w:val="23"/>
          <w:szCs w:val="23"/>
        </w:rPr>
        <w:t xml:space="preserve"> species as</w:t>
      </w:r>
      <w:r w:rsidR="004F69EC">
        <w:rPr>
          <w:rFonts w:cs="Arial Unicode MS"/>
          <w:color w:val="000000"/>
          <w:sz w:val="23"/>
          <w:szCs w:val="23"/>
        </w:rPr>
        <w:t xml:space="preserve"> </w:t>
      </w:r>
      <w:r w:rsidRPr="00C0292D">
        <w:rPr>
          <w:rFonts w:cs="Arial Unicode MS"/>
          <w:color w:val="000000"/>
          <w:sz w:val="23"/>
          <w:szCs w:val="23"/>
        </w:rPr>
        <w:t xml:space="preserve">well. </w:t>
      </w:r>
    </w:p>
    <w:p w14:paraId="54F3DDD2" w14:textId="77777777" w:rsidR="004304E2" w:rsidRPr="00C0292D" w:rsidRDefault="004304E2" w:rsidP="00C0292D">
      <w:pPr>
        <w:pStyle w:val="McGillAbstractEnBodyText"/>
        <w:ind w:firstLine="720"/>
        <w:jc w:val="both"/>
        <w:rPr>
          <w:rFonts w:cs="Arial Unicode MS"/>
          <w:vertAlign w:val="superscript"/>
        </w:rPr>
      </w:pPr>
      <w:r w:rsidRPr="00C0292D">
        <w:rPr>
          <w:rFonts w:cs="Arial Unicode MS"/>
          <w:color w:val="000000"/>
          <w:sz w:val="23"/>
          <w:szCs w:val="23"/>
        </w:rPr>
        <w:t xml:space="preserve">The discovery and characterisation of these facile </w:t>
      </w:r>
      <w:proofErr w:type="spellStart"/>
      <w:r w:rsidRPr="00C0292D">
        <w:rPr>
          <w:rFonts w:cs="Arial Unicode MS"/>
          <w:color w:val="000000"/>
          <w:sz w:val="23"/>
          <w:szCs w:val="23"/>
        </w:rPr>
        <w:t>arsenium</w:t>
      </w:r>
      <w:proofErr w:type="spellEnd"/>
      <w:r w:rsidRPr="00C0292D">
        <w:rPr>
          <w:rFonts w:cs="Arial Unicode MS"/>
          <w:color w:val="000000"/>
          <w:sz w:val="23"/>
          <w:szCs w:val="23"/>
        </w:rPr>
        <w:t xml:space="preserve"> transfers allows us to think </w:t>
      </w:r>
      <w:r w:rsidR="00FA5FD3" w:rsidRPr="00C0292D">
        <w:rPr>
          <w:rFonts w:cs="Arial Unicode MS"/>
          <w:color w:val="000000"/>
          <w:sz w:val="23"/>
          <w:szCs w:val="23"/>
        </w:rPr>
        <w:t xml:space="preserve">of </w:t>
      </w:r>
      <w:r w:rsidRPr="00C0292D">
        <w:rPr>
          <w:rFonts w:cs="Arial Unicode MS"/>
          <w:color w:val="000000"/>
          <w:sz w:val="23"/>
          <w:szCs w:val="23"/>
        </w:rPr>
        <w:t>the arsenicals in a different manner, inst</w:t>
      </w:r>
      <w:r w:rsidR="00FA5FD3" w:rsidRPr="00C0292D">
        <w:rPr>
          <w:rFonts w:cs="Arial Unicode MS"/>
          <w:color w:val="000000"/>
          <w:sz w:val="23"/>
          <w:szCs w:val="23"/>
        </w:rPr>
        <w:t>ead of binding statically to vi</w:t>
      </w:r>
      <w:r w:rsidRPr="00C0292D">
        <w:rPr>
          <w:rFonts w:cs="Arial Unicode MS"/>
          <w:color w:val="000000"/>
          <w:sz w:val="23"/>
          <w:szCs w:val="23"/>
        </w:rPr>
        <w:t xml:space="preserve">cinal </w:t>
      </w:r>
      <w:proofErr w:type="spellStart"/>
      <w:r w:rsidRPr="00C0292D">
        <w:rPr>
          <w:rFonts w:cs="Arial Unicode MS"/>
          <w:color w:val="000000"/>
          <w:sz w:val="23"/>
          <w:szCs w:val="23"/>
        </w:rPr>
        <w:t>thiols</w:t>
      </w:r>
      <w:proofErr w:type="spellEnd"/>
      <w:r w:rsidRPr="00C0292D">
        <w:rPr>
          <w:rFonts w:cs="Arial Unicode MS"/>
          <w:color w:val="000000"/>
          <w:sz w:val="23"/>
          <w:szCs w:val="23"/>
        </w:rPr>
        <w:t xml:space="preserve">, arsenic could hop around various </w:t>
      </w:r>
      <w:proofErr w:type="spellStart"/>
      <w:r w:rsidRPr="00C0292D">
        <w:rPr>
          <w:rFonts w:cs="Arial Unicode MS"/>
          <w:color w:val="000000"/>
          <w:sz w:val="23"/>
          <w:szCs w:val="23"/>
        </w:rPr>
        <w:t>thiolates</w:t>
      </w:r>
      <w:proofErr w:type="spellEnd"/>
      <w:r w:rsidRPr="00C0292D">
        <w:rPr>
          <w:rFonts w:cs="Arial Unicode MS"/>
          <w:color w:val="000000"/>
          <w:sz w:val="23"/>
          <w:szCs w:val="23"/>
        </w:rPr>
        <w:t xml:space="preserve"> around the cell. </w:t>
      </w:r>
    </w:p>
    <w:p w14:paraId="2A9192F6" w14:textId="77777777" w:rsidR="00611177" w:rsidRDefault="008D42BE" w:rsidP="00725466">
      <w:pPr>
        <w:pStyle w:val="McGillAbstractFrHeading"/>
      </w:pPr>
      <w:r>
        <w:br w:type="page"/>
      </w:r>
      <w:proofErr w:type="spellStart"/>
      <w:r w:rsidR="00725466">
        <w:lastRenderedPageBreak/>
        <w:t>Abstrait</w:t>
      </w:r>
      <w:proofErr w:type="spellEnd"/>
      <w:r w:rsidR="00725466">
        <w:t xml:space="preserve"> </w:t>
      </w:r>
    </w:p>
    <w:p w14:paraId="2DBFC0C2" w14:textId="77777777" w:rsidR="000C367A" w:rsidRPr="000C367A" w:rsidRDefault="000C367A" w:rsidP="000C367A">
      <w:pPr>
        <w:spacing w:line="360" w:lineRule="auto"/>
        <w:ind w:firstLine="720"/>
        <w:jc w:val="both"/>
        <w:rPr>
          <w:rFonts w:cs="Arial Unicode MS"/>
        </w:rPr>
      </w:pPr>
      <w:proofErr w:type="spellStart"/>
      <w:r w:rsidRPr="000C367A">
        <w:rPr>
          <w:rFonts w:cs="Arial Unicode MS"/>
        </w:rPr>
        <w:t>L’Arsenic</w:t>
      </w:r>
      <w:proofErr w:type="spellEnd"/>
      <w:r w:rsidRPr="000C367A">
        <w:rPr>
          <w:rFonts w:cs="Arial Unicode MS"/>
        </w:rPr>
        <w:t xml:space="preserve"> </w:t>
      </w:r>
      <w:proofErr w:type="spellStart"/>
      <w:proofErr w:type="gramStart"/>
      <w:r w:rsidRPr="000C367A">
        <w:rPr>
          <w:rFonts w:cs="Arial Unicode MS"/>
        </w:rPr>
        <w:t>est</w:t>
      </w:r>
      <w:proofErr w:type="spellEnd"/>
      <w:proofErr w:type="gramEnd"/>
      <w:r w:rsidRPr="000C367A">
        <w:rPr>
          <w:rFonts w:cs="Arial Unicode MS"/>
        </w:rPr>
        <w:t xml:space="preserve"> un poison </w:t>
      </w:r>
      <w:proofErr w:type="spellStart"/>
      <w:r w:rsidRPr="000C367A">
        <w:rPr>
          <w:rFonts w:cs="Arial Unicode MS"/>
        </w:rPr>
        <w:t>bien</w:t>
      </w:r>
      <w:proofErr w:type="spellEnd"/>
      <w:r w:rsidRPr="000C367A">
        <w:rPr>
          <w:rFonts w:cs="Arial Unicode MS"/>
        </w:rPr>
        <w:t xml:space="preserve"> </w:t>
      </w:r>
      <w:proofErr w:type="spellStart"/>
      <w:r w:rsidRPr="000C367A">
        <w:rPr>
          <w:rFonts w:cs="Arial Unicode MS"/>
        </w:rPr>
        <w:t>connu</w:t>
      </w:r>
      <w:proofErr w:type="spellEnd"/>
      <w:r w:rsidRPr="000C367A">
        <w:rPr>
          <w:rFonts w:cs="Arial Unicode MS"/>
        </w:rPr>
        <w:t xml:space="preserve"> qui </w:t>
      </w:r>
      <w:proofErr w:type="spellStart"/>
      <w:r w:rsidRPr="000C367A">
        <w:rPr>
          <w:rFonts w:cs="Arial Unicode MS"/>
        </w:rPr>
        <w:t>mène</w:t>
      </w:r>
      <w:proofErr w:type="spellEnd"/>
      <w:r w:rsidRPr="000C367A">
        <w:rPr>
          <w:rFonts w:cs="Arial Unicode MS"/>
        </w:rPr>
        <w:t xml:space="preserve"> </w:t>
      </w:r>
      <w:proofErr w:type="spellStart"/>
      <w:r w:rsidRPr="000C367A">
        <w:rPr>
          <w:rFonts w:cs="Arial Unicode MS"/>
        </w:rPr>
        <w:t>une</w:t>
      </w:r>
      <w:proofErr w:type="spellEnd"/>
      <w:r w:rsidRPr="000C367A">
        <w:rPr>
          <w:rFonts w:cs="Arial Unicode MS"/>
        </w:rPr>
        <w:t xml:space="preserve"> double vie en </w:t>
      </w:r>
      <w:proofErr w:type="spellStart"/>
      <w:r w:rsidRPr="000C367A">
        <w:rPr>
          <w:rFonts w:cs="Arial Unicode MS"/>
        </w:rPr>
        <w:t>tant</w:t>
      </w:r>
      <w:proofErr w:type="spellEnd"/>
      <w:r w:rsidRPr="000C367A">
        <w:rPr>
          <w:rFonts w:cs="Arial Unicode MS"/>
        </w:rPr>
        <w:t xml:space="preserve"> </w:t>
      </w:r>
      <w:proofErr w:type="spellStart"/>
      <w:r w:rsidRPr="000C367A">
        <w:rPr>
          <w:rFonts w:cs="Arial Unicode MS"/>
        </w:rPr>
        <w:t>qu’agent</w:t>
      </w:r>
      <w:proofErr w:type="spellEnd"/>
      <w:r w:rsidRPr="000C367A">
        <w:rPr>
          <w:rFonts w:cs="Arial Unicode MS"/>
        </w:rPr>
        <w:t xml:space="preserve"> </w:t>
      </w:r>
      <w:proofErr w:type="spellStart"/>
      <w:r w:rsidRPr="000C367A">
        <w:rPr>
          <w:rFonts w:cs="Arial Unicode MS"/>
        </w:rPr>
        <w:t>thérapeutique</w:t>
      </w:r>
      <w:proofErr w:type="spellEnd"/>
      <w:r w:rsidRPr="000C367A">
        <w:rPr>
          <w:rFonts w:cs="Arial Unicode MS"/>
        </w:rPr>
        <w:t xml:space="preserve">. </w:t>
      </w:r>
      <w:proofErr w:type="spellStart"/>
      <w:r w:rsidRPr="000C367A">
        <w:rPr>
          <w:rFonts w:cs="Arial Unicode MS"/>
        </w:rPr>
        <w:t>Récemment</w:t>
      </w:r>
      <w:proofErr w:type="spellEnd"/>
      <w:r w:rsidRPr="000C367A">
        <w:rPr>
          <w:rFonts w:cs="Arial Unicode MS"/>
        </w:rPr>
        <w:t xml:space="preserve">, le trioxide </w:t>
      </w:r>
      <w:proofErr w:type="spellStart"/>
      <w:r w:rsidRPr="000C367A">
        <w:rPr>
          <w:rFonts w:cs="Arial Unicode MS"/>
        </w:rPr>
        <w:t>d’arsenic</w:t>
      </w:r>
      <w:proofErr w:type="spell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t>utilisé</w:t>
      </w:r>
      <w:proofErr w:type="spellEnd"/>
      <w:r w:rsidRPr="000C367A">
        <w:rPr>
          <w:rFonts w:cs="Arial Unicode MS"/>
        </w:rPr>
        <w:t xml:space="preserve"> pour le </w:t>
      </w:r>
      <w:proofErr w:type="spellStart"/>
      <w:r w:rsidRPr="000C367A">
        <w:rPr>
          <w:rFonts w:cs="Arial Unicode MS"/>
        </w:rPr>
        <w:t>traitement</w:t>
      </w:r>
      <w:proofErr w:type="spellEnd"/>
      <w:r w:rsidRPr="000C367A">
        <w:rPr>
          <w:rFonts w:cs="Arial Unicode MS"/>
        </w:rPr>
        <w:t xml:space="preserve"> du cancer de la </w:t>
      </w:r>
      <w:proofErr w:type="spellStart"/>
      <w:r w:rsidRPr="000C367A">
        <w:rPr>
          <w:rFonts w:cs="Arial Unicode MS"/>
        </w:rPr>
        <w:t>leucémie</w:t>
      </w:r>
      <w:proofErr w:type="spellEnd"/>
      <w:r w:rsidRPr="000C367A">
        <w:rPr>
          <w:rFonts w:cs="Arial Unicode MS"/>
        </w:rPr>
        <w:t xml:space="preserve"> </w:t>
      </w:r>
      <w:proofErr w:type="spellStart"/>
      <w:r w:rsidRPr="000C367A">
        <w:rPr>
          <w:rFonts w:cs="Arial Unicode MS"/>
        </w:rPr>
        <w:t>aiguë</w:t>
      </w:r>
      <w:proofErr w:type="spellEnd"/>
      <w:r w:rsidRPr="000C367A">
        <w:rPr>
          <w:rFonts w:cs="Arial Unicode MS"/>
        </w:rPr>
        <w:t xml:space="preserve"> </w:t>
      </w:r>
      <w:proofErr w:type="spellStart"/>
      <w:r w:rsidRPr="000C367A">
        <w:rPr>
          <w:rFonts w:cs="Arial Unicode MS"/>
        </w:rPr>
        <w:t>promyélocytaire</w:t>
      </w:r>
      <w:proofErr w:type="spellEnd"/>
      <w:r w:rsidRPr="000C367A">
        <w:rPr>
          <w:rFonts w:cs="Arial Unicode MS"/>
        </w:rPr>
        <w:t xml:space="preserve"> avec </w:t>
      </w:r>
      <w:proofErr w:type="spellStart"/>
      <w:r w:rsidRPr="000C367A">
        <w:rPr>
          <w:rFonts w:cs="Arial Unicode MS"/>
        </w:rPr>
        <w:t>une</w:t>
      </w:r>
      <w:proofErr w:type="spellEnd"/>
      <w:r w:rsidRPr="000C367A">
        <w:rPr>
          <w:rFonts w:cs="Arial Unicode MS"/>
        </w:rPr>
        <w:t xml:space="preserve"> </w:t>
      </w:r>
      <w:proofErr w:type="spellStart"/>
      <w:r w:rsidRPr="000C367A">
        <w:rPr>
          <w:rFonts w:cs="Arial Unicode MS"/>
        </w:rPr>
        <w:t>grande</w:t>
      </w:r>
      <w:proofErr w:type="spellEnd"/>
      <w:r w:rsidRPr="000C367A">
        <w:rPr>
          <w:rFonts w:cs="Arial Unicode MS"/>
        </w:rPr>
        <w:t xml:space="preserve"> </w:t>
      </w:r>
      <w:proofErr w:type="spellStart"/>
      <w:r w:rsidRPr="000C367A">
        <w:rPr>
          <w:rFonts w:cs="Arial Unicode MS"/>
        </w:rPr>
        <w:t>efficacité</w:t>
      </w:r>
      <w:proofErr w:type="spellEnd"/>
      <w:r w:rsidRPr="000C367A">
        <w:rPr>
          <w:rFonts w:cs="Arial Unicode MS"/>
        </w:rPr>
        <w:t xml:space="preserve">. </w:t>
      </w:r>
      <w:proofErr w:type="spellStart"/>
      <w:r w:rsidRPr="000C367A">
        <w:rPr>
          <w:rFonts w:cs="Arial Unicode MS"/>
        </w:rPr>
        <w:t>Malheureusement</w:t>
      </w:r>
      <w:proofErr w:type="spellEnd"/>
      <w:r w:rsidRPr="000C367A">
        <w:rPr>
          <w:rFonts w:cs="Arial Unicode MS"/>
        </w:rPr>
        <w:t xml:space="preserve">, le </w:t>
      </w:r>
      <w:proofErr w:type="spellStart"/>
      <w:r w:rsidRPr="000C367A">
        <w:rPr>
          <w:rFonts w:cs="Arial Unicode MS"/>
        </w:rPr>
        <w:t>développement</w:t>
      </w:r>
      <w:proofErr w:type="spellEnd"/>
      <w:r w:rsidRPr="000C367A">
        <w:rPr>
          <w:rFonts w:cs="Arial Unicode MS"/>
        </w:rPr>
        <w:t xml:space="preserve"> des </w:t>
      </w:r>
      <w:proofErr w:type="spellStart"/>
      <w:r w:rsidRPr="000C367A">
        <w:rPr>
          <w:rFonts w:cs="Arial Unicode MS"/>
        </w:rPr>
        <w:t>médicaments</w:t>
      </w:r>
      <w:proofErr w:type="spellEnd"/>
      <w:r w:rsidRPr="000C367A">
        <w:rPr>
          <w:rFonts w:cs="Arial Unicode MS"/>
        </w:rPr>
        <w:t xml:space="preserve"> </w:t>
      </w:r>
      <w:proofErr w:type="spellStart"/>
      <w:r w:rsidRPr="000C367A">
        <w:rPr>
          <w:rFonts w:cs="Arial Unicode MS"/>
        </w:rPr>
        <w:t>basé</w:t>
      </w:r>
      <w:proofErr w:type="spellEnd"/>
      <w:r w:rsidRPr="000C367A">
        <w:rPr>
          <w:rFonts w:cs="Arial Unicode MS"/>
        </w:rPr>
        <w:t xml:space="preserve"> </w:t>
      </w:r>
      <w:proofErr w:type="spellStart"/>
      <w:r w:rsidRPr="000C367A">
        <w:rPr>
          <w:rFonts w:cs="Arial Unicode MS"/>
        </w:rPr>
        <w:t>sur</w:t>
      </w:r>
      <w:proofErr w:type="spellEnd"/>
      <w:r w:rsidRPr="000C367A">
        <w:rPr>
          <w:rFonts w:cs="Arial Unicode MS"/>
        </w:rPr>
        <w:t xml:space="preserv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connait</w:t>
      </w:r>
      <w:proofErr w:type="spellEnd"/>
      <w:r w:rsidRPr="000C367A">
        <w:rPr>
          <w:rFonts w:cs="Arial Unicode MS"/>
        </w:rPr>
        <w:t xml:space="preserve"> un </w:t>
      </w:r>
      <w:proofErr w:type="spellStart"/>
      <w:proofErr w:type="gramStart"/>
      <w:r w:rsidRPr="000C367A">
        <w:rPr>
          <w:rFonts w:cs="Arial Unicode MS"/>
        </w:rPr>
        <w:t>ralentissement</w:t>
      </w:r>
      <w:proofErr w:type="spellEnd"/>
      <w:r w:rsidRPr="000C367A">
        <w:rPr>
          <w:rFonts w:cs="Arial Unicode MS"/>
        </w:rPr>
        <w:t xml:space="preserve">  à</w:t>
      </w:r>
      <w:proofErr w:type="gramEnd"/>
      <w:r w:rsidRPr="000C367A">
        <w:rPr>
          <w:rFonts w:cs="Arial Unicode MS"/>
        </w:rPr>
        <w:t xml:space="preserve"> cause du </w:t>
      </w:r>
      <w:proofErr w:type="spellStart"/>
      <w:r w:rsidRPr="000C367A">
        <w:rPr>
          <w:rFonts w:cs="Arial Unicode MS"/>
        </w:rPr>
        <w:t>manque</w:t>
      </w:r>
      <w:proofErr w:type="spellEnd"/>
      <w:r w:rsidRPr="000C367A">
        <w:rPr>
          <w:rFonts w:cs="Arial Unicode MS"/>
        </w:rPr>
        <w:t xml:space="preserve"> de </w:t>
      </w:r>
      <w:proofErr w:type="spellStart"/>
      <w:r w:rsidRPr="000C367A">
        <w:rPr>
          <w:rFonts w:cs="Arial Unicode MS"/>
        </w:rPr>
        <w:t>compréhension</w:t>
      </w:r>
      <w:proofErr w:type="spellEnd"/>
      <w:r w:rsidRPr="000C367A">
        <w:rPr>
          <w:rFonts w:cs="Arial Unicode MS"/>
        </w:rPr>
        <w:t xml:space="preserve"> de </w:t>
      </w:r>
      <w:proofErr w:type="spellStart"/>
      <w:r w:rsidRPr="000C367A">
        <w:rPr>
          <w:rFonts w:cs="Arial Unicode MS"/>
        </w:rPr>
        <w:t>leurs</w:t>
      </w:r>
      <w:proofErr w:type="spellEnd"/>
      <w:r w:rsidRPr="000C367A">
        <w:rPr>
          <w:rFonts w:cs="Arial Unicode MS"/>
        </w:rPr>
        <w:t xml:space="preserve"> </w:t>
      </w:r>
      <w:proofErr w:type="spellStart"/>
      <w:r w:rsidRPr="000C367A">
        <w:rPr>
          <w:rFonts w:cs="Arial Unicode MS"/>
        </w:rPr>
        <w:t>mécanismes</w:t>
      </w:r>
      <w:proofErr w:type="spellEnd"/>
      <w:r w:rsidRPr="000C367A">
        <w:rPr>
          <w:rFonts w:cs="Arial Unicode MS"/>
        </w:rPr>
        <w:t xml:space="preserve"> </w:t>
      </w:r>
      <w:proofErr w:type="spellStart"/>
      <w:r w:rsidRPr="000C367A">
        <w:rPr>
          <w:rFonts w:cs="Arial Unicode MS"/>
        </w:rPr>
        <w:t>d’interaction</w:t>
      </w:r>
      <w:proofErr w:type="spellEnd"/>
      <w:r w:rsidRPr="000C367A">
        <w:rPr>
          <w:rFonts w:cs="Arial Unicode MS"/>
        </w:rPr>
        <w:t xml:space="preserve">.  </w:t>
      </w:r>
      <w:proofErr w:type="spellStart"/>
      <w:r w:rsidRPr="000C367A">
        <w:rPr>
          <w:rFonts w:cs="Arial Unicode MS"/>
        </w:rPr>
        <w:t>Cette</w:t>
      </w:r>
      <w:proofErr w:type="spellEnd"/>
      <w:r w:rsidRPr="000C367A">
        <w:rPr>
          <w:rFonts w:cs="Arial Unicode MS"/>
        </w:rPr>
        <w:t xml:space="preserve"> </w:t>
      </w:r>
      <w:proofErr w:type="spellStart"/>
      <w:r w:rsidRPr="000C367A">
        <w:rPr>
          <w:rFonts w:cs="Arial Unicode MS"/>
        </w:rPr>
        <w:t>thèse</w:t>
      </w:r>
      <w:proofErr w:type="spellEnd"/>
      <w:r w:rsidRPr="000C367A">
        <w:rPr>
          <w:rFonts w:cs="Arial Unicode MS"/>
        </w:rPr>
        <w:t xml:space="preserve"> </w:t>
      </w:r>
      <w:proofErr w:type="spellStart"/>
      <w:r w:rsidRPr="000C367A">
        <w:rPr>
          <w:rFonts w:cs="Arial Unicode MS"/>
        </w:rPr>
        <w:t>tente</w:t>
      </w:r>
      <w:proofErr w:type="spellEnd"/>
      <w:r w:rsidRPr="000C367A">
        <w:rPr>
          <w:rFonts w:cs="Arial Unicode MS"/>
        </w:rPr>
        <w:t xml:space="preserve"> </w:t>
      </w:r>
      <w:proofErr w:type="spellStart"/>
      <w:r w:rsidRPr="000C367A">
        <w:rPr>
          <w:rFonts w:cs="Arial Unicode MS"/>
        </w:rPr>
        <w:t>d’élucider</w:t>
      </w:r>
      <w:proofErr w:type="spellEnd"/>
      <w:r w:rsidRPr="000C367A">
        <w:rPr>
          <w:rFonts w:cs="Arial Unicode MS"/>
        </w:rPr>
        <w:t xml:space="preserv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mécanismes</w:t>
      </w:r>
      <w:proofErr w:type="spellEnd"/>
      <w:r w:rsidRPr="000C367A">
        <w:rPr>
          <w:rFonts w:cs="Arial Unicode MS"/>
        </w:rPr>
        <w:t xml:space="preserve"> en </w:t>
      </w:r>
      <w:proofErr w:type="spellStart"/>
      <w:r w:rsidRPr="000C367A">
        <w:rPr>
          <w:rFonts w:cs="Arial Unicode MS"/>
        </w:rPr>
        <w:t>regardant</w:t>
      </w:r>
      <w:proofErr w:type="spellEnd"/>
      <w:r w:rsidRPr="000C367A">
        <w:rPr>
          <w:rFonts w:cs="Arial Unicode MS"/>
        </w:rPr>
        <w:t xml:space="preserve"> les </w:t>
      </w:r>
      <w:proofErr w:type="spellStart"/>
      <w:r w:rsidRPr="000C367A">
        <w:rPr>
          <w:rFonts w:cs="Arial Unicode MS"/>
        </w:rPr>
        <w:t>réactions</w:t>
      </w:r>
      <w:proofErr w:type="spellEnd"/>
      <w:r w:rsidRPr="000C367A">
        <w:rPr>
          <w:rFonts w:cs="Arial Unicode MS"/>
        </w:rPr>
        <w:t xml:space="preserve"> </w:t>
      </w:r>
      <w:proofErr w:type="spellStart"/>
      <w:r w:rsidRPr="000C367A">
        <w:rPr>
          <w:rFonts w:cs="Arial Unicode MS"/>
        </w:rPr>
        <w:t>cinétiques</w:t>
      </w:r>
      <w:proofErr w:type="spellEnd"/>
      <w:r w:rsidRPr="000C367A">
        <w:rPr>
          <w:rFonts w:cs="Arial Unicode MS"/>
        </w:rPr>
        <w:t xml:space="preserve"> </w:t>
      </w:r>
      <w:proofErr w:type="gramStart"/>
      <w:r w:rsidRPr="000C367A">
        <w:rPr>
          <w:rFonts w:cs="Arial Unicode MS"/>
        </w:rPr>
        <w:t>et</w:t>
      </w:r>
      <w:proofErr w:type="gramEnd"/>
      <w:r w:rsidRPr="000C367A">
        <w:rPr>
          <w:rFonts w:cs="Arial Unicode MS"/>
        </w:rPr>
        <w:t xml:space="preserve"> </w:t>
      </w:r>
      <w:proofErr w:type="spellStart"/>
      <w:r w:rsidRPr="000C367A">
        <w:rPr>
          <w:rFonts w:cs="Arial Unicode MS"/>
        </w:rPr>
        <w:t>thermodynamiques</w:t>
      </w:r>
      <w:proofErr w:type="spellEnd"/>
      <w:r w:rsidRPr="000C367A">
        <w:rPr>
          <w:rFonts w:cs="Arial Unicode MS"/>
        </w:rPr>
        <w:t xml:space="preserve"> de </w:t>
      </w:r>
      <w:proofErr w:type="spellStart"/>
      <w:r w:rsidRPr="000C367A">
        <w:rPr>
          <w:rFonts w:cs="Arial Unicode MS"/>
        </w:rPr>
        <w:t>plusieurs</w:t>
      </w:r>
      <w:proofErr w:type="spellEnd"/>
      <w:r w:rsidRPr="000C367A">
        <w:rPr>
          <w:rFonts w:cs="Arial Unicode MS"/>
        </w:rPr>
        <w:t xml:space="preserve"> </w:t>
      </w:r>
      <w:proofErr w:type="spellStart"/>
      <w:r w:rsidRPr="000C367A">
        <w:rPr>
          <w:rFonts w:cs="Arial Unicode MS"/>
        </w:rPr>
        <w:t>espèces</w:t>
      </w:r>
      <w:proofErr w:type="spellEnd"/>
      <w:r w:rsidRPr="000C367A">
        <w:rPr>
          <w:rFonts w:cs="Arial Unicode MS"/>
        </w:rPr>
        <w:t xml:space="preserve"> de </w:t>
      </w:r>
      <w:proofErr w:type="spellStart"/>
      <w:r w:rsidRPr="000C367A">
        <w:rPr>
          <w:rFonts w:cs="Arial Unicode MS"/>
        </w:rPr>
        <w:t>molécules</w:t>
      </w:r>
      <w:proofErr w:type="spellEnd"/>
      <w:r w:rsidRPr="000C367A">
        <w:rPr>
          <w:rFonts w:cs="Arial Unicode MS"/>
        </w:rPr>
        <w:t xml:space="preserve"> </w:t>
      </w:r>
      <w:proofErr w:type="spellStart"/>
      <w:r w:rsidRPr="000C367A">
        <w:rPr>
          <w:rFonts w:cs="Arial Unicode MS"/>
        </w:rPr>
        <w:t>contenant</w:t>
      </w:r>
      <w:proofErr w:type="spellEnd"/>
      <w:r w:rsidRPr="000C367A">
        <w:rPr>
          <w:rFonts w:cs="Arial Unicode MS"/>
        </w:rPr>
        <w:t xml:space="preserve"> de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incluant</w:t>
      </w:r>
      <w:proofErr w:type="spellEnd"/>
      <w:r w:rsidRPr="000C367A">
        <w:rPr>
          <w:rFonts w:cs="Arial Unicode MS"/>
        </w:rPr>
        <w:t xml:space="preserve"> de nouveaux </w:t>
      </w:r>
      <w:proofErr w:type="spellStart"/>
      <w:r w:rsidRPr="000C367A">
        <w:rPr>
          <w:rFonts w:cs="Arial Unicode MS"/>
        </w:rPr>
        <w:t>composés</w:t>
      </w:r>
      <w:proofErr w:type="spellEnd"/>
      <w:r w:rsidRPr="000C367A">
        <w:rPr>
          <w:rFonts w:cs="Arial Unicode MS"/>
        </w:rPr>
        <w:t xml:space="preserve"> </w:t>
      </w:r>
      <w:proofErr w:type="spellStart"/>
      <w:r w:rsidRPr="000C367A">
        <w:rPr>
          <w:rFonts w:cs="Arial Unicode MS"/>
        </w:rPr>
        <w:t>organique</w:t>
      </w:r>
      <w:proofErr w:type="spellEnd"/>
      <w:r w:rsidRPr="000C367A">
        <w:rPr>
          <w:rFonts w:cs="Arial Unicode MS"/>
        </w:rPr>
        <w:t xml:space="preserve"> </w:t>
      </w:r>
      <w:proofErr w:type="spellStart"/>
      <w:r w:rsidRPr="000C367A">
        <w:rPr>
          <w:rFonts w:cs="Arial Unicode MS"/>
        </w:rPr>
        <w:t>arsenicales</w:t>
      </w:r>
      <w:proofErr w:type="spellEnd"/>
      <w:r w:rsidRPr="000C367A">
        <w:rPr>
          <w:rFonts w:cs="Arial Unicode MS"/>
        </w:rPr>
        <w:t xml:space="preserve"> </w:t>
      </w:r>
      <w:proofErr w:type="spellStart"/>
      <w:r w:rsidRPr="000C367A">
        <w:rPr>
          <w:rFonts w:cs="Arial Unicode MS"/>
        </w:rPr>
        <w:t>comme</w:t>
      </w:r>
      <w:proofErr w:type="spellEnd"/>
      <w:r w:rsidRPr="000C367A">
        <w:rPr>
          <w:rFonts w:cs="Arial Unicode MS"/>
        </w:rPr>
        <w:t xml:space="preserve"> le S-</w:t>
      </w:r>
      <w:proofErr w:type="spellStart"/>
      <w:r w:rsidRPr="000C367A">
        <w:rPr>
          <w:rFonts w:cs="Arial Unicode MS"/>
        </w:rPr>
        <w:t>diméthylarsinoglutathione</w:t>
      </w:r>
      <w:proofErr w:type="spellEnd"/>
      <w:r w:rsidRPr="000C367A">
        <w:rPr>
          <w:rFonts w:cs="Arial Unicode MS"/>
        </w:rPr>
        <w:t xml:space="preserve"> (ZIO-101) and S-</w:t>
      </w:r>
      <w:proofErr w:type="spellStart"/>
      <w:r w:rsidRPr="000C367A">
        <w:rPr>
          <w:rFonts w:cs="Arial Unicode MS"/>
        </w:rPr>
        <w:t>diméthylarsino</w:t>
      </w:r>
      <w:proofErr w:type="spellEnd"/>
      <w:r w:rsidRPr="000C367A">
        <w:rPr>
          <w:rFonts w:cs="Arial Unicode MS"/>
        </w:rPr>
        <w:t>-cysteine (DMAC).</w:t>
      </w:r>
    </w:p>
    <w:p w14:paraId="3052A0B4" w14:textId="77777777" w:rsidR="000C367A" w:rsidRPr="000C367A" w:rsidRDefault="000C367A" w:rsidP="000C367A">
      <w:pPr>
        <w:spacing w:line="360" w:lineRule="auto"/>
        <w:ind w:firstLine="720"/>
        <w:jc w:val="both"/>
        <w:rPr>
          <w:rFonts w:cs="Arial Unicode MS"/>
        </w:rPr>
      </w:pPr>
      <w:r w:rsidRPr="000C367A">
        <w:rPr>
          <w:rFonts w:cs="Arial Unicode MS"/>
        </w:rPr>
        <w:t xml:space="preserve">Les </w:t>
      </w:r>
      <w:proofErr w:type="spellStart"/>
      <w:r w:rsidRPr="000C367A">
        <w:rPr>
          <w:rFonts w:cs="Arial Unicode MS"/>
        </w:rPr>
        <w:t>donnés</w:t>
      </w:r>
      <w:proofErr w:type="spellEnd"/>
      <w:r w:rsidRPr="000C367A">
        <w:rPr>
          <w:rFonts w:cs="Arial Unicode MS"/>
        </w:rPr>
        <w:t xml:space="preserve"> </w:t>
      </w:r>
      <w:proofErr w:type="spellStart"/>
      <w:r w:rsidRPr="000C367A">
        <w:rPr>
          <w:rFonts w:cs="Arial Unicode MS"/>
        </w:rPr>
        <w:t>démontrent</w:t>
      </w:r>
      <w:proofErr w:type="spellEnd"/>
      <w:r w:rsidRPr="000C367A">
        <w:rPr>
          <w:rFonts w:cs="Arial Unicode MS"/>
        </w:rPr>
        <w:t xml:space="preserve"> </w:t>
      </w:r>
      <w:proofErr w:type="spellStart"/>
      <w:r w:rsidRPr="000C367A">
        <w:rPr>
          <w:rFonts w:cs="Arial Unicode MS"/>
        </w:rPr>
        <w:t>que</w:t>
      </w:r>
      <w:proofErr w:type="spellEnd"/>
      <w:r w:rsidRPr="000C367A">
        <w:rPr>
          <w:rFonts w:cs="Arial Unicode MS"/>
        </w:rPr>
        <w:t xml:space="preserve"> </w:t>
      </w:r>
      <w:proofErr w:type="spellStart"/>
      <w:r w:rsidRPr="000C367A">
        <w:rPr>
          <w:rFonts w:cs="Arial Unicode MS"/>
        </w:rPr>
        <w:t>l’échange</w:t>
      </w:r>
      <w:proofErr w:type="spellEnd"/>
      <w:r w:rsidRPr="000C367A">
        <w:rPr>
          <w:rFonts w:cs="Arial Unicode MS"/>
        </w:rPr>
        <w:t xml:space="preserve"> </w:t>
      </w:r>
      <w:proofErr w:type="spellStart"/>
      <w:r w:rsidRPr="000C367A">
        <w:rPr>
          <w:rFonts w:cs="Arial Unicode MS"/>
        </w:rPr>
        <w:t>rapide</w:t>
      </w:r>
      <w:proofErr w:type="spellEnd"/>
      <w:r w:rsidRPr="000C367A">
        <w:rPr>
          <w:rFonts w:cs="Arial Unicode MS"/>
        </w:rPr>
        <w:t xml:space="preserve"> du </w:t>
      </w:r>
      <w:proofErr w:type="spellStart"/>
      <w:r w:rsidRPr="000C367A">
        <w:rPr>
          <w:rFonts w:cs="Arial Unicode MS"/>
        </w:rPr>
        <w:t>thiolate</w:t>
      </w:r>
      <w:proofErr w:type="spellEnd"/>
      <w:r w:rsidRPr="000C367A">
        <w:rPr>
          <w:rFonts w:cs="Arial Unicode MS"/>
        </w:rPr>
        <w:t xml:space="preserve"> de </w:t>
      </w:r>
      <w:proofErr w:type="spellStart"/>
      <w:r w:rsidRPr="000C367A">
        <w:rPr>
          <w:rFonts w:cs="Arial Unicode MS"/>
        </w:rPr>
        <w:t>diméthylarsomium</w:t>
      </w:r>
      <w:proofErr w:type="spellEnd"/>
      <w:r w:rsidRPr="000C367A">
        <w:rPr>
          <w:rFonts w:cs="Arial Unicode MS"/>
        </w:rPr>
        <w:t xml:space="preserve">, Me2As+, </w:t>
      </w:r>
      <w:proofErr w:type="spellStart"/>
      <w:r w:rsidRPr="000C367A">
        <w:rPr>
          <w:rFonts w:cs="Arial Unicode MS"/>
        </w:rPr>
        <w:t>survient</w:t>
      </w:r>
      <w:proofErr w:type="spellEnd"/>
      <w:r w:rsidRPr="000C367A">
        <w:rPr>
          <w:rFonts w:cs="Arial Unicode MS"/>
        </w:rPr>
        <w:t xml:space="preserve"> </w:t>
      </w:r>
      <w:proofErr w:type="spellStart"/>
      <w:r w:rsidRPr="000C367A">
        <w:rPr>
          <w:rFonts w:cs="Arial Unicode MS"/>
        </w:rPr>
        <w:t>lorsque</w:t>
      </w:r>
      <w:proofErr w:type="spellEnd"/>
      <w:r w:rsidRPr="000C367A">
        <w:rPr>
          <w:rFonts w:cs="Arial Unicode MS"/>
        </w:rPr>
        <w:t xml:space="preserve"> les </w:t>
      </w:r>
      <w:proofErr w:type="spellStart"/>
      <w:r w:rsidRPr="000C367A">
        <w:rPr>
          <w:rFonts w:cs="Arial Unicode MS"/>
        </w:rPr>
        <w:t>deux</w:t>
      </w:r>
      <w:proofErr w:type="spellEnd"/>
      <w:r w:rsidRPr="000C367A">
        <w:rPr>
          <w:rFonts w:cs="Arial Unicode MS"/>
        </w:rPr>
        <w:t xml:space="preserve"> </w:t>
      </w:r>
      <w:proofErr w:type="spellStart"/>
      <w:r w:rsidRPr="000C367A">
        <w:rPr>
          <w:rFonts w:cs="Arial Unicode MS"/>
        </w:rPr>
        <w:t>composés</w:t>
      </w:r>
      <w:proofErr w:type="spellEnd"/>
      <w:r w:rsidRPr="000C367A">
        <w:rPr>
          <w:rFonts w:cs="Arial Unicode MS"/>
        </w:rPr>
        <w:t xml:space="preserve"> </w:t>
      </w:r>
      <w:proofErr w:type="spellStart"/>
      <w:r w:rsidRPr="000C367A">
        <w:rPr>
          <w:rFonts w:cs="Arial Unicode MS"/>
        </w:rPr>
        <w:t>sont</w:t>
      </w:r>
      <w:proofErr w:type="spellEnd"/>
      <w:r w:rsidRPr="000C367A">
        <w:rPr>
          <w:rFonts w:cs="Arial Unicode MS"/>
        </w:rPr>
        <w:t xml:space="preserve"> </w:t>
      </w:r>
      <w:proofErr w:type="spellStart"/>
      <w:r w:rsidRPr="000C367A">
        <w:rPr>
          <w:rFonts w:cs="Arial Unicode MS"/>
        </w:rPr>
        <w:t>dissous</w:t>
      </w:r>
      <w:proofErr w:type="spellEnd"/>
      <w:r w:rsidRPr="000C367A">
        <w:rPr>
          <w:rFonts w:cs="Arial Unicode MS"/>
        </w:rPr>
        <w:t xml:space="preserve"> en solution </w:t>
      </w:r>
      <w:proofErr w:type="spellStart"/>
      <w:r w:rsidRPr="000C367A">
        <w:rPr>
          <w:rFonts w:cs="Arial Unicode MS"/>
        </w:rPr>
        <w:t>aqueuse</w:t>
      </w:r>
      <w:proofErr w:type="spellEnd"/>
      <w:r w:rsidRPr="000C367A">
        <w:rPr>
          <w:rFonts w:cs="Arial Unicode MS"/>
        </w:rPr>
        <w:t xml:space="preserve">. Les </w:t>
      </w:r>
      <w:proofErr w:type="spellStart"/>
      <w:r w:rsidRPr="000C367A">
        <w:rPr>
          <w:rFonts w:cs="Arial Unicode MS"/>
        </w:rPr>
        <w:t>constantes</w:t>
      </w:r>
      <w:proofErr w:type="spellEnd"/>
      <w:r w:rsidRPr="000C367A">
        <w:rPr>
          <w:rFonts w:cs="Arial Unicode MS"/>
        </w:rPr>
        <w:t xml:space="preserve"> </w:t>
      </w:r>
      <w:proofErr w:type="spellStart"/>
      <w:r w:rsidRPr="000C367A">
        <w:rPr>
          <w:rFonts w:cs="Arial Unicode MS"/>
        </w:rPr>
        <w:t>d’équilibres</w:t>
      </w:r>
      <w:proofErr w:type="spellEnd"/>
      <w:r w:rsidRPr="000C367A">
        <w:rPr>
          <w:rFonts w:cs="Arial Unicode MS"/>
        </w:rPr>
        <w:t xml:space="preserve"> de </w:t>
      </w:r>
      <w:proofErr w:type="spellStart"/>
      <w:r w:rsidRPr="000C367A">
        <w:rPr>
          <w:rFonts w:cs="Arial Unicode MS"/>
        </w:rPr>
        <w:t>cet</w:t>
      </w:r>
      <w:proofErr w:type="spellEnd"/>
      <w:r w:rsidRPr="000C367A">
        <w:rPr>
          <w:rFonts w:cs="Arial Unicode MS"/>
        </w:rPr>
        <w:t xml:space="preserve"> </w:t>
      </w:r>
      <w:proofErr w:type="spellStart"/>
      <w:r w:rsidRPr="000C367A">
        <w:rPr>
          <w:rFonts w:cs="Arial Unicode MS"/>
        </w:rPr>
        <w:t>échange</w:t>
      </w:r>
      <w:proofErr w:type="spellEnd"/>
      <w:r w:rsidRPr="000C367A">
        <w:rPr>
          <w:rFonts w:cs="Arial Unicode MS"/>
        </w:rPr>
        <w:t xml:space="preserve"> </w:t>
      </w:r>
      <w:proofErr w:type="spellStart"/>
      <w:r w:rsidRPr="000C367A">
        <w:rPr>
          <w:rFonts w:cs="Arial Unicode MS"/>
        </w:rPr>
        <w:t>interthiole</w:t>
      </w:r>
      <w:proofErr w:type="spellEnd"/>
      <w:r w:rsidRPr="000C367A">
        <w:rPr>
          <w:rFonts w:cs="Arial Unicode MS"/>
        </w:rPr>
        <w:t xml:space="preserve"> </w:t>
      </w:r>
      <w:proofErr w:type="spellStart"/>
      <w:r w:rsidRPr="000C367A">
        <w:rPr>
          <w:rFonts w:cs="Arial Unicode MS"/>
        </w:rPr>
        <w:t>ont</w:t>
      </w:r>
      <w:proofErr w:type="spellEnd"/>
      <w:r w:rsidRPr="000C367A">
        <w:rPr>
          <w:rFonts w:cs="Arial Unicode MS"/>
        </w:rPr>
        <w:t xml:space="preserve"> </w:t>
      </w:r>
      <w:proofErr w:type="spellStart"/>
      <w:proofErr w:type="gramStart"/>
      <w:r w:rsidRPr="000C367A">
        <w:rPr>
          <w:rFonts w:cs="Arial Unicode MS"/>
        </w:rPr>
        <w:t>étées</w:t>
      </w:r>
      <w:proofErr w:type="spellEnd"/>
      <w:r w:rsidRPr="000C367A">
        <w:rPr>
          <w:rFonts w:cs="Arial Unicode MS"/>
        </w:rPr>
        <w:t xml:space="preserve">  </w:t>
      </w:r>
      <w:proofErr w:type="spellStart"/>
      <w:r w:rsidRPr="000C367A">
        <w:rPr>
          <w:rFonts w:cs="Arial Unicode MS"/>
        </w:rPr>
        <w:t>caractérisé</w:t>
      </w:r>
      <w:proofErr w:type="spellEnd"/>
      <w:proofErr w:type="gramEnd"/>
      <w:r w:rsidRPr="000C367A">
        <w:rPr>
          <w:rFonts w:cs="Arial Unicode MS"/>
        </w:rPr>
        <w:t xml:space="preserve"> par les </w:t>
      </w:r>
      <w:proofErr w:type="spellStart"/>
      <w:r w:rsidRPr="000C367A">
        <w:rPr>
          <w:rFonts w:cs="Arial Unicode MS"/>
        </w:rPr>
        <w:t>intégraux</w:t>
      </w:r>
      <w:proofErr w:type="spellEnd"/>
      <w:r w:rsidRPr="000C367A">
        <w:rPr>
          <w:rFonts w:cs="Arial Unicode MS"/>
        </w:rPr>
        <w:t xml:space="preserve"> des </w:t>
      </w:r>
      <w:proofErr w:type="spellStart"/>
      <w:r w:rsidRPr="000C367A">
        <w:rPr>
          <w:rFonts w:cs="Arial Unicode MS"/>
        </w:rPr>
        <w:t>résonances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du </w:t>
      </w:r>
      <w:proofErr w:type="spellStart"/>
      <w:r w:rsidRPr="000C367A">
        <w:rPr>
          <w:rFonts w:cs="Arial Unicode MS"/>
        </w:rPr>
        <w:t>méthylarsonium</w:t>
      </w:r>
      <w:proofErr w:type="spellEnd"/>
      <w:r w:rsidRPr="000C367A">
        <w:rPr>
          <w:rFonts w:cs="Arial Unicode MS"/>
        </w:rPr>
        <w:t xml:space="preserve"> des </w:t>
      </w:r>
      <w:proofErr w:type="spellStart"/>
      <w:r w:rsidRPr="000C367A">
        <w:rPr>
          <w:rFonts w:cs="Arial Unicode MS"/>
        </w:rPr>
        <w:t>espèces</w:t>
      </w:r>
      <w:proofErr w:type="spellEnd"/>
      <w:r w:rsidRPr="000C367A">
        <w:rPr>
          <w:rFonts w:cs="Arial Unicode MS"/>
        </w:rPr>
        <w:t xml:space="preserve"> en conformation </w:t>
      </w:r>
      <w:proofErr w:type="spellStart"/>
      <w:r w:rsidRPr="000C367A">
        <w:rPr>
          <w:rFonts w:cs="Arial Unicode MS"/>
        </w:rPr>
        <w:t>dynamique</w:t>
      </w:r>
      <w:proofErr w:type="spellEnd"/>
      <w:r w:rsidRPr="000C367A">
        <w:rPr>
          <w:rFonts w:cs="Arial Unicode MS"/>
        </w:rPr>
        <w:t xml:space="preserve"> </w:t>
      </w:r>
      <w:proofErr w:type="spellStart"/>
      <w:r w:rsidRPr="000C367A">
        <w:rPr>
          <w:rFonts w:cs="Arial Unicode MS"/>
        </w:rPr>
        <w:t>intramoléculaire</w:t>
      </w:r>
      <w:proofErr w:type="spellEnd"/>
      <w:r w:rsidRPr="000C367A">
        <w:rPr>
          <w:rFonts w:cs="Arial Unicode MS"/>
        </w:rPr>
        <w:t xml:space="preserve"> qui </w:t>
      </w:r>
      <w:proofErr w:type="spellStart"/>
      <w:r w:rsidRPr="000C367A">
        <w:rPr>
          <w:rFonts w:cs="Arial Unicode MS"/>
        </w:rPr>
        <w:t>ont</w:t>
      </w:r>
      <w:proofErr w:type="spellEnd"/>
      <w:r w:rsidRPr="000C367A">
        <w:rPr>
          <w:rFonts w:cs="Arial Unicode MS"/>
        </w:rPr>
        <w:t xml:space="preserve"> </w:t>
      </w:r>
      <w:proofErr w:type="spellStart"/>
      <w:r w:rsidRPr="000C367A">
        <w:rPr>
          <w:rFonts w:cs="Arial Unicode MS"/>
        </w:rPr>
        <w:t>mené</w:t>
      </w:r>
      <w:proofErr w:type="spellEnd"/>
      <w:r w:rsidRPr="000C367A">
        <w:rPr>
          <w:rFonts w:cs="Arial Unicode MS"/>
        </w:rPr>
        <w:t xml:space="preserve"> à la coalescence des </w:t>
      </w:r>
      <w:proofErr w:type="spellStart"/>
      <w:r w:rsidRPr="000C367A">
        <w:rPr>
          <w:rFonts w:cs="Arial Unicode MS"/>
        </w:rPr>
        <w:t>méthyles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en </w:t>
      </w:r>
      <w:proofErr w:type="spellStart"/>
      <w:r w:rsidRPr="000C367A">
        <w:rPr>
          <w:rFonts w:cs="Arial Unicode MS"/>
        </w:rPr>
        <w:t>résonance</w:t>
      </w:r>
      <w:proofErr w:type="spellEnd"/>
      <w:r w:rsidRPr="000C367A">
        <w:rPr>
          <w:rFonts w:cs="Arial Unicode MS"/>
        </w:rPr>
        <w:t xml:space="preserve"> des </w:t>
      </w:r>
      <w:proofErr w:type="spellStart"/>
      <w:r w:rsidRPr="000C367A">
        <w:rPr>
          <w:rFonts w:cs="Arial Unicode MS"/>
        </w:rPr>
        <w:t>espèces</w:t>
      </w:r>
      <w:proofErr w:type="spellEnd"/>
      <w:r w:rsidRPr="000C367A">
        <w:rPr>
          <w:rFonts w:cs="Arial Unicode MS"/>
        </w:rPr>
        <w:t xml:space="preserve"> en RMN de 1H. La RMN </w:t>
      </w:r>
      <w:proofErr w:type="spellStart"/>
      <w:r w:rsidRPr="000C367A">
        <w:rPr>
          <w:rFonts w:cs="Arial Unicode MS"/>
        </w:rPr>
        <w:t>dynamique</w:t>
      </w:r>
      <w:proofErr w:type="spell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t>utilisé</w:t>
      </w:r>
      <w:proofErr w:type="spellEnd"/>
      <w:r w:rsidRPr="000C367A">
        <w:rPr>
          <w:rFonts w:cs="Arial Unicode MS"/>
        </w:rPr>
        <w:t xml:space="preserve"> pour </w:t>
      </w:r>
      <w:proofErr w:type="spellStart"/>
      <w:r w:rsidRPr="000C367A">
        <w:rPr>
          <w:rFonts w:cs="Arial Unicode MS"/>
        </w:rPr>
        <w:t>caractériser</w:t>
      </w:r>
      <w:proofErr w:type="spellEnd"/>
      <w:r w:rsidRPr="000C367A">
        <w:rPr>
          <w:rFonts w:cs="Arial Unicode MS"/>
        </w:rPr>
        <w:t xml:space="preserve"> les conformations </w:t>
      </w:r>
      <w:proofErr w:type="spellStart"/>
      <w:r w:rsidRPr="000C367A">
        <w:rPr>
          <w:rFonts w:cs="Arial Unicode MS"/>
        </w:rPr>
        <w:t>dynamiques</w:t>
      </w:r>
      <w:proofErr w:type="spellEnd"/>
      <w:r w:rsidRPr="000C367A">
        <w:rPr>
          <w:rFonts w:cs="Arial Unicode MS"/>
        </w:rPr>
        <w:t xml:space="preserve"> </w:t>
      </w:r>
      <w:proofErr w:type="spellStart"/>
      <w:r w:rsidRPr="000C367A">
        <w:rPr>
          <w:rFonts w:cs="Arial Unicode MS"/>
        </w:rPr>
        <w:t>intramoléculaires</w:t>
      </w:r>
      <w:proofErr w:type="spellEnd"/>
      <w:r w:rsidRPr="000C367A">
        <w:rPr>
          <w:rFonts w:cs="Arial Unicode MS"/>
        </w:rPr>
        <w:t xml:space="preserve"> </w:t>
      </w:r>
      <w:proofErr w:type="spellStart"/>
      <w:r w:rsidRPr="000C367A">
        <w:rPr>
          <w:rFonts w:cs="Arial Unicode MS"/>
        </w:rPr>
        <w:t>rapides</w:t>
      </w:r>
      <w:proofErr w:type="spellEnd"/>
      <w:r w:rsidRPr="000C367A">
        <w:rPr>
          <w:rFonts w:cs="Arial Unicode MS"/>
        </w:rPr>
        <w:t xml:space="preserve"> qui </w:t>
      </w:r>
      <w:proofErr w:type="spellStart"/>
      <w:r w:rsidRPr="000C367A">
        <w:rPr>
          <w:rFonts w:cs="Arial Unicode MS"/>
        </w:rPr>
        <w:t>ont</w:t>
      </w:r>
      <w:proofErr w:type="spellEnd"/>
      <w:r w:rsidRPr="000C367A">
        <w:rPr>
          <w:rFonts w:cs="Arial Unicode MS"/>
        </w:rPr>
        <w:t xml:space="preserve"> </w:t>
      </w:r>
      <w:proofErr w:type="spellStart"/>
      <w:r w:rsidRPr="000C367A">
        <w:rPr>
          <w:rFonts w:cs="Arial Unicode MS"/>
        </w:rPr>
        <w:t>menées</w:t>
      </w:r>
      <w:proofErr w:type="spellEnd"/>
      <w:r w:rsidRPr="000C367A">
        <w:rPr>
          <w:rFonts w:cs="Arial Unicode MS"/>
        </w:rPr>
        <w:t xml:space="preserve"> à la coalescence des </w:t>
      </w:r>
      <w:proofErr w:type="spellStart"/>
      <w:r w:rsidRPr="000C367A">
        <w:rPr>
          <w:rFonts w:cs="Arial Unicode MS"/>
        </w:rPr>
        <w:t>résonances</w:t>
      </w:r>
      <w:proofErr w:type="spellEnd"/>
      <w:r w:rsidRPr="000C367A">
        <w:rPr>
          <w:rFonts w:cs="Arial Unicode MS"/>
        </w:rPr>
        <w:t xml:space="preserve"> des </w:t>
      </w:r>
      <w:proofErr w:type="spellStart"/>
      <w:r w:rsidRPr="000C367A">
        <w:rPr>
          <w:rFonts w:cs="Arial Unicode MS"/>
        </w:rPr>
        <w:t>méthyles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De plus, </w:t>
      </w:r>
      <w:proofErr w:type="spellStart"/>
      <w:proofErr w:type="gramStart"/>
      <w:r w:rsidRPr="000C367A">
        <w:rPr>
          <w:rFonts w:cs="Arial Unicode MS"/>
        </w:rPr>
        <w:t>il</w:t>
      </w:r>
      <w:proofErr w:type="spellEnd"/>
      <w:proofErr w:type="gram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lastRenderedPageBreak/>
        <w:t>démontré</w:t>
      </w:r>
      <w:proofErr w:type="spellEnd"/>
      <w:r w:rsidRPr="000C367A">
        <w:rPr>
          <w:rFonts w:cs="Arial Unicode MS"/>
        </w:rPr>
        <w:t xml:space="preserve"> </w:t>
      </w:r>
      <w:proofErr w:type="spellStart"/>
      <w:r w:rsidRPr="000C367A">
        <w:rPr>
          <w:rFonts w:cs="Arial Unicode MS"/>
        </w:rPr>
        <w:t>que</w:t>
      </w:r>
      <w:proofErr w:type="spellEnd"/>
      <w:r w:rsidRPr="000C367A">
        <w:rPr>
          <w:rFonts w:cs="Arial Unicode MS"/>
        </w:rPr>
        <w:t xml:space="preserve"> </w:t>
      </w:r>
      <w:proofErr w:type="spellStart"/>
      <w:r w:rsidRPr="000C367A">
        <w:rPr>
          <w:rFonts w:cs="Arial Unicode MS"/>
        </w:rPr>
        <w:t>l’échange</w:t>
      </w:r>
      <w:proofErr w:type="spellEnd"/>
      <w:r w:rsidRPr="000C367A">
        <w:rPr>
          <w:rFonts w:cs="Arial Unicode MS"/>
        </w:rPr>
        <w:t xml:space="preserve"> </w:t>
      </w:r>
      <w:proofErr w:type="spellStart"/>
      <w:r w:rsidRPr="000C367A">
        <w:rPr>
          <w:rFonts w:cs="Arial Unicode MS"/>
        </w:rPr>
        <w:t>rapide</w:t>
      </w:r>
      <w:proofErr w:type="spellEnd"/>
      <w:r w:rsidRPr="000C367A">
        <w:rPr>
          <w:rFonts w:cs="Arial Unicode MS"/>
        </w:rPr>
        <w:t xml:space="preserve"> des </w:t>
      </w:r>
      <w:proofErr w:type="spellStart"/>
      <w:r w:rsidRPr="000C367A">
        <w:rPr>
          <w:rFonts w:cs="Arial Unicode MS"/>
        </w:rPr>
        <w:t>thiolate</w:t>
      </w:r>
      <w:proofErr w:type="spellEnd"/>
      <w:r w:rsidRPr="000C367A">
        <w:rPr>
          <w:rFonts w:cs="Arial Unicode MS"/>
        </w:rPr>
        <w:t xml:space="preserve"> </w:t>
      </w:r>
      <w:proofErr w:type="spellStart"/>
      <w:r w:rsidRPr="000C367A">
        <w:rPr>
          <w:rFonts w:cs="Arial Unicode MS"/>
        </w:rPr>
        <w:t>survient</w:t>
      </w:r>
      <w:proofErr w:type="spellEnd"/>
      <w:r w:rsidRPr="000C367A">
        <w:rPr>
          <w:rFonts w:cs="Arial Unicode MS"/>
        </w:rPr>
        <w:t xml:space="preserve"> </w:t>
      </w:r>
      <w:proofErr w:type="spellStart"/>
      <w:r w:rsidRPr="000C367A">
        <w:rPr>
          <w:rFonts w:cs="Arial Unicode MS"/>
        </w:rPr>
        <w:t>aussi</w:t>
      </w:r>
      <w:proofErr w:type="spellEnd"/>
      <w:r w:rsidRPr="000C367A">
        <w:rPr>
          <w:rFonts w:cs="Arial Unicode MS"/>
        </w:rPr>
        <w:t xml:space="preserve"> </w:t>
      </w:r>
      <w:proofErr w:type="spellStart"/>
      <w:r w:rsidRPr="000C367A">
        <w:rPr>
          <w:rFonts w:cs="Arial Unicode MS"/>
        </w:rPr>
        <w:t>dans</w:t>
      </w:r>
      <w:proofErr w:type="spellEnd"/>
      <w:r w:rsidRPr="000C367A">
        <w:rPr>
          <w:rFonts w:cs="Arial Unicode MS"/>
        </w:rPr>
        <w:t xml:space="preserve"> les </w:t>
      </w:r>
      <w:proofErr w:type="spellStart"/>
      <w:r w:rsidRPr="000C367A">
        <w:rPr>
          <w:rFonts w:cs="Arial Unicode MS"/>
        </w:rPr>
        <w:t>espèces</w:t>
      </w:r>
      <w:proofErr w:type="spellEnd"/>
      <w:r w:rsidRPr="000C367A">
        <w:rPr>
          <w:rFonts w:cs="Arial Unicode MS"/>
        </w:rPr>
        <w:t xml:space="preserve"> de </w:t>
      </w:r>
      <w:proofErr w:type="spellStart"/>
      <w:r w:rsidRPr="000C367A">
        <w:rPr>
          <w:rFonts w:cs="Arial Unicode MS"/>
        </w:rPr>
        <w:t>monométhylarsoniums</w:t>
      </w:r>
      <w:proofErr w:type="spellEnd"/>
      <w:r w:rsidRPr="000C367A">
        <w:rPr>
          <w:rFonts w:cs="Arial Unicode MS"/>
        </w:rPr>
        <w:t xml:space="preserve">. </w:t>
      </w:r>
    </w:p>
    <w:p w14:paraId="6CEBE524" w14:textId="77777777" w:rsidR="00725466" w:rsidRPr="00C0292D" w:rsidRDefault="000C367A" w:rsidP="000C367A">
      <w:pPr>
        <w:spacing w:line="360" w:lineRule="auto"/>
        <w:ind w:firstLine="720"/>
        <w:jc w:val="both"/>
        <w:rPr>
          <w:rFonts w:cs="Arial Unicode MS"/>
        </w:rPr>
      </w:pPr>
      <w:r w:rsidRPr="000C367A">
        <w:rPr>
          <w:rFonts w:cs="Arial Unicode MS"/>
        </w:rPr>
        <w:t xml:space="preserve">La </w:t>
      </w:r>
      <w:proofErr w:type="spellStart"/>
      <w:r w:rsidRPr="000C367A">
        <w:rPr>
          <w:rFonts w:cs="Arial Unicode MS"/>
        </w:rPr>
        <w:t>découverte</w:t>
      </w:r>
      <w:proofErr w:type="spellEnd"/>
      <w:r w:rsidRPr="000C367A">
        <w:rPr>
          <w:rFonts w:cs="Arial Unicode MS"/>
        </w:rPr>
        <w:t xml:space="preserve"> </w:t>
      </w:r>
      <w:proofErr w:type="gramStart"/>
      <w:r w:rsidRPr="000C367A">
        <w:rPr>
          <w:rFonts w:cs="Arial Unicode MS"/>
        </w:rPr>
        <w:t>et</w:t>
      </w:r>
      <w:proofErr w:type="gramEnd"/>
      <w:r w:rsidRPr="000C367A">
        <w:rPr>
          <w:rFonts w:cs="Arial Unicode MS"/>
        </w:rPr>
        <w:t xml:space="preserve"> </w:t>
      </w:r>
      <w:proofErr w:type="spellStart"/>
      <w:r w:rsidRPr="000C367A">
        <w:rPr>
          <w:rFonts w:cs="Arial Unicode MS"/>
        </w:rPr>
        <w:t>caractérisation</w:t>
      </w:r>
      <w:proofErr w:type="spellEnd"/>
      <w:r w:rsidRPr="000C367A">
        <w:rPr>
          <w:rFonts w:cs="Arial Unicode MS"/>
        </w:rPr>
        <w:t xml:space="preserve"> de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échanges</w:t>
      </w:r>
      <w:proofErr w:type="spellEnd"/>
      <w:r w:rsidRPr="000C367A">
        <w:rPr>
          <w:rFonts w:cs="Arial Unicode MS"/>
        </w:rPr>
        <w:t xml:space="preserve"> </w:t>
      </w:r>
      <w:proofErr w:type="spellStart"/>
      <w:r w:rsidRPr="000C367A">
        <w:rPr>
          <w:rFonts w:cs="Arial Unicode MS"/>
        </w:rPr>
        <w:t>faciles</w:t>
      </w:r>
      <w:proofErr w:type="spellEnd"/>
      <w:r w:rsidRPr="000C367A">
        <w:rPr>
          <w:rFonts w:cs="Arial Unicode MS"/>
        </w:rPr>
        <w:t xml:space="preserve"> </w:t>
      </w:r>
      <w:proofErr w:type="spellStart"/>
      <w:r w:rsidRPr="000C367A">
        <w:rPr>
          <w:rFonts w:cs="Arial Unicode MS"/>
        </w:rPr>
        <w:t>d’espèces</w:t>
      </w:r>
      <w:proofErr w:type="spellEnd"/>
      <w:r w:rsidRPr="000C367A">
        <w:rPr>
          <w:rFonts w:cs="Arial Unicode MS"/>
        </w:rPr>
        <w:t xml:space="preserve"> </w:t>
      </w:r>
      <w:proofErr w:type="spellStart"/>
      <w:r w:rsidRPr="000C367A">
        <w:rPr>
          <w:rFonts w:cs="Arial Unicode MS"/>
        </w:rPr>
        <w:t>d’arseniums</w:t>
      </w:r>
      <w:proofErr w:type="spellEnd"/>
      <w:r w:rsidRPr="000C367A">
        <w:rPr>
          <w:rFonts w:cs="Arial Unicode MS"/>
        </w:rPr>
        <w:t xml:space="preserve"> nous force à </w:t>
      </w:r>
      <w:proofErr w:type="spellStart"/>
      <w:r w:rsidRPr="000C367A">
        <w:rPr>
          <w:rFonts w:cs="Arial Unicode MS"/>
        </w:rPr>
        <w:t>voir</w:t>
      </w:r>
      <w:proofErr w:type="spellEnd"/>
      <w:r w:rsidRPr="000C367A">
        <w:rPr>
          <w:rFonts w:cs="Arial Unicode MS"/>
        </w:rPr>
        <w:t xml:space="preserv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arsenicales</w:t>
      </w:r>
      <w:proofErr w:type="spellEnd"/>
      <w:r w:rsidRPr="000C367A">
        <w:rPr>
          <w:rFonts w:cs="Arial Unicode MS"/>
        </w:rPr>
        <w:t xml:space="preserve"> d’un </w:t>
      </w:r>
      <w:proofErr w:type="spellStart"/>
      <w:r w:rsidRPr="000C367A">
        <w:rPr>
          <w:rFonts w:cs="Arial Unicode MS"/>
        </w:rPr>
        <w:t>autre</w:t>
      </w:r>
      <w:proofErr w:type="spellEnd"/>
      <w:r w:rsidRPr="000C367A">
        <w:rPr>
          <w:rFonts w:cs="Arial Unicode MS"/>
        </w:rPr>
        <w:t xml:space="preserve"> </w:t>
      </w:r>
      <w:proofErr w:type="spellStart"/>
      <w:r w:rsidRPr="000C367A">
        <w:rPr>
          <w:rFonts w:cs="Arial Unicode MS"/>
        </w:rPr>
        <w:t>œil</w:t>
      </w:r>
      <w:proofErr w:type="spellEnd"/>
      <w:r w:rsidRPr="000C367A">
        <w:rPr>
          <w:rFonts w:cs="Arial Unicode MS"/>
        </w:rPr>
        <w:t xml:space="preserve">, au lieu de se </w:t>
      </w:r>
      <w:proofErr w:type="spellStart"/>
      <w:r w:rsidRPr="000C367A">
        <w:rPr>
          <w:rFonts w:cs="Arial Unicode MS"/>
        </w:rPr>
        <w:t>lier</w:t>
      </w:r>
      <w:proofErr w:type="spellEnd"/>
      <w:r w:rsidRPr="000C367A">
        <w:rPr>
          <w:rFonts w:cs="Arial Unicode MS"/>
        </w:rPr>
        <w:t xml:space="preserve"> </w:t>
      </w:r>
      <w:proofErr w:type="spellStart"/>
      <w:r w:rsidRPr="000C367A">
        <w:rPr>
          <w:rFonts w:cs="Arial Unicode MS"/>
        </w:rPr>
        <w:t>statiquement</w:t>
      </w:r>
      <w:proofErr w:type="spellEnd"/>
      <w:r w:rsidRPr="000C367A">
        <w:rPr>
          <w:rFonts w:cs="Arial Unicode MS"/>
        </w:rPr>
        <w:t xml:space="preserve"> aux </w:t>
      </w:r>
      <w:proofErr w:type="spellStart"/>
      <w:r w:rsidRPr="000C367A">
        <w:rPr>
          <w:rFonts w:cs="Arial Unicode MS"/>
        </w:rPr>
        <w:t>thiols</w:t>
      </w:r>
      <w:proofErr w:type="spellEnd"/>
      <w:r w:rsidRPr="000C367A">
        <w:rPr>
          <w:rFonts w:cs="Arial Unicode MS"/>
        </w:rPr>
        <w:t xml:space="preserve"> </w:t>
      </w:r>
      <w:proofErr w:type="spellStart"/>
      <w:r w:rsidRPr="000C367A">
        <w:rPr>
          <w:rFonts w:cs="Arial Unicode MS"/>
        </w:rPr>
        <w:t>vicinaux</w:t>
      </w:r>
      <w:proofErr w:type="spellEnd"/>
      <w:r w:rsidRPr="000C367A">
        <w:rPr>
          <w:rFonts w:cs="Arial Unicode MS"/>
        </w:rPr>
        <w:t xml:space="preserv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pourrait</w:t>
      </w:r>
      <w:proofErr w:type="spellEnd"/>
      <w:r w:rsidRPr="000C367A">
        <w:rPr>
          <w:rFonts w:cs="Arial Unicode MS"/>
        </w:rPr>
        <w:t xml:space="preserve"> </w:t>
      </w:r>
      <w:proofErr w:type="spellStart"/>
      <w:r w:rsidRPr="000C367A">
        <w:rPr>
          <w:rFonts w:cs="Arial Unicode MS"/>
        </w:rPr>
        <w:t>sauter</w:t>
      </w:r>
      <w:proofErr w:type="spellEnd"/>
      <w:r w:rsidRPr="000C367A">
        <w:rPr>
          <w:rFonts w:cs="Arial Unicode MS"/>
        </w:rPr>
        <w:t xml:space="preserve"> entre </w:t>
      </w:r>
      <w:proofErr w:type="spellStart"/>
      <w:r w:rsidRPr="000C367A">
        <w:rPr>
          <w:rFonts w:cs="Arial Unicode MS"/>
        </w:rPr>
        <w:t>différent</w:t>
      </w:r>
      <w:proofErr w:type="spellEnd"/>
      <w:r w:rsidRPr="000C367A">
        <w:rPr>
          <w:rFonts w:cs="Arial Unicode MS"/>
        </w:rPr>
        <w:t xml:space="preserve"> </w:t>
      </w:r>
      <w:proofErr w:type="spellStart"/>
      <w:r w:rsidRPr="000C367A">
        <w:rPr>
          <w:rFonts w:cs="Arial Unicode MS"/>
        </w:rPr>
        <w:t>thiolates</w:t>
      </w:r>
      <w:proofErr w:type="spellEnd"/>
      <w:r w:rsidRPr="000C367A">
        <w:rPr>
          <w:rFonts w:cs="Arial Unicode MS"/>
        </w:rPr>
        <w:t xml:space="preserve"> </w:t>
      </w:r>
      <w:proofErr w:type="spellStart"/>
      <w:r w:rsidRPr="000C367A">
        <w:rPr>
          <w:rFonts w:cs="Arial Unicode MS"/>
        </w:rPr>
        <w:t>autour</w:t>
      </w:r>
      <w:proofErr w:type="spellEnd"/>
      <w:r w:rsidRPr="000C367A">
        <w:rPr>
          <w:rFonts w:cs="Arial Unicode MS"/>
        </w:rPr>
        <w:t xml:space="preserve"> de la cellule.</w:t>
      </w:r>
    </w:p>
    <w:p w14:paraId="30C2886C" w14:textId="77777777" w:rsidR="002602E8" w:rsidRPr="00C0292D" w:rsidRDefault="00187646" w:rsidP="00C0292D">
      <w:pPr>
        <w:pStyle w:val="McGillAcknowledgementsHeading"/>
        <w:rPr>
          <w:rFonts w:cs="Arial Unicode MS"/>
        </w:rPr>
      </w:pPr>
      <w:r w:rsidRPr="00C0292D">
        <w:rPr>
          <w:rFonts w:cs="Arial Unicode MS"/>
        </w:rPr>
        <w:br w:type="page"/>
      </w:r>
      <w:r w:rsidR="002602E8" w:rsidRPr="00C0292D">
        <w:rPr>
          <w:rFonts w:cs="Arial Unicode MS"/>
        </w:rPr>
        <w:lastRenderedPageBreak/>
        <w:t>Acknowledgements</w:t>
      </w:r>
    </w:p>
    <w:p w14:paraId="31F851E8" w14:textId="77777777" w:rsidR="002602E8" w:rsidRPr="00C0292D" w:rsidRDefault="002602E8" w:rsidP="00C0292D">
      <w:pPr>
        <w:spacing w:line="360" w:lineRule="auto"/>
        <w:jc w:val="center"/>
        <w:rPr>
          <w:rFonts w:cs="Arial Unicode MS"/>
          <w:b/>
          <w:u w:val="single"/>
        </w:rPr>
      </w:pPr>
    </w:p>
    <w:p w14:paraId="1E6AED60" w14:textId="77777777" w:rsidR="002602E8" w:rsidRPr="00C0292D" w:rsidRDefault="00256CE0" w:rsidP="00C0292D">
      <w:pPr>
        <w:pStyle w:val="McGillAckBodyText"/>
        <w:ind w:firstLine="720"/>
        <w:rPr>
          <w:rFonts w:cs="Arial Unicode MS"/>
        </w:rPr>
      </w:pPr>
      <w:r w:rsidRPr="00C0292D">
        <w:rPr>
          <w:rFonts w:cs="Arial Unicode MS"/>
        </w:rPr>
        <w:t>I would like to thank</w:t>
      </w:r>
      <w:r w:rsidR="002602E8" w:rsidRPr="00C0292D">
        <w:rPr>
          <w:rFonts w:cs="Arial Unicode MS"/>
        </w:rPr>
        <w:t xml:space="preserve"> my supervisor Prof D. Scott </w:t>
      </w:r>
      <w:proofErr w:type="spellStart"/>
      <w:r w:rsidR="002602E8" w:rsidRPr="00C0292D">
        <w:rPr>
          <w:rFonts w:cs="Arial Unicode MS"/>
        </w:rPr>
        <w:t>Bohle</w:t>
      </w:r>
      <w:proofErr w:type="spellEnd"/>
      <w:r w:rsidR="002602E8" w:rsidRPr="00C0292D">
        <w:rPr>
          <w:rFonts w:cs="Arial Unicode MS"/>
        </w:rPr>
        <w:t xml:space="preserve">, </w:t>
      </w:r>
      <w:r w:rsidRPr="00C0292D">
        <w:rPr>
          <w:rFonts w:cs="Arial Unicode MS"/>
        </w:rPr>
        <w:t xml:space="preserve">for </w:t>
      </w:r>
      <w:r w:rsidR="000F1BD2" w:rsidRPr="00C0292D">
        <w:rPr>
          <w:rFonts w:cs="Arial Unicode MS"/>
        </w:rPr>
        <w:t xml:space="preserve">giving </w:t>
      </w:r>
      <w:r w:rsidR="00415BBB" w:rsidRPr="00C0292D">
        <w:rPr>
          <w:rFonts w:cs="Arial Unicode MS"/>
        </w:rPr>
        <w:t xml:space="preserve">endless </w:t>
      </w:r>
      <w:r w:rsidR="000F1BD2" w:rsidRPr="00C0292D">
        <w:rPr>
          <w:rFonts w:cs="Arial Unicode MS"/>
        </w:rPr>
        <w:t>support</w:t>
      </w:r>
      <w:r w:rsidR="00415BBB" w:rsidRPr="00C0292D">
        <w:rPr>
          <w:rFonts w:cs="Arial Unicode MS"/>
        </w:rPr>
        <w:t>, patience</w:t>
      </w:r>
      <w:r w:rsidR="000F1BD2" w:rsidRPr="00C0292D">
        <w:rPr>
          <w:rFonts w:cs="Arial Unicode MS"/>
        </w:rPr>
        <w:t xml:space="preserve"> and guidance – even at times when I </w:t>
      </w:r>
      <w:r w:rsidR="00415BBB" w:rsidRPr="00C0292D">
        <w:rPr>
          <w:rFonts w:cs="Arial Unicode MS"/>
        </w:rPr>
        <w:t xml:space="preserve">may be </w:t>
      </w:r>
      <w:r w:rsidR="000F1BD2" w:rsidRPr="00C0292D">
        <w:rPr>
          <w:rFonts w:cs="Arial Unicode MS"/>
        </w:rPr>
        <w:t xml:space="preserve">difficult to work with. </w:t>
      </w:r>
      <w:r w:rsidR="00415BBB" w:rsidRPr="00C0292D">
        <w:rPr>
          <w:rFonts w:cs="Arial Unicode MS"/>
        </w:rPr>
        <w:t xml:space="preserve">Dr. </w:t>
      </w:r>
      <w:proofErr w:type="spellStart"/>
      <w:r w:rsidR="00415BBB" w:rsidRPr="00C0292D">
        <w:rPr>
          <w:rFonts w:cs="Arial Unicode MS"/>
        </w:rPr>
        <w:t>Bohle</w:t>
      </w:r>
      <w:proofErr w:type="spellEnd"/>
      <w:r w:rsidR="00415BBB" w:rsidRPr="00C0292D">
        <w:rPr>
          <w:rFonts w:cs="Arial Unicode MS"/>
        </w:rPr>
        <w:t xml:space="preserve"> has gone well beyond his role as a supervisor provided </w:t>
      </w:r>
      <w:r w:rsidR="009622A5" w:rsidRPr="00C0292D">
        <w:rPr>
          <w:rFonts w:cs="Arial Unicode MS"/>
        </w:rPr>
        <w:t>me with important life guidance and support</w:t>
      </w:r>
      <w:r w:rsidR="00415BBB" w:rsidRPr="00C0292D">
        <w:rPr>
          <w:rFonts w:cs="Arial Unicode MS"/>
        </w:rPr>
        <w:t>.</w:t>
      </w:r>
      <w:r w:rsidR="00AC7465" w:rsidRPr="00C0292D">
        <w:rPr>
          <w:rFonts w:cs="Arial Unicode MS"/>
        </w:rPr>
        <w:t xml:space="preserve"> </w:t>
      </w:r>
      <w:r w:rsidR="002602E8" w:rsidRPr="00C0292D">
        <w:rPr>
          <w:rFonts w:cs="Arial Unicode MS"/>
        </w:rPr>
        <w:t>I would like to give special thanks and gratitude to Dr</w:t>
      </w:r>
      <w:r w:rsidR="00792B18">
        <w:rPr>
          <w:rFonts w:cs="Arial Unicode MS"/>
        </w:rPr>
        <w:t>.</w:t>
      </w:r>
      <w:r w:rsidR="002602E8" w:rsidRPr="00C0292D">
        <w:rPr>
          <w:rFonts w:cs="Arial Unicode MS"/>
        </w:rPr>
        <w:t xml:space="preserve"> In</w:t>
      </w:r>
      <w:r w:rsidR="00415BBB" w:rsidRPr="00C0292D">
        <w:rPr>
          <w:rFonts w:cs="Arial Unicode MS"/>
        </w:rPr>
        <w:t xml:space="preserve">na </w:t>
      </w:r>
      <w:proofErr w:type="spellStart"/>
      <w:r w:rsidR="00415BBB" w:rsidRPr="00C0292D">
        <w:rPr>
          <w:rFonts w:cs="Arial Unicode MS"/>
        </w:rPr>
        <w:t>Perepichka</w:t>
      </w:r>
      <w:proofErr w:type="spellEnd"/>
      <w:r w:rsidR="00415BBB" w:rsidRPr="00C0292D">
        <w:rPr>
          <w:rFonts w:cs="Arial Unicode MS"/>
        </w:rPr>
        <w:t xml:space="preserve"> for always being there</w:t>
      </w:r>
      <w:r w:rsidR="002602E8" w:rsidRPr="00C0292D">
        <w:rPr>
          <w:rFonts w:cs="Arial Unicode MS"/>
        </w:rPr>
        <w:t>.</w:t>
      </w:r>
      <w:r w:rsidR="00AC7465" w:rsidRPr="00C0292D">
        <w:rPr>
          <w:rFonts w:cs="Arial Unicode MS"/>
        </w:rPr>
        <w:t xml:space="preserve"> Special thanks also goes to </w:t>
      </w:r>
      <w:proofErr w:type="spellStart"/>
      <w:r w:rsidR="00AC7465" w:rsidRPr="00C0292D">
        <w:rPr>
          <w:rFonts w:cs="Arial Unicode MS"/>
        </w:rPr>
        <w:t>ZhiJ</w:t>
      </w:r>
      <w:r w:rsidR="009622A5" w:rsidRPr="00C0292D">
        <w:rPr>
          <w:rFonts w:cs="Arial Unicode MS"/>
        </w:rPr>
        <w:t>ie</w:t>
      </w:r>
      <w:proofErr w:type="spellEnd"/>
      <w:r w:rsidR="009622A5" w:rsidRPr="00C0292D">
        <w:rPr>
          <w:rFonts w:cs="Arial Unicode MS"/>
        </w:rPr>
        <w:t xml:space="preserve"> Chua </w:t>
      </w:r>
      <w:r w:rsidR="00366101">
        <w:rPr>
          <w:rFonts w:cs="Arial Unicode MS"/>
        </w:rPr>
        <w:t>who has been my alter ego</w:t>
      </w:r>
      <w:r w:rsidR="00AC7465" w:rsidRPr="00C0292D">
        <w:rPr>
          <w:rFonts w:cs="Arial Unicode MS"/>
        </w:rPr>
        <w:t xml:space="preserve">.  </w:t>
      </w:r>
      <w:r w:rsidR="00081A6A" w:rsidRPr="00C0292D">
        <w:rPr>
          <w:rFonts w:cs="Arial Unicode MS"/>
        </w:rPr>
        <w:t xml:space="preserve">My gratitude also goes to </w:t>
      </w:r>
      <w:r w:rsidR="00187646" w:rsidRPr="00C0292D">
        <w:rPr>
          <w:rFonts w:cs="Arial Unicode MS"/>
        </w:rPr>
        <w:t>Tina Lam for the French translation of the abstract.</w:t>
      </w:r>
      <w:r w:rsidR="00415BBB" w:rsidRPr="00C0292D">
        <w:rPr>
          <w:rFonts w:cs="Arial Unicode MS"/>
        </w:rPr>
        <w:t xml:space="preserve"> Great thanks to past and present members of the </w:t>
      </w:r>
      <w:proofErr w:type="spellStart"/>
      <w:r w:rsidR="00415BBB" w:rsidRPr="00C0292D">
        <w:rPr>
          <w:rFonts w:cs="Arial Unicode MS"/>
        </w:rPr>
        <w:t>Bohle</w:t>
      </w:r>
      <w:proofErr w:type="spellEnd"/>
      <w:r w:rsidR="00415BBB" w:rsidRPr="00C0292D">
        <w:rPr>
          <w:rFonts w:cs="Arial Unicode MS"/>
        </w:rPr>
        <w:t xml:space="preserve"> research group:</w:t>
      </w:r>
      <w:r w:rsidR="00AC7465" w:rsidRPr="00C0292D">
        <w:rPr>
          <w:rFonts w:cs="Arial Unicode MS"/>
        </w:rPr>
        <w:t xml:space="preserve"> Erin Dodd, Kristopher </w:t>
      </w:r>
      <w:proofErr w:type="spellStart"/>
      <w:r w:rsidR="00AC7465" w:rsidRPr="00C0292D">
        <w:rPr>
          <w:rFonts w:cs="Arial Unicode MS"/>
        </w:rPr>
        <w:t>Rosadiuk</w:t>
      </w:r>
      <w:proofErr w:type="spellEnd"/>
      <w:r w:rsidR="00AC7465" w:rsidRPr="00C0292D">
        <w:rPr>
          <w:rFonts w:cs="Arial Unicode MS"/>
        </w:rPr>
        <w:t xml:space="preserve">, </w:t>
      </w:r>
      <w:proofErr w:type="spellStart"/>
      <w:r w:rsidR="00AC7465" w:rsidRPr="00C0292D">
        <w:rPr>
          <w:rFonts w:cs="Arial Unicode MS"/>
        </w:rPr>
        <w:t>Joël</w:t>
      </w:r>
      <w:proofErr w:type="spellEnd"/>
      <w:r w:rsidR="00AC7465" w:rsidRPr="00C0292D">
        <w:rPr>
          <w:rFonts w:cs="Arial Unicode MS"/>
        </w:rPr>
        <w:t xml:space="preserve"> Poisson, Andrea Hill, Ivor Wharf, </w:t>
      </w:r>
      <w:proofErr w:type="spellStart"/>
      <w:r w:rsidR="00AC7465" w:rsidRPr="00C0292D">
        <w:rPr>
          <w:rFonts w:cs="Arial Unicode MS"/>
        </w:rPr>
        <w:t>Mirna</w:t>
      </w:r>
      <w:proofErr w:type="spellEnd"/>
      <w:r w:rsidR="00AC7465" w:rsidRPr="00C0292D">
        <w:rPr>
          <w:rFonts w:cs="Arial Unicode MS"/>
        </w:rPr>
        <w:t xml:space="preserve"> </w:t>
      </w:r>
      <w:proofErr w:type="spellStart"/>
      <w:r w:rsidR="00AC7465" w:rsidRPr="00C0292D">
        <w:rPr>
          <w:rFonts w:cs="Arial Unicode MS"/>
        </w:rPr>
        <w:t>Veruca</w:t>
      </w:r>
      <w:proofErr w:type="spellEnd"/>
      <w:r w:rsidR="00AC7465" w:rsidRPr="00C0292D">
        <w:rPr>
          <w:rFonts w:cs="Arial Unicode MS"/>
        </w:rPr>
        <w:t xml:space="preserve">, Cheryl Bain, and Laura Brothers. </w:t>
      </w:r>
    </w:p>
    <w:p w14:paraId="07214948" w14:textId="77777777" w:rsidR="002602E8" w:rsidRPr="00C0292D" w:rsidRDefault="00792B18" w:rsidP="00C0292D">
      <w:pPr>
        <w:pStyle w:val="McGillAckBodyText"/>
        <w:rPr>
          <w:rFonts w:cs="Arial Unicode MS"/>
          <w:lang w:val="en-US"/>
        </w:rPr>
      </w:pPr>
      <w:r>
        <w:rPr>
          <w:rFonts w:cs="Arial Unicode MS"/>
          <w:lang w:val="en-US"/>
        </w:rPr>
        <w:tab/>
        <w:t xml:space="preserve">I would like to thank my parents, Maggie </w:t>
      </w:r>
      <w:proofErr w:type="gramStart"/>
      <w:r>
        <w:rPr>
          <w:rFonts w:cs="Arial Unicode MS"/>
          <w:lang w:val="en-US"/>
        </w:rPr>
        <w:t>So</w:t>
      </w:r>
      <w:proofErr w:type="gramEnd"/>
      <w:r>
        <w:rPr>
          <w:rFonts w:cs="Arial Unicode MS"/>
          <w:lang w:val="en-US"/>
        </w:rPr>
        <w:t xml:space="preserve"> and </w:t>
      </w:r>
      <w:r w:rsidR="000C367A">
        <w:rPr>
          <w:rFonts w:cs="Arial Unicode MS"/>
          <w:lang w:val="en-US"/>
        </w:rPr>
        <w:t xml:space="preserve">my </w:t>
      </w:r>
      <w:r>
        <w:rPr>
          <w:rFonts w:cs="Arial Unicode MS"/>
          <w:lang w:val="en-US"/>
        </w:rPr>
        <w:t xml:space="preserve">friends for being supportive.  </w:t>
      </w:r>
    </w:p>
    <w:p w14:paraId="2304F49F" w14:textId="77777777" w:rsidR="002602E8" w:rsidRPr="00C0292D" w:rsidRDefault="002602E8" w:rsidP="00792B18">
      <w:pPr>
        <w:pStyle w:val="McGillAckBodyText"/>
        <w:ind w:firstLine="720"/>
        <w:rPr>
          <w:rFonts w:cs="Arial Unicode MS"/>
          <w:lang w:val="en-US"/>
        </w:rPr>
      </w:pPr>
      <w:r w:rsidRPr="00C0292D">
        <w:rPr>
          <w:rFonts w:cs="Arial Unicode MS"/>
          <w:lang w:val="en-US"/>
        </w:rPr>
        <w:t xml:space="preserve">The following staff of the Department of Chemistry, McGill University: </w:t>
      </w:r>
      <w:proofErr w:type="spellStart"/>
      <w:r w:rsidRPr="00C0292D">
        <w:rPr>
          <w:rFonts w:cs="Arial Unicode MS"/>
          <w:lang w:val="en-US"/>
        </w:rPr>
        <w:t>Dr</w:t>
      </w:r>
      <w:proofErr w:type="spellEnd"/>
      <w:r w:rsidRPr="00C0292D">
        <w:rPr>
          <w:rFonts w:cs="Arial Unicode MS"/>
          <w:lang w:val="en-US"/>
        </w:rPr>
        <w:t xml:space="preserve"> Fred Morin, </w:t>
      </w:r>
      <w:proofErr w:type="spellStart"/>
      <w:r w:rsidRPr="00C0292D">
        <w:rPr>
          <w:rFonts w:cs="Arial Unicode MS"/>
          <w:lang w:val="en-US"/>
        </w:rPr>
        <w:t>Dr</w:t>
      </w:r>
      <w:proofErr w:type="spellEnd"/>
      <w:r w:rsidRPr="00C0292D">
        <w:rPr>
          <w:rFonts w:cs="Arial Unicode MS"/>
          <w:lang w:val="en-US"/>
        </w:rPr>
        <w:t xml:space="preserve"> </w:t>
      </w:r>
      <w:proofErr w:type="spellStart"/>
      <w:r w:rsidRPr="00C0292D">
        <w:rPr>
          <w:rFonts w:cs="Arial Unicode MS"/>
          <w:lang w:val="en-US"/>
        </w:rPr>
        <w:t>Nadim</w:t>
      </w:r>
      <w:proofErr w:type="spellEnd"/>
      <w:r w:rsidRPr="00C0292D">
        <w:rPr>
          <w:rFonts w:cs="Arial Unicode MS"/>
          <w:lang w:val="en-US"/>
        </w:rPr>
        <w:t xml:space="preserve"> </w:t>
      </w:r>
      <w:proofErr w:type="spellStart"/>
      <w:r w:rsidRPr="00C0292D">
        <w:rPr>
          <w:rFonts w:cs="Arial Unicode MS"/>
          <w:lang w:val="en-US"/>
        </w:rPr>
        <w:t>Saade</w:t>
      </w:r>
      <w:proofErr w:type="spellEnd"/>
      <w:r w:rsidRPr="00C0292D">
        <w:rPr>
          <w:rFonts w:cs="Arial Unicode MS"/>
          <w:lang w:val="en-US"/>
        </w:rPr>
        <w:t xml:space="preserve">, Rick Rossi, </w:t>
      </w:r>
      <w:proofErr w:type="spellStart"/>
      <w:r w:rsidRPr="00C0292D">
        <w:rPr>
          <w:rFonts w:cs="Arial Unicode MS"/>
          <w:lang w:val="en-US"/>
        </w:rPr>
        <w:t>Weihua</w:t>
      </w:r>
      <w:proofErr w:type="spellEnd"/>
      <w:r w:rsidRPr="00C0292D">
        <w:rPr>
          <w:rFonts w:cs="Arial Unicode MS"/>
          <w:lang w:val="en-US"/>
        </w:rPr>
        <w:t xml:space="preserve"> Wang, </w:t>
      </w:r>
      <w:r w:rsidRPr="00C0292D">
        <w:rPr>
          <w:rFonts w:cs="Arial Unicode MS"/>
        </w:rPr>
        <w:t xml:space="preserve">Jean-Philippe </w:t>
      </w:r>
      <w:proofErr w:type="spellStart"/>
      <w:r w:rsidRPr="00C0292D">
        <w:rPr>
          <w:rFonts w:cs="Arial Unicode MS"/>
        </w:rPr>
        <w:t>Guay</w:t>
      </w:r>
      <w:proofErr w:type="spellEnd"/>
      <w:r w:rsidRPr="00C0292D">
        <w:rPr>
          <w:rFonts w:cs="Arial Unicode MS"/>
        </w:rPr>
        <w:t xml:space="preserve"> and Chantal </w:t>
      </w:r>
      <w:proofErr w:type="spellStart"/>
      <w:r w:rsidRPr="00C0292D">
        <w:rPr>
          <w:rFonts w:cs="Arial Unicode MS"/>
        </w:rPr>
        <w:t>Marotte</w:t>
      </w:r>
      <w:proofErr w:type="spellEnd"/>
      <w:r w:rsidRPr="00C0292D">
        <w:rPr>
          <w:rFonts w:cs="Arial Unicode MS"/>
          <w:lang w:val="en-US"/>
        </w:rPr>
        <w:t xml:space="preserve"> own my gratitude for providing their expertise and prompt assistance du</w:t>
      </w:r>
      <w:r w:rsidR="00792B18">
        <w:rPr>
          <w:rFonts w:cs="Arial Unicode MS"/>
          <w:lang w:val="en-US"/>
        </w:rPr>
        <w:t xml:space="preserve">ring the course of my studies. </w:t>
      </w:r>
    </w:p>
    <w:p w14:paraId="10294AB6" w14:textId="77777777" w:rsidR="002602E8" w:rsidRPr="00C0292D" w:rsidRDefault="002602E8" w:rsidP="00C0292D">
      <w:pPr>
        <w:pStyle w:val="McGillAckBodyText"/>
        <w:ind w:firstLine="720"/>
        <w:rPr>
          <w:rFonts w:cs="Arial Unicode MS"/>
          <w:lang w:val="en-US"/>
        </w:rPr>
      </w:pPr>
      <w:r w:rsidRPr="00C0292D">
        <w:rPr>
          <w:rFonts w:cs="Arial Unicode MS"/>
          <w:lang w:val="en-US"/>
        </w:rPr>
        <w:t xml:space="preserve">To end, thanks to McGill University and the supporting grants for funding my doctoral studies throughout. </w:t>
      </w:r>
    </w:p>
    <w:p w14:paraId="1B23DE85" w14:textId="77777777" w:rsidR="00ED291C" w:rsidRPr="00C0292D" w:rsidRDefault="00ED291C" w:rsidP="00C0292D">
      <w:pPr>
        <w:pStyle w:val="McGillAckBodyText"/>
        <w:rPr>
          <w:rFonts w:cs="Arial Unicode MS"/>
          <w:b/>
        </w:rPr>
      </w:pPr>
      <w:r w:rsidRPr="00C0292D">
        <w:rPr>
          <w:rFonts w:cs="Arial Unicode MS"/>
        </w:rPr>
        <w:br w:type="page"/>
      </w:r>
      <w:r w:rsidRPr="00C0292D">
        <w:rPr>
          <w:rFonts w:cs="Arial Unicode MS"/>
          <w:b/>
        </w:rPr>
        <w:lastRenderedPageBreak/>
        <w:t xml:space="preserve">Contributions of Authors </w:t>
      </w:r>
    </w:p>
    <w:p w14:paraId="4A1C42D9" w14:textId="77777777" w:rsidR="000C367A" w:rsidRPr="000C367A" w:rsidRDefault="00ED291C" w:rsidP="00F174FE">
      <w:pPr>
        <w:pStyle w:val="McGillAckBodyText"/>
        <w:ind w:firstLine="720"/>
      </w:pPr>
      <w:r w:rsidRPr="00C0292D">
        <w:rPr>
          <w:rFonts w:cs="Arial Unicode MS"/>
        </w:rPr>
        <w:t>This dissertation includes c</w:t>
      </w:r>
      <w:r w:rsidR="00056085">
        <w:rPr>
          <w:rFonts w:cs="Arial Unicode MS"/>
        </w:rPr>
        <w:t xml:space="preserve">ontent which has been published: </w:t>
      </w:r>
      <w:proofErr w:type="spellStart"/>
      <w:r w:rsidR="000C367A" w:rsidRPr="000C367A">
        <w:t>Bohle</w:t>
      </w:r>
      <w:proofErr w:type="spellEnd"/>
      <w:r w:rsidR="000C367A" w:rsidRPr="000C367A">
        <w:t xml:space="preserve">, D. S.; </w:t>
      </w:r>
      <w:proofErr w:type="spellStart"/>
      <w:proofErr w:type="gramStart"/>
      <w:r w:rsidR="000C367A" w:rsidRPr="000C367A">
        <w:t>Gu</w:t>
      </w:r>
      <w:proofErr w:type="spellEnd"/>
      <w:proofErr w:type="gramEnd"/>
      <w:r w:rsidR="000C367A" w:rsidRPr="000C367A">
        <w:t xml:space="preserve">, Y., Facile </w:t>
      </w:r>
      <w:proofErr w:type="spellStart"/>
      <w:r w:rsidR="000C367A" w:rsidRPr="000C367A">
        <w:t>dimethylarsenic</w:t>
      </w:r>
      <w:proofErr w:type="spellEnd"/>
      <w:r w:rsidR="000C367A" w:rsidRPr="000C367A">
        <w:t xml:space="preserve"> exchange and pyramidal inversion in its cysteine and glutathione adducts. Organic &amp; </w:t>
      </w:r>
      <w:proofErr w:type="spellStart"/>
      <w:r w:rsidR="000C367A" w:rsidRPr="000C367A">
        <w:t>Biomolecular</w:t>
      </w:r>
      <w:proofErr w:type="spellEnd"/>
      <w:r w:rsidR="000C367A" w:rsidRPr="000C367A">
        <w:t xml:space="preserve"> Chemistry 2013, 11 (16), 2578-2581.</w:t>
      </w:r>
    </w:p>
    <w:p w14:paraId="393D50F4" w14:textId="77777777" w:rsidR="00ED291C" w:rsidRPr="00C0292D" w:rsidRDefault="00ED291C" w:rsidP="00C0292D">
      <w:pPr>
        <w:pStyle w:val="McGillAckBodyText"/>
        <w:rPr>
          <w:rFonts w:cs="Arial Unicode MS"/>
          <w:b/>
        </w:rPr>
      </w:pPr>
    </w:p>
    <w:p w14:paraId="00577D7B" w14:textId="77777777" w:rsidR="00ED291C" w:rsidRPr="00C0292D" w:rsidRDefault="00ED291C" w:rsidP="00C0292D">
      <w:pPr>
        <w:pStyle w:val="McGillAckBodyText"/>
        <w:rPr>
          <w:rFonts w:cs="Arial Unicode MS"/>
          <w:b/>
        </w:rPr>
      </w:pPr>
      <w:r w:rsidRPr="00C0292D">
        <w:rPr>
          <w:rFonts w:cs="Arial Unicode MS"/>
          <w:b/>
        </w:rPr>
        <w:t xml:space="preserve">Statement of originality and contribution to knowledge </w:t>
      </w:r>
    </w:p>
    <w:p w14:paraId="37758D2F" w14:textId="77777777" w:rsidR="00ED291C" w:rsidRPr="00C0292D" w:rsidRDefault="00ED291C" w:rsidP="00F174FE">
      <w:pPr>
        <w:pStyle w:val="McGillAckBodyText"/>
        <w:ind w:firstLine="720"/>
        <w:rPr>
          <w:rFonts w:cs="Arial Unicode MS"/>
        </w:rPr>
      </w:pPr>
      <w:r w:rsidRPr="00C0292D">
        <w:rPr>
          <w:rFonts w:cs="Arial Unicode MS"/>
        </w:rPr>
        <w:t xml:space="preserve">The author performed all work outlined in this thesis, including all the work presented in the paper as specified above, under the supervision of Professor D. Scott </w:t>
      </w:r>
      <w:proofErr w:type="spellStart"/>
      <w:r w:rsidRPr="00C0292D">
        <w:rPr>
          <w:rFonts w:cs="Arial Unicode MS"/>
        </w:rPr>
        <w:t>Bohle</w:t>
      </w:r>
      <w:proofErr w:type="spellEnd"/>
      <w:r w:rsidRPr="00C0292D">
        <w:rPr>
          <w:rFonts w:cs="Arial Unicode MS"/>
        </w:rPr>
        <w:t>. All work presented in this thesis, with the exception of the introductory literature review, is declared by the author to be original scholarship and distinct contributions to knowledge as is mandatory for doctoral theses.</w:t>
      </w:r>
    </w:p>
    <w:p w14:paraId="33B61214" w14:textId="77777777" w:rsidR="00DB29AC" w:rsidRPr="00C0292D" w:rsidRDefault="00ED291C" w:rsidP="00C0292D">
      <w:pPr>
        <w:pStyle w:val="McGillBodyText"/>
        <w:rPr>
          <w:rFonts w:cs="Arial Unicode MS"/>
        </w:rPr>
      </w:pPr>
      <w:r w:rsidRPr="00C0292D">
        <w:rPr>
          <w:rFonts w:cs="Arial Unicode MS"/>
        </w:rPr>
        <w:t xml:space="preserve"> </w:t>
      </w:r>
    </w:p>
    <w:p w14:paraId="5F9D04FC" w14:textId="77777777" w:rsidR="00C129B5" w:rsidRDefault="002602E8" w:rsidP="00C129B5">
      <w:pPr>
        <w:pStyle w:val="McGillTablesOfContents"/>
        <w:rPr>
          <w:noProof/>
        </w:rPr>
      </w:pPr>
      <w:r w:rsidRPr="00C0292D">
        <w:rPr>
          <w:rFonts w:cs="Arial Unicode MS"/>
        </w:rPr>
        <w:br w:type="page"/>
      </w:r>
      <w:bookmarkStart w:id="0" w:name="_Toc403759356"/>
      <w:bookmarkStart w:id="1" w:name="_Toc403759424"/>
      <w:bookmarkStart w:id="2" w:name="_Toc403759879"/>
      <w:bookmarkStart w:id="3" w:name="_Toc403762223"/>
      <w:bookmarkStart w:id="4" w:name="_Toc404960775"/>
      <w:r w:rsidR="00286168" w:rsidRPr="00C0292D">
        <w:rPr>
          <w:rFonts w:cs="Arial Unicode MS"/>
        </w:rPr>
        <w:lastRenderedPageBreak/>
        <w:t>Table of Contents</w:t>
      </w:r>
      <w:bookmarkEnd w:id="0"/>
      <w:bookmarkEnd w:id="1"/>
      <w:bookmarkEnd w:id="2"/>
      <w:r w:rsidR="00C129B5">
        <w:rPr>
          <w:rFonts w:cs="Arial Unicode MS"/>
        </w:rPr>
        <w:fldChar w:fldCharType="begin"/>
      </w:r>
      <w:r w:rsidR="00C129B5">
        <w:rPr>
          <w:rFonts w:cs="Arial Unicode MS"/>
        </w:rPr>
        <w:instrText xml:space="preserve"> TOC \o "1-3" </w:instrText>
      </w:r>
      <w:r w:rsidR="00C129B5">
        <w:rPr>
          <w:rFonts w:cs="Arial Unicode MS"/>
        </w:rPr>
        <w:fldChar w:fldCharType="separate"/>
      </w:r>
    </w:p>
    <w:p w14:paraId="25D52638"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ContentsTable of Figures</w:t>
      </w:r>
      <w:r>
        <w:tab/>
      </w:r>
      <w:r>
        <w:fldChar w:fldCharType="begin"/>
      </w:r>
      <w:r>
        <w:instrText xml:space="preserve"> PAGEREF _Toc404960775 \h </w:instrText>
      </w:r>
      <w:r>
        <w:fldChar w:fldCharType="separate"/>
      </w:r>
      <w:r>
        <w:t>8</w:t>
      </w:r>
      <w:r>
        <w:fldChar w:fldCharType="end"/>
      </w:r>
    </w:p>
    <w:p w14:paraId="7D27F0A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Figures</w:t>
      </w:r>
      <w:r>
        <w:tab/>
      </w:r>
      <w:r>
        <w:fldChar w:fldCharType="begin"/>
      </w:r>
      <w:r>
        <w:instrText xml:space="preserve"> PAGEREF _Toc404960776 \h </w:instrText>
      </w:r>
      <w:r>
        <w:fldChar w:fldCharType="separate"/>
      </w:r>
      <w:r>
        <w:t>10</w:t>
      </w:r>
      <w:r>
        <w:fldChar w:fldCharType="end"/>
      </w:r>
    </w:p>
    <w:p w14:paraId="00494836" w14:textId="77777777" w:rsidR="00C129B5" w:rsidRDefault="00C129B5" w:rsidP="00C129B5">
      <w:pPr>
        <w:pStyle w:val="TOC1"/>
        <w:spacing w:line="360" w:lineRule="auto"/>
        <w:rPr>
          <w:rFonts w:asciiTheme="minorHAnsi" w:eastAsiaTheme="minorEastAsia" w:hAnsiTheme="minorHAnsi" w:cstheme="minorBidi"/>
          <w:sz w:val="22"/>
          <w:lang w:val="en-US"/>
        </w:rPr>
      </w:pPr>
      <w:r>
        <w:t>Chapter 1</w:t>
      </w:r>
      <w:r>
        <w:tab/>
      </w:r>
      <w:r>
        <w:fldChar w:fldCharType="begin"/>
      </w:r>
      <w:r>
        <w:instrText xml:space="preserve"> PAGEREF _Toc404960777 \h </w:instrText>
      </w:r>
      <w:r>
        <w:fldChar w:fldCharType="separate"/>
      </w:r>
      <w:r>
        <w:t>12</w:t>
      </w:r>
      <w:r>
        <w:fldChar w:fldCharType="end"/>
      </w:r>
    </w:p>
    <w:p w14:paraId="166402FB"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_Toc404960778 \h </w:instrText>
      </w:r>
      <w:r>
        <w:fldChar w:fldCharType="separate"/>
      </w:r>
      <w:r>
        <w:t>12</w:t>
      </w:r>
      <w:r>
        <w:fldChar w:fldCharType="end"/>
      </w:r>
    </w:p>
    <w:p w14:paraId="15D315F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1.1 The BioInorganic Chemistry of Arsenic</w:t>
      </w:r>
      <w:r>
        <w:tab/>
      </w:r>
      <w:r>
        <w:fldChar w:fldCharType="begin"/>
      </w:r>
      <w:r>
        <w:instrText xml:space="preserve"> PAGEREF _Toc404960779 \h </w:instrText>
      </w:r>
      <w:r>
        <w:fldChar w:fldCharType="separate"/>
      </w:r>
      <w:r>
        <w:t>12</w:t>
      </w:r>
      <w:r>
        <w:fldChar w:fldCharType="end"/>
      </w:r>
    </w:p>
    <w:p w14:paraId="5DFEE1E7"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1.1.1 Metabolism of arsenic</w:t>
      </w:r>
      <w:r>
        <w:tab/>
      </w:r>
      <w:r>
        <w:fldChar w:fldCharType="begin"/>
      </w:r>
      <w:r>
        <w:instrText xml:space="preserve"> PAGEREF _Toc404960780 \h </w:instrText>
      </w:r>
      <w:r>
        <w:fldChar w:fldCharType="separate"/>
      </w:r>
      <w:r>
        <w:t>15</w:t>
      </w:r>
      <w:r>
        <w:fldChar w:fldCharType="end"/>
      </w:r>
    </w:p>
    <w:p w14:paraId="162D554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1.1.2 Arsenic as a poison</w:t>
      </w:r>
      <w:r>
        <w:tab/>
      </w:r>
      <w:r>
        <w:fldChar w:fldCharType="begin"/>
      </w:r>
      <w:r>
        <w:instrText xml:space="preserve"> PAGEREF _Toc404960781 \h </w:instrText>
      </w:r>
      <w:r>
        <w:fldChar w:fldCharType="separate"/>
      </w:r>
      <w:r>
        <w:t>17</w:t>
      </w:r>
      <w:r>
        <w:fldChar w:fldCharType="end"/>
      </w:r>
    </w:p>
    <w:p w14:paraId="642C9812"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1.1.3 Treatment of arsenic poisoning</w:t>
      </w:r>
      <w:r>
        <w:tab/>
      </w:r>
      <w:r>
        <w:fldChar w:fldCharType="begin"/>
      </w:r>
      <w:r>
        <w:instrText xml:space="preserve"> PAGEREF _Toc404960782 \h </w:instrText>
      </w:r>
      <w:r>
        <w:fldChar w:fldCharType="separate"/>
      </w:r>
      <w:r>
        <w:t>19</w:t>
      </w:r>
      <w:r>
        <w:fldChar w:fldCharType="end"/>
      </w:r>
    </w:p>
    <w:p w14:paraId="1DD2D53D"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1.1.4 Medicinal applications of arsenic</w:t>
      </w:r>
      <w:r>
        <w:tab/>
      </w:r>
      <w:r>
        <w:fldChar w:fldCharType="begin"/>
      </w:r>
      <w:r>
        <w:instrText xml:space="preserve"> PAGEREF _Toc404960783 \h </w:instrText>
      </w:r>
      <w:r>
        <w:fldChar w:fldCharType="separate"/>
      </w:r>
      <w:r>
        <w:t>20</w:t>
      </w:r>
      <w:r>
        <w:fldChar w:fldCharType="end"/>
      </w:r>
    </w:p>
    <w:p w14:paraId="3C4B51D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1.2 Chemistry of Arsenic compounds</w:t>
      </w:r>
      <w:r>
        <w:tab/>
      </w:r>
      <w:r>
        <w:fldChar w:fldCharType="begin"/>
      </w:r>
      <w:r>
        <w:instrText xml:space="preserve"> PAGEREF _Toc404960784 \h </w:instrText>
      </w:r>
      <w:r>
        <w:fldChar w:fldCharType="separate"/>
      </w:r>
      <w:r>
        <w:t>23</w:t>
      </w:r>
      <w:r>
        <w:fldChar w:fldCharType="end"/>
      </w:r>
    </w:p>
    <w:p w14:paraId="308E6B6F"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1.2.1 Redox of arsenic by GSH</w:t>
      </w:r>
      <w:r>
        <w:tab/>
      </w:r>
      <w:r>
        <w:fldChar w:fldCharType="begin"/>
      </w:r>
      <w:r>
        <w:instrText xml:space="preserve"> PAGEREF _Toc404960785 \h </w:instrText>
      </w:r>
      <w:r>
        <w:fldChar w:fldCharType="separate"/>
      </w:r>
      <w:r>
        <w:t>23</w:t>
      </w:r>
      <w:r>
        <w:fldChar w:fldCharType="end"/>
      </w:r>
    </w:p>
    <w:p w14:paraId="62BC571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1.2.2 Interaction of arsenic with thiols</w:t>
      </w:r>
      <w:r>
        <w:tab/>
      </w:r>
      <w:r>
        <w:fldChar w:fldCharType="begin"/>
      </w:r>
      <w:r>
        <w:instrText xml:space="preserve"> PAGEREF _Toc404960786 \h </w:instrText>
      </w:r>
      <w:r>
        <w:fldChar w:fldCharType="separate"/>
      </w:r>
      <w:r>
        <w:t>26</w:t>
      </w:r>
      <w:r>
        <w:fldChar w:fldCharType="end"/>
      </w:r>
    </w:p>
    <w:p w14:paraId="6E66F2E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1.2.3 Lability of the Arsenic Thiol bond</w:t>
      </w:r>
      <w:r>
        <w:tab/>
      </w:r>
      <w:r>
        <w:fldChar w:fldCharType="begin"/>
      </w:r>
      <w:r>
        <w:instrText xml:space="preserve"> PAGEREF _Toc404960787 \h </w:instrText>
      </w:r>
      <w:r>
        <w:fldChar w:fldCharType="separate"/>
      </w:r>
      <w:r>
        <w:t>29</w:t>
      </w:r>
      <w:r>
        <w:fldChar w:fldCharType="end"/>
      </w:r>
    </w:p>
    <w:p w14:paraId="7E81CCC0"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1.2.4 Co-ordination and geometry of arsenic compounds</w:t>
      </w:r>
      <w:r>
        <w:tab/>
      </w:r>
      <w:r>
        <w:fldChar w:fldCharType="begin"/>
      </w:r>
      <w:r>
        <w:instrText xml:space="preserve"> PAGEREF _Toc404960788 \h </w:instrText>
      </w:r>
      <w:r>
        <w:fldChar w:fldCharType="separate"/>
      </w:r>
      <w:r>
        <w:t>30</w:t>
      </w:r>
      <w:r>
        <w:fldChar w:fldCharType="end"/>
      </w:r>
    </w:p>
    <w:p w14:paraId="5498E88C"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1.2.5 Mechanism of arsenic bond lablity</w:t>
      </w:r>
      <w:r>
        <w:tab/>
      </w:r>
      <w:r>
        <w:fldChar w:fldCharType="begin"/>
      </w:r>
      <w:r>
        <w:instrText xml:space="preserve"> PAGEREF _Toc404960789 \h </w:instrText>
      </w:r>
      <w:r>
        <w:fldChar w:fldCharType="separate"/>
      </w:r>
      <w:r>
        <w:t>31</w:t>
      </w:r>
      <w:r>
        <w:fldChar w:fldCharType="end"/>
      </w:r>
    </w:p>
    <w:p w14:paraId="091E140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1.3 Summary</w:t>
      </w:r>
      <w:r>
        <w:tab/>
      </w:r>
      <w:r>
        <w:fldChar w:fldCharType="begin"/>
      </w:r>
      <w:r>
        <w:instrText xml:space="preserve"> PAGEREF _Toc404960790 \h </w:instrText>
      </w:r>
      <w:r>
        <w:fldChar w:fldCharType="separate"/>
      </w:r>
      <w:r>
        <w:t>32</w:t>
      </w:r>
      <w:r>
        <w:fldChar w:fldCharType="end"/>
      </w:r>
    </w:p>
    <w:p w14:paraId="61F25FB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References</w:t>
      </w:r>
      <w:r>
        <w:tab/>
      </w:r>
      <w:r>
        <w:fldChar w:fldCharType="begin"/>
      </w:r>
      <w:r>
        <w:instrText xml:space="preserve"> PAGEREF _Toc404960791 \h </w:instrText>
      </w:r>
      <w:r>
        <w:fldChar w:fldCharType="separate"/>
      </w:r>
      <w:r>
        <w:t>34</w:t>
      </w:r>
      <w:r>
        <w:fldChar w:fldCharType="end"/>
      </w:r>
    </w:p>
    <w:p w14:paraId="2A4E411A"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2</w:t>
      </w:r>
      <w:r>
        <w:tab/>
      </w:r>
      <w:r>
        <w:fldChar w:fldCharType="begin"/>
      </w:r>
      <w:r>
        <w:instrText xml:space="preserve"> PAGEREF _Toc404960792 \h </w:instrText>
      </w:r>
      <w:r>
        <w:fldChar w:fldCharType="separate"/>
      </w:r>
      <w:r>
        <w:t>38</w:t>
      </w:r>
      <w:r>
        <w:fldChar w:fldCharType="end"/>
      </w:r>
    </w:p>
    <w:p w14:paraId="17244B94" w14:textId="77777777" w:rsidR="00C129B5" w:rsidRDefault="00C129B5" w:rsidP="00C129B5">
      <w:pPr>
        <w:pStyle w:val="TOC2"/>
        <w:spacing w:line="360" w:lineRule="auto"/>
        <w:rPr>
          <w:rFonts w:asciiTheme="minorHAnsi" w:eastAsiaTheme="minorEastAsia" w:hAnsiTheme="minorHAnsi" w:cstheme="minorBidi"/>
          <w:sz w:val="22"/>
          <w:lang w:val="en-US"/>
        </w:rPr>
      </w:pPr>
      <w:r>
        <w:t>Introduction</w:t>
      </w:r>
      <w:r>
        <w:tab/>
      </w:r>
      <w:r>
        <w:fldChar w:fldCharType="begin"/>
      </w:r>
      <w:r>
        <w:instrText xml:space="preserve"> PAGEREF _Toc404960793 \h </w:instrText>
      </w:r>
      <w:r>
        <w:fldChar w:fldCharType="separate"/>
      </w:r>
      <w:r>
        <w:t>38</w:t>
      </w:r>
      <w:r>
        <w:fldChar w:fldCharType="end"/>
      </w:r>
    </w:p>
    <w:p w14:paraId="66742B07" w14:textId="77777777" w:rsidR="00C129B5" w:rsidRDefault="00C129B5" w:rsidP="00C129B5">
      <w:pPr>
        <w:pStyle w:val="TOC3"/>
        <w:spacing w:line="360" w:lineRule="auto"/>
        <w:rPr>
          <w:rFonts w:asciiTheme="minorHAnsi" w:eastAsiaTheme="minorEastAsia" w:hAnsiTheme="minorHAnsi" w:cstheme="minorBidi"/>
          <w:sz w:val="22"/>
          <w:lang w:val="en-US"/>
        </w:rPr>
      </w:pPr>
      <w:r>
        <w:t>2.1.1 Facile dimethylarsenic exchange between thiol adducts</w:t>
      </w:r>
      <w:r>
        <w:tab/>
      </w:r>
      <w:r>
        <w:fldChar w:fldCharType="begin"/>
      </w:r>
      <w:r>
        <w:instrText xml:space="preserve"> PAGEREF _Toc404960794 \h </w:instrText>
      </w:r>
      <w:r>
        <w:fldChar w:fldCharType="separate"/>
      </w:r>
      <w:r>
        <w:t>39</w:t>
      </w:r>
      <w:r>
        <w:fldChar w:fldCharType="end"/>
      </w:r>
    </w:p>
    <w:p w14:paraId="11A3A993" w14:textId="77777777" w:rsidR="00C129B5" w:rsidRDefault="00C129B5" w:rsidP="00C129B5">
      <w:pPr>
        <w:pStyle w:val="TOC3"/>
        <w:spacing w:line="360" w:lineRule="auto"/>
        <w:rPr>
          <w:rFonts w:asciiTheme="minorHAnsi" w:eastAsiaTheme="minorEastAsia" w:hAnsiTheme="minorHAnsi" w:cstheme="minorBidi"/>
          <w:sz w:val="22"/>
          <w:lang w:val="en-US"/>
        </w:rPr>
      </w:pPr>
      <w:r>
        <w:t>2.1.2 Dimethylarsenic self-exchange in Dimethylarseno-cysteine</w:t>
      </w:r>
      <w:r>
        <w:tab/>
      </w:r>
      <w:r>
        <w:fldChar w:fldCharType="begin"/>
      </w:r>
      <w:r>
        <w:instrText xml:space="preserve"> PAGEREF _Toc404960795 \h </w:instrText>
      </w:r>
      <w:r>
        <w:fldChar w:fldCharType="separate"/>
      </w:r>
      <w:r>
        <w:t>42</w:t>
      </w:r>
      <w:r>
        <w:fldChar w:fldCharType="end"/>
      </w:r>
    </w:p>
    <w:p w14:paraId="4EAD33CF" w14:textId="77777777" w:rsidR="00C129B5" w:rsidRDefault="00C129B5" w:rsidP="00C129B5">
      <w:pPr>
        <w:pStyle w:val="TOC2"/>
        <w:spacing w:line="360" w:lineRule="auto"/>
        <w:rPr>
          <w:rFonts w:asciiTheme="minorHAnsi" w:eastAsiaTheme="minorEastAsia" w:hAnsiTheme="minorHAnsi" w:cstheme="minorBidi"/>
          <w:sz w:val="22"/>
          <w:lang w:val="en-US"/>
        </w:rPr>
      </w:pPr>
      <w:r>
        <w:t>2.2 Instrumentation details</w:t>
      </w:r>
      <w:r>
        <w:tab/>
      </w:r>
      <w:r>
        <w:fldChar w:fldCharType="begin"/>
      </w:r>
      <w:r>
        <w:instrText xml:space="preserve"> PAGEREF _Toc404960796 \h </w:instrText>
      </w:r>
      <w:r>
        <w:fldChar w:fldCharType="separate"/>
      </w:r>
      <w:r>
        <w:t>49</w:t>
      </w:r>
      <w:r>
        <w:fldChar w:fldCharType="end"/>
      </w:r>
    </w:p>
    <w:p w14:paraId="65A96A02" w14:textId="77777777" w:rsidR="00C129B5" w:rsidRDefault="00C129B5" w:rsidP="00C129B5">
      <w:pPr>
        <w:pStyle w:val="TOC2"/>
        <w:spacing w:line="360" w:lineRule="auto"/>
        <w:rPr>
          <w:rFonts w:asciiTheme="minorHAnsi" w:eastAsiaTheme="minorEastAsia" w:hAnsiTheme="minorHAnsi" w:cstheme="minorBidi"/>
          <w:sz w:val="22"/>
          <w:lang w:val="en-US"/>
        </w:rPr>
      </w:pPr>
      <w:r>
        <w:t>2.3 Conclusion</w:t>
      </w:r>
      <w:r>
        <w:tab/>
      </w:r>
      <w:r>
        <w:fldChar w:fldCharType="begin"/>
      </w:r>
      <w:r>
        <w:instrText xml:space="preserve"> PAGEREF _Toc404960797 \h </w:instrText>
      </w:r>
      <w:r>
        <w:fldChar w:fldCharType="separate"/>
      </w:r>
      <w:r>
        <w:t>49</w:t>
      </w:r>
      <w:r>
        <w:fldChar w:fldCharType="end"/>
      </w:r>
    </w:p>
    <w:p w14:paraId="2F54B874" w14:textId="77777777" w:rsidR="00C129B5" w:rsidRDefault="00C129B5" w:rsidP="00C129B5">
      <w:pPr>
        <w:pStyle w:val="TOC2"/>
        <w:spacing w:line="360" w:lineRule="auto"/>
        <w:rPr>
          <w:rFonts w:asciiTheme="minorHAnsi" w:eastAsiaTheme="minorEastAsia" w:hAnsiTheme="minorHAnsi" w:cstheme="minorBidi"/>
          <w:sz w:val="22"/>
          <w:lang w:val="en-US"/>
        </w:rPr>
      </w:pPr>
      <w:r>
        <w:lastRenderedPageBreak/>
        <w:t>2.3 References</w:t>
      </w:r>
      <w:r>
        <w:tab/>
      </w:r>
      <w:r>
        <w:fldChar w:fldCharType="begin"/>
      </w:r>
      <w:r>
        <w:instrText xml:space="preserve"> PAGEREF _Toc404960798 \h </w:instrText>
      </w:r>
      <w:r>
        <w:fldChar w:fldCharType="separate"/>
      </w:r>
      <w:r>
        <w:t>51</w:t>
      </w:r>
      <w:r>
        <w:fldChar w:fldCharType="end"/>
      </w:r>
    </w:p>
    <w:p w14:paraId="6034F8E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3</w:t>
      </w:r>
      <w:r>
        <w:tab/>
      </w:r>
      <w:r>
        <w:fldChar w:fldCharType="begin"/>
      </w:r>
      <w:r>
        <w:instrText xml:space="preserve"> PAGEREF _Toc404960799 \h </w:instrText>
      </w:r>
      <w:r>
        <w:fldChar w:fldCharType="separate"/>
      </w:r>
      <w:r>
        <w:t>53</w:t>
      </w:r>
      <w:r>
        <w:fldChar w:fldCharType="end"/>
      </w:r>
    </w:p>
    <w:p w14:paraId="6B3EA48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_Toc404960800 \h </w:instrText>
      </w:r>
      <w:r>
        <w:fldChar w:fldCharType="separate"/>
      </w:r>
      <w:r>
        <w:t>53</w:t>
      </w:r>
      <w:r>
        <w:fldChar w:fldCharType="end"/>
      </w:r>
    </w:p>
    <w:p w14:paraId="5D3B396B"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lang w:val="en-US"/>
        </w:rPr>
        <w:t>3.1 Synthetic analogues to Dimethylarsenocysteine</w:t>
      </w:r>
      <w:r>
        <w:tab/>
      </w:r>
      <w:r>
        <w:fldChar w:fldCharType="begin"/>
      </w:r>
      <w:r>
        <w:instrText xml:space="preserve"> PAGEREF _Toc404960801 \h </w:instrText>
      </w:r>
      <w:r>
        <w:fldChar w:fldCharType="separate"/>
      </w:r>
      <w:r>
        <w:t>54</w:t>
      </w:r>
      <w:r>
        <w:fldChar w:fldCharType="end"/>
      </w:r>
    </w:p>
    <w:p w14:paraId="44169E4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3.1.1 Preparation of </w:t>
      </w:r>
      <w:r>
        <w:t>Dimethylarseno-N-acetyl cysteine</w:t>
      </w:r>
      <w:r>
        <w:tab/>
      </w:r>
      <w:r>
        <w:fldChar w:fldCharType="begin"/>
      </w:r>
      <w:r>
        <w:instrText xml:space="preserve"> PAGEREF _Toc404960802 \h </w:instrText>
      </w:r>
      <w:r>
        <w:fldChar w:fldCharType="separate"/>
      </w:r>
      <w:r>
        <w:t>56</w:t>
      </w:r>
      <w:r>
        <w:fldChar w:fldCharType="end"/>
      </w:r>
    </w:p>
    <w:p w14:paraId="32C3E76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3.1.2 Preparation of </w:t>
      </w:r>
      <w:r>
        <w:t>Dimethylarseno-p</w:t>
      </w:r>
      <w:r w:rsidRPr="00800C82">
        <w:rPr>
          <w:lang w:val="en-US"/>
        </w:rPr>
        <w:t>enicillamine</w:t>
      </w:r>
      <w:r>
        <w:tab/>
      </w:r>
      <w:r>
        <w:fldChar w:fldCharType="begin"/>
      </w:r>
      <w:r>
        <w:instrText xml:space="preserve"> PAGEREF _Toc404960803 \h </w:instrText>
      </w:r>
      <w:r>
        <w:fldChar w:fldCharType="separate"/>
      </w:r>
      <w:r>
        <w:t>59</w:t>
      </w:r>
      <w:r>
        <w:fldChar w:fldCharType="end"/>
      </w:r>
    </w:p>
    <w:p w14:paraId="20916F27" w14:textId="77777777" w:rsidR="00C129B5" w:rsidRDefault="00C129B5" w:rsidP="00C129B5">
      <w:pPr>
        <w:pStyle w:val="TOC3"/>
        <w:spacing w:line="360" w:lineRule="auto"/>
        <w:rPr>
          <w:rFonts w:asciiTheme="minorHAnsi" w:eastAsiaTheme="minorEastAsia" w:hAnsiTheme="minorHAnsi" w:cstheme="minorBidi"/>
          <w:sz w:val="22"/>
          <w:lang w:val="en-US"/>
        </w:rPr>
      </w:pPr>
      <w:r>
        <w:t>3.1.3 Section conclusion</w:t>
      </w:r>
      <w:r>
        <w:tab/>
      </w:r>
      <w:r>
        <w:fldChar w:fldCharType="begin"/>
      </w:r>
      <w:r>
        <w:instrText xml:space="preserve"> PAGEREF _Toc404960804 \h </w:instrText>
      </w:r>
      <w:r>
        <w:fldChar w:fldCharType="separate"/>
      </w:r>
      <w:r>
        <w:t>60</w:t>
      </w:r>
      <w:r>
        <w:fldChar w:fldCharType="end"/>
      </w:r>
    </w:p>
    <w:p w14:paraId="0661F401"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lang w:val="en-US"/>
        </w:rPr>
        <w:t>3.2 Monomethylated derivatives</w:t>
      </w:r>
      <w:r>
        <w:tab/>
      </w:r>
      <w:r>
        <w:fldChar w:fldCharType="begin"/>
      </w:r>
      <w:r>
        <w:instrText xml:space="preserve"> PAGEREF _Toc404960805 \h </w:instrText>
      </w:r>
      <w:r>
        <w:fldChar w:fldCharType="separate"/>
      </w:r>
      <w:r>
        <w:t>61</w:t>
      </w:r>
      <w:r>
        <w:fldChar w:fldCharType="end"/>
      </w:r>
    </w:p>
    <w:p w14:paraId="76DA6CC1"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3.2.1 Methylarsine Oxide</w:t>
      </w:r>
      <w:r>
        <w:tab/>
      </w:r>
      <w:r>
        <w:fldChar w:fldCharType="begin"/>
      </w:r>
      <w:r>
        <w:instrText xml:space="preserve"> PAGEREF _Toc404960806 \h </w:instrText>
      </w:r>
      <w:r>
        <w:fldChar w:fldCharType="separate"/>
      </w:r>
      <w:r>
        <w:t>61</w:t>
      </w:r>
      <w:r>
        <w:fldChar w:fldCharType="end"/>
      </w:r>
    </w:p>
    <w:p w14:paraId="348B1044"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3.2.2 Interaction of MeAs(OH)</w:t>
      </w:r>
      <w:r w:rsidRPr="00800C82">
        <w:rPr>
          <w:rFonts w:cs="Arial Unicode MS"/>
          <w:vertAlign w:val="subscript"/>
        </w:rPr>
        <w:t>2</w:t>
      </w:r>
      <w:r w:rsidRPr="00800C82">
        <w:rPr>
          <w:rFonts w:cs="Arial Unicode MS"/>
        </w:rPr>
        <w:t xml:space="preserve"> with cysteine</w:t>
      </w:r>
      <w:r>
        <w:tab/>
      </w:r>
      <w:r>
        <w:fldChar w:fldCharType="begin"/>
      </w:r>
      <w:r>
        <w:instrText xml:space="preserve"> PAGEREF _Toc404960807 \h </w:instrText>
      </w:r>
      <w:r>
        <w:fldChar w:fldCharType="separate"/>
      </w:r>
      <w:r>
        <w:t>65</w:t>
      </w:r>
      <w:r>
        <w:fldChar w:fldCharType="end"/>
      </w:r>
    </w:p>
    <w:p w14:paraId="55FBC6C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3.2.3 Temperature sensitivity of the methyl peak in MeAs(OH)(Cys)</w:t>
      </w:r>
      <w:r>
        <w:tab/>
      </w:r>
      <w:r>
        <w:fldChar w:fldCharType="begin"/>
      </w:r>
      <w:r>
        <w:instrText xml:space="preserve"> PAGEREF _Toc404960808 \h </w:instrText>
      </w:r>
      <w:r>
        <w:fldChar w:fldCharType="separate"/>
      </w:r>
      <w:r>
        <w:t>67</w:t>
      </w:r>
      <w:r>
        <w:fldChar w:fldCharType="end"/>
      </w:r>
    </w:p>
    <w:p w14:paraId="3704FA5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3.3 Conclusion</w:t>
      </w:r>
      <w:r>
        <w:tab/>
      </w:r>
      <w:r>
        <w:fldChar w:fldCharType="begin"/>
      </w:r>
      <w:r>
        <w:instrText xml:space="preserve"> PAGEREF _Toc404960809 \h </w:instrText>
      </w:r>
      <w:r>
        <w:fldChar w:fldCharType="separate"/>
      </w:r>
      <w:r>
        <w:t>69</w:t>
      </w:r>
      <w:r>
        <w:fldChar w:fldCharType="end"/>
      </w:r>
    </w:p>
    <w:p w14:paraId="55038FE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3.4 References</w:t>
      </w:r>
      <w:r>
        <w:tab/>
      </w:r>
      <w:r>
        <w:fldChar w:fldCharType="begin"/>
      </w:r>
      <w:r>
        <w:instrText xml:space="preserve"> PAGEREF _Toc404960810 \h </w:instrText>
      </w:r>
      <w:r>
        <w:fldChar w:fldCharType="separate"/>
      </w:r>
      <w:r>
        <w:t>71</w:t>
      </w:r>
      <w:r>
        <w:fldChar w:fldCharType="end"/>
      </w:r>
    </w:p>
    <w:p w14:paraId="7137C3F6" w14:textId="13C44B52" w:rsidR="00F766C8" w:rsidRDefault="00C129B5" w:rsidP="00F766C8">
      <w:r>
        <w:fldChar w:fldCharType="end"/>
      </w:r>
      <w:bookmarkStart w:id="5" w:name="_Toc404960776"/>
    </w:p>
    <w:p w14:paraId="6C8A56F0" w14:textId="77777777" w:rsidR="00F766C8" w:rsidRDefault="00F766C8">
      <w:pPr>
        <w:rPr>
          <w:rFonts w:cs="Arial Unicode MS"/>
          <w:sz w:val="28"/>
        </w:rPr>
      </w:pPr>
      <w:r>
        <w:rPr>
          <w:rFonts w:cs="Arial Unicode MS"/>
        </w:rPr>
        <w:br w:type="page"/>
      </w:r>
    </w:p>
    <w:p w14:paraId="768B490D" w14:textId="7F015571" w:rsidR="00C129B5" w:rsidRDefault="000661C5" w:rsidP="00C129B5">
      <w:pPr>
        <w:pStyle w:val="McGillTablesOfContents"/>
        <w:rPr>
          <w:noProof/>
        </w:rPr>
      </w:pPr>
      <w:r w:rsidRPr="00C0292D">
        <w:rPr>
          <w:rFonts w:cs="Arial Unicode MS"/>
        </w:rPr>
        <w:lastRenderedPageBreak/>
        <w:t>Table of Figures</w:t>
      </w:r>
      <w:bookmarkEnd w:id="3"/>
      <w:bookmarkEnd w:id="4"/>
      <w:bookmarkEnd w:id="5"/>
      <w:r w:rsidR="00C129B5">
        <w:rPr>
          <w:rFonts w:cs="Arial Unicode MS"/>
        </w:rPr>
        <w:fldChar w:fldCharType="begin"/>
      </w:r>
      <w:r w:rsidR="00C129B5">
        <w:rPr>
          <w:rFonts w:cs="Arial Unicode MS"/>
        </w:rPr>
        <w:instrText xml:space="preserve"> TOC \t "McGill_FigureCaption,1" \a "Figure" </w:instrText>
      </w:r>
      <w:r w:rsidR="00C129B5">
        <w:rPr>
          <w:rFonts w:cs="Arial Unicode MS"/>
        </w:rPr>
        <w:fldChar w:fldCharType="separate"/>
      </w:r>
    </w:p>
    <w:p w14:paraId="039E155F"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w:t>
      </w:r>
      <w:r>
        <w:rPr>
          <w:noProof/>
        </w:rPr>
        <w:t xml:space="preserve"> </w:t>
      </w:r>
      <w:r w:rsidRPr="00356370">
        <w:rPr>
          <w:rFonts w:cs="Arial Unicode MS"/>
          <w:b/>
          <w:noProof/>
        </w:rPr>
        <w:t>Inorganic forms of arsenic.</w:t>
      </w:r>
      <w:r>
        <w:rPr>
          <w:noProof/>
        </w:rPr>
        <w:tab/>
      </w:r>
      <w:r>
        <w:rPr>
          <w:noProof/>
        </w:rPr>
        <w:fldChar w:fldCharType="begin"/>
      </w:r>
      <w:r>
        <w:rPr>
          <w:noProof/>
        </w:rPr>
        <w:instrText xml:space="preserve"> PAGEREF _Toc404960714 \h </w:instrText>
      </w:r>
      <w:r>
        <w:rPr>
          <w:noProof/>
        </w:rPr>
      </w:r>
      <w:r>
        <w:rPr>
          <w:noProof/>
        </w:rPr>
        <w:fldChar w:fldCharType="separate"/>
      </w:r>
      <w:r>
        <w:rPr>
          <w:noProof/>
        </w:rPr>
        <w:t>13</w:t>
      </w:r>
      <w:r>
        <w:rPr>
          <w:noProof/>
        </w:rPr>
        <w:fldChar w:fldCharType="end"/>
      </w:r>
    </w:p>
    <w:p w14:paraId="62A69FE5"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 Challenger’s proposed pathway of arsenic metabolism</w:t>
      </w:r>
      <w:r>
        <w:rPr>
          <w:noProof/>
        </w:rPr>
        <w:tab/>
      </w:r>
      <w:r>
        <w:rPr>
          <w:noProof/>
        </w:rPr>
        <w:fldChar w:fldCharType="begin"/>
      </w:r>
      <w:r>
        <w:rPr>
          <w:noProof/>
        </w:rPr>
        <w:instrText xml:space="preserve"> PAGEREF _Toc404960715 \h </w:instrText>
      </w:r>
      <w:r>
        <w:rPr>
          <w:noProof/>
        </w:rPr>
      </w:r>
      <w:r>
        <w:rPr>
          <w:noProof/>
        </w:rPr>
        <w:fldChar w:fldCharType="separate"/>
      </w:r>
      <w:r>
        <w:rPr>
          <w:noProof/>
        </w:rPr>
        <w:t>16</w:t>
      </w:r>
      <w:r>
        <w:rPr>
          <w:noProof/>
        </w:rPr>
        <w:fldChar w:fldCharType="end"/>
      </w:r>
    </w:p>
    <w:p w14:paraId="2D5111D9"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3: Photo of arsenic induced arsenicosis, retrieved 2013</w:t>
      </w:r>
      <w:r w:rsidRPr="00356370">
        <w:rPr>
          <w:rFonts w:cs="Arial Unicode MS"/>
          <w:noProof/>
          <w:vertAlign w:val="superscript"/>
        </w:rPr>
        <w:t>14</w:t>
      </w:r>
      <w:r>
        <w:rPr>
          <w:noProof/>
        </w:rPr>
        <w:tab/>
      </w:r>
      <w:r>
        <w:rPr>
          <w:noProof/>
        </w:rPr>
        <w:fldChar w:fldCharType="begin"/>
      </w:r>
      <w:r>
        <w:rPr>
          <w:noProof/>
        </w:rPr>
        <w:instrText xml:space="preserve"> PAGEREF _Toc404960716 \h </w:instrText>
      </w:r>
      <w:r>
        <w:rPr>
          <w:noProof/>
        </w:rPr>
      </w:r>
      <w:r>
        <w:rPr>
          <w:noProof/>
        </w:rPr>
        <w:fldChar w:fldCharType="separate"/>
      </w:r>
      <w:r>
        <w:rPr>
          <w:noProof/>
        </w:rPr>
        <w:t>18</w:t>
      </w:r>
      <w:r>
        <w:rPr>
          <w:noProof/>
        </w:rPr>
        <w:fldChar w:fldCharType="end"/>
      </w:r>
    </w:p>
    <w:p w14:paraId="1A267CC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4: Structure of British Anti-Lewisite (Dimercaprol)</w:t>
      </w:r>
      <w:r>
        <w:rPr>
          <w:noProof/>
        </w:rPr>
        <w:tab/>
      </w:r>
      <w:r>
        <w:rPr>
          <w:noProof/>
        </w:rPr>
        <w:fldChar w:fldCharType="begin"/>
      </w:r>
      <w:r>
        <w:rPr>
          <w:noProof/>
        </w:rPr>
        <w:instrText xml:space="preserve"> PAGEREF _Toc404960717 \h </w:instrText>
      </w:r>
      <w:r>
        <w:rPr>
          <w:noProof/>
        </w:rPr>
      </w:r>
      <w:r>
        <w:rPr>
          <w:noProof/>
        </w:rPr>
        <w:fldChar w:fldCharType="separate"/>
      </w:r>
      <w:r>
        <w:rPr>
          <w:noProof/>
        </w:rPr>
        <w:t>20</w:t>
      </w:r>
      <w:r>
        <w:rPr>
          <w:noProof/>
        </w:rPr>
        <w:fldChar w:fldCharType="end"/>
      </w:r>
    </w:p>
    <w:p w14:paraId="518D10E4"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5: Structure of Darinparsin</w:t>
      </w:r>
      <w:r>
        <w:rPr>
          <w:noProof/>
        </w:rPr>
        <w:tab/>
      </w:r>
      <w:r>
        <w:rPr>
          <w:noProof/>
        </w:rPr>
        <w:fldChar w:fldCharType="begin"/>
      </w:r>
      <w:r>
        <w:rPr>
          <w:noProof/>
        </w:rPr>
        <w:instrText xml:space="preserve"> PAGEREF _Toc404960718 \h </w:instrText>
      </w:r>
      <w:r>
        <w:rPr>
          <w:noProof/>
        </w:rPr>
      </w:r>
      <w:r>
        <w:rPr>
          <w:noProof/>
        </w:rPr>
        <w:fldChar w:fldCharType="separate"/>
      </w:r>
      <w:r>
        <w:rPr>
          <w:noProof/>
        </w:rPr>
        <w:t>21</w:t>
      </w:r>
      <w:r>
        <w:rPr>
          <w:noProof/>
        </w:rPr>
        <w:fldChar w:fldCharType="end"/>
      </w:r>
    </w:p>
    <w:p w14:paraId="2BCDE2AE" w14:textId="785EC72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6: Binding of zinc and arsenic to the PML-R-ZF1 and PML-R-ZF2 Purple: interaction of zinc Orange: Predicted interaction of arsenic.</w:t>
      </w:r>
      <w:r>
        <w:rPr>
          <w:noProof/>
        </w:rPr>
        <w:tab/>
      </w:r>
      <w:r>
        <w:rPr>
          <w:noProof/>
        </w:rPr>
        <w:fldChar w:fldCharType="begin"/>
      </w:r>
      <w:r>
        <w:rPr>
          <w:noProof/>
        </w:rPr>
        <w:instrText xml:space="preserve"> PAGEREF _Toc404960719 \h </w:instrText>
      </w:r>
      <w:r>
        <w:rPr>
          <w:noProof/>
        </w:rPr>
      </w:r>
      <w:r>
        <w:rPr>
          <w:noProof/>
        </w:rPr>
        <w:fldChar w:fldCharType="separate"/>
      </w:r>
      <w:r>
        <w:rPr>
          <w:noProof/>
        </w:rPr>
        <w:t>22</w:t>
      </w:r>
      <w:r>
        <w:rPr>
          <w:noProof/>
        </w:rPr>
        <w:fldChar w:fldCharType="end"/>
      </w:r>
    </w:p>
    <w:p w14:paraId="147DFD9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8: Structures of glutathione and alpha-glutathione.</w:t>
      </w:r>
      <w:r>
        <w:rPr>
          <w:noProof/>
        </w:rPr>
        <w:tab/>
      </w:r>
      <w:r>
        <w:rPr>
          <w:noProof/>
        </w:rPr>
        <w:fldChar w:fldCharType="begin"/>
      </w:r>
      <w:r>
        <w:rPr>
          <w:noProof/>
        </w:rPr>
        <w:instrText xml:space="preserve"> PAGEREF _Toc404960720 \h </w:instrText>
      </w:r>
      <w:r>
        <w:rPr>
          <w:noProof/>
        </w:rPr>
      </w:r>
      <w:r>
        <w:rPr>
          <w:noProof/>
        </w:rPr>
        <w:fldChar w:fldCharType="separate"/>
      </w:r>
      <w:r>
        <w:rPr>
          <w:noProof/>
        </w:rPr>
        <w:t>26</w:t>
      </w:r>
      <w:r>
        <w:rPr>
          <w:noProof/>
        </w:rPr>
        <w:fldChar w:fldCharType="end"/>
      </w:r>
    </w:p>
    <w:p w14:paraId="40771FB1" w14:textId="670B0D30"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9: Effect of pH on the speciation of arsenic</w:t>
      </w:r>
      <w:r>
        <w:rPr>
          <w:noProof/>
        </w:rPr>
        <w:tab/>
      </w:r>
      <w:r>
        <w:rPr>
          <w:noProof/>
        </w:rPr>
        <w:fldChar w:fldCharType="begin"/>
      </w:r>
      <w:r>
        <w:rPr>
          <w:noProof/>
        </w:rPr>
        <w:instrText xml:space="preserve"> PAGEREF _Toc404960721 \h </w:instrText>
      </w:r>
      <w:r>
        <w:rPr>
          <w:noProof/>
        </w:rPr>
      </w:r>
      <w:r>
        <w:rPr>
          <w:noProof/>
        </w:rPr>
        <w:fldChar w:fldCharType="separate"/>
      </w:r>
      <w:r>
        <w:rPr>
          <w:noProof/>
        </w:rPr>
        <w:t>27</w:t>
      </w:r>
      <w:r>
        <w:rPr>
          <w:noProof/>
        </w:rPr>
        <w:fldChar w:fldCharType="end"/>
      </w:r>
    </w:p>
    <w:p w14:paraId="350790DC" w14:textId="2E05EB8A"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10: Thermodynamic for the formation of As(III)-Thiolate complexes</w:t>
      </w:r>
      <w:r>
        <w:rPr>
          <w:noProof/>
        </w:rPr>
        <w:tab/>
      </w:r>
      <w:r>
        <w:rPr>
          <w:noProof/>
        </w:rPr>
        <w:fldChar w:fldCharType="begin"/>
      </w:r>
      <w:r>
        <w:rPr>
          <w:noProof/>
        </w:rPr>
        <w:instrText xml:space="preserve"> PAGEREF _Toc404960722 \h </w:instrText>
      </w:r>
      <w:r>
        <w:rPr>
          <w:noProof/>
        </w:rPr>
      </w:r>
      <w:r>
        <w:rPr>
          <w:noProof/>
        </w:rPr>
        <w:fldChar w:fldCharType="separate"/>
      </w:r>
      <w:r>
        <w:rPr>
          <w:noProof/>
        </w:rPr>
        <w:t>28</w:t>
      </w:r>
      <w:r>
        <w:rPr>
          <w:noProof/>
        </w:rPr>
        <w:fldChar w:fldCharType="end"/>
      </w:r>
    </w:p>
    <w:p w14:paraId="7E4D0D4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11: Interaction of H</w:t>
      </w:r>
      <w:r w:rsidRPr="00356370">
        <w:rPr>
          <w:rFonts w:cs="Arial Unicode MS"/>
          <w:b/>
          <w:noProof/>
          <w:vertAlign w:val="subscript"/>
        </w:rPr>
        <w:t>2</w:t>
      </w:r>
      <w:r w:rsidRPr="00356370">
        <w:rPr>
          <w:rFonts w:cs="Arial Unicode MS"/>
          <w:b/>
          <w:noProof/>
        </w:rPr>
        <w:t>S with arsenic V species</w:t>
      </w:r>
      <w:r>
        <w:rPr>
          <w:noProof/>
        </w:rPr>
        <w:tab/>
      </w:r>
      <w:r>
        <w:rPr>
          <w:noProof/>
        </w:rPr>
        <w:fldChar w:fldCharType="begin"/>
      </w:r>
      <w:r>
        <w:rPr>
          <w:noProof/>
        </w:rPr>
        <w:instrText xml:space="preserve"> PAGEREF _Toc404960723 \h </w:instrText>
      </w:r>
      <w:r>
        <w:rPr>
          <w:noProof/>
        </w:rPr>
      </w:r>
      <w:r>
        <w:rPr>
          <w:noProof/>
        </w:rPr>
        <w:fldChar w:fldCharType="separate"/>
      </w:r>
      <w:r>
        <w:rPr>
          <w:noProof/>
        </w:rPr>
        <w:t>29</w:t>
      </w:r>
      <w:r>
        <w:rPr>
          <w:noProof/>
        </w:rPr>
        <w:fldChar w:fldCharType="end"/>
      </w:r>
    </w:p>
    <w:p w14:paraId="6D044AD1" w14:textId="3429E5B3"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13: endo and exo binding forms of As(CH</w:t>
      </w:r>
      <w:r w:rsidRPr="00356370">
        <w:rPr>
          <w:rFonts w:cs="Arial Unicode MS"/>
          <w:b/>
          <w:noProof/>
          <w:vertAlign w:val="subscript"/>
        </w:rPr>
        <w:t>3</w:t>
      </w:r>
      <w:r w:rsidRPr="00356370">
        <w:rPr>
          <w:rFonts w:cs="Arial Unicode MS"/>
          <w:b/>
          <w:noProof/>
        </w:rPr>
        <w:t>S)</w:t>
      </w:r>
      <w:r w:rsidRPr="00356370">
        <w:rPr>
          <w:rFonts w:cs="Arial Unicode MS"/>
          <w:b/>
          <w:noProof/>
          <w:vertAlign w:val="subscript"/>
        </w:rPr>
        <w:t xml:space="preserve">3 </w:t>
      </w:r>
      <w:r>
        <w:rPr>
          <w:noProof/>
        </w:rPr>
        <w:t>(</w:t>
      </w:r>
      <w:r>
        <w:rPr>
          <w:noProof/>
        </w:rPr>
        <w:tab/>
      </w:r>
      <w:r>
        <w:rPr>
          <w:noProof/>
        </w:rPr>
        <w:fldChar w:fldCharType="begin"/>
      </w:r>
      <w:r>
        <w:rPr>
          <w:noProof/>
        </w:rPr>
        <w:instrText xml:space="preserve"> PAGEREF _Toc404960724 \h </w:instrText>
      </w:r>
      <w:r>
        <w:rPr>
          <w:noProof/>
        </w:rPr>
      </w:r>
      <w:r>
        <w:rPr>
          <w:noProof/>
        </w:rPr>
        <w:fldChar w:fldCharType="separate"/>
      </w:r>
      <w:r>
        <w:rPr>
          <w:noProof/>
        </w:rPr>
        <w:t>32</w:t>
      </w:r>
      <w:r>
        <w:rPr>
          <w:noProof/>
        </w:rPr>
        <w:fldChar w:fldCharType="end"/>
      </w:r>
    </w:p>
    <w:p w14:paraId="58B719E7"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14: Synthesis and equilibrium of DMGSH and DMCYS. In H</w:t>
      </w:r>
      <w:r w:rsidRPr="00356370">
        <w:rPr>
          <w:b/>
          <w:noProof/>
          <w:vertAlign w:val="subscript"/>
        </w:rPr>
        <w:t>2</w:t>
      </w:r>
      <w:r w:rsidRPr="00356370">
        <w:rPr>
          <w:b/>
          <w:noProof/>
        </w:rPr>
        <w:t xml:space="preserve">O at 25 </w:t>
      </w:r>
      <w:r w:rsidRPr="00356370">
        <w:rPr>
          <w:rFonts w:cs="Arial Unicode MS" w:hint="eastAsia"/>
          <w:b/>
          <w:noProof/>
        </w:rPr>
        <w:t>℃</w:t>
      </w:r>
      <w:r>
        <w:rPr>
          <w:noProof/>
        </w:rPr>
        <w:tab/>
      </w:r>
      <w:r>
        <w:rPr>
          <w:noProof/>
        </w:rPr>
        <w:fldChar w:fldCharType="begin"/>
      </w:r>
      <w:r>
        <w:rPr>
          <w:noProof/>
        </w:rPr>
        <w:instrText xml:space="preserve"> PAGEREF _Toc404960725 \h </w:instrText>
      </w:r>
      <w:r>
        <w:rPr>
          <w:noProof/>
        </w:rPr>
      </w:r>
      <w:r>
        <w:rPr>
          <w:noProof/>
        </w:rPr>
        <w:fldChar w:fldCharType="separate"/>
      </w:r>
      <w:r>
        <w:rPr>
          <w:noProof/>
        </w:rPr>
        <w:t>39</w:t>
      </w:r>
      <w:r>
        <w:rPr>
          <w:noProof/>
        </w:rPr>
        <w:fldChar w:fldCharType="end"/>
      </w:r>
    </w:p>
    <w:p w14:paraId="0369950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 xml:space="preserve">Figure 15: Variable temperature </w:t>
      </w:r>
      <w:r w:rsidRPr="00356370">
        <w:rPr>
          <w:b/>
          <w:noProof/>
          <w:vertAlign w:val="superscript"/>
        </w:rPr>
        <w:t>1</w:t>
      </w:r>
      <w:r w:rsidRPr="00356370">
        <w:rPr>
          <w:b/>
          <w:noProof/>
        </w:rPr>
        <w:t>H NMR spectra for the diastereotopic methyl resonances on DMGSH and DMCYS caused by dynamic exchange at equilibrium.</w:t>
      </w:r>
      <w:r>
        <w:rPr>
          <w:noProof/>
        </w:rPr>
        <w:tab/>
      </w:r>
      <w:r>
        <w:rPr>
          <w:noProof/>
        </w:rPr>
        <w:fldChar w:fldCharType="begin"/>
      </w:r>
      <w:r>
        <w:rPr>
          <w:noProof/>
        </w:rPr>
        <w:instrText xml:space="preserve"> PAGEREF _Toc404960726 \h </w:instrText>
      </w:r>
      <w:r>
        <w:rPr>
          <w:noProof/>
        </w:rPr>
      </w:r>
      <w:r>
        <w:rPr>
          <w:noProof/>
        </w:rPr>
        <w:fldChar w:fldCharType="separate"/>
      </w:r>
      <w:r>
        <w:rPr>
          <w:noProof/>
        </w:rPr>
        <w:t>41</w:t>
      </w:r>
      <w:r>
        <w:rPr>
          <w:noProof/>
        </w:rPr>
        <w:fldChar w:fldCharType="end"/>
      </w:r>
    </w:p>
    <w:p w14:paraId="0485F1E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16: Methyl site exchange in DMCYS.</w:t>
      </w:r>
      <w:r>
        <w:rPr>
          <w:noProof/>
        </w:rPr>
        <w:tab/>
      </w:r>
      <w:r>
        <w:rPr>
          <w:noProof/>
        </w:rPr>
        <w:fldChar w:fldCharType="begin"/>
      </w:r>
      <w:r>
        <w:rPr>
          <w:noProof/>
        </w:rPr>
        <w:instrText xml:space="preserve"> PAGEREF _Toc404960727 \h </w:instrText>
      </w:r>
      <w:r>
        <w:rPr>
          <w:noProof/>
        </w:rPr>
      </w:r>
      <w:r>
        <w:rPr>
          <w:noProof/>
        </w:rPr>
        <w:fldChar w:fldCharType="separate"/>
      </w:r>
      <w:r>
        <w:rPr>
          <w:noProof/>
        </w:rPr>
        <w:t>42</w:t>
      </w:r>
      <w:r>
        <w:rPr>
          <w:noProof/>
        </w:rPr>
        <w:fldChar w:fldCharType="end"/>
      </w:r>
    </w:p>
    <w:p w14:paraId="219ECB2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17: Coalescence of DMCYS methyl peaks as temperature is increased. From top to bottom: 55</w:t>
      </w:r>
      <w:r w:rsidRPr="00356370">
        <w:rPr>
          <w:rFonts w:cs="Arial Unicode MS" w:hint="eastAsia"/>
          <w:b/>
          <w:noProof/>
        </w:rPr>
        <w:t>℃</w:t>
      </w:r>
      <w:r w:rsidRPr="00356370">
        <w:rPr>
          <w:b/>
          <w:noProof/>
        </w:rPr>
        <w:t>, 52</w:t>
      </w:r>
      <w:r w:rsidRPr="00356370">
        <w:rPr>
          <w:rFonts w:cs="Arial Unicode MS" w:hint="eastAsia"/>
          <w:b/>
          <w:noProof/>
        </w:rPr>
        <w:t>℃</w:t>
      </w:r>
      <w:r w:rsidRPr="00356370">
        <w:rPr>
          <w:b/>
          <w:noProof/>
        </w:rPr>
        <w:t>, 45</w:t>
      </w:r>
      <w:r w:rsidRPr="00356370">
        <w:rPr>
          <w:rFonts w:cs="Arial Unicode MS" w:hint="eastAsia"/>
          <w:b/>
          <w:noProof/>
        </w:rPr>
        <w:t>℃</w:t>
      </w:r>
      <w:r w:rsidRPr="00356370">
        <w:rPr>
          <w:b/>
          <w:noProof/>
        </w:rPr>
        <w:t>, 40</w:t>
      </w:r>
      <w:r w:rsidRPr="00356370">
        <w:rPr>
          <w:rFonts w:cs="Arial Unicode MS" w:hint="eastAsia"/>
          <w:b/>
          <w:noProof/>
        </w:rPr>
        <w:t>℃</w:t>
      </w:r>
      <w:r w:rsidRPr="00356370">
        <w:rPr>
          <w:b/>
          <w:noProof/>
        </w:rPr>
        <w:t>, 30</w:t>
      </w:r>
      <w:r w:rsidRPr="00356370">
        <w:rPr>
          <w:rFonts w:cs="Arial Unicode MS" w:hint="eastAsia"/>
          <w:b/>
          <w:noProof/>
        </w:rPr>
        <w:t>℃</w:t>
      </w:r>
      <w:r w:rsidRPr="00356370">
        <w:rPr>
          <w:b/>
          <w:noProof/>
        </w:rPr>
        <w:t>, 20</w:t>
      </w:r>
      <w:r w:rsidRPr="00356370">
        <w:rPr>
          <w:rFonts w:cs="Arial Unicode MS" w:hint="eastAsia"/>
          <w:b/>
          <w:noProof/>
        </w:rPr>
        <w:t>℃</w:t>
      </w:r>
      <w:r w:rsidRPr="00356370">
        <w:rPr>
          <w:b/>
          <w:noProof/>
        </w:rPr>
        <w:t>,10</w:t>
      </w:r>
      <w:r w:rsidRPr="00356370">
        <w:rPr>
          <w:rFonts w:cs="Arial Unicode MS" w:hint="eastAsia"/>
          <w:b/>
          <w:noProof/>
        </w:rPr>
        <w:t>℃</w:t>
      </w:r>
      <w:r>
        <w:rPr>
          <w:noProof/>
        </w:rPr>
        <w:tab/>
      </w:r>
      <w:r>
        <w:rPr>
          <w:noProof/>
        </w:rPr>
        <w:fldChar w:fldCharType="begin"/>
      </w:r>
      <w:r>
        <w:rPr>
          <w:noProof/>
        </w:rPr>
        <w:instrText xml:space="preserve"> PAGEREF _Toc404960728 \h </w:instrText>
      </w:r>
      <w:r>
        <w:rPr>
          <w:noProof/>
        </w:rPr>
      </w:r>
      <w:r>
        <w:rPr>
          <w:noProof/>
        </w:rPr>
        <w:fldChar w:fldCharType="separate"/>
      </w:r>
      <w:r>
        <w:rPr>
          <w:noProof/>
        </w:rPr>
        <w:t>43</w:t>
      </w:r>
      <w:r>
        <w:rPr>
          <w:noProof/>
        </w:rPr>
        <w:fldChar w:fldCharType="end"/>
      </w:r>
    </w:p>
    <w:p w14:paraId="63E501B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20: Dependence of coalescence temperature upon (a) the pH of a 5 mM solution of DMCYS and (b) concentration of DMCYS in 5 mM phosphate buffer.</w:t>
      </w:r>
      <w:r>
        <w:rPr>
          <w:noProof/>
        </w:rPr>
        <w:tab/>
      </w:r>
      <w:r>
        <w:rPr>
          <w:noProof/>
        </w:rPr>
        <w:fldChar w:fldCharType="begin"/>
      </w:r>
      <w:r>
        <w:rPr>
          <w:noProof/>
        </w:rPr>
        <w:instrText xml:space="preserve"> PAGEREF _Toc404960729 \h </w:instrText>
      </w:r>
      <w:r>
        <w:rPr>
          <w:noProof/>
        </w:rPr>
      </w:r>
      <w:r>
        <w:rPr>
          <w:noProof/>
        </w:rPr>
        <w:fldChar w:fldCharType="separate"/>
      </w:r>
      <w:r>
        <w:rPr>
          <w:noProof/>
        </w:rPr>
        <w:t>46</w:t>
      </w:r>
      <w:r>
        <w:rPr>
          <w:noProof/>
        </w:rPr>
        <w:fldChar w:fldCharType="end"/>
      </w:r>
    </w:p>
    <w:p w14:paraId="637ED1A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21: Proposed fluxionality in DMCYS.</w:t>
      </w:r>
      <w:r>
        <w:rPr>
          <w:noProof/>
        </w:rPr>
        <w:tab/>
      </w:r>
      <w:r>
        <w:rPr>
          <w:noProof/>
        </w:rPr>
        <w:fldChar w:fldCharType="begin"/>
      </w:r>
      <w:r>
        <w:rPr>
          <w:noProof/>
        </w:rPr>
        <w:instrText xml:space="preserve"> PAGEREF _Toc404960730 \h </w:instrText>
      </w:r>
      <w:r>
        <w:rPr>
          <w:noProof/>
        </w:rPr>
      </w:r>
      <w:r>
        <w:rPr>
          <w:noProof/>
        </w:rPr>
        <w:fldChar w:fldCharType="separate"/>
      </w:r>
      <w:r>
        <w:rPr>
          <w:noProof/>
        </w:rPr>
        <w:t>48</w:t>
      </w:r>
      <w:r>
        <w:rPr>
          <w:noProof/>
        </w:rPr>
        <w:fldChar w:fldCharType="end"/>
      </w:r>
    </w:p>
    <w:p w14:paraId="133E7C5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22: Possible mechanism for the observed coalescence of the dimethylarsonium peaks.</w:t>
      </w:r>
      <w:r>
        <w:rPr>
          <w:noProof/>
        </w:rPr>
        <w:tab/>
      </w:r>
      <w:r>
        <w:rPr>
          <w:noProof/>
        </w:rPr>
        <w:fldChar w:fldCharType="begin"/>
      </w:r>
      <w:r>
        <w:rPr>
          <w:noProof/>
        </w:rPr>
        <w:instrText xml:space="preserve"> PAGEREF _Toc404960731 \h </w:instrText>
      </w:r>
      <w:r>
        <w:rPr>
          <w:noProof/>
        </w:rPr>
      </w:r>
      <w:r>
        <w:rPr>
          <w:noProof/>
        </w:rPr>
        <w:fldChar w:fldCharType="separate"/>
      </w:r>
      <w:r>
        <w:rPr>
          <w:noProof/>
        </w:rPr>
        <w:t>53</w:t>
      </w:r>
      <w:r>
        <w:rPr>
          <w:noProof/>
        </w:rPr>
        <w:fldChar w:fldCharType="end"/>
      </w:r>
    </w:p>
    <w:p w14:paraId="5F33F82E"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23:  proposed derivatives of dimethylarsenocysteine.</w:t>
      </w:r>
      <w:r>
        <w:rPr>
          <w:noProof/>
        </w:rPr>
        <w:tab/>
      </w:r>
      <w:r>
        <w:rPr>
          <w:noProof/>
        </w:rPr>
        <w:fldChar w:fldCharType="begin"/>
      </w:r>
      <w:r>
        <w:rPr>
          <w:noProof/>
        </w:rPr>
        <w:instrText xml:space="preserve"> PAGEREF _Toc404960732 \h </w:instrText>
      </w:r>
      <w:r>
        <w:rPr>
          <w:noProof/>
        </w:rPr>
      </w:r>
      <w:r>
        <w:rPr>
          <w:noProof/>
        </w:rPr>
        <w:fldChar w:fldCharType="separate"/>
      </w:r>
      <w:r>
        <w:rPr>
          <w:noProof/>
        </w:rPr>
        <w:t>55</w:t>
      </w:r>
      <w:r>
        <w:rPr>
          <w:noProof/>
        </w:rPr>
        <w:fldChar w:fldCharType="end"/>
      </w:r>
    </w:p>
    <w:p w14:paraId="67C4E4D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lastRenderedPageBreak/>
        <w:t>Figure 25: New scheme for the preparation of DMNAC (py.HI)</w:t>
      </w:r>
      <w:r>
        <w:rPr>
          <w:noProof/>
        </w:rPr>
        <w:tab/>
      </w:r>
      <w:r>
        <w:rPr>
          <w:noProof/>
        </w:rPr>
        <w:fldChar w:fldCharType="begin"/>
      </w:r>
      <w:r>
        <w:rPr>
          <w:noProof/>
        </w:rPr>
        <w:instrText xml:space="preserve"> PAGEREF _Toc404960733 \h </w:instrText>
      </w:r>
      <w:r>
        <w:rPr>
          <w:noProof/>
        </w:rPr>
      </w:r>
      <w:r>
        <w:rPr>
          <w:noProof/>
        </w:rPr>
        <w:fldChar w:fldCharType="separate"/>
      </w:r>
      <w:r>
        <w:rPr>
          <w:noProof/>
        </w:rPr>
        <w:t>57</w:t>
      </w:r>
      <w:r>
        <w:rPr>
          <w:noProof/>
        </w:rPr>
        <w:fldChar w:fldCharType="end"/>
      </w:r>
    </w:p>
    <w:p w14:paraId="078CB832"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 xml:space="preserve">Figure 26: Synthetic scheme for </w:t>
      </w:r>
      <w:r w:rsidRPr="00356370">
        <w:rPr>
          <w:rFonts w:cs="Arial Unicode MS"/>
          <w:b/>
          <w:noProof/>
          <w:lang w:val="en-US"/>
        </w:rPr>
        <w:t>DMPEN</w:t>
      </w:r>
      <w:r>
        <w:rPr>
          <w:noProof/>
        </w:rPr>
        <w:tab/>
      </w:r>
      <w:r>
        <w:rPr>
          <w:noProof/>
        </w:rPr>
        <w:fldChar w:fldCharType="begin"/>
      </w:r>
      <w:r>
        <w:rPr>
          <w:noProof/>
        </w:rPr>
        <w:instrText xml:space="preserve"> PAGEREF _Toc404960734 \h </w:instrText>
      </w:r>
      <w:r>
        <w:rPr>
          <w:noProof/>
        </w:rPr>
      </w:r>
      <w:r>
        <w:rPr>
          <w:noProof/>
        </w:rPr>
        <w:fldChar w:fldCharType="separate"/>
      </w:r>
      <w:r>
        <w:rPr>
          <w:noProof/>
        </w:rPr>
        <w:t>59</w:t>
      </w:r>
      <w:r>
        <w:rPr>
          <w:noProof/>
        </w:rPr>
        <w:fldChar w:fldCharType="end"/>
      </w:r>
    </w:p>
    <w:p w14:paraId="3C831BB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27:</w:t>
      </w:r>
      <w:r w:rsidRPr="00356370">
        <w:rPr>
          <w:rFonts w:cs="Arial Unicode MS"/>
          <w:noProof/>
        </w:rPr>
        <w:t xml:space="preserve"> </w:t>
      </w:r>
      <w:r w:rsidRPr="00356370">
        <w:rPr>
          <w:rFonts w:cs="Arial Unicode MS"/>
          <w:b/>
          <w:noProof/>
        </w:rPr>
        <w:t>Temperature variation on the sample of (MeAsO)x dissolved in CDCl3, 1) 273 K, 2) 283 K 3)298 K, 4)313 K, 5) 323 K.</w:t>
      </w:r>
      <w:r>
        <w:rPr>
          <w:noProof/>
        </w:rPr>
        <w:tab/>
      </w:r>
      <w:r>
        <w:rPr>
          <w:noProof/>
        </w:rPr>
        <w:fldChar w:fldCharType="begin"/>
      </w:r>
      <w:r>
        <w:rPr>
          <w:noProof/>
        </w:rPr>
        <w:instrText xml:space="preserve"> PAGEREF _Toc404960735 \h </w:instrText>
      </w:r>
      <w:r>
        <w:rPr>
          <w:noProof/>
        </w:rPr>
      </w:r>
      <w:r>
        <w:rPr>
          <w:noProof/>
        </w:rPr>
        <w:fldChar w:fldCharType="separate"/>
      </w:r>
      <w:r>
        <w:rPr>
          <w:noProof/>
        </w:rPr>
        <w:t>64</w:t>
      </w:r>
      <w:r>
        <w:rPr>
          <w:noProof/>
        </w:rPr>
        <w:fldChar w:fldCharType="end"/>
      </w:r>
    </w:p>
    <w:p w14:paraId="0CCA6B16"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28: Interaction of Cysteine with DMA in aqueous solution</w:t>
      </w:r>
      <w:r>
        <w:rPr>
          <w:noProof/>
        </w:rPr>
        <w:tab/>
      </w:r>
      <w:r>
        <w:rPr>
          <w:noProof/>
        </w:rPr>
        <w:fldChar w:fldCharType="begin"/>
      </w:r>
      <w:r>
        <w:rPr>
          <w:noProof/>
        </w:rPr>
        <w:instrText xml:space="preserve"> PAGEREF _Toc404960736 \h </w:instrText>
      </w:r>
      <w:r>
        <w:rPr>
          <w:noProof/>
        </w:rPr>
      </w:r>
      <w:r>
        <w:rPr>
          <w:noProof/>
        </w:rPr>
        <w:fldChar w:fldCharType="separate"/>
      </w:r>
      <w:r>
        <w:rPr>
          <w:noProof/>
        </w:rPr>
        <w:t>65</w:t>
      </w:r>
      <w:r>
        <w:rPr>
          <w:noProof/>
        </w:rPr>
        <w:fldChar w:fldCharType="end"/>
      </w:r>
    </w:p>
    <w:p w14:paraId="4C7AE24A"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29: NMR titration of Cysteine against MeAsOH in D</w:t>
      </w:r>
      <w:r w:rsidRPr="00356370">
        <w:rPr>
          <w:rFonts w:cs="Arial Unicode MS"/>
          <w:b/>
          <w:noProof/>
          <w:vertAlign w:val="subscript"/>
        </w:rPr>
        <w:t>2</w:t>
      </w:r>
      <w:r w:rsidRPr="00356370">
        <w:rPr>
          <w:rFonts w:cs="Arial Unicode MS"/>
          <w:b/>
          <w:noProof/>
        </w:rPr>
        <w:t>O</w:t>
      </w:r>
      <w:r>
        <w:rPr>
          <w:noProof/>
        </w:rPr>
        <w:tab/>
      </w:r>
      <w:r>
        <w:rPr>
          <w:noProof/>
        </w:rPr>
        <w:fldChar w:fldCharType="begin"/>
      </w:r>
      <w:r>
        <w:rPr>
          <w:noProof/>
        </w:rPr>
        <w:instrText xml:space="preserve"> PAGEREF _Toc404960737 \h </w:instrText>
      </w:r>
      <w:r>
        <w:rPr>
          <w:noProof/>
        </w:rPr>
      </w:r>
      <w:r>
        <w:rPr>
          <w:noProof/>
        </w:rPr>
        <w:fldChar w:fldCharType="separate"/>
      </w:r>
      <w:r>
        <w:rPr>
          <w:noProof/>
        </w:rPr>
        <w:t>66</w:t>
      </w:r>
      <w:r>
        <w:rPr>
          <w:noProof/>
        </w:rPr>
        <w:fldChar w:fldCharType="end"/>
      </w:r>
    </w:p>
    <w:p w14:paraId="21480CA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30: NMR of (MeAsO)</w:t>
      </w:r>
      <w:r w:rsidRPr="00356370">
        <w:rPr>
          <w:b/>
          <w:noProof/>
          <w:vertAlign w:val="subscript"/>
        </w:rPr>
        <w:t>x</w:t>
      </w:r>
      <w:r w:rsidRPr="00356370">
        <w:rPr>
          <w:b/>
          <w:noProof/>
        </w:rPr>
        <w:t xml:space="preserve"> in D</w:t>
      </w:r>
      <w:r w:rsidRPr="00356370">
        <w:rPr>
          <w:b/>
          <w:noProof/>
          <w:vertAlign w:val="subscript"/>
        </w:rPr>
        <w:t>2</w:t>
      </w:r>
      <w:r w:rsidRPr="00356370">
        <w:rPr>
          <w:b/>
          <w:noProof/>
        </w:rPr>
        <w:t>O at 40</w:t>
      </w:r>
      <w:r w:rsidRPr="00356370">
        <w:rPr>
          <w:rFonts w:cs="Arial Unicode MS" w:hint="eastAsia"/>
          <w:b/>
          <w:noProof/>
        </w:rPr>
        <w:t>℃</w:t>
      </w:r>
      <w:r w:rsidRPr="00356370">
        <w:rPr>
          <w:rFonts w:cs="Arial Unicode MS"/>
          <w:b/>
          <w:noProof/>
        </w:rPr>
        <w:t xml:space="preserve"> (top)</w:t>
      </w:r>
      <w:r w:rsidRPr="00356370">
        <w:rPr>
          <w:b/>
          <w:noProof/>
        </w:rPr>
        <w:t xml:space="preserve"> and 20</w:t>
      </w:r>
      <w:r w:rsidRPr="00356370">
        <w:rPr>
          <w:rFonts w:cs="Arial Unicode MS" w:hint="eastAsia"/>
          <w:b/>
          <w:noProof/>
        </w:rPr>
        <w:t>℃</w:t>
      </w:r>
      <w:r w:rsidRPr="00356370">
        <w:rPr>
          <w:rFonts w:cs="Arial Unicode MS"/>
          <w:b/>
          <w:noProof/>
        </w:rPr>
        <w:t xml:space="preserve"> (bottom)</w:t>
      </w:r>
      <w:r>
        <w:rPr>
          <w:noProof/>
        </w:rPr>
        <w:tab/>
      </w:r>
      <w:r>
        <w:rPr>
          <w:noProof/>
        </w:rPr>
        <w:fldChar w:fldCharType="begin"/>
      </w:r>
      <w:r>
        <w:rPr>
          <w:noProof/>
        </w:rPr>
        <w:instrText xml:space="preserve"> PAGEREF _Toc404960738 \h </w:instrText>
      </w:r>
      <w:r>
        <w:rPr>
          <w:noProof/>
        </w:rPr>
      </w:r>
      <w:r>
        <w:rPr>
          <w:noProof/>
        </w:rPr>
        <w:fldChar w:fldCharType="separate"/>
      </w:r>
      <w:r>
        <w:rPr>
          <w:noProof/>
        </w:rPr>
        <w:t>68</w:t>
      </w:r>
      <w:r>
        <w:rPr>
          <w:noProof/>
        </w:rPr>
        <w:fldChar w:fldCharType="end"/>
      </w:r>
    </w:p>
    <w:p w14:paraId="397B60E9" w14:textId="6E11BC57" w:rsidR="009C71B8" w:rsidRPr="00C0292D" w:rsidRDefault="00C129B5" w:rsidP="00F766C8">
      <w:r>
        <w:fldChar w:fldCharType="end"/>
      </w:r>
    </w:p>
    <w:p w14:paraId="4D41AED3" w14:textId="77777777" w:rsidR="009C71B8" w:rsidRPr="00C0292D" w:rsidRDefault="009C71B8" w:rsidP="00C0292D">
      <w:pPr>
        <w:pStyle w:val="McGillBodyText"/>
        <w:rPr>
          <w:rFonts w:cs="Arial Unicode MS"/>
        </w:rPr>
      </w:pPr>
    </w:p>
    <w:p w14:paraId="6BDCA8DF" w14:textId="77777777" w:rsidR="00E35687" w:rsidRDefault="00E35687" w:rsidP="00E35687">
      <w:bookmarkStart w:id="6" w:name="_Toc347163526"/>
      <w:bookmarkStart w:id="7" w:name="_Toc364069056"/>
    </w:p>
    <w:p w14:paraId="0B475326" w14:textId="77777777" w:rsidR="00E35687" w:rsidRDefault="00D17281" w:rsidP="00E35687">
      <w:pPr>
        <w:rPr>
          <w:rFonts w:cs="Arial Unicode MS"/>
        </w:rPr>
      </w:pPr>
      <w:r>
        <w:rPr>
          <w:rFonts w:cs="Arial Unicode MS"/>
        </w:rPr>
        <w:br w:type="page"/>
      </w:r>
    </w:p>
    <w:p w14:paraId="4A4D8E14" w14:textId="77777777" w:rsidR="00517904" w:rsidRPr="00C0292D" w:rsidRDefault="009856C5" w:rsidP="00253DA3">
      <w:pPr>
        <w:pStyle w:val="McGillChapterTitle"/>
      </w:pPr>
      <w:bookmarkStart w:id="8" w:name="_Toc404960777"/>
      <w:r w:rsidRPr="00C0292D">
        <w:lastRenderedPageBreak/>
        <w:t>Chapter 1</w:t>
      </w:r>
      <w:bookmarkEnd w:id="6"/>
      <w:bookmarkEnd w:id="7"/>
      <w:bookmarkEnd w:id="8"/>
    </w:p>
    <w:p w14:paraId="1C5074BA" w14:textId="77777777" w:rsidR="00517904" w:rsidRDefault="00517904" w:rsidP="00C0292D">
      <w:pPr>
        <w:pStyle w:val="McGillBodyText"/>
        <w:rPr>
          <w:rFonts w:cs="Arial Unicode MS"/>
        </w:rPr>
      </w:pPr>
    </w:p>
    <w:p w14:paraId="559AC6C8" w14:textId="77777777" w:rsidR="002F7318" w:rsidRPr="00C0292D" w:rsidRDefault="002F7318" w:rsidP="00C0292D">
      <w:pPr>
        <w:pStyle w:val="McGillBodyText"/>
        <w:rPr>
          <w:rFonts w:cs="Arial Unicode MS"/>
        </w:rPr>
      </w:pPr>
    </w:p>
    <w:p w14:paraId="2DC8BDE0" w14:textId="77777777" w:rsidR="009856C5" w:rsidRPr="00C0292D" w:rsidRDefault="00117858" w:rsidP="00C0292D">
      <w:pPr>
        <w:pStyle w:val="McGillChapterTitle"/>
        <w:rPr>
          <w:rFonts w:cs="Arial Unicode MS"/>
        </w:rPr>
      </w:pPr>
      <w:bookmarkStart w:id="9" w:name="_Toc364069057"/>
      <w:bookmarkStart w:id="10" w:name="_Toc404960778"/>
      <w:r w:rsidRPr="00C0292D">
        <w:rPr>
          <w:rFonts w:cs="Arial Unicode MS"/>
        </w:rPr>
        <w:t>Introduction</w:t>
      </w:r>
      <w:bookmarkEnd w:id="9"/>
      <w:bookmarkEnd w:id="10"/>
      <w:r w:rsidR="009856C5" w:rsidRPr="00C0292D">
        <w:rPr>
          <w:rFonts w:cs="Arial Unicode MS"/>
        </w:rPr>
        <w:t xml:space="preserve"> </w:t>
      </w:r>
    </w:p>
    <w:p w14:paraId="0928FE57" w14:textId="77777777" w:rsidR="00517904" w:rsidRPr="00C0292D" w:rsidRDefault="00517904" w:rsidP="00C0292D">
      <w:pPr>
        <w:pStyle w:val="McGillBodyText"/>
        <w:rPr>
          <w:rFonts w:cs="Arial Unicode MS"/>
        </w:rPr>
      </w:pPr>
    </w:p>
    <w:p w14:paraId="04B1F96B" w14:textId="77777777" w:rsidR="00517904" w:rsidRPr="00C0292D" w:rsidRDefault="00517904" w:rsidP="00C0292D">
      <w:pPr>
        <w:pStyle w:val="McGillBodyText"/>
        <w:rPr>
          <w:rFonts w:cs="Arial Unicode MS"/>
        </w:rPr>
      </w:pPr>
    </w:p>
    <w:p w14:paraId="3ABA3EFC" w14:textId="77777777" w:rsidR="009C71B8" w:rsidRPr="00C0292D" w:rsidRDefault="009C71B8" w:rsidP="00C0292D">
      <w:pPr>
        <w:pStyle w:val="McGillBodyText"/>
        <w:rPr>
          <w:rFonts w:cs="Arial Unicode MS"/>
        </w:rPr>
      </w:pPr>
    </w:p>
    <w:p w14:paraId="160F1D78" w14:textId="77777777" w:rsidR="00517904" w:rsidRPr="00C0292D" w:rsidRDefault="00517904" w:rsidP="00C0292D">
      <w:pPr>
        <w:pStyle w:val="McGillBodyText"/>
        <w:rPr>
          <w:rFonts w:cs="Arial Unicode MS"/>
        </w:rPr>
      </w:pPr>
    </w:p>
    <w:p w14:paraId="5CEA48DA" w14:textId="77777777" w:rsidR="009856C5" w:rsidRPr="00C0292D" w:rsidRDefault="009856C5" w:rsidP="00C0292D">
      <w:pPr>
        <w:pStyle w:val="McGillFirstLevelSubheading"/>
        <w:jc w:val="both"/>
        <w:rPr>
          <w:rFonts w:cs="Arial Unicode MS"/>
        </w:rPr>
      </w:pPr>
      <w:bookmarkStart w:id="11" w:name="_Toc364069058"/>
      <w:bookmarkStart w:id="12" w:name="_Toc404960779"/>
      <w:r w:rsidRPr="00C0292D">
        <w:rPr>
          <w:rFonts w:cs="Arial Unicode MS"/>
        </w:rPr>
        <w:t xml:space="preserve">1.1 </w:t>
      </w:r>
      <w:r w:rsidR="00A507FD" w:rsidRPr="00C0292D">
        <w:rPr>
          <w:rFonts w:cs="Arial Unicode MS"/>
        </w:rPr>
        <w:t xml:space="preserve">The </w:t>
      </w:r>
      <w:proofErr w:type="spellStart"/>
      <w:r w:rsidR="00A507FD" w:rsidRPr="00C0292D">
        <w:rPr>
          <w:rFonts w:cs="Arial Unicode MS"/>
        </w:rPr>
        <w:t>BioInorganic</w:t>
      </w:r>
      <w:proofErr w:type="spellEnd"/>
      <w:r w:rsidR="00A507FD" w:rsidRPr="00C0292D">
        <w:rPr>
          <w:rFonts w:cs="Arial Unicode MS"/>
        </w:rPr>
        <w:t xml:space="preserve"> Chemistry of </w:t>
      </w:r>
      <w:r w:rsidRPr="00C0292D">
        <w:rPr>
          <w:rFonts w:cs="Arial Unicode MS"/>
        </w:rPr>
        <w:t>Arsenic</w:t>
      </w:r>
      <w:bookmarkEnd w:id="11"/>
      <w:bookmarkEnd w:id="12"/>
    </w:p>
    <w:p w14:paraId="622A8483" w14:textId="2C1D4E35" w:rsidR="0046055D" w:rsidRPr="00C0292D" w:rsidRDefault="009856C5" w:rsidP="005032B9">
      <w:pPr>
        <w:pStyle w:val="McGillBodyText"/>
        <w:ind w:firstLine="720"/>
        <w:jc w:val="both"/>
        <w:rPr>
          <w:rFonts w:cs="Arial Unicode MS"/>
        </w:rPr>
      </w:pPr>
      <w:r w:rsidRPr="00C0292D">
        <w:rPr>
          <w:rFonts w:cs="Arial Unicode MS"/>
        </w:rPr>
        <w:t xml:space="preserve">Arsenic is a </w:t>
      </w:r>
      <w:r w:rsidR="00480032" w:rsidRPr="00C0292D">
        <w:rPr>
          <w:rFonts w:cs="Arial Unicode MS"/>
        </w:rPr>
        <w:t xml:space="preserve">group 15 </w:t>
      </w:r>
      <w:r w:rsidRPr="00C0292D">
        <w:rPr>
          <w:rFonts w:cs="Arial Unicode MS"/>
        </w:rPr>
        <w:t>metalloid that is abundant in the earth’s crust (</w:t>
      </w:r>
      <w:proofErr w:type="spellStart"/>
      <w:r w:rsidRPr="00C0292D">
        <w:rPr>
          <w:rFonts w:cs="Arial Unicode MS"/>
        </w:rPr>
        <w:t>ca</w:t>
      </w:r>
      <w:proofErr w:type="spellEnd"/>
      <w:r w:rsidRPr="00C0292D">
        <w:rPr>
          <w:rFonts w:cs="Arial Unicode MS"/>
        </w:rPr>
        <w:t>, 1.8 ppm)</w:t>
      </w:r>
      <w:hyperlink w:anchor="_ENREF_1_1" w:tooltip="Norman, 1998 #307" w:history="1">
        <w:r w:rsidR="005F06AB">
          <w:rPr>
            <w:rFonts w:cs="Arial Unicode MS"/>
          </w:rPr>
          <w:fldChar w:fldCharType="begin"/>
        </w:r>
        <w:r w:rsidR="005F06AB">
          <w:rPr>
            <w:rFonts w:cs="Arial Unicode MS"/>
          </w:rPr>
          <w:instrText xml:space="preserve"> ADDIN EN.CITE &lt;EndNote&gt;&lt;Cite&gt;&lt;Author&gt;Norman&lt;/Author&gt;&lt;Year&gt;1998&lt;/Year&gt;&lt;RecNum&gt;307&lt;/RecNum&gt;&lt;DisplayText&gt;&lt;style face="superscript"&gt;1&lt;/style&gt;&lt;/DisplayText&gt;&lt;record&gt;&lt;rec-number&gt;307&lt;/rec-number&gt;&lt;foreign-keys&gt;&lt;key app="EN" db-id="925ewvdr4stppxextfzpv0x4edx2rrttpr5r" timestamp="1376324913"&gt;307&lt;/key&gt;&lt;/foreign-keys&gt;&lt;ref-type name="Book"&gt;6&lt;/ref-type&gt;&lt;contributors&gt;&lt;authors&gt;&lt;author&gt;Norman, N.C.&lt;/author&gt;&lt;/authors&gt;&lt;/contributors&gt;&lt;titles&gt;&lt;title&gt;Chemistry of Arsenic, Antimony and Bismuth&lt;/title&gt;&lt;/titles&gt;&lt;dates&gt;&lt;year&gt;1998&lt;/year&gt;&lt;/dates&gt;&lt;publisher&gt;Springer&lt;/publisher&gt;&lt;isbn&gt;9780751403893&lt;/isbn&gt;&lt;urls&gt;&lt;related-urls&gt;&lt;url&gt;http://books.google.com.hk/books?id=vVhpurkfeN4C&lt;/url&gt;&lt;/related-urls&gt;&lt;/urls&gt;&lt;/record&gt;&lt;/Cite&gt;&lt;/EndNote&gt;</w:instrText>
        </w:r>
        <w:r w:rsidR="005F06AB">
          <w:rPr>
            <w:rFonts w:cs="Arial Unicode MS"/>
          </w:rPr>
          <w:fldChar w:fldCharType="separate"/>
        </w:r>
        <w:r w:rsidR="005F06AB" w:rsidRPr="00485DAF">
          <w:rPr>
            <w:rFonts w:cs="Arial Unicode MS"/>
            <w:noProof/>
            <w:vertAlign w:val="superscript"/>
          </w:rPr>
          <w:t>1</w:t>
        </w:r>
        <w:r w:rsidR="005F06AB">
          <w:rPr>
            <w:rFonts w:cs="Arial Unicode MS"/>
          </w:rPr>
          <w:fldChar w:fldCharType="end"/>
        </w:r>
      </w:hyperlink>
      <w:r w:rsidRPr="00C0292D">
        <w:rPr>
          <w:rFonts w:cs="Arial Unicode MS"/>
        </w:rPr>
        <w:t xml:space="preserve"> in the form of various minerals. In order to fully understand the bioinorganic chemistry of arsenic, the periodicity and chemical reactivity of arsenic must be appreciated. </w:t>
      </w:r>
      <w:r w:rsidR="00776DB2" w:rsidRPr="00C0292D">
        <w:rPr>
          <w:rFonts w:cs="Arial Unicode MS"/>
        </w:rPr>
        <w:t>As a metalloid, arsenic exhibits a range of class defying properties and has the characteristics of both metal and non-metals. Elemental arsenic is semiconductor, non-ductile and has the capability of forming various allotropes with various crystal structures</w:t>
      </w:r>
      <w:hyperlink w:anchor="_ENREF_1_2" w:tooltip="Sun, 2011 #70" w:history="1">
        <w:r w:rsidR="005F06AB">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Pr>
            <w:rFonts w:cs="Arial Unicode MS"/>
          </w:rPr>
          <w:fldChar w:fldCharType="separate"/>
        </w:r>
        <w:r w:rsidR="005F06AB" w:rsidRPr="00485DAF">
          <w:rPr>
            <w:rFonts w:cs="Arial Unicode MS"/>
            <w:noProof/>
            <w:vertAlign w:val="superscript"/>
          </w:rPr>
          <w:t>2</w:t>
        </w:r>
        <w:r w:rsidR="005F06AB">
          <w:rPr>
            <w:rFonts w:cs="Arial Unicode MS"/>
          </w:rPr>
          <w:fldChar w:fldCharType="end"/>
        </w:r>
      </w:hyperlink>
      <w:r w:rsidR="008C01FE" w:rsidRPr="00C0292D">
        <w:rPr>
          <w:rFonts w:cs="Arial Unicode MS"/>
        </w:rPr>
        <w:t>. Common i</w:t>
      </w:r>
      <w:r w:rsidRPr="00C0292D">
        <w:rPr>
          <w:rFonts w:cs="Arial Unicode MS"/>
        </w:rPr>
        <w:t>norganic forms of arsenic include arsenic trioxide (As</w:t>
      </w:r>
      <w:r w:rsidRPr="00C0292D">
        <w:rPr>
          <w:rFonts w:cs="Arial Unicode MS"/>
          <w:vertAlign w:val="subscript"/>
        </w:rPr>
        <w:t>2</w:t>
      </w:r>
      <w:r w:rsidRPr="00C0292D">
        <w:rPr>
          <w:rFonts w:cs="Arial Unicode MS"/>
        </w:rPr>
        <w:t>O</w:t>
      </w:r>
      <w:r w:rsidRPr="00C0292D">
        <w:rPr>
          <w:rFonts w:cs="Arial Unicode MS"/>
          <w:vertAlign w:val="subscript"/>
        </w:rPr>
        <w:t>3</w:t>
      </w:r>
      <w:r w:rsidRPr="00C0292D">
        <w:rPr>
          <w:rFonts w:cs="Arial Unicode MS"/>
        </w:rPr>
        <w:t xml:space="preserve">) and varies sulfur compounds such as </w:t>
      </w:r>
      <w:proofErr w:type="spellStart"/>
      <w:r w:rsidRPr="00C0292D">
        <w:rPr>
          <w:rFonts w:cs="Arial Unicode MS"/>
        </w:rPr>
        <w:t>realgar</w:t>
      </w:r>
      <w:proofErr w:type="spellEnd"/>
      <w:r w:rsidRPr="00C0292D">
        <w:rPr>
          <w:rFonts w:cs="Arial Unicode MS"/>
        </w:rPr>
        <w:t xml:space="preserve"> (As</w:t>
      </w:r>
      <w:r w:rsidRPr="00C0292D">
        <w:rPr>
          <w:rFonts w:cs="Arial Unicode MS"/>
          <w:vertAlign w:val="subscript"/>
        </w:rPr>
        <w:t>4</w:t>
      </w:r>
      <w:r w:rsidRPr="00C0292D">
        <w:rPr>
          <w:rFonts w:cs="Arial Unicode MS"/>
        </w:rPr>
        <w:t>S</w:t>
      </w:r>
      <w:r w:rsidRPr="00C0292D">
        <w:rPr>
          <w:rFonts w:cs="Arial Unicode MS"/>
          <w:vertAlign w:val="subscript"/>
        </w:rPr>
        <w:t>4</w:t>
      </w:r>
      <w:r w:rsidRPr="00C0292D">
        <w:rPr>
          <w:rFonts w:cs="Arial Unicode MS"/>
        </w:rPr>
        <w:t xml:space="preserve">) and </w:t>
      </w:r>
      <w:proofErr w:type="spellStart"/>
      <w:r w:rsidRPr="00C0292D">
        <w:rPr>
          <w:rFonts w:cs="Arial Unicode MS"/>
        </w:rPr>
        <w:t>Oripment</w:t>
      </w:r>
      <w:proofErr w:type="spellEnd"/>
      <w:r w:rsidRPr="00C0292D">
        <w:rPr>
          <w:rFonts w:cs="Arial Unicode MS"/>
        </w:rPr>
        <w:t xml:space="preserve"> (As</w:t>
      </w:r>
      <w:r w:rsidRPr="00C0292D">
        <w:rPr>
          <w:rFonts w:cs="Arial Unicode MS"/>
          <w:vertAlign w:val="subscript"/>
        </w:rPr>
        <w:t>2</w:t>
      </w:r>
      <w:r w:rsidRPr="00C0292D">
        <w:rPr>
          <w:rFonts w:cs="Arial Unicode MS"/>
        </w:rPr>
        <w:t>S</w:t>
      </w:r>
      <w:r w:rsidRPr="00C0292D">
        <w:rPr>
          <w:rFonts w:cs="Arial Unicode MS"/>
          <w:vertAlign w:val="subscript"/>
        </w:rPr>
        <w:t>3</w:t>
      </w:r>
      <w:r w:rsidRPr="00C0292D">
        <w:rPr>
          <w:rFonts w:cs="Arial Unicode MS"/>
        </w:rPr>
        <w:t>).</w:t>
      </w:r>
    </w:p>
    <w:p w14:paraId="7B4E14CD" w14:textId="5E96AA93" w:rsidR="005032B9" w:rsidRDefault="005032B9" w:rsidP="00D17281">
      <w:pPr>
        <w:pStyle w:val="McGillFigureCaption"/>
        <w:jc w:val="center"/>
        <w:rPr>
          <w:b/>
        </w:rPr>
      </w:pPr>
      <w:bookmarkStart w:id="13" w:name="_Toc404960713"/>
      <w:r>
        <w:rPr>
          <w:b/>
          <w:noProof/>
          <w:lang w:val="en-US"/>
        </w:rPr>
        <w:lastRenderedPageBreak/>
        <w:drawing>
          <wp:inline distT="0" distB="0" distL="0" distR="0" wp14:anchorId="7557D993" wp14:editId="29C0A56A">
            <wp:extent cx="5651500" cy="14204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1500" cy="1420495"/>
                    </a:xfrm>
                    <a:prstGeom prst="rect">
                      <a:avLst/>
                    </a:prstGeom>
                    <a:noFill/>
                  </pic:spPr>
                </pic:pic>
              </a:graphicData>
            </a:graphic>
          </wp:inline>
        </w:drawing>
      </w:r>
      <w:bookmarkEnd w:id="13"/>
    </w:p>
    <w:p w14:paraId="142A9160" w14:textId="3BCFC09E" w:rsidR="001A0C07" w:rsidRPr="002F7318" w:rsidRDefault="00D17281" w:rsidP="00D17281">
      <w:pPr>
        <w:pStyle w:val="McGillFigureCaption"/>
        <w:jc w:val="center"/>
        <w:rPr>
          <w:rStyle w:val="McGillBoldMcGillSVisualEmphasis"/>
          <w:rFonts w:cs="Arial Unicode MS"/>
          <w:b w:val="0"/>
        </w:rPr>
      </w:pPr>
      <w:bookmarkStart w:id="14" w:name="_Toc404960714"/>
      <w:r w:rsidRPr="00D17281">
        <w:rPr>
          <w:b/>
        </w:rPr>
        <w:t xml:space="preserve">Figure </w:t>
      </w:r>
      <w:r w:rsidRPr="00D17281">
        <w:rPr>
          <w:b/>
        </w:rPr>
        <w:fldChar w:fldCharType="begin"/>
      </w:r>
      <w:r w:rsidRPr="00D17281">
        <w:rPr>
          <w:b/>
        </w:rPr>
        <w:instrText xml:space="preserve"> SEQ Figure \* ARABIC </w:instrText>
      </w:r>
      <w:r w:rsidRPr="00D17281">
        <w:rPr>
          <w:b/>
        </w:rPr>
        <w:fldChar w:fldCharType="separate"/>
      </w:r>
      <w:r w:rsidR="00C129B5">
        <w:rPr>
          <w:b/>
          <w:noProof/>
        </w:rPr>
        <w:t>1</w:t>
      </w:r>
      <w:r w:rsidRPr="00D17281">
        <w:rPr>
          <w:b/>
        </w:rPr>
        <w:fldChar w:fldCharType="end"/>
      </w:r>
      <w:r w:rsidRPr="00D17281">
        <w:rPr>
          <w:b/>
        </w:rPr>
        <w:t>:</w:t>
      </w:r>
      <w:r>
        <w:t xml:space="preserve"> </w:t>
      </w:r>
      <w:r w:rsidR="00286168" w:rsidRPr="00C0292D">
        <w:rPr>
          <w:rStyle w:val="McGillBoldMcGillSVisualEmphasis"/>
          <w:rFonts w:cs="Arial Unicode MS"/>
        </w:rPr>
        <w:t>Inorganic forms of arsenic.</w:t>
      </w:r>
      <w:bookmarkEnd w:id="14"/>
    </w:p>
    <w:p w14:paraId="4017C60C" w14:textId="77777777" w:rsidR="009856C5" w:rsidRPr="00C0292D" w:rsidRDefault="009856C5" w:rsidP="00C0292D">
      <w:pPr>
        <w:pStyle w:val="McGillBodyText"/>
        <w:ind w:firstLine="720"/>
        <w:jc w:val="both"/>
        <w:rPr>
          <w:rFonts w:cs="Arial Unicode MS"/>
        </w:rPr>
      </w:pPr>
      <w:r w:rsidRPr="00C0292D">
        <w:rPr>
          <w:rFonts w:cs="Arial Unicode MS"/>
        </w:rPr>
        <w:t xml:space="preserve"> In this way arsenic is similar to phosphorus which also forms a variety of sulfur bond compounds. </w:t>
      </w:r>
    </w:p>
    <w:p w14:paraId="6B15A0B6" w14:textId="77777777" w:rsidR="009856C5" w:rsidRPr="00C0292D" w:rsidRDefault="009856C5" w:rsidP="00C0292D">
      <w:pPr>
        <w:pStyle w:val="McGillBodyText"/>
        <w:ind w:firstLine="720"/>
        <w:jc w:val="both"/>
        <w:rPr>
          <w:rFonts w:cs="Arial Unicode MS"/>
        </w:rPr>
      </w:pPr>
      <w:r w:rsidRPr="00C0292D">
        <w:rPr>
          <w:rFonts w:cs="Arial Unicode MS"/>
        </w:rPr>
        <w:t xml:space="preserve">The chemistry of </w:t>
      </w:r>
      <w:r w:rsidR="00D47ACE" w:rsidRPr="00C0292D">
        <w:rPr>
          <w:rFonts w:cs="Arial Unicode MS"/>
        </w:rPr>
        <w:t xml:space="preserve">organic </w:t>
      </w:r>
      <w:r w:rsidRPr="00C0292D">
        <w:rPr>
          <w:rFonts w:cs="Arial Unicode MS"/>
        </w:rPr>
        <w:t>arsenic compounds</w:t>
      </w:r>
      <w:r w:rsidR="00EA1685" w:rsidRPr="00C0292D">
        <w:rPr>
          <w:rFonts w:cs="Arial Unicode MS"/>
        </w:rPr>
        <w:t xml:space="preserve"> is</w:t>
      </w:r>
      <w:r w:rsidRPr="00C0292D">
        <w:rPr>
          <w:rFonts w:cs="Arial Unicode MS"/>
        </w:rPr>
        <w:t xml:space="preserve"> just as diverse and varied as its inorganic </w:t>
      </w:r>
      <w:r w:rsidR="00F925C2" w:rsidRPr="00C0292D">
        <w:rPr>
          <w:rFonts w:cs="Arial Unicode MS"/>
        </w:rPr>
        <w:t>counterparts</w:t>
      </w:r>
      <w:r w:rsidRPr="00C0292D">
        <w:rPr>
          <w:rFonts w:cs="Arial Unicode MS"/>
        </w:rPr>
        <w:t xml:space="preserve">. As a </w:t>
      </w:r>
      <w:proofErr w:type="spellStart"/>
      <w:r w:rsidR="008249A1" w:rsidRPr="00C0292D">
        <w:rPr>
          <w:rFonts w:cs="Arial Unicode MS"/>
        </w:rPr>
        <w:t>pnictogen</w:t>
      </w:r>
      <w:proofErr w:type="spellEnd"/>
      <w:r w:rsidRPr="00C0292D">
        <w:rPr>
          <w:rFonts w:cs="Arial Unicode MS"/>
        </w:rPr>
        <w:t xml:space="preserve">, arsenic can readily access V, III and -3 oxidation states. Arsenic is closely </w:t>
      </w:r>
      <w:r w:rsidR="00F1692E" w:rsidRPr="00C0292D">
        <w:rPr>
          <w:rFonts w:cs="Arial Unicode MS"/>
        </w:rPr>
        <w:t>related</w:t>
      </w:r>
      <w:r w:rsidRPr="00C0292D">
        <w:rPr>
          <w:rFonts w:cs="Arial Unicode MS"/>
        </w:rPr>
        <w:t xml:space="preserve"> to phosphorus in terms of bioinorganic chemistry, and as a result biologically arsenic can occasionally </w:t>
      </w:r>
      <w:r w:rsidR="000A7D68" w:rsidRPr="00C0292D">
        <w:rPr>
          <w:rFonts w:cs="Arial Unicode MS"/>
        </w:rPr>
        <w:t>act as a phosphorus analogue</w:t>
      </w:r>
      <w:r w:rsidR="00776DB2" w:rsidRPr="00C0292D">
        <w:rPr>
          <w:rFonts w:cs="Arial Unicode MS"/>
        </w:rPr>
        <w:t xml:space="preserve">. For example </w:t>
      </w:r>
      <w:r w:rsidR="005446BA" w:rsidRPr="00C0292D">
        <w:rPr>
          <w:rFonts w:cs="Arial Unicode MS"/>
        </w:rPr>
        <w:t xml:space="preserve">enzymes that use </w:t>
      </w:r>
      <w:r w:rsidR="0063173E" w:rsidRPr="00C0292D">
        <w:rPr>
          <w:rFonts w:cs="Arial Unicode MS"/>
        </w:rPr>
        <w:t>phosphate</w:t>
      </w:r>
      <w:r w:rsidR="005446BA" w:rsidRPr="00C0292D">
        <w:rPr>
          <w:rFonts w:cs="Arial Unicode MS"/>
        </w:rPr>
        <w:t xml:space="preserve"> as a substrate recognises arsenate</w:t>
      </w:r>
      <w:hyperlink w:anchor="_ENREF_1_3" w:tooltip="Tawfik, 2011 #3" w:history="1">
        <w:r w:rsidR="005F06AB" w:rsidRPr="00C0292D">
          <w:rPr>
            <w:rFonts w:cs="Arial Unicode MS"/>
          </w:rPr>
          <w:fldChar w:fldCharType="begin"/>
        </w:r>
        <w:r w:rsidR="005F06AB">
          <w:rPr>
            <w:rFonts w:cs="Arial Unicode MS"/>
          </w:rPr>
          <w:instrText xml:space="preserve"> ADDIN EN.CITE &lt;EndNote&gt;&lt;Cite&gt;&lt;Author&gt;Tawfik&lt;/Author&gt;&lt;Year&gt;2011&lt;/Year&gt;&lt;RecNum&gt;3&lt;/RecNum&gt;&lt;DisplayText&gt;&lt;style face="superscript"&gt;3&lt;/style&gt;&lt;/DisplayText&gt;&lt;record&gt;&lt;rec-number&gt;3&lt;/rec-number&gt;&lt;foreign-keys&gt;&lt;key app="EN" db-id="925ewvdr4stppxextfzpv0x4edx2rrttpr5r" timestamp="1355263790"&gt;3&lt;/key&gt;&lt;/foreign-keys&gt;&lt;ref-type name="Journal Article"&gt;17&lt;/ref-type&gt;&lt;contributors&gt;&lt;authors&gt;&lt;author&gt;Tawfik, Dan S&lt;/author&gt;&lt;author&gt;Viola, Ronald E&lt;/author&gt;&lt;/authors&gt;&lt;/contributors&gt;&lt;titles&gt;&lt;title&gt;Arsenate replacing phosphate: alternative life chemistries and ion promiscuity.&lt;/title&gt;&lt;secondary-title&gt;Biochemistry&lt;/secondary-title&gt;&lt;/titles&gt;&lt;pages&gt;1128-34&lt;/pages&gt;&lt;volume&gt;50&lt;/volume&gt;&lt;keywords&gt;&lt;keyword&gt;Animals&lt;/keyword&gt;&lt;keyword&gt;Arsenates&lt;/keyword&gt;&lt;keyword&gt;Arsenates: chemistry&lt;/keyword&gt;&lt;keyword&gt;Arsenates: pharmacology&lt;/keyword&gt;&lt;keyword&gt;Chemistry, Organic&lt;/keyword&gt;&lt;keyword&gt;Chemistry, Organic: methods&lt;/keyword&gt;&lt;keyword&gt;Humans&lt;/keyword&gt;&lt;keyword&gt;Hydrogen Bonding&lt;/keyword&gt;&lt;keyword&gt;Ions&lt;/keyword&gt;&lt;keyword&gt;Ions: chemistry&lt;/keyword&gt;&lt;keyword&gt;Models, Biological&lt;/keyword&gt;&lt;keyword&gt;Models, Molecular&lt;/keyword&gt;&lt;keyword&gt;Phosphates&lt;/keyword&gt;&lt;keyword&gt;Phosphates: chemistry&lt;/keyword&gt;&lt;/keywords&gt;&lt;dates&gt;&lt;year&gt;2011&lt;/year&gt;&lt;/dates&gt;&lt;accession-num&gt;21214261&lt;/accession-num&gt;&lt;urls&gt;&lt;/urls&gt;&lt;electronic-resource-num&gt;10.1021/bi200002a&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3</w:t>
        </w:r>
        <w:r w:rsidR="005F06AB" w:rsidRPr="00C0292D">
          <w:rPr>
            <w:rFonts w:cs="Arial Unicode MS"/>
          </w:rPr>
          <w:fldChar w:fldCharType="end"/>
        </w:r>
      </w:hyperlink>
      <w:r w:rsidRPr="00C0292D">
        <w:rPr>
          <w:rFonts w:cs="Arial Unicode MS"/>
        </w:rPr>
        <w:t xml:space="preserve">. </w:t>
      </w:r>
      <w:r w:rsidR="009B597B">
        <w:rPr>
          <w:rFonts w:cs="Arial Unicode MS"/>
        </w:rPr>
        <w:t>However</w:t>
      </w:r>
      <w:r w:rsidR="00776DB2" w:rsidRPr="00C0292D">
        <w:rPr>
          <w:rFonts w:cs="Arial Unicode MS"/>
        </w:rPr>
        <w:t xml:space="preserve"> one key difference between </w:t>
      </w:r>
      <w:r w:rsidR="009B597B">
        <w:rPr>
          <w:rFonts w:cs="Arial Unicode MS"/>
        </w:rPr>
        <w:t>arsenic</w:t>
      </w:r>
      <w:r w:rsidR="00776DB2" w:rsidRPr="00C0292D">
        <w:rPr>
          <w:rFonts w:cs="Arial Unicode MS"/>
        </w:rPr>
        <w:t xml:space="preserve"> and </w:t>
      </w:r>
      <w:r w:rsidR="009B597B">
        <w:rPr>
          <w:rFonts w:cs="Arial Unicode MS"/>
        </w:rPr>
        <w:t>phosphorus</w:t>
      </w:r>
      <w:r w:rsidR="00776DB2" w:rsidRPr="00C0292D">
        <w:rPr>
          <w:rFonts w:cs="Arial Unicode MS"/>
        </w:rPr>
        <w:t xml:space="preserve"> is that </w:t>
      </w:r>
      <w:r w:rsidR="009B597B">
        <w:rPr>
          <w:rFonts w:cs="Arial Unicode MS"/>
        </w:rPr>
        <w:t>Arsenic</w:t>
      </w:r>
      <w:r w:rsidR="00776DB2" w:rsidRPr="00C0292D">
        <w:rPr>
          <w:rFonts w:cs="Arial Unicode MS"/>
        </w:rPr>
        <w:t xml:space="preserve"> has filled inner </w:t>
      </w:r>
      <w:r w:rsidR="00776DB2" w:rsidRPr="00C0292D">
        <w:rPr>
          <w:rFonts w:cs="Arial Unicode MS"/>
          <w:i/>
        </w:rPr>
        <w:t>3d</w:t>
      </w:r>
      <w:r w:rsidR="009B597B">
        <w:rPr>
          <w:rFonts w:cs="Arial Unicode MS"/>
        </w:rPr>
        <w:t xml:space="preserve"> orbitals and phosphorus</w:t>
      </w:r>
      <w:r w:rsidR="00776DB2" w:rsidRPr="00C0292D">
        <w:rPr>
          <w:rFonts w:cs="Arial Unicode MS"/>
        </w:rPr>
        <w:t xml:space="preserve"> does not</w:t>
      </w:r>
      <w:r w:rsidR="00FC610B" w:rsidRPr="00C0292D">
        <w:rPr>
          <w:rFonts w:cs="Arial Unicode MS"/>
        </w:rPr>
        <w:t>. Th</w:t>
      </w:r>
      <w:r w:rsidR="00776DB2" w:rsidRPr="00C0292D">
        <w:rPr>
          <w:rFonts w:cs="Arial Unicode MS"/>
        </w:rPr>
        <w:t>e</w:t>
      </w:r>
      <w:r w:rsidR="00FC610B" w:rsidRPr="00C0292D">
        <w:rPr>
          <w:rFonts w:cs="Arial Unicode MS"/>
        </w:rPr>
        <w:t xml:space="preserve"> </w:t>
      </w:r>
      <w:r w:rsidR="00776DB2" w:rsidRPr="00C0292D">
        <w:rPr>
          <w:rFonts w:cs="Arial Unicode MS"/>
          <w:i/>
        </w:rPr>
        <w:t>3d</w:t>
      </w:r>
      <w:r w:rsidR="00776DB2" w:rsidRPr="00C0292D">
        <w:rPr>
          <w:rFonts w:cs="Arial Unicode MS"/>
        </w:rPr>
        <w:t xml:space="preserve"> </w:t>
      </w:r>
      <w:r w:rsidR="00FC610B" w:rsidRPr="00C0292D">
        <w:rPr>
          <w:rFonts w:cs="Arial Unicode MS"/>
        </w:rPr>
        <w:t xml:space="preserve">orbital sits between </w:t>
      </w:r>
      <w:r w:rsidR="00FC610B" w:rsidRPr="009B597B">
        <w:rPr>
          <w:rFonts w:cs="Arial Unicode MS"/>
          <w:i/>
        </w:rPr>
        <w:t>4s</w:t>
      </w:r>
      <w:r w:rsidR="00FC610B" w:rsidRPr="00C0292D">
        <w:rPr>
          <w:rFonts w:cs="Arial Unicode MS"/>
        </w:rPr>
        <w:t xml:space="preserve"> and </w:t>
      </w:r>
      <w:r w:rsidR="00FC610B" w:rsidRPr="009B597B">
        <w:rPr>
          <w:rFonts w:cs="Arial Unicode MS"/>
          <w:i/>
        </w:rPr>
        <w:t>4p</w:t>
      </w:r>
      <w:r w:rsidR="00554213" w:rsidRPr="00C0292D">
        <w:rPr>
          <w:rFonts w:cs="Arial Unicode MS"/>
        </w:rPr>
        <w:t xml:space="preserve"> </w:t>
      </w:r>
      <w:r w:rsidRPr="00C0292D">
        <w:rPr>
          <w:rFonts w:cs="Arial Unicode MS"/>
        </w:rPr>
        <w:t xml:space="preserve">which makes the </w:t>
      </w:r>
      <w:r w:rsidRPr="009B597B">
        <w:rPr>
          <w:rFonts w:cs="Arial Unicode MS"/>
          <w:i/>
        </w:rPr>
        <w:t>4s</w:t>
      </w:r>
      <w:r w:rsidRPr="00C0292D">
        <w:rPr>
          <w:rFonts w:cs="Arial Unicode MS"/>
        </w:rPr>
        <w:t xml:space="preserve"> orbital less accessible</w:t>
      </w:r>
      <w:hyperlink w:anchor="_ENREF_1_4" w:tooltip="Levason, 2003 #71" w:history="1">
        <w:r w:rsidR="005F06AB" w:rsidRPr="00C0292D">
          <w:rPr>
            <w:rFonts w:cs="Arial Unicode MS"/>
          </w:rPr>
          <w:fldChar w:fldCharType="begin"/>
        </w:r>
        <w:r w:rsidR="005F06AB">
          <w:rPr>
            <w:rFonts w:cs="Arial Unicode MS"/>
          </w:rPr>
          <w:instrText xml:space="preserve"> ADDIN EN.CITE &lt;EndNote&gt;&lt;Cite&gt;&lt;Author&gt;Levason&lt;/Author&gt;&lt;Year&gt;2003&lt;/Year&gt;&lt;RecNum&gt;71&lt;/RecNum&gt;&lt;DisplayText&gt;&lt;style face="superscript"&gt;4&lt;/style&gt;&lt;/DisplayText&gt;&lt;record&gt;&lt;rec-number&gt;71&lt;/rec-number&gt;&lt;foreign-keys&gt;&lt;key app="EN" db-id="925ewvdr4stppxextfzpv0x4edx2rrttpr5r" timestamp="1358801782"&gt;71&lt;/key&gt;&lt;/foreign-keys&gt;&lt;ref-type name="Book Section"&gt;5&lt;/ref-type&gt;&lt;contributors&gt;&lt;authors&gt;&lt;author&gt;Levason, W.&lt;/author&gt;&lt;author&gt;Reid, G.&lt;/author&gt;&lt;/authors&gt;&lt;secondary-authors&gt;&lt;author&gt;Editors-in-Chief:  , J. A. McCleverty&lt;/author&gt;&lt;author&gt;T. J. Meyer&lt;/author&gt;&lt;/secondary-authors&gt;&lt;/contributors&gt;&lt;titles&gt;&lt;title&gt;3.6 - Arsenic, Antimony, and Bismuth&lt;/title&gt;&lt;secondary-title&gt;Comprehensive Coordination Chemistry II&lt;/secondary-title&gt;&lt;/titles&gt;&lt;pages&gt;465-544&lt;/pages&gt;&lt;dates&gt;&lt;year&gt;2003&lt;/year&gt;&lt;/dates&gt;&lt;pub-location&gt;Oxford&lt;/pub-location&gt;&lt;publisher&gt;Pergamon&lt;/publisher&gt;&lt;isbn&gt;978-0-08-043748-4&lt;/isbn&gt;&lt;urls&gt;&lt;related-urls&gt;&lt;url&gt;http://www.sciencedirect.com/science/article/pii/B0080437486020235&lt;/url&gt;&lt;/related-urls&gt;&lt;/urls&gt;&lt;electronic-resource-num&gt;http://dx.doi.org/10.1016/B0-08-043748-6/02023-5&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4</w:t>
        </w:r>
        <w:r w:rsidR="005F06AB" w:rsidRPr="00C0292D">
          <w:rPr>
            <w:rFonts w:cs="Arial Unicode MS"/>
          </w:rPr>
          <w:fldChar w:fldCharType="end"/>
        </w:r>
      </w:hyperlink>
      <w:r w:rsidR="004B0E3C" w:rsidRPr="00C0292D">
        <w:rPr>
          <w:rFonts w:cs="Arial Unicode MS"/>
        </w:rPr>
        <w:t xml:space="preserve">. </w:t>
      </w:r>
      <w:r w:rsidR="009B597B">
        <w:rPr>
          <w:rFonts w:cs="Arial Unicode MS"/>
        </w:rPr>
        <w:t>Consequently Arsenic</w:t>
      </w:r>
      <w:r w:rsidRPr="00C0292D">
        <w:rPr>
          <w:rFonts w:cs="Arial Unicode MS"/>
        </w:rPr>
        <w:t xml:space="preserve"> has</w:t>
      </w:r>
      <w:r w:rsidR="00B73AE4" w:rsidRPr="00C0292D">
        <w:rPr>
          <w:rFonts w:cs="Arial Unicode MS"/>
        </w:rPr>
        <w:t xml:space="preserve"> a</w:t>
      </w:r>
      <w:r w:rsidRPr="00C0292D">
        <w:rPr>
          <w:rFonts w:cs="Arial Unicode MS"/>
        </w:rPr>
        <w:t xml:space="preserve"> more stable oxidation </w:t>
      </w:r>
      <w:r w:rsidR="00535EA5" w:rsidRPr="00C0292D">
        <w:rPr>
          <w:rFonts w:cs="Arial Unicode MS"/>
        </w:rPr>
        <w:t>(</w:t>
      </w:r>
      <w:r w:rsidR="00406715" w:rsidRPr="00C0292D">
        <w:rPr>
          <w:rFonts w:cs="Arial Unicode MS"/>
        </w:rPr>
        <w:t>III</w:t>
      </w:r>
      <w:r w:rsidR="00535EA5" w:rsidRPr="00C0292D">
        <w:rPr>
          <w:rFonts w:cs="Arial Unicode MS"/>
        </w:rPr>
        <w:t>)</w:t>
      </w:r>
      <w:r w:rsidR="00406715" w:rsidRPr="00C0292D">
        <w:rPr>
          <w:rFonts w:cs="Arial Unicode MS"/>
        </w:rPr>
        <w:t xml:space="preserve"> </w:t>
      </w:r>
      <w:r w:rsidR="009B597B">
        <w:rPr>
          <w:rFonts w:cs="Arial Unicode MS"/>
        </w:rPr>
        <w:t xml:space="preserve">state whilst keeping the oxidation </w:t>
      </w:r>
      <w:r w:rsidR="00535EA5" w:rsidRPr="00C0292D">
        <w:rPr>
          <w:rFonts w:cs="Arial Unicode MS"/>
        </w:rPr>
        <w:t>(</w:t>
      </w:r>
      <w:r w:rsidRPr="00C0292D">
        <w:rPr>
          <w:rFonts w:cs="Arial Unicode MS"/>
        </w:rPr>
        <w:t>V</w:t>
      </w:r>
      <w:r w:rsidR="00535EA5" w:rsidRPr="00C0292D">
        <w:rPr>
          <w:rFonts w:cs="Arial Unicode MS"/>
        </w:rPr>
        <w:t>)</w:t>
      </w:r>
      <w:r w:rsidRPr="00C0292D">
        <w:rPr>
          <w:rFonts w:cs="Arial Unicode MS"/>
        </w:rPr>
        <w:t xml:space="preserve"> state</w:t>
      </w:r>
      <w:r w:rsidR="009B597B" w:rsidRPr="009B597B">
        <w:rPr>
          <w:rFonts w:cs="Arial Unicode MS"/>
        </w:rPr>
        <w:t xml:space="preserve"> </w:t>
      </w:r>
      <w:r w:rsidR="009B597B">
        <w:rPr>
          <w:rFonts w:cs="Arial Unicode MS"/>
        </w:rPr>
        <w:t>available, giving it access to a wider range of chemistry when compared to phosphorus</w:t>
      </w:r>
      <w:r w:rsidRPr="00C0292D">
        <w:rPr>
          <w:rFonts w:cs="Arial Unicode MS"/>
        </w:rPr>
        <w:t xml:space="preserve">. </w:t>
      </w:r>
      <w:r w:rsidR="004057CD">
        <w:rPr>
          <w:rFonts w:cs="Arial Unicode MS"/>
        </w:rPr>
        <w:t xml:space="preserve">Ironically it is for this reason </w:t>
      </w:r>
      <w:r w:rsidR="00683A69">
        <w:rPr>
          <w:rFonts w:cs="Arial Unicode MS"/>
        </w:rPr>
        <w:t>arsenic</w:t>
      </w:r>
      <w:r w:rsidRPr="00C0292D">
        <w:rPr>
          <w:rFonts w:cs="Arial Unicode MS"/>
        </w:rPr>
        <w:t xml:space="preserve"> is not </w:t>
      </w:r>
      <w:r w:rsidR="00EA1685" w:rsidRPr="00C0292D">
        <w:rPr>
          <w:rFonts w:cs="Arial Unicode MS"/>
        </w:rPr>
        <w:t xml:space="preserve">as </w:t>
      </w:r>
      <w:r w:rsidRPr="00C0292D">
        <w:rPr>
          <w:rFonts w:cs="Arial Unicode MS"/>
        </w:rPr>
        <w:t>ubiquitous in biology</w:t>
      </w:r>
      <w:r w:rsidR="004057CD">
        <w:rPr>
          <w:rFonts w:cs="Arial Unicode MS"/>
        </w:rPr>
        <w:t xml:space="preserve">, as nature prefers </w:t>
      </w:r>
      <w:r w:rsidR="00793D1D">
        <w:rPr>
          <w:rFonts w:cs="Arial Unicode MS"/>
        </w:rPr>
        <w:t xml:space="preserve">the more inert phosphorus which </w:t>
      </w:r>
      <w:r w:rsidRPr="00C0292D">
        <w:rPr>
          <w:rFonts w:cs="Arial Unicode MS"/>
        </w:rPr>
        <w:t>is readily used in components such as the phosphate backbone of DNA. In fact many arsenic compounds are toxic to biological species,</w:t>
      </w:r>
      <w:r w:rsidR="00683A69">
        <w:rPr>
          <w:rFonts w:cs="Arial Unicode MS"/>
        </w:rPr>
        <w:t xml:space="preserve"> to</w:t>
      </w:r>
      <w:r w:rsidRPr="00C0292D">
        <w:rPr>
          <w:rFonts w:cs="Arial Unicode MS"/>
        </w:rPr>
        <w:t xml:space="preserve"> the point where arsenic trioxide has </w:t>
      </w:r>
      <w:r w:rsidRPr="00C0292D">
        <w:rPr>
          <w:rFonts w:cs="Arial Unicode MS"/>
        </w:rPr>
        <w:lastRenderedPageBreak/>
        <w:t>gained the notoriety as the “</w:t>
      </w:r>
      <w:r w:rsidRPr="00C0292D">
        <w:rPr>
          <w:rFonts w:cs="Arial Unicode MS"/>
          <w:i/>
        </w:rPr>
        <w:t>King of poisons</w:t>
      </w:r>
      <w:r w:rsidRPr="00C0292D">
        <w:rPr>
          <w:rFonts w:cs="Arial Unicode MS"/>
        </w:rPr>
        <w:t xml:space="preserve">”. Despite its toxicity, arsenic compounds </w:t>
      </w:r>
      <w:r w:rsidR="00EF001A" w:rsidRPr="00C0292D">
        <w:rPr>
          <w:rFonts w:cs="Arial Unicode MS"/>
        </w:rPr>
        <w:t>may be required by some</w:t>
      </w:r>
      <w:r w:rsidRPr="00C0292D">
        <w:rPr>
          <w:rFonts w:cs="Arial Unicode MS"/>
        </w:rPr>
        <w:t xml:space="preserve"> biological species. This contrast</w:t>
      </w:r>
      <w:r w:rsidR="00683A69">
        <w:rPr>
          <w:rFonts w:cs="Arial Unicode MS"/>
        </w:rPr>
        <w:t>s</w:t>
      </w:r>
      <w:r w:rsidRPr="00C0292D">
        <w:rPr>
          <w:rFonts w:cs="Arial Unicode MS"/>
        </w:rPr>
        <w:t xml:space="preserve"> to the two heavier elements in group 15, antimony and bismuth, which have no known natural biological function</w:t>
      </w:r>
      <w:hyperlink w:anchor="_ENREF_1_2" w:tooltip="Sun, 2011 #70" w:history="1">
        <w:r w:rsidR="005F06AB" w:rsidRPr="00C0292D">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Cite&gt;&lt;Author&gt;Sun&lt;/Author&gt;&lt;Year&gt;2011&lt;/Year&gt;&lt;RecNum&gt;70&lt;/RecNum&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2</w:t>
        </w:r>
        <w:r w:rsidR="005F06AB" w:rsidRPr="00C0292D">
          <w:rPr>
            <w:rFonts w:cs="Arial Unicode MS"/>
          </w:rPr>
          <w:fldChar w:fldCharType="end"/>
        </w:r>
      </w:hyperlink>
      <w:r w:rsidRPr="00C0292D">
        <w:rPr>
          <w:rFonts w:cs="Arial Unicode MS"/>
        </w:rPr>
        <w:t xml:space="preserve">. In terms of toxicity, antimony has similar toxicity to arsenic, whilst bismuth has minimal toxicity. Bismuth has been used in over the counter products such as Pepto-Bismol to treat heartburn. </w:t>
      </w:r>
    </w:p>
    <w:p w14:paraId="37C3449A" w14:textId="77777777" w:rsidR="009F4D9D" w:rsidRDefault="009F4D9D" w:rsidP="00C0292D">
      <w:pPr>
        <w:pStyle w:val="McGillBodyText"/>
        <w:ind w:firstLine="720"/>
        <w:jc w:val="both"/>
        <w:rPr>
          <w:rFonts w:cs="Arial Unicode MS"/>
        </w:rPr>
      </w:pPr>
      <w:r>
        <w:rPr>
          <w:rFonts w:cs="Arial Unicode MS"/>
        </w:rPr>
        <w:t xml:space="preserve">Recently the interest in the bioinorganic chemistry arsenic has gained a lot of attention. The FDA has approved the arsenic based drug </w:t>
      </w:r>
      <w:proofErr w:type="spellStart"/>
      <w:r>
        <w:rPr>
          <w:rFonts w:cs="Arial Unicode MS"/>
        </w:rPr>
        <w:t>Trisenox</w:t>
      </w:r>
      <w:proofErr w:type="spellEnd"/>
      <w:r>
        <w:rPr>
          <w:rFonts w:cs="Arial Unicode MS"/>
        </w:rPr>
        <w:t xml:space="preserve"> in 2000 for the treatment of Acute </w:t>
      </w:r>
      <w:proofErr w:type="spellStart"/>
      <w:r>
        <w:rPr>
          <w:rFonts w:cs="Arial Unicode MS"/>
        </w:rPr>
        <w:t>Promeyloctyic</w:t>
      </w:r>
      <w:proofErr w:type="spellEnd"/>
      <w:r>
        <w:rPr>
          <w:rFonts w:cs="Arial Unicode MS"/>
        </w:rPr>
        <w:t xml:space="preserve"> Leukemia, leading to renewed interest in the medical uses of arsenic.</w:t>
      </w:r>
      <w:r w:rsidR="00522116">
        <w:rPr>
          <w:rFonts w:cs="Arial Unicode MS"/>
        </w:rPr>
        <w:t xml:space="preserve"> The use of arsenicals in other mammals have also received a lot of attention after the FDA revealed a study in 2011</w:t>
      </w:r>
      <w:hyperlink w:anchor="_ENREF_1_5" w:tooltip="Kawalek, 2011 #314" w:history="1">
        <w:r w:rsidR="005F06AB">
          <w:rPr>
            <w:rFonts w:cs="Arial Unicode MS"/>
          </w:rPr>
          <w:fldChar w:fldCharType="begin"/>
        </w:r>
        <w:r w:rsidR="005F06AB">
          <w:rPr>
            <w:rFonts w:cs="Arial Unicode MS"/>
          </w:rPr>
          <w:instrText xml:space="preserve"> ADDIN EN.CITE &lt;EndNote&gt;&lt;Cite&gt;&lt;Author&gt;Kawalek&lt;/Author&gt;&lt;Year&gt;2011&lt;/Year&gt;&lt;RecNum&gt;314&lt;/RecNum&gt;&lt;DisplayText&gt;&lt;style face="superscript"&gt;5&lt;/style&gt;&lt;/DisplayText&gt;&lt;record&gt;&lt;rec-number&gt;314&lt;/rec-number&gt;&lt;foreign-keys&gt;&lt;key app="EN" db-id="925ewvdr4stppxextfzpv0x4edx2rrttpr5r" timestamp="1415968486"&gt;314&lt;/key&gt;&lt;/foreign-keys&gt;&lt;ref-type name="Report"&gt;27&lt;/ref-type&gt;&lt;contributors&gt;&lt;authors&gt;&lt;author&gt;JC Kawalek&lt;/author&gt;&lt;/authors&gt;&lt;subsidiary-authors&gt;&lt;author&gt;FDA&lt;/author&gt;&lt;/subsidiary-authors&gt;&lt;/contributors&gt;&lt;titles&gt;&lt;title&gt;Provide data on various arsenic species present in broilers treated with roxarsone: &amp;#xD;Comparison with untreated birds.&lt;/title&gt;&lt;/titles&gt;&lt;dates&gt;&lt;year&gt;2011&lt;/year&gt;&lt;/dates&gt;&lt;publisher&gt;FDA&lt;/publisher&gt;&lt;urls&gt;&lt;related-urls&gt;&lt;url&gt;http://www.fda.gov/downloads/AnimalVeterinary/SafetyHealth/ProductSafetyInformation/UCM257545.pdf&lt;/url&gt;&lt;/related-urls&gt;&lt;/urls&gt;&lt;/record&gt;&lt;/Cite&gt;&lt;/EndNote&gt;</w:instrText>
        </w:r>
        <w:r w:rsidR="005F06AB">
          <w:rPr>
            <w:rFonts w:cs="Arial Unicode MS"/>
          </w:rPr>
          <w:fldChar w:fldCharType="separate"/>
        </w:r>
        <w:r w:rsidR="005F06AB" w:rsidRPr="00B170CA">
          <w:rPr>
            <w:rFonts w:cs="Arial Unicode MS"/>
            <w:noProof/>
            <w:vertAlign w:val="superscript"/>
          </w:rPr>
          <w:t>5</w:t>
        </w:r>
        <w:r w:rsidR="005F06AB">
          <w:rPr>
            <w:rFonts w:cs="Arial Unicode MS"/>
          </w:rPr>
          <w:fldChar w:fldCharType="end"/>
        </w:r>
      </w:hyperlink>
      <w:r w:rsidR="00522116">
        <w:rPr>
          <w:rFonts w:cs="Arial Unicode MS"/>
        </w:rPr>
        <w:t xml:space="preserve"> linking the use of arsenicals in chicken feed to increased concentrations of inorganic arsenic in chicken livers. </w:t>
      </w:r>
      <w:r w:rsidR="00ED2734">
        <w:rPr>
          <w:rFonts w:cs="Arial Unicode MS"/>
        </w:rPr>
        <w:t xml:space="preserve">The scope of the bioinorganic chemistry of arsenic has also been expanded by the proposal of the arsenic based </w:t>
      </w:r>
      <w:proofErr w:type="spellStart"/>
      <w:r w:rsidR="00ED2734">
        <w:rPr>
          <w:rFonts w:cs="Arial Unicode MS"/>
        </w:rPr>
        <w:t>lifeform</w:t>
      </w:r>
      <w:proofErr w:type="spellEnd"/>
      <w:r w:rsidR="00ED2734">
        <w:rPr>
          <w:rFonts w:cs="Arial Unicode MS"/>
        </w:rPr>
        <w:t xml:space="preserve"> GFAJ-1</w:t>
      </w:r>
      <w:r w:rsidR="000C4D3D">
        <w:rPr>
          <w:rFonts w:cs="Arial Unicode MS"/>
        </w:rPr>
        <w:t xml:space="preserve"> – offering whole new perspective on arsenic’s role in biology. </w:t>
      </w:r>
      <w:r w:rsidR="0056542A">
        <w:rPr>
          <w:rFonts w:cs="Arial Unicode MS"/>
        </w:rPr>
        <w:t xml:space="preserve">Whilst interest in the arsenic has risen in the past decade, advances have been road blocked by a lack of understanding the mechanism of interaction of arsenic at a chemical level. The objective of this project is to help </w:t>
      </w:r>
      <w:proofErr w:type="spellStart"/>
      <w:r w:rsidR="0056542A">
        <w:rPr>
          <w:rFonts w:cs="Arial Unicode MS"/>
        </w:rPr>
        <w:t>elucide</w:t>
      </w:r>
      <w:proofErr w:type="spellEnd"/>
      <w:r w:rsidR="0056542A">
        <w:rPr>
          <w:rFonts w:cs="Arial Unicode MS"/>
        </w:rPr>
        <w:t xml:space="preserve"> these mechanisms with a focus on common arsenic reactions in the human body. </w:t>
      </w:r>
    </w:p>
    <w:p w14:paraId="592BA3BB" w14:textId="77777777" w:rsidR="000A3809" w:rsidRPr="00C0292D" w:rsidRDefault="00A127E8" w:rsidP="00C0292D">
      <w:pPr>
        <w:pStyle w:val="McGillBodyText"/>
        <w:ind w:firstLine="720"/>
        <w:jc w:val="both"/>
        <w:rPr>
          <w:rFonts w:cs="Arial Unicode MS"/>
        </w:rPr>
      </w:pPr>
      <w:r>
        <w:rPr>
          <w:rFonts w:cs="Arial Unicode MS"/>
        </w:rPr>
        <w:lastRenderedPageBreak/>
        <w:t>This chapter will give an overview of current state of research of arsenic in terms of both biology and chemistry, starting with the metabolism of arsenic in the human body and followed by an in-depth overview the mechan</w:t>
      </w:r>
      <w:r w:rsidR="00415E26">
        <w:rPr>
          <w:rFonts w:cs="Arial Unicode MS"/>
        </w:rPr>
        <w:t>ism of arsenic</w:t>
      </w:r>
      <w:r>
        <w:rPr>
          <w:rFonts w:cs="Arial Unicode MS"/>
        </w:rPr>
        <w:t xml:space="preserve"> at </w:t>
      </w:r>
      <w:r w:rsidR="00243DF7">
        <w:rPr>
          <w:rFonts w:cs="Arial Unicode MS"/>
        </w:rPr>
        <w:t xml:space="preserve">chemical bond level. </w:t>
      </w:r>
      <w:r>
        <w:rPr>
          <w:rFonts w:cs="Arial Unicode MS"/>
        </w:rPr>
        <w:t xml:space="preserve"> </w:t>
      </w:r>
    </w:p>
    <w:p w14:paraId="7A352A53" w14:textId="77777777" w:rsidR="009856C5" w:rsidRPr="00C0292D" w:rsidRDefault="009856C5" w:rsidP="00C0292D">
      <w:pPr>
        <w:spacing w:line="360" w:lineRule="auto"/>
        <w:jc w:val="both"/>
        <w:rPr>
          <w:rFonts w:cs="Arial Unicode MS"/>
        </w:rPr>
      </w:pPr>
    </w:p>
    <w:p w14:paraId="64A5B9D8" w14:textId="77777777" w:rsidR="009856C5" w:rsidRPr="00C0292D" w:rsidRDefault="00773759" w:rsidP="00C0292D">
      <w:pPr>
        <w:pStyle w:val="McGillSecondLevelSubheading"/>
        <w:rPr>
          <w:rFonts w:cs="Arial Unicode MS"/>
        </w:rPr>
      </w:pPr>
      <w:bookmarkStart w:id="15" w:name="_Toc364069059"/>
      <w:bookmarkStart w:id="16" w:name="_Toc404960780"/>
      <w:r w:rsidRPr="00C0292D">
        <w:rPr>
          <w:rFonts w:cs="Arial Unicode MS"/>
        </w:rPr>
        <w:t>1.</w:t>
      </w:r>
      <w:r w:rsidR="00EC2081" w:rsidRPr="00C0292D">
        <w:rPr>
          <w:rFonts w:cs="Arial Unicode MS"/>
        </w:rPr>
        <w:t>1.1</w:t>
      </w:r>
      <w:r w:rsidRPr="00C0292D">
        <w:rPr>
          <w:rFonts w:cs="Arial Unicode MS"/>
        </w:rPr>
        <w:t xml:space="preserve"> </w:t>
      </w:r>
      <w:r w:rsidR="009856C5" w:rsidRPr="00C0292D">
        <w:rPr>
          <w:rFonts w:cs="Arial Unicode MS"/>
        </w:rPr>
        <w:t>Metabolism of arsenic</w:t>
      </w:r>
      <w:bookmarkEnd w:id="15"/>
      <w:bookmarkEnd w:id="16"/>
    </w:p>
    <w:p w14:paraId="44D791DF" w14:textId="77777777" w:rsidR="00CB4FD7" w:rsidRPr="00C0292D" w:rsidRDefault="00B43CB3" w:rsidP="00C0292D">
      <w:pPr>
        <w:pStyle w:val="McGillBodyText"/>
        <w:ind w:firstLine="720"/>
        <w:jc w:val="both"/>
        <w:rPr>
          <w:rFonts w:cs="Arial Unicode MS"/>
        </w:rPr>
      </w:pPr>
      <w:r w:rsidRPr="00C0292D">
        <w:rPr>
          <w:rFonts w:cs="Arial Unicode MS"/>
        </w:rPr>
        <w:t>In order to fully understand arsenic’s metabolism by the body,</w:t>
      </w:r>
      <w:r w:rsidR="00484985" w:rsidRPr="00C0292D">
        <w:rPr>
          <w:rFonts w:cs="Arial Unicode MS"/>
        </w:rPr>
        <w:t xml:space="preserve"> it is necessary to understand that </w:t>
      </w:r>
      <w:r w:rsidR="004345DD" w:rsidRPr="00C0292D">
        <w:rPr>
          <w:rFonts w:cs="Arial Unicode MS"/>
        </w:rPr>
        <w:t xml:space="preserve">many </w:t>
      </w:r>
      <w:r w:rsidR="00484985" w:rsidRPr="00C0292D">
        <w:rPr>
          <w:rFonts w:cs="Arial Unicode MS"/>
        </w:rPr>
        <w:t xml:space="preserve">arsenic species </w:t>
      </w:r>
      <w:r w:rsidR="00EA1685" w:rsidRPr="00C0292D">
        <w:rPr>
          <w:rFonts w:cs="Arial Unicode MS"/>
        </w:rPr>
        <w:t xml:space="preserve">are </w:t>
      </w:r>
      <w:r w:rsidR="004345DD" w:rsidRPr="00C0292D">
        <w:rPr>
          <w:rFonts w:cs="Arial Unicode MS"/>
        </w:rPr>
        <w:t>in</w:t>
      </w:r>
      <w:r w:rsidR="00EA1685" w:rsidRPr="00C0292D">
        <w:rPr>
          <w:rFonts w:cs="Arial Unicode MS"/>
        </w:rPr>
        <w:t xml:space="preserve"> rapidly established</w:t>
      </w:r>
      <w:r w:rsidR="004345DD" w:rsidRPr="00C0292D">
        <w:rPr>
          <w:rFonts w:cs="Arial Unicode MS"/>
        </w:rPr>
        <w:t xml:space="preserve"> d</w:t>
      </w:r>
      <w:r w:rsidR="00484985" w:rsidRPr="00C0292D">
        <w:rPr>
          <w:rFonts w:cs="Arial Unicode MS"/>
        </w:rPr>
        <w:t xml:space="preserve">ynamic </w:t>
      </w:r>
      <w:proofErr w:type="spellStart"/>
      <w:r w:rsidR="004345DD" w:rsidRPr="00C0292D">
        <w:rPr>
          <w:rFonts w:cs="Arial Unicode MS"/>
        </w:rPr>
        <w:t>equilibri</w:t>
      </w:r>
      <w:r w:rsidR="00EA1685" w:rsidRPr="00C0292D">
        <w:rPr>
          <w:rFonts w:cs="Arial Unicode MS"/>
        </w:rPr>
        <w:t>a</w:t>
      </w:r>
      <w:proofErr w:type="spellEnd"/>
      <w:r w:rsidR="00726CE5" w:rsidRPr="00C0292D">
        <w:rPr>
          <w:rFonts w:cs="Arial Unicode MS"/>
        </w:rPr>
        <w:t xml:space="preserve">. It is therefore </w:t>
      </w:r>
      <w:r w:rsidR="00CB4FD7" w:rsidRPr="00C0292D">
        <w:rPr>
          <w:rFonts w:cs="Arial Unicode MS"/>
        </w:rPr>
        <w:t>insufficient to j</w:t>
      </w:r>
      <w:r w:rsidR="00C13C1B" w:rsidRPr="00C0292D">
        <w:rPr>
          <w:rFonts w:cs="Arial Unicode MS"/>
        </w:rPr>
        <w:t>ust consider one single species, i</w:t>
      </w:r>
      <w:r w:rsidR="00CB4FD7" w:rsidRPr="00C0292D">
        <w:rPr>
          <w:rFonts w:cs="Arial Unicode MS"/>
        </w:rPr>
        <w:t>nstead an easier way to rationalise the interaction is to consider arsenic as a general system that involves a rapid equilibrium all of the above states.</w:t>
      </w:r>
      <w:r w:rsidR="00773759" w:rsidRPr="00C0292D">
        <w:rPr>
          <w:rFonts w:cs="Arial Unicode MS"/>
        </w:rPr>
        <w:t xml:space="preserve"> The dynamic nature of the arsenic species will be discussed in greater detail in</w:t>
      </w:r>
      <w:r w:rsidR="000B1273" w:rsidRPr="00C0292D">
        <w:rPr>
          <w:rFonts w:cs="Arial Unicode MS"/>
        </w:rPr>
        <w:t xml:space="preserve"> </w:t>
      </w:r>
      <w:r w:rsidR="000B1273" w:rsidRPr="00F471E1">
        <w:rPr>
          <w:rFonts w:cs="Arial Unicode MS"/>
        </w:rPr>
        <w:t xml:space="preserve">section </w:t>
      </w:r>
      <w:r w:rsidR="00773759" w:rsidRPr="00F471E1">
        <w:rPr>
          <w:rFonts w:cs="Arial Unicode MS"/>
        </w:rPr>
        <w:t>1.</w:t>
      </w:r>
      <w:r w:rsidR="00F471E1" w:rsidRPr="00F471E1">
        <w:rPr>
          <w:rFonts w:cs="Arial Unicode MS"/>
        </w:rPr>
        <w:t>2.3</w:t>
      </w:r>
      <w:r w:rsidR="00880271" w:rsidRPr="00C0292D">
        <w:rPr>
          <w:rFonts w:cs="Arial Unicode MS"/>
        </w:rPr>
        <w:t>. It could be also argued that the chemistry of arsenic has mostly revolved around the stable forms of arsenic</w:t>
      </w:r>
      <w:hyperlink w:anchor="_ENREF_1_6" w:tooltip="Raab, 2005 #10" w:history="1">
        <w:r w:rsidR="005F06AB" w:rsidRPr="00C0292D">
          <w:rPr>
            <w:rFonts w:cs="Arial Unicode MS"/>
          </w:rPr>
          <w:fldChar w:fldCharType="begin"/>
        </w:r>
        <w:r w:rsidR="005F06AB">
          <w:rPr>
            <w:rFonts w:cs="Arial Unicode MS"/>
          </w:rPr>
          <w:instrText xml:space="preserve"> ADDIN EN.CITE &lt;EndNote&gt;&lt;Cite&gt;&lt;Author&gt;Raab&lt;/Author&gt;&lt;Year&gt;2005&lt;/Year&gt;&lt;RecNum&gt;10&lt;/RecNum&gt;&lt;DisplayText&gt;&lt;style face="superscript"&gt;6&lt;/style&gt;&lt;/DisplayText&gt;&lt;record&gt;&lt;rec-number&gt;10&lt;/rec-number&gt;&lt;foreign-keys&gt;&lt;key app="EN" db-id="925ewvdr4stppxextfzpv0x4edx2rrttpr5r" timestamp="1355263790"&gt;10&lt;/key&gt;&lt;/foreign-keys&gt;&lt;ref-type name="Journal Article"&gt;17&lt;/ref-type&gt;&lt;contributors&gt;&lt;authors&gt;&lt;author&gt;Raab, A.&lt;/author&gt;&lt;author&gt;Hansen, H.&lt;/author&gt;&lt;author&gt;Feldmann, J.&lt;/author&gt;&lt;/authors&gt;&lt;/contributors&gt;&lt;titles&gt;&lt;title&gt;Labile Arsenic Compounds in Biological Matrices, or Possible Problems Finding the Metal Species Present in Cells&lt;/title&gt;&lt;secondary-title&gt;Special Publication-Royal Society of Chemistry&lt;/secondary-title&gt;&lt;/titles&gt;&lt;pages&gt;72&lt;/pages&gt;&lt;volume&gt;301&lt;/volume&gt;&lt;dates&gt;&lt;year&gt;2005&lt;/year&gt;&lt;/dates&gt;&lt;publisher&gt;Royal Society of Chemistry; 1994&lt;/publisher&gt;&lt;isbn&gt;9781847552419&lt;/isbn&gt;&lt;urls&gt;&lt;/urls&gt;&lt;electronic-resource-num&gt;10.1039/9781847552419-00072&lt;/electronic-resource-num&gt;&lt;/record&gt;&lt;/Cite&gt;&lt;/EndNote&gt;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6</w:t>
        </w:r>
        <w:r w:rsidR="005F06AB" w:rsidRPr="00C0292D">
          <w:rPr>
            <w:rFonts w:cs="Arial Unicode MS"/>
          </w:rPr>
          <w:fldChar w:fldCharType="end"/>
        </w:r>
      </w:hyperlink>
      <w:r w:rsidR="00880271" w:rsidRPr="00C0292D">
        <w:rPr>
          <w:rFonts w:cs="Arial Unicode MS"/>
        </w:rPr>
        <w:t>,</w:t>
      </w:r>
      <w:r w:rsidR="00854039" w:rsidRPr="00C0292D">
        <w:rPr>
          <w:rFonts w:cs="Arial Unicode MS"/>
        </w:rPr>
        <w:t xml:space="preserve"> whilst the actual picture is much more distorted as arsenic goes through various unstable and hard to detect species.</w:t>
      </w:r>
    </w:p>
    <w:p w14:paraId="1D040243"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is ubiquitous in the environment and hence uptake of arsenic by humans is inevitable through food and water. The main form of arsenic that is being </w:t>
      </w:r>
      <w:r w:rsidR="001A2D7B" w:rsidRPr="00C0292D">
        <w:rPr>
          <w:rFonts w:cs="Arial Unicode MS"/>
        </w:rPr>
        <w:t>absorbed by the body</w:t>
      </w:r>
      <w:r w:rsidRPr="00C0292D">
        <w:rPr>
          <w:rFonts w:cs="Arial Unicode MS"/>
        </w:rPr>
        <w:t xml:space="preserve"> in the inorganic </w:t>
      </w:r>
      <w:r w:rsidR="00195662" w:rsidRPr="00C0292D">
        <w:rPr>
          <w:rFonts w:cs="Arial Unicode MS"/>
        </w:rPr>
        <w:t xml:space="preserve">form </w:t>
      </w:r>
      <w:r w:rsidRPr="00C0292D">
        <w:rPr>
          <w:rFonts w:cs="Arial Unicode MS"/>
        </w:rPr>
        <w:t>As (III)</w:t>
      </w:r>
      <w:hyperlink w:anchor="_ENREF_1_7" w:tooltip="Jomova, 2011 #250" w:history="1">
        <w:r w:rsidR="005F06AB" w:rsidRPr="00C0292D">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7</w:t>
        </w:r>
        <w:r w:rsidR="005F06AB" w:rsidRPr="00C0292D">
          <w:rPr>
            <w:rFonts w:cs="Arial Unicode MS"/>
          </w:rPr>
          <w:fldChar w:fldCharType="end"/>
        </w:r>
      </w:hyperlink>
      <w:r w:rsidRPr="00C0292D">
        <w:rPr>
          <w:rFonts w:cs="Arial Unicode MS"/>
        </w:rPr>
        <w:t>. As arsenic is absorbed by the body, it goes through a complicated metabolism pathway that involves a range of oxidation states in addition to methylation on the arsenic.</w:t>
      </w:r>
      <w:r w:rsidR="00B600C4" w:rsidRPr="00C0292D">
        <w:rPr>
          <w:rFonts w:cs="Arial Unicode MS"/>
        </w:rPr>
        <w:t xml:space="preserve"> </w:t>
      </w:r>
      <w:r w:rsidR="008D11F5" w:rsidRPr="00C0292D">
        <w:rPr>
          <w:rFonts w:cs="Arial Unicode MS"/>
        </w:rPr>
        <w:t xml:space="preserve">The concern of this </w:t>
      </w:r>
      <w:r w:rsidR="008D11F5" w:rsidRPr="00C0292D">
        <w:rPr>
          <w:rFonts w:cs="Arial Unicode MS"/>
        </w:rPr>
        <w:lastRenderedPageBreak/>
        <w:t>section will be focused on the</w:t>
      </w:r>
      <w:r w:rsidR="00B600C4" w:rsidRPr="00C0292D">
        <w:rPr>
          <w:rFonts w:cs="Arial Unicode MS"/>
        </w:rPr>
        <w:t xml:space="preserve"> human metabolism of arsenic, </w:t>
      </w:r>
      <w:r w:rsidR="008241A1" w:rsidRPr="00C0292D">
        <w:rPr>
          <w:rFonts w:cs="Arial Unicode MS"/>
        </w:rPr>
        <w:t xml:space="preserve">however </w:t>
      </w:r>
      <w:r w:rsidR="00B600C4" w:rsidRPr="00C0292D">
        <w:rPr>
          <w:rFonts w:cs="Arial Unicode MS"/>
        </w:rPr>
        <w:t xml:space="preserve">it is important to keep in mind that </w:t>
      </w:r>
      <w:r w:rsidRPr="00C0292D">
        <w:rPr>
          <w:rFonts w:cs="Arial Unicode MS"/>
        </w:rPr>
        <w:t>the metabolism of arsenic between different organisms follows similar patterns</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One of the earliest and most referenced stud</w:t>
      </w:r>
      <w:r w:rsidR="000B1273" w:rsidRPr="00C0292D">
        <w:rPr>
          <w:rFonts w:cs="Arial Unicode MS"/>
        </w:rPr>
        <w:t>ies</w:t>
      </w:r>
      <w:r w:rsidRPr="00C0292D">
        <w:rPr>
          <w:rFonts w:cs="Arial Unicode MS"/>
        </w:rPr>
        <w:t xml:space="preserve"> into arsenic metabolism was done by Challenger in 1</w:t>
      </w:r>
      <w:r w:rsidR="00B170CA">
        <w:rPr>
          <w:rFonts w:cs="Arial Unicode MS"/>
        </w:rPr>
        <w:t>945</w:t>
      </w:r>
      <w:hyperlink w:anchor="_ENREF_1_9" w:tooltip="Challenger, 1945 #313" w:history="1">
        <w:r w:rsidR="005F06AB">
          <w:rPr>
            <w:rFonts w:cs="Arial Unicode MS"/>
          </w:rPr>
          <w:fldChar w:fldCharType="begin"/>
        </w:r>
        <w:r w:rsidR="005F06AB">
          <w:rPr>
            <w:rFonts w:cs="Arial Unicode MS"/>
          </w:rPr>
          <w:instrText xml:space="preserve"> ADDIN EN.CITE &lt;EndNote&gt;&lt;Cite&gt;&lt;Author&gt;Challenger&lt;/Author&gt;&lt;Year&gt;1945&lt;/Year&gt;&lt;RecNum&gt;313&lt;/RecNum&gt;&lt;DisplayText&gt;&lt;style face="superscript"&gt;9&lt;/style&gt;&lt;/DisplayText&gt;&lt;record&gt;&lt;rec-number&gt;313&lt;/rec-number&gt;&lt;foreign-keys&gt;&lt;key app="EN" db-id="925ewvdr4stppxextfzpv0x4edx2rrttpr5r" timestamp="1415968393"&gt;313&lt;/key&gt;&lt;/foreign-keys&gt;&lt;ref-type name="Journal Article"&gt;17&lt;/ref-type&gt;&lt;contributors&gt;&lt;authors&gt;&lt;author&gt;Challenger, F&lt;/author&gt;&lt;/authors&gt;&lt;/contributors&gt;&lt;titles&gt;&lt;title&gt;Biological methylation&lt;/title&gt;&lt;secondary-title&gt;Chem. Rev.&lt;/secondary-title&gt;&lt;/titles&gt;&lt;periodical&gt;&lt;full-title&gt;Chemical Reviews (Washington, DC, United States)&lt;/full-title&gt;&lt;abbr-1&gt;Chem. Rev.&lt;/abbr-1&gt;&lt;abbr-2&gt;Chem Rev&lt;/abbr-2&gt;&lt;/periodical&gt;&lt;pages&gt;315-361&lt;/pages&gt;&lt;number&gt;36&lt;/number&gt;&lt;dates&gt;&lt;year&gt;1945&lt;/year&gt;&lt;/dates&gt;&lt;urls&gt;&lt;/urls&gt;&lt;/record&gt;&lt;/Cite&gt;&lt;/EndNote&gt;</w:instrText>
        </w:r>
        <w:r w:rsidR="005F06AB">
          <w:rPr>
            <w:rFonts w:cs="Arial Unicode MS"/>
          </w:rPr>
          <w:fldChar w:fldCharType="separate"/>
        </w:r>
        <w:r w:rsidR="005F06AB" w:rsidRPr="00B170CA">
          <w:rPr>
            <w:rFonts w:cs="Arial Unicode MS"/>
            <w:noProof/>
            <w:vertAlign w:val="superscript"/>
          </w:rPr>
          <w:t>9</w:t>
        </w:r>
        <w:r w:rsidR="005F06AB">
          <w:rPr>
            <w:rFonts w:cs="Arial Unicode MS"/>
          </w:rPr>
          <w:fldChar w:fldCharType="end"/>
        </w:r>
      </w:hyperlink>
      <w:r w:rsidR="00D0292C">
        <w:rPr>
          <w:rFonts w:cs="Arial Unicode MS"/>
        </w:rPr>
        <w:t xml:space="preserve"> </w:t>
      </w:r>
      <w:r w:rsidR="000B1273" w:rsidRPr="00C0292D">
        <w:rPr>
          <w:rFonts w:cs="Arial Unicode MS"/>
        </w:rPr>
        <w:t>which</w:t>
      </w:r>
      <w:r w:rsidRPr="00C0292D">
        <w:rPr>
          <w:rFonts w:cs="Arial Unicode MS"/>
        </w:rPr>
        <w:t xml:space="preserve"> introduc</w:t>
      </w:r>
      <w:r w:rsidR="000B1273" w:rsidRPr="00C0292D">
        <w:rPr>
          <w:rFonts w:cs="Arial Unicode MS"/>
        </w:rPr>
        <w:t xml:space="preserve">ed the formulation </w:t>
      </w:r>
      <w:r w:rsidRPr="00C0292D">
        <w:rPr>
          <w:rFonts w:cs="Arial Unicode MS"/>
        </w:rPr>
        <w:t xml:space="preserve">of the </w:t>
      </w:r>
      <w:r w:rsidR="00A33991">
        <w:rPr>
          <w:rFonts w:cs="Arial Unicode MS"/>
        </w:rPr>
        <w:t>“</w:t>
      </w:r>
      <w:r w:rsidRPr="00C0292D">
        <w:rPr>
          <w:rFonts w:cs="Arial Unicode MS"/>
        </w:rPr>
        <w:t>Challenger pathway</w:t>
      </w:r>
      <w:r w:rsidR="00A33991">
        <w:rPr>
          <w:rFonts w:cs="Arial Unicode MS"/>
        </w:rPr>
        <w:t>”</w:t>
      </w:r>
      <w:r w:rsidRPr="00C0292D">
        <w:rPr>
          <w:rFonts w:cs="Arial Unicode MS"/>
        </w:rPr>
        <w:t xml:space="preserve">. </w:t>
      </w:r>
      <w:r w:rsidR="00776DB2" w:rsidRPr="00C0292D">
        <w:rPr>
          <w:rFonts w:cs="Arial Unicode MS"/>
        </w:rPr>
        <w:t>Despite its age,</w:t>
      </w:r>
      <w:r w:rsidRPr="00C0292D">
        <w:rPr>
          <w:rFonts w:cs="Arial Unicode MS"/>
        </w:rPr>
        <w:t xml:space="preserve"> </w:t>
      </w:r>
      <w:r w:rsidR="000B1273" w:rsidRPr="00C0292D">
        <w:rPr>
          <w:rFonts w:cs="Arial Unicode MS"/>
        </w:rPr>
        <w:t xml:space="preserve">the </w:t>
      </w:r>
      <w:r w:rsidRPr="00C0292D">
        <w:rPr>
          <w:rFonts w:cs="Arial Unicode MS"/>
        </w:rPr>
        <w:t xml:space="preserve">Challenger pathway </w:t>
      </w:r>
      <w:r w:rsidR="002702EF" w:rsidRPr="00C0292D">
        <w:rPr>
          <w:rFonts w:cs="Arial Unicode MS"/>
        </w:rPr>
        <w:t>is the framework for which the metabolism of arsenic is rationalised</w:t>
      </w:r>
      <w:r w:rsidRPr="00C0292D">
        <w:rPr>
          <w:rFonts w:cs="Arial Unicode MS"/>
        </w:rPr>
        <w:t xml:space="preserve">. </w:t>
      </w:r>
    </w:p>
    <w:p w14:paraId="3DD78D8C" w14:textId="77777777" w:rsidR="009856C5" w:rsidRPr="00C0292D" w:rsidRDefault="002F7318" w:rsidP="002F7318">
      <w:pPr>
        <w:spacing w:line="360" w:lineRule="auto"/>
        <w:jc w:val="center"/>
        <w:rPr>
          <w:rFonts w:cs="Arial Unicode MS"/>
        </w:rPr>
      </w:pPr>
      <w:r w:rsidRPr="00C0292D">
        <w:rPr>
          <w:rFonts w:cs="Arial Unicode MS"/>
        </w:rPr>
        <w:object w:dxaOrig="8426" w:dyaOrig="8237" w14:anchorId="39AA60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75pt;height:364.5pt" o:ole="">
            <v:imagedata r:id="rId9" o:title=""/>
          </v:shape>
          <o:OLEObject Type="Embed" ProgID="ChemDraw.Document.6.0" ShapeID="_x0000_i1025" DrawAspect="Content" ObjectID="_1488023764" r:id="rId10"/>
        </w:object>
      </w:r>
    </w:p>
    <w:p w14:paraId="115DF919" w14:textId="77777777" w:rsidR="004539B9" w:rsidRPr="00CB1DC1" w:rsidRDefault="00D4517B" w:rsidP="00CB1DC1">
      <w:pPr>
        <w:pStyle w:val="McGillFigureCaption"/>
        <w:jc w:val="center"/>
        <w:rPr>
          <w:rFonts w:cs="Arial Unicode MS"/>
          <w:b/>
        </w:rPr>
      </w:pPr>
      <w:bookmarkStart w:id="17" w:name="_Toc404960715"/>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2</w:t>
      </w:r>
      <w:r w:rsidRPr="00C0292D">
        <w:rPr>
          <w:rStyle w:val="McGillBoldMcGillSVisualEmphasis"/>
          <w:rFonts w:cs="Arial Unicode MS"/>
        </w:rPr>
        <w:fldChar w:fldCharType="end"/>
      </w:r>
      <w:r w:rsidRPr="00C0292D">
        <w:rPr>
          <w:rStyle w:val="McGillBoldMcGillSVisualEmphasis"/>
          <w:rFonts w:cs="Arial Unicode MS"/>
        </w:rPr>
        <w:t xml:space="preserve">: </w:t>
      </w:r>
      <w:r w:rsidR="009262E1" w:rsidRPr="00C0292D">
        <w:rPr>
          <w:rStyle w:val="McGillBoldMcGillSVisualEmphasis"/>
          <w:rFonts w:cs="Arial Unicode MS"/>
        </w:rPr>
        <w:t>Challenger</w:t>
      </w:r>
      <w:r w:rsidR="00BB1869" w:rsidRPr="00C0292D">
        <w:rPr>
          <w:rStyle w:val="McGillBoldMcGillSVisualEmphasis"/>
          <w:rFonts w:cs="Arial Unicode MS"/>
        </w:rPr>
        <w:t>’s proposed</w:t>
      </w:r>
      <w:r w:rsidR="009262E1" w:rsidRPr="00C0292D">
        <w:rPr>
          <w:rStyle w:val="McGillBoldMcGillSVisualEmphasis"/>
          <w:rFonts w:cs="Arial Unicode MS"/>
        </w:rPr>
        <w:t xml:space="preserve"> pathway</w:t>
      </w:r>
      <w:r w:rsidR="00BB1869" w:rsidRPr="00C0292D">
        <w:rPr>
          <w:rStyle w:val="McGillBoldMcGillSVisualEmphasis"/>
          <w:rFonts w:cs="Arial Unicode MS"/>
        </w:rPr>
        <w:t xml:space="preserve"> of arsenic metabolism</w:t>
      </w:r>
      <w:bookmarkEnd w:id="17"/>
    </w:p>
    <w:p w14:paraId="5D29E143" w14:textId="77777777" w:rsidR="00494AC2" w:rsidRPr="00C0292D" w:rsidRDefault="004539B9" w:rsidP="00C0292D">
      <w:pPr>
        <w:pStyle w:val="McGillBodyText"/>
        <w:ind w:firstLine="720"/>
        <w:jc w:val="both"/>
        <w:rPr>
          <w:rFonts w:cs="Arial Unicode MS"/>
        </w:rPr>
      </w:pPr>
      <w:r w:rsidRPr="00C0292D">
        <w:rPr>
          <w:rFonts w:cs="Arial Unicode MS"/>
        </w:rPr>
        <w:t xml:space="preserve">Challenger proposed that arsenic is absorbed as </w:t>
      </w:r>
      <w:proofErr w:type="spellStart"/>
      <w:r w:rsidRPr="00C0292D">
        <w:rPr>
          <w:rFonts w:cs="Arial Unicode MS"/>
        </w:rPr>
        <w:t>As</w:t>
      </w:r>
      <w:proofErr w:type="spellEnd"/>
      <w:r w:rsidRPr="00C0292D">
        <w:rPr>
          <w:rFonts w:cs="Arial Unicode MS"/>
        </w:rPr>
        <w:t xml:space="preserve"> (V), and is reduced to inorganic As (III) by </w:t>
      </w:r>
      <w:r w:rsidR="000B1273" w:rsidRPr="00C0292D">
        <w:rPr>
          <w:rFonts w:cs="Arial Unicode MS"/>
        </w:rPr>
        <w:t>g</w:t>
      </w:r>
      <w:r w:rsidR="003A3F55" w:rsidRPr="00C0292D">
        <w:rPr>
          <w:rFonts w:cs="Arial Unicode MS"/>
        </w:rPr>
        <w:t>lutathione (</w:t>
      </w:r>
      <w:r w:rsidRPr="00C0292D">
        <w:rPr>
          <w:rFonts w:cs="Arial Unicode MS"/>
        </w:rPr>
        <w:t>GSH</w:t>
      </w:r>
      <w:r w:rsidR="003A3F55" w:rsidRPr="00C0292D">
        <w:rPr>
          <w:rFonts w:cs="Arial Unicode MS"/>
        </w:rPr>
        <w:t>)</w:t>
      </w:r>
      <w:r w:rsidRPr="00C0292D">
        <w:rPr>
          <w:rFonts w:cs="Arial Unicode MS"/>
        </w:rPr>
        <w:t xml:space="preserve">. The </w:t>
      </w:r>
      <w:proofErr w:type="spellStart"/>
      <w:r w:rsidRPr="00C0292D">
        <w:rPr>
          <w:rFonts w:cs="Arial Unicode MS"/>
        </w:rPr>
        <w:t>arsenite</w:t>
      </w:r>
      <w:proofErr w:type="spellEnd"/>
      <w:r w:rsidRPr="00C0292D">
        <w:rPr>
          <w:rFonts w:cs="Arial Unicode MS"/>
        </w:rPr>
        <w:t xml:space="preserve"> is then methylated and </w:t>
      </w:r>
      <w:r w:rsidRPr="00C0292D">
        <w:rPr>
          <w:rFonts w:cs="Arial Unicode MS"/>
        </w:rPr>
        <w:lastRenderedPageBreak/>
        <w:t>oxidised by As-</w:t>
      </w:r>
      <w:proofErr w:type="spellStart"/>
      <w:r w:rsidRPr="00C0292D">
        <w:rPr>
          <w:rFonts w:cs="Arial Unicode MS"/>
        </w:rPr>
        <w:t>methylt</w:t>
      </w:r>
      <w:r w:rsidR="00233370" w:rsidRPr="00C0292D">
        <w:rPr>
          <w:rFonts w:cs="Arial Unicode MS"/>
        </w:rPr>
        <w:t>ransferase</w:t>
      </w:r>
      <w:proofErr w:type="spellEnd"/>
      <w:r w:rsidR="00233370" w:rsidRPr="00C0292D">
        <w:rPr>
          <w:rFonts w:cs="Arial Unicode MS"/>
        </w:rPr>
        <w:t xml:space="preserve"> into mono-</w:t>
      </w:r>
      <w:proofErr w:type="spellStart"/>
      <w:r w:rsidR="00233370" w:rsidRPr="00C0292D">
        <w:rPr>
          <w:rFonts w:cs="Arial Unicode MS"/>
        </w:rPr>
        <w:t>methylarsinic</w:t>
      </w:r>
      <w:proofErr w:type="spellEnd"/>
      <w:r w:rsidRPr="00C0292D">
        <w:rPr>
          <w:rFonts w:cs="Arial Unicode MS"/>
        </w:rPr>
        <w:t xml:space="preserve"> acid (V). This is followed by a subsequent reduction to </w:t>
      </w:r>
      <w:proofErr w:type="spellStart"/>
      <w:r w:rsidRPr="00C0292D">
        <w:rPr>
          <w:rFonts w:cs="Arial Unicode MS"/>
        </w:rPr>
        <w:t>monom</w:t>
      </w:r>
      <w:r w:rsidR="000D30B9" w:rsidRPr="00C0292D">
        <w:rPr>
          <w:rFonts w:cs="Arial Unicode MS"/>
        </w:rPr>
        <w:t>ethylarsenious</w:t>
      </w:r>
      <w:proofErr w:type="spellEnd"/>
      <w:r w:rsidR="000D30B9" w:rsidRPr="00C0292D">
        <w:rPr>
          <w:rFonts w:cs="Arial Unicode MS"/>
        </w:rPr>
        <w:t xml:space="preserve"> acid</w:t>
      </w:r>
      <w:r w:rsidR="00C564DB" w:rsidRPr="00C0292D">
        <w:rPr>
          <w:rFonts w:cs="Arial Unicode MS"/>
        </w:rPr>
        <w:t xml:space="preserve"> by GSH</w:t>
      </w:r>
      <w:r w:rsidR="000D30B9" w:rsidRPr="00C0292D">
        <w:rPr>
          <w:rFonts w:cs="Arial Unicode MS"/>
        </w:rPr>
        <w:t xml:space="preserve">. A second methylation then proceeds with the formation of </w:t>
      </w:r>
      <w:proofErr w:type="spellStart"/>
      <w:r w:rsidR="000D30B9" w:rsidRPr="00C0292D">
        <w:rPr>
          <w:rFonts w:cs="Arial Unicode MS"/>
        </w:rPr>
        <w:t>dimethylarsenic</w:t>
      </w:r>
      <w:proofErr w:type="spellEnd"/>
      <w:r w:rsidR="000D30B9" w:rsidRPr="00C0292D">
        <w:rPr>
          <w:rFonts w:cs="Arial Unicode MS"/>
        </w:rPr>
        <w:t xml:space="preserve"> acid. Fina</w:t>
      </w:r>
      <w:r w:rsidR="00B219E3" w:rsidRPr="00C0292D">
        <w:rPr>
          <w:rFonts w:cs="Arial Unicode MS"/>
        </w:rPr>
        <w:t xml:space="preserve">lly the dimethyl </w:t>
      </w:r>
      <w:proofErr w:type="spellStart"/>
      <w:r w:rsidR="00B219E3" w:rsidRPr="00C0292D">
        <w:rPr>
          <w:rFonts w:cs="Arial Unicode MS"/>
        </w:rPr>
        <w:t>arsenious</w:t>
      </w:r>
      <w:proofErr w:type="spellEnd"/>
      <w:r w:rsidR="00B219E3" w:rsidRPr="00C0292D">
        <w:rPr>
          <w:rFonts w:cs="Arial Unicode MS"/>
        </w:rPr>
        <w:t xml:space="preserve"> acid. Both methylated and non-methylated species are </w:t>
      </w:r>
      <w:proofErr w:type="spellStart"/>
      <w:r w:rsidR="00B219E3" w:rsidRPr="00C0292D">
        <w:rPr>
          <w:rFonts w:cs="Arial Unicode MS"/>
        </w:rPr>
        <w:t>arsenite</w:t>
      </w:r>
      <w:proofErr w:type="spellEnd"/>
      <w:r w:rsidR="00B219E3" w:rsidRPr="00C0292D">
        <w:rPr>
          <w:rFonts w:cs="Arial Unicode MS"/>
        </w:rPr>
        <w:t xml:space="preserve"> are </w:t>
      </w:r>
      <w:r w:rsidR="006F5244" w:rsidRPr="00C0292D">
        <w:rPr>
          <w:rFonts w:cs="Arial Unicode MS"/>
        </w:rPr>
        <w:t>capable</w:t>
      </w:r>
      <w:r w:rsidR="00B219E3" w:rsidRPr="00C0292D">
        <w:rPr>
          <w:rFonts w:cs="Arial Unicode MS"/>
        </w:rPr>
        <w:t xml:space="preserve"> of being removed from the body via the liver into urine. </w:t>
      </w:r>
      <w:r w:rsidR="00494AC2" w:rsidRPr="00C0292D">
        <w:rPr>
          <w:rFonts w:cs="Arial Unicode MS"/>
        </w:rPr>
        <w:t>Recent developments</w:t>
      </w:r>
      <w:hyperlink w:anchor="_ENREF_1_10" w:tooltip="Thomas, 2007 #8" w:history="1">
        <w:r w:rsidR="005F06AB" w:rsidRPr="00C0292D">
          <w:rPr>
            <w:rFonts w:cs="Arial Unicode MS"/>
          </w:rPr>
          <w:fldChar w:fldCharType="begin"/>
        </w:r>
        <w:r w:rsidR="005F06AB">
          <w:rPr>
            <w:rFonts w:cs="Arial Unicode MS"/>
          </w:rPr>
          <w:instrText xml:space="preserve"> ADDIN EN.CITE &lt;EndNote&gt;&lt;Cite&gt;&lt;Author&gt;Thomas&lt;/Author&gt;&lt;Year&gt;2007&lt;/Year&gt;&lt;RecNum&gt;8&lt;/RecNum&gt;&lt;DisplayText&gt;&lt;style face="superscript"&gt;10&lt;/style&gt;&lt;/DisplayText&gt;&lt;record&gt;&lt;rec-number&gt;8&lt;/rec-number&gt;&lt;foreign-keys&gt;&lt;key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10</w:t>
        </w:r>
        <w:r w:rsidR="005F06AB" w:rsidRPr="00C0292D">
          <w:rPr>
            <w:rFonts w:cs="Arial Unicode MS"/>
          </w:rPr>
          <w:fldChar w:fldCharType="end"/>
        </w:r>
      </w:hyperlink>
      <w:r w:rsidR="00494AC2" w:rsidRPr="00C0292D">
        <w:rPr>
          <w:rFonts w:cs="Arial Unicode MS"/>
        </w:rPr>
        <w:t xml:space="preserve"> in the metabolism of arsenic has shown there are additional processes that allows arsenic to</w:t>
      </w:r>
      <w:r w:rsidR="00B219E3" w:rsidRPr="00C0292D">
        <w:rPr>
          <w:rFonts w:cs="Arial Unicode MS"/>
        </w:rPr>
        <w:t xml:space="preserve"> exchange between various states such as </w:t>
      </w:r>
      <w:proofErr w:type="spellStart"/>
      <w:r w:rsidR="00B219E3" w:rsidRPr="00C0292D">
        <w:rPr>
          <w:rFonts w:cs="Arial Unicode MS"/>
        </w:rPr>
        <w:t>thiodimethylarsenopropanoic</w:t>
      </w:r>
      <w:proofErr w:type="spellEnd"/>
      <w:r w:rsidR="00B219E3" w:rsidRPr="00C0292D">
        <w:rPr>
          <w:rFonts w:cs="Arial Unicode MS"/>
        </w:rPr>
        <w:t xml:space="preserve"> acid and </w:t>
      </w:r>
      <w:proofErr w:type="spellStart"/>
      <w:r w:rsidR="00B219E3" w:rsidRPr="00C0292D">
        <w:rPr>
          <w:rFonts w:cs="Arial Unicode MS"/>
        </w:rPr>
        <w:t>thiodimethylarsenobutanic</w:t>
      </w:r>
      <w:proofErr w:type="spellEnd"/>
      <w:r w:rsidR="00B219E3" w:rsidRPr="00C0292D">
        <w:rPr>
          <w:rFonts w:cs="Arial Unicode MS"/>
        </w:rPr>
        <w:t xml:space="preserve"> acid</w:t>
      </w:r>
      <w:hyperlink w:anchor="_ENREF_1_11" w:tooltip="Schmeisser, 2006 #310" w:history="1">
        <w:r w:rsidR="005F06AB">
          <w:rPr>
            <w:rFonts w:cs="Arial Unicode MS"/>
          </w:rPr>
          <w:fldChar w:fldCharType="begin"/>
        </w:r>
        <w:r w:rsidR="005F06AB">
          <w:rPr>
            <w:rFonts w:cs="Arial Unicode MS"/>
          </w:rPr>
          <w:instrText xml:space="preserve"> ADDIN EN.CITE &lt;EndNote&gt;&lt;Cite&gt;&lt;Author&gt;Schmeisser&lt;/Author&gt;&lt;Year&gt;2006&lt;/Year&gt;&lt;RecNum&gt;310&lt;/RecNum&gt;&lt;DisplayText&gt;&lt;style face="superscript"&gt;11&lt;/style&gt;&lt;/DisplayText&gt;&lt;record&gt;&lt;rec-number&gt;310&lt;/rec-number&gt;&lt;foreign-keys&gt;&lt;key app="EN" db-id="925ewvdr4stppxextfzpv0x4edx2rrttpr5r" timestamp="1376419807"&gt;310&lt;/key&gt;&lt;/foreign-keys&gt;&lt;ref-type name="Journal Article"&gt;17&lt;/ref-type&gt;&lt;contributors&gt;&lt;authors&gt;&lt;author&gt;Schmeisser, Ernst&lt;/author&gt;&lt;author&gt;Rumpler, Alice&lt;/author&gt;&lt;author&gt;Kollroser, Manfred&lt;/author&gt;&lt;author&gt;Rechberger, Gerald&lt;/author&gt;&lt;author&gt;Goessler, Walter&lt;/author&gt;&lt;author&gt;Francesconi, Kevin A.&lt;/author&gt;&lt;/authors&gt;&lt;/contributors&gt;&lt;titles&gt;&lt;title&gt;Arsenic Fatty Acids Are Human Urinary Metabolites of Arsenolipids Present in Cod Liver&lt;/title&gt;&lt;secondary-title&gt;Angewandte Chemie International Edition&lt;/secondary-title&gt;&lt;/titles&gt;&lt;periodical&gt;&lt;full-title&gt;Angewandte Chemie International Edition&lt;/full-title&gt;&lt;abbr-1&gt;Angew. Chem. Int. Ed.&lt;/abbr-1&gt;&lt;abbr-2&gt;Angew Chem Int Ed&lt;/abbr-2&gt;&lt;/periodical&gt;&lt;pages&gt;150-154&lt;/pages&gt;&lt;volume&gt;45&lt;/volume&gt;&lt;number&gt;1&lt;/number&gt;&lt;keywords&gt;&lt;keyword&gt;arsenic&lt;/keyword&gt;&lt;keyword&gt;arsenolipids&lt;/keyword&gt;&lt;keyword&gt;fatty acids&lt;/keyword&gt;&lt;keyword&gt;mass spectrometry&lt;/keyword&gt;&lt;keyword&gt;thio-arsenicals&lt;/keyword&gt;&lt;/keywords&gt;&lt;dates&gt;&lt;year&gt;2006&lt;/year&gt;&lt;/dates&gt;&lt;publisher&gt;WILEY-VCH Verlag&lt;/publisher&gt;&lt;isbn&gt;1521-3773&lt;/isbn&gt;&lt;urls&gt;&lt;related-urls&gt;&lt;url&gt;http://dx.doi.org/10.1002/anie.200502706&lt;/url&gt;&lt;/related-urls&gt;&lt;/urls&gt;&lt;electronic-resource-num&gt;10.1002/anie.200502706&lt;/electronic-resource-num&gt;&lt;/record&gt;&lt;/Cite&gt;&lt;/EndNote&gt;</w:instrText>
        </w:r>
        <w:r w:rsidR="005F06AB">
          <w:rPr>
            <w:rFonts w:cs="Arial Unicode MS"/>
          </w:rPr>
          <w:fldChar w:fldCharType="separate"/>
        </w:r>
        <w:r w:rsidR="005F06AB" w:rsidRPr="00B170CA">
          <w:rPr>
            <w:rFonts w:cs="Arial Unicode MS"/>
            <w:noProof/>
            <w:vertAlign w:val="superscript"/>
          </w:rPr>
          <w:t>11</w:t>
        </w:r>
        <w:r w:rsidR="005F06AB">
          <w:rPr>
            <w:rFonts w:cs="Arial Unicode MS"/>
          </w:rPr>
          <w:fldChar w:fldCharType="end"/>
        </w:r>
      </w:hyperlink>
      <w:r w:rsidR="00B219E3" w:rsidRPr="00C0292D">
        <w:rPr>
          <w:rFonts w:cs="Arial Unicode MS"/>
        </w:rPr>
        <w:t xml:space="preserve">. </w:t>
      </w:r>
      <w:r w:rsidR="00F72662" w:rsidRPr="00C0292D">
        <w:rPr>
          <w:rFonts w:cs="Arial Unicode MS"/>
        </w:rPr>
        <w:t xml:space="preserve">There have be additional revisions to the pathway proposed by </w:t>
      </w:r>
      <w:proofErr w:type="spellStart"/>
      <w:r w:rsidR="00F72662" w:rsidRPr="00C0292D">
        <w:rPr>
          <w:rFonts w:cs="Arial Unicode MS"/>
        </w:rPr>
        <w:t>Naranmandura</w:t>
      </w:r>
      <w:proofErr w:type="spellEnd"/>
      <w:r w:rsidR="00F72662" w:rsidRPr="00C0292D">
        <w:rPr>
          <w:rFonts w:cs="Arial Unicode MS"/>
        </w:rPr>
        <w:t xml:space="preserve"> and Hayakawa</w:t>
      </w:r>
      <w:hyperlink w:anchor="_ENREF_1_12" w:tooltip="Rehman, 2012 #175" w:history="1">
        <w:r w:rsidR="005F06AB" w:rsidRPr="00C0292D">
          <w:rPr>
            <w:rFonts w:cs="Arial Unicode MS"/>
          </w:rPr>
          <w:fldChar w:fldCharType="begin"/>
        </w:r>
        <w:r w:rsidR="005F06AB">
          <w:rPr>
            <w:rFonts w:cs="Arial Unicode MS"/>
          </w:rPr>
          <w:instrText xml:space="preserve"> ADDIN EN.CITE &lt;EndNote&gt;&lt;Cite&gt;&lt;Author&gt;Rehman&lt;/Author&gt;&lt;Year&gt;2012&lt;/Year&gt;&lt;RecNum&gt;175&lt;/RecNum&gt;&lt;DisplayText&gt;&lt;style face="superscript"&gt;12&lt;/style&gt;&lt;/DisplayText&gt;&lt;record&gt;&lt;rec-number&gt;175&lt;/rec-number&gt;&lt;foreign-keys&gt;&lt;key app="EN" db-id="925ewvdr4stppxextfzpv0x4edx2rrttpr5r" timestamp="1358878347"&gt;175&lt;/key&gt;&lt;/foreign-keys&gt;&lt;ref-type name="Journal Article"&gt;17&lt;/ref-type&gt;&lt;contributors&gt;&lt;authors&gt;&lt;author&gt;Rehman, Kanwal&lt;/author&gt;&lt;author&gt;Naranmandura, Hua&lt;/author&gt;&lt;/authors&gt;&lt;/contributors&gt;&lt;titles&gt;&lt;title&gt;Arsenic metabolism and thioarsenicals&lt;/title&gt;&lt;secondary-title&gt;Metallomics : integrated biometal science&lt;/secondary-title&gt;&lt;/titles&gt;&lt;pages&gt;881-92&lt;/pages&gt;&lt;volume&gt;4&lt;/volume&gt;&lt;number&gt;9&lt;/number&gt;&lt;dates&gt;&lt;year&gt;2012&lt;/year&gt;&lt;/dates&gt;&lt;urls&gt;&lt;related-urls&gt;&lt;url&gt;http://www.ncbi.nlm.nih.gov/pubmed/22358131&lt;/url&gt;&lt;/related-urls&gt;&lt;pdf-urls&gt;&lt;url&gt;file:///C:/Users/wei/Documents/Mendeley Desktop/Rehman, Naranmandura/Metallomics integrated biometal science/Rehman, Naranmandura - 2012 - Arsenic metabolism and thioarsenicals.pdf&lt;/url&gt;&lt;/pdf-urls&gt;&lt;/urls&gt;&lt;electronic-resource-num&gt;10.1039/c2mt00181k&lt;/electronic-resource-num&gt;&lt;/record&gt;&lt;/Cite&gt;&lt;/EndNote&gt;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12</w:t>
        </w:r>
        <w:r w:rsidR="005F06AB" w:rsidRPr="00C0292D">
          <w:rPr>
            <w:rFonts w:cs="Arial Unicode MS"/>
          </w:rPr>
          <w:fldChar w:fldCharType="end"/>
        </w:r>
      </w:hyperlink>
      <w:r w:rsidR="00F72662" w:rsidRPr="00C0292D">
        <w:rPr>
          <w:rFonts w:cs="Arial Unicode MS"/>
        </w:rPr>
        <w:t>.</w:t>
      </w:r>
    </w:p>
    <w:p w14:paraId="2AB3B57C" w14:textId="77777777" w:rsidR="00BC5AAF" w:rsidRPr="00C0292D" w:rsidRDefault="004B6CF0" w:rsidP="002F7318">
      <w:pPr>
        <w:pStyle w:val="McGillBodyText"/>
        <w:ind w:firstLine="720"/>
        <w:jc w:val="both"/>
        <w:rPr>
          <w:rFonts w:cs="Arial Unicode MS"/>
        </w:rPr>
      </w:pPr>
      <w:r>
        <w:rPr>
          <w:rFonts w:cs="Arial Unicode MS"/>
        </w:rPr>
        <w:t xml:space="preserve">The exact reason for the why the </w:t>
      </w:r>
      <w:r w:rsidR="00E567ED">
        <w:rPr>
          <w:rFonts w:cs="Arial Unicode MS"/>
        </w:rPr>
        <w:t>body chooses to methylate arsenic in the body is currently not well understood.</w:t>
      </w:r>
      <w:r>
        <w:rPr>
          <w:rFonts w:cs="Arial Unicode MS"/>
        </w:rPr>
        <w:t xml:space="preserve"> </w:t>
      </w:r>
      <w:r w:rsidR="0030594D" w:rsidRPr="00C0292D">
        <w:rPr>
          <w:rFonts w:cs="Arial Unicode MS"/>
        </w:rPr>
        <w:t xml:space="preserve">It has been suggested that reason for the methylation is to reduce the toxicity of arsenic. However, recently </w:t>
      </w:r>
      <w:r w:rsidR="005018E9" w:rsidRPr="00C0292D">
        <w:rPr>
          <w:rFonts w:cs="Arial Unicode MS"/>
        </w:rPr>
        <w:t>this has be disputed as methylated forms of arsenic are shown to be just as toxic as its inorganic counterparts</w:t>
      </w:r>
      <w:hyperlink w:anchor="_ENREF_1_13" w:tooltip="Petrick, 2000 #193" w:history="1">
        <w:r w:rsidR="005F06AB" w:rsidRPr="00C0292D">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face="superscript"&gt;13&lt;/style&gt;&lt;/DisplayText&gt;&lt;record&gt;&lt;rec-number&gt;193&lt;/rec-number&gt;&lt;foreign-keys&gt;&lt;key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13</w:t>
        </w:r>
        <w:r w:rsidR="005F06AB" w:rsidRPr="00C0292D">
          <w:rPr>
            <w:rFonts w:cs="Arial Unicode MS"/>
          </w:rPr>
          <w:fldChar w:fldCharType="end"/>
        </w:r>
      </w:hyperlink>
      <w:r w:rsidR="005018E9" w:rsidRPr="00C0292D">
        <w:rPr>
          <w:rFonts w:cs="Arial Unicode MS"/>
        </w:rPr>
        <w:t xml:space="preserve">. </w:t>
      </w:r>
      <w:r w:rsidR="00926005" w:rsidRPr="00C0292D">
        <w:rPr>
          <w:rFonts w:cs="Arial Unicode MS"/>
        </w:rPr>
        <w:t xml:space="preserve"> </w:t>
      </w:r>
    </w:p>
    <w:p w14:paraId="4B463056" w14:textId="77777777" w:rsidR="009856C5" w:rsidRPr="00C0292D" w:rsidRDefault="007360D5" w:rsidP="00C0292D">
      <w:pPr>
        <w:pStyle w:val="McGillSecondLevelSubheading"/>
        <w:rPr>
          <w:rFonts w:cs="Arial Unicode MS"/>
        </w:rPr>
      </w:pPr>
      <w:bookmarkStart w:id="18" w:name="_Toc364069060"/>
      <w:bookmarkStart w:id="19" w:name="_Toc404960781"/>
      <w:r w:rsidRPr="00C0292D">
        <w:rPr>
          <w:rFonts w:cs="Arial Unicode MS"/>
        </w:rPr>
        <w:t>1.</w:t>
      </w:r>
      <w:r w:rsidR="000447F5" w:rsidRPr="00C0292D">
        <w:rPr>
          <w:rFonts w:cs="Arial Unicode MS"/>
        </w:rPr>
        <w:t>1.2</w:t>
      </w:r>
      <w:r w:rsidRPr="00C0292D">
        <w:rPr>
          <w:rFonts w:cs="Arial Unicode MS"/>
        </w:rPr>
        <w:t xml:space="preserve"> </w:t>
      </w:r>
      <w:r w:rsidR="009856C5" w:rsidRPr="00C0292D">
        <w:rPr>
          <w:rFonts w:cs="Arial Unicode MS"/>
        </w:rPr>
        <w:t>Arsenic as a poison</w:t>
      </w:r>
      <w:bookmarkEnd w:id="18"/>
      <w:bookmarkEnd w:id="19"/>
    </w:p>
    <w:p w14:paraId="5EB9285C" w14:textId="77777777" w:rsidR="00AF5129" w:rsidRPr="00C0292D" w:rsidRDefault="009856C5" w:rsidP="00C0292D">
      <w:pPr>
        <w:pStyle w:val="McGillBodyText"/>
        <w:jc w:val="both"/>
        <w:rPr>
          <w:rFonts w:cs="Arial Unicode MS"/>
        </w:rPr>
      </w:pPr>
      <w:r w:rsidRPr="00C0292D">
        <w:rPr>
          <w:rFonts w:cs="Arial Unicode MS"/>
        </w:rPr>
        <w:tab/>
        <w:t>Arsenic has an infamous history of being the “King of Poisons”, and in famous deaths such as Napoleon and the horse Phar Lap. The LD</w:t>
      </w:r>
      <w:r w:rsidRPr="00C0292D">
        <w:rPr>
          <w:rFonts w:cs="Arial Unicode MS"/>
          <w:vertAlign w:val="subscript"/>
        </w:rPr>
        <w:t>50</w:t>
      </w:r>
      <w:r w:rsidRPr="00C0292D">
        <w:rPr>
          <w:rFonts w:cs="Arial Unicode MS"/>
        </w:rPr>
        <w:t xml:space="preserve"> for arsenic trioxide is 35 mg per kg and a fatal dose of could be as low as 100 to 200 mg. The effects of arsenic poisoning appear from half an hour of ingestion. The immediate </w:t>
      </w:r>
      <w:r w:rsidRPr="00C0292D">
        <w:rPr>
          <w:rFonts w:cs="Arial Unicode MS"/>
        </w:rPr>
        <w:lastRenderedPageBreak/>
        <w:t>symptoms include abdominal pain, vomiting diarrhea and salvation and death. There are also long term effects to arsenic poison that include rashes in the form of “</w:t>
      </w:r>
      <w:proofErr w:type="spellStart"/>
      <w:r w:rsidRPr="00C0292D">
        <w:rPr>
          <w:rFonts w:cs="Arial Unicode MS"/>
          <w:i/>
        </w:rPr>
        <w:t>arsenicosis</w:t>
      </w:r>
      <w:proofErr w:type="spellEnd"/>
      <w:r w:rsidRPr="00C0292D">
        <w:rPr>
          <w:rFonts w:cs="Arial Unicode MS"/>
        </w:rPr>
        <w:t xml:space="preserve">”, cancer and damage to the cardiovascular system. </w:t>
      </w:r>
    </w:p>
    <w:p w14:paraId="004E3874" w14:textId="64EB9A70" w:rsidR="00FB526C" w:rsidRPr="00C0292D" w:rsidRDefault="00C0332E" w:rsidP="00C0292D">
      <w:pPr>
        <w:pStyle w:val="McGillBodyText"/>
        <w:jc w:val="both"/>
        <w:rPr>
          <w:rFonts w:cs="Arial Unicode MS"/>
        </w:rPr>
      </w:pPr>
      <w:r w:rsidRPr="00B21E57">
        <w:rPr>
          <w:rFonts w:cs="Arial Unicode MS"/>
          <w:noProof/>
          <w:lang w:val="en-US"/>
        </w:rPr>
        <w:drawing>
          <wp:inline distT="0" distB="0" distL="0" distR="0" wp14:anchorId="583D90E9" wp14:editId="09ADA04F">
            <wp:extent cx="5486400" cy="5162550"/>
            <wp:effectExtent l="0" t="0" r="0" b="0"/>
            <wp:docPr id="1" name="Picture 3" descr="ARSEN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ENI-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162550"/>
                    </a:xfrm>
                    <a:prstGeom prst="rect">
                      <a:avLst/>
                    </a:prstGeom>
                    <a:noFill/>
                    <a:ln>
                      <a:noFill/>
                    </a:ln>
                  </pic:spPr>
                </pic:pic>
              </a:graphicData>
            </a:graphic>
          </wp:inline>
        </w:drawing>
      </w:r>
    </w:p>
    <w:p w14:paraId="53D86440" w14:textId="77777777" w:rsidR="00FB526C" w:rsidRPr="00C0292D" w:rsidRDefault="00BC0002" w:rsidP="00C0292D">
      <w:pPr>
        <w:pStyle w:val="McGillFigureCaption"/>
        <w:jc w:val="center"/>
        <w:rPr>
          <w:rStyle w:val="McGillBoldMcGillSVisualEmphasis"/>
          <w:rFonts w:cs="Arial Unicode MS"/>
        </w:rPr>
      </w:pPr>
      <w:bookmarkStart w:id="20" w:name="_Toc404960716"/>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3</w:t>
      </w:r>
      <w:r w:rsidRPr="00C0292D">
        <w:rPr>
          <w:rStyle w:val="McGillBoldMcGillSVisualEmphasis"/>
          <w:rFonts w:cs="Arial Unicode MS"/>
        </w:rPr>
        <w:fldChar w:fldCharType="end"/>
      </w:r>
      <w:r w:rsidRPr="00C0292D">
        <w:rPr>
          <w:rStyle w:val="McGillBoldMcGillSVisualEmphasis"/>
          <w:rFonts w:cs="Arial Unicode MS"/>
        </w:rPr>
        <w:t xml:space="preserve">: </w:t>
      </w:r>
      <w:r w:rsidR="00B60689" w:rsidRPr="00C0292D">
        <w:rPr>
          <w:rStyle w:val="McGillBoldMcGillSVisualEmphasis"/>
          <w:rFonts w:cs="Arial Unicode MS"/>
        </w:rPr>
        <w:t xml:space="preserve">Photo of arsenic induced </w:t>
      </w:r>
      <w:proofErr w:type="spellStart"/>
      <w:r w:rsidR="00B60689" w:rsidRPr="00C0292D">
        <w:rPr>
          <w:rStyle w:val="McGillBoldMcGillSVisualEmphasis"/>
          <w:rFonts w:cs="Arial Unicode MS"/>
        </w:rPr>
        <w:t>arsenicosis</w:t>
      </w:r>
      <w:proofErr w:type="spellEnd"/>
      <w:r w:rsidR="00B60689" w:rsidRPr="00C0292D">
        <w:rPr>
          <w:rStyle w:val="McGillBoldMcGillSVisualEmphasis"/>
          <w:rFonts w:cs="Arial Unicode MS"/>
        </w:rPr>
        <w:t>, retrieved 2013</w:t>
      </w:r>
      <w:hyperlink w:anchor="_ENREF_1_14" w:tooltip=",  #304" w:history="1">
        <w:r w:rsidR="005F06AB" w:rsidRPr="00FE6B53">
          <w:rPr>
            <w:rStyle w:val="McGillBoldMcGillSVisualEmphasis"/>
            <w:rFonts w:cs="Arial Unicode MS"/>
            <w:b w:val="0"/>
          </w:rPr>
          <w:fldChar w:fldCharType="begin"/>
        </w:r>
        <w:r w:rsidR="005F06AB">
          <w:rPr>
            <w:rStyle w:val="McGillBoldMcGillSVisualEmphasis"/>
            <w:rFonts w:cs="Arial Unicode MS"/>
            <w:b w:val="0"/>
          </w:rPr>
          <w:instrText xml:space="preserve"> ADDIN EN.CITE &lt;EndNote&gt;&lt;Cite&gt;&lt;RecNum&gt;304&lt;/RecNum&gt;&lt;DisplayText&gt;&lt;style face="superscript"&gt;14&lt;/style&gt;&lt;/DisplayText&gt;&lt;record&gt;&lt;rec-number&gt;304&lt;/rec-number&gt;&lt;foreign-keys&gt;&lt;key app="EN" db-id="925ewvdr4stppxextfzpv0x4edx2rrttpr5r" timestamp="1376298083"&gt;304&lt;/key&gt;&lt;/foreign-keys&gt;&lt;ref-type name="Web Page"&gt;12&lt;/ref-type&gt;&lt;contributors&gt;&lt;/contributors&gt;&lt;titles&gt;&lt;title&gt;Arsenic Contamination of Groundwater in South and East Asian Countries&lt;/title&gt;&lt;/titles&gt;&lt;volume&gt;2013&lt;/volume&gt;&lt;number&gt;Jan. 2013&lt;/number&gt;&lt;dates&gt;&lt;/dates&gt;&lt;urls&gt;&lt;related-urls&gt;&lt;url&gt;http://go.worldbank.org/WVH5RSX920&lt;/url&gt;&lt;/related-urls&gt;&lt;/urls&gt;&lt;custom1&gt;2005&lt;/custom1&gt;&lt;/record&gt;&lt;/Cite&gt;&lt;/EndNote&gt;</w:instrText>
        </w:r>
        <w:r w:rsidR="005F06AB" w:rsidRPr="00FE6B53">
          <w:rPr>
            <w:rStyle w:val="McGillBoldMcGillSVisualEmphasis"/>
            <w:rFonts w:cs="Arial Unicode MS"/>
            <w:b w:val="0"/>
          </w:rPr>
          <w:fldChar w:fldCharType="separate"/>
        </w:r>
        <w:r w:rsidR="005F06AB" w:rsidRPr="00B170CA">
          <w:rPr>
            <w:rStyle w:val="McGillBoldMcGillSVisualEmphasis"/>
            <w:rFonts w:cs="Arial Unicode MS"/>
            <w:b w:val="0"/>
            <w:noProof/>
            <w:vertAlign w:val="superscript"/>
          </w:rPr>
          <w:t>14</w:t>
        </w:r>
        <w:bookmarkEnd w:id="20"/>
        <w:r w:rsidR="005F06AB" w:rsidRPr="00FE6B53">
          <w:rPr>
            <w:rStyle w:val="McGillBoldMcGillSVisualEmphasis"/>
            <w:rFonts w:cs="Arial Unicode MS"/>
            <w:b w:val="0"/>
          </w:rPr>
          <w:fldChar w:fldCharType="end"/>
        </w:r>
      </w:hyperlink>
    </w:p>
    <w:p w14:paraId="2F8AC83D" w14:textId="77777777" w:rsidR="009856C5" w:rsidRPr="00C0292D" w:rsidRDefault="009856C5" w:rsidP="00C0292D">
      <w:pPr>
        <w:pStyle w:val="McGillBodyText"/>
        <w:ind w:firstLine="720"/>
        <w:jc w:val="both"/>
        <w:rPr>
          <w:rFonts w:cs="Arial Unicode MS"/>
        </w:rPr>
      </w:pPr>
      <w:r w:rsidRPr="00C0292D">
        <w:rPr>
          <w:rFonts w:cs="Arial Unicode MS"/>
        </w:rPr>
        <w:t xml:space="preserve">The exact mechanism of the arsenic interaction is not well established, but it is believed </w:t>
      </w:r>
      <w:r w:rsidR="006F5244" w:rsidRPr="00C0292D">
        <w:rPr>
          <w:rFonts w:cs="Arial Unicode MS"/>
        </w:rPr>
        <w:t xml:space="preserve">that </w:t>
      </w:r>
      <w:r w:rsidR="00E85146" w:rsidRPr="00C0292D">
        <w:rPr>
          <w:rFonts w:cs="Arial Unicode MS"/>
        </w:rPr>
        <w:t>different species of arsenic are responsible</w:t>
      </w:r>
      <w:r w:rsidR="006F5244" w:rsidRPr="00C0292D">
        <w:rPr>
          <w:rFonts w:cs="Arial Unicode MS"/>
        </w:rPr>
        <w:t xml:space="preserve"> for</w:t>
      </w:r>
      <w:r w:rsidR="00E85146" w:rsidRPr="00C0292D">
        <w:rPr>
          <w:rFonts w:cs="Arial Unicode MS"/>
        </w:rPr>
        <w:t xml:space="preserve"> a range of toxic responses. T</w:t>
      </w:r>
      <w:r w:rsidRPr="00C0292D">
        <w:rPr>
          <w:rFonts w:cs="Arial Unicode MS"/>
        </w:rPr>
        <w:t xml:space="preserve">he initial symptoms </w:t>
      </w:r>
      <w:r w:rsidR="00E85146" w:rsidRPr="00C0292D">
        <w:rPr>
          <w:rFonts w:cs="Arial Unicode MS"/>
        </w:rPr>
        <w:t>have been proposed to be</w:t>
      </w:r>
      <w:r w:rsidRPr="00C0292D">
        <w:rPr>
          <w:rFonts w:cs="Arial Unicode MS"/>
        </w:rPr>
        <w:t xml:space="preserve"> the result of </w:t>
      </w:r>
      <w:proofErr w:type="spellStart"/>
      <w:r w:rsidR="0079267D" w:rsidRPr="00C0292D">
        <w:rPr>
          <w:rFonts w:cs="Arial Unicode MS"/>
        </w:rPr>
        <w:t>arsenite</w:t>
      </w:r>
      <w:proofErr w:type="spellEnd"/>
      <w:r w:rsidR="0079267D" w:rsidRPr="00C0292D">
        <w:rPr>
          <w:rFonts w:cs="Arial Unicode MS"/>
        </w:rPr>
        <w:t xml:space="preserve"> </w:t>
      </w:r>
      <w:r w:rsidR="0079267D" w:rsidRPr="00C0292D">
        <w:rPr>
          <w:rFonts w:cs="Arial Unicode MS"/>
        </w:rPr>
        <w:lastRenderedPageBreak/>
        <w:t>(III)</w:t>
      </w:r>
      <w:r w:rsidRPr="00C0292D">
        <w:rPr>
          <w:rFonts w:cs="Arial Unicode MS"/>
        </w:rPr>
        <w:t xml:space="preserve"> binding to </w:t>
      </w:r>
      <w:proofErr w:type="spellStart"/>
      <w:r w:rsidR="00E85146" w:rsidRPr="00C0292D">
        <w:rPr>
          <w:rFonts w:cs="Arial Unicode MS"/>
        </w:rPr>
        <w:t>viscinal</w:t>
      </w:r>
      <w:proofErr w:type="spellEnd"/>
      <w:r w:rsidR="00E85146" w:rsidRPr="00C0292D">
        <w:rPr>
          <w:rFonts w:cs="Arial Unicode MS"/>
        </w:rPr>
        <w:t xml:space="preserve"> </w:t>
      </w:r>
      <w:proofErr w:type="spellStart"/>
      <w:r w:rsidRPr="00C0292D">
        <w:rPr>
          <w:rFonts w:cs="Arial Unicode MS"/>
        </w:rPr>
        <w:t>thiol</w:t>
      </w:r>
      <w:r w:rsidR="00E85146" w:rsidRPr="00C0292D">
        <w:rPr>
          <w:rFonts w:cs="Arial Unicode MS"/>
        </w:rPr>
        <w:t>s</w:t>
      </w:r>
      <w:proofErr w:type="spellEnd"/>
      <w:r w:rsidRPr="00C0292D">
        <w:rPr>
          <w:rFonts w:cs="Arial Unicode MS"/>
        </w:rPr>
        <w:t xml:space="preserve"> </w:t>
      </w:r>
      <w:r w:rsidR="00E85146" w:rsidRPr="00C0292D">
        <w:rPr>
          <w:rFonts w:cs="Arial Unicode MS"/>
        </w:rPr>
        <w:t>of active</w:t>
      </w:r>
      <w:r w:rsidRPr="00C0292D">
        <w:rPr>
          <w:rFonts w:cs="Arial Unicode MS"/>
        </w:rPr>
        <w:t xml:space="preserve"> enzymes</w:t>
      </w:r>
      <w:r w:rsidR="000619F1" w:rsidRPr="00C0292D">
        <w:rPr>
          <w:rFonts w:cs="Arial Unicode MS"/>
        </w:rPr>
        <w:t>. The binding of arsenic may either cause conformational change in the enzyme or block active sites, hence inhibiting enzyme</w:t>
      </w:r>
      <w:r w:rsidR="00E85146" w:rsidRPr="00C0292D">
        <w:rPr>
          <w:rFonts w:cs="Arial Unicode MS"/>
        </w:rPr>
        <w:t xml:space="preserve"> activity</w:t>
      </w:r>
      <w:r w:rsidRPr="00C0292D">
        <w:rPr>
          <w:rFonts w:cs="Arial Unicode MS"/>
        </w:rPr>
        <w:t>.</w:t>
      </w:r>
      <w:r w:rsidR="000619F1" w:rsidRPr="00C0292D">
        <w:rPr>
          <w:rFonts w:cs="Arial Unicode MS"/>
        </w:rPr>
        <w:t xml:space="preserve"> </w:t>
      </w:r>
      <w:r w:rsidRPr="00C0292D">
        <w:rPr>
          <w:rFonts w:cs="Arial Unicode MS"/>
        </w:rPr>
        <w:t xml:space="preserve"> Although </w:t>
      </w:r>
      <w:r w:rsidR="0021009A">
        <w:rPr>
          <w:rFonts w:cs="Arial Unicode MS"/>
        </w:rPr>
        <w:t xml:space="preserve">it </w:t>
      </w:r>
      <w:r w:rsidR="00E507BE" w:rsidRPr="00C0292D">
        <w:rPr>
          <w:rFonts w:cs="Arial Unicode MS"/>
        </w:rPr>
        <w:t>has been widely regarded as the mechanism of action</w:t>
      </w:r>
      <w:r w:rsidRPr="00C0292D">
        <w:rPr>
          <w:rFonts w:cs="Arial Unicode MS"/>
        </w:rPr>
        <w:t>, there has been little direct evidence to substantiate this</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B13F77" w:rsidRPr="00C0292D">
        <w:rPr>
          <w:rFonts w:cs="Arial Unicode MS"/>
        </w:rPr>
        <w:t xml:space="preserve">. </w:t>
      </w:r>
      <w:r w:rsidR="00C527BE" w:rsidRPr="00C0292D">
        <w:rPr>
          <w:rFonts w:cs="Arial Unicode MS"/>
        </w:rPr>
        <w:t>A</w:t>
      </w:r>
      <w:r w:rsidR="00D31114" w:rsidRPr="00C0292D">
        <w:rPr>
          <w:rFonts w:cs="Arial Unicode MS"/>
        </w:rPr>
        <w:t>rsenate (V)</w:t>
      </w:r>
      <w:r w:rsidR="00C527BE" w:rsidRPr="00C0292D">
        <w:rPr>
          <w:rFonts w:cs="Arial Unicode MS"/>
        </w:rPr>
        <w:t xml:space="preserve"> have been proposed be toxic in another manner, they are transported into cells via phosphate </w:t>
      </w:r>
      <w:r w:rsidR="0021009A">
        <w:rPr>
          <w:rFonts w:cs="Arial Unicode MS"/>
        </w:rPr>
        <w:t xml:space="preserve">transport pathways. They then mimic phosphates </w:t>
      </w:r>
      <w:r w:rsidR="00C527BE" w:rsidRPr="00C0292D">
        <w:rPr>
          <w:rFonts w:cs="Arial Unicode MS"/>
        </w:rPr>
        <w:t xml:space="preserve">and </w:t>
      </w:r>
      <w:r w:rsidR="0021009A">
        <w:rPr>
          <w:rFonts w:cs="Arial Unicode MS"/>
        </w:rPr>
        <w:t>is subsequently</w:t>
      </w:r>
      <w:r w:rsidR="00C527BE" w:rsidRPr="00C0292D">
        <w:rPr>
          <w:rFonts w:cs="Arial Unicode MS"/>
        </w:rPr>
        <w:t xml:space="preserve"> included</w:t>
      </w:r>
      <w:r w:rsidRPr="00C0292D">
        <w:rPr>
          <w:rFonts w:cs="Arial Unicode MS"/>
        </w:rPr>
        <w:t xml:space="preserve"> into ATP and DNA</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xml:space="preserve">.  </w:t>
      </w:r>
      <w:r w:rsidR="003719EC" w:rsidRPr="00C0292D">
        <w:rPr>
          <w:rFonts w:cs="Arial Unicode MS"/>
        </w:rPr>
        <w:t xml:space="preserve">As arsenic can do additional chemistry, this may cause mutations in the cell or cellular damage. </w:t>
      </w:r>
    </w:p>
    <w:p w14:paraId="7A309DFB" w14:textId="77777777" w:rsidR="00DB4596" w:rsidRPr="00C0292D" w:rsidRDefault="00DB4596" w:rsidP="00C0292D">
      <w:pPr>
        <w:pStyle w:val="McGillBodyText"/>
        <w:ind w:firstLine="720"/>
        <w:jc w:val="both"/>
        <w:rPr>
          <w:rFonts w:cs="Arial Unicode MS"/>
        </w:rPr>
      </w:pPr>
      <w:r w:rsidRPr="00C0292D">
        <w:rPr>
          <w:rFonts w:cs="Arial Unicode MS"/>
        </w:rPr>
        <w:t>Arsenic</w:t>
      </w:r>
      <w:r w:rsidR="00D77D8E" w:rsidRPr="00C0292D">
        <w:rPr>
          <w:rFonts w:cs="Arial Unicode MS"/>
        </w:rPr>
        <w:t>’s</w:t>
      </w:r>
      <w:r w:rsidRPr="00C0292D">
        <w:rPr>
          <w:rFonts w:cs="Arial Unicode MS"/>
        </w:rPr>
        <w:t xml:space="preserve"> poison</w:t>
      </w:r>
      <w:r w:rsidR="00D77D8E" w:rsidRPr="00C0292D">
        <w:rPr>
          <w:rFonts w:cs="Arial Unicode MS"/>
        </w:rPr>
        <w:t>ous attributes is a large issue</w:t>
      </w:r>
      <w:r w:rsidRPr="00C0292D">
        <w:rPr>
          <w:rFonts w:cs="Arial Unicode MS"/>
        </w:rPr>
        <w:t xml:space="preserve"> today as arsenic is found in ground water.</w:t>
      </w:r>
      <w:r w:rsidR="005516E4" w:rsidRPr="00C0292D">
        <w:rPr>
          <w:rFonts w:cs="Arial Unicode MS"/>
        </w:rPr>
        <w:t xml:space="preserve"> This is a result of the leeching of arsenic from the soil into ground water.</w:t>
      </w:r>
      <w:r w:rsidRPr="00C0292D">
        <w:rPr>
          <w:rFonts w:cs="Arial Unicode MS"/>
        </w:rPr>
        <w:t xml:space="preserve"> This </w:t>
      </w:r>
      <w:r w:rsidR="006F5244" w:rsidRPr="00C0292D">
        <w:rPr>
          <w:rFonts w:cs="Arial Unicode MS"/>
        </w:rPr>
        <w:t>is</w:t>
      </w:r>
      <w:r w:rsidRPr="00C0292D">
        <w:rPr>
          <w:rFonts w:cs="Arial Unicode MS"/>
        </w:rPr>
        <w:t xml:space="preserve"> a major prob</w:t>
      </w:r>
      <w:r w:rsidR="0021009A">
        <w:rPr>
          <w:rFonts w:cs="Arial Unicode MS"/>
        </w:rPr>
        <w:t xml:space="preserve">lem </w:t>
      </w:r>
      <w:r w:rsidR="006F5244" w:rsidRPr="00C0292D">
        <w:rPr>
          <w:rFonts w:cs="Arial Unicode MS"/>
        </w:rPr>
        <w:t>in many</w:t>
      </w:r>
      <w:r w:rsidR="00655E96" w:rsidRPr="00C0292D">
        <w:rPr>
          <w:rFonts w:cs="Arial Unicode MS"/>
        </w:rPr>
        <w:t xml:space="preserve"> countries</w:t>
      </w:r>
      <w:r w:rsidR="006F5244" w:rsidRPr="00C0292D">
        <w:rPr>
          <w:rFonts w:cs="Arial Unicode MS"/>
        </w:rPr>
        <w:t>, but most particularly in developing economies</w:t>
      </w:r>
      <w:r w:rsidR="005516E4" w:rsidRPr="00C0292D">
        <w:rPr>
          <w:rFonts w:cs="Arial Unicode MS"/>
        </w:rPr>
        <w:t xml:space="preserve"> where </w:t>
      </w:r>
      <w:r w:rsidR="006F5244" w:rsidRPr="00C0292D">
        <w:rPr>
          <w:rFonts w:cs="Arial Unicode MS"/>
        </w:rPr>
        <w:t xml:space="preserve">there is little recourse but to these </w:t>
      </w:r>
      <w:r w:rsidR="005516E4" w:rsidRPr="00C0292D">
        <w:rPr>
          <w:rFonts w:cs="Arial Unicode MS"/>
        </w:rPr>
        <w:t xml:space="preserve">wells </w:t>
      </w:r>
      <w:r w:rsidR="006F5244" w:rsidRPr="00C0292D">
        <w:rPr>
          <w:rFonts w:cs="Arial Unicode MS"/>
        </w:rPr>
        <w:t>which</w:t>
      </w:r>
      <w:r w:rsidR="005516E4" w:rsidRPr="00C0292D">
        <w:rPr>
          <w:rFonts w:cs="Arial Unicode MS"/>
        </w:rPr>
        <w:t xml:space="preserve"> bring</w:t>
      </w:r>
      <w:r w:rsidR="006F5244" w:rsidRPr="00C0292D">
        <w:rPr>
          <w:rFonts w:cs="Arial Unicode MS"/>
        </w:rPr>
        <w:t>s</w:t>
      </w:r>
      <w:r w:rsidR="005516E4" w:rsidRPr="00C0292D">
        <w:rPr>
          <w:rFonts w:cs="Arial Unicode MS"/>
        </w:rPr>
        <w:t xml:space="preserve"> this toxic ground water up and cause</w:t>
      </w:r>
      <w:r w:rsidR="006F5244" w:rsidRPr="00C0292D">
        <w:rPr>
          <w:rFonts w:cs="Arial Unicode MS"/>
        </w:rPr>
        <w:t>s health</w:t>
      </w:r>
      <w:r w:rsidR="005516E4" w:rsidRPr="00C0292D">
        <w:rPr>
          <w:rFonts w:cs="Arial Unicode MS"/>
        </w:rPr>
        <w:t xml:space="preserve"> p</w:t>
      </w:r>
      <w:r w:rsidR="006F5244" w:rsidRPr="00C0292D">
        <w:rPr>
          <w:rFonts w:cs="Arial Unicode MS"/>
        </w:rPr>
        <w:t>roblems in the local population</w:t>
      </w:r>
      <w:r w:rsidR="005516E4" w:rsidRPr="00C0292D">
        <w:rPr>
          <w:rFonts w:cs="Arial Unicode MS"/>
        </w:rPr>
        <w:t xml:space="preserve">. </w:t>
      </w:r>
    </w:p>
    <w:p w14:paraId="36298D83" w14:textId="77777777" w:rsidR="007360D5" w:rsidRPr="00C0292D" w:rsidRDefault="007360D5" w:rsidP="00C0292D">
      <w:pPr>
        <w:pStyle w:val="McGillSecondLevelSubheading"/>
        <w:rPr>
          <w:rFonts w:cs="Arial Unicode MS"/>
        </w:rPr>
      </w:pPr>
      <w:bookmarkStart w:id="21" w:name="_Toc364069061"/>
      <w:bookmarkStart w:id="22" w:name="_Toc404960782"/>
      <w:r w:rsidRPr="00C0292D">
        <w:rPr>
          <w:rFonts w:cs="Arial Unicode MS"/>
        </w:rPr>
        <w:t>1.</w:t>
      </w:r>
      <w:r w:rsidR="00A65D1A" w:rsidRPr="00C0292D">
        <w:rPr>
          <w:rFonts w:cs="Arial Unicode MS"/>
        </w:rPr>
        <w:t>1.3</w:t>
      </w:r>
      <w:r w:rsidR="00C132C4" w:rsidRPr="00C0292D">
        <w:rPr>
          <w:rFonts w:cs="Arial Unicode MS"/>
        </w:rPr>
        <w:t xml:space="preserve"> Treatment of arsenic poisoning</w:t>
      </w:r>
      <w:bookmarkEnd w:id="21"/>
      <w:bookmarkEnd w:id="22"/>
    </w:p>
    <w:p w14:paraId="7326A0A5" w14:textId="77777777" w:rsidR="007360D5" w:rsidRPr="00C0292D" w:rsidRDefault="00577A5D" w:rsidP="00C0292D">
      <w:pPr>
        <w:pStyle w:val="McGillBodyText"/>
        <w:jc w:val="both"/>
        <w:rPr>
          <w:rFonts w:cs="Arial Unicode MS"/>
        </w:rPr>
      </w:pPr>
      <w:r w:rsidRPr="00C0292D">
        <w:rPr>
          <w:rFonts w:cs="Arial Unicode MS"/>
        </w:rPr>
        <w:tab/>
      </w:r>
      <w:proofErr w:type="spellStart"/>
      <w:r w:rsidR="0068550B" w:rsidRPr="00C0292D">
        <w:rPr>
          <w:rFonts w:cs="Arial Unicode MS"/>
        </w:rPr>
        <w:t>Dimercaprol</w:t>
      </w:r>
      <w:proofErr w:type="spellEnd"/>
      <w:r w:rsidR="0068550B" w:rsidRPr="00C0292D">
        <w:rPr>
          <w:rFonts w:cs="Arial Unicode MS"/>
        </w:rPr>
        <w:t xml:space="preserve">, also known as British </w:t>
      </w:r>
      <w:proofErr w:type="gramStart"/>
      <w:r w:rsidR="0068550B" w:rsidRPr="00C0292D">
        <w:rPr>
          <w:rFonts w:cs="Arial Unicode MS"/>
        </w:rPr>
        <w:t>anti-Lewisite</w:t>
      </w:r>
      <w:proofErr w:type="gramEnd"/>
      <w:r w:rsidR="0068550B" w:rsidRPr="00C0292D">
        <w:rPr>
          <w:rFonts w:cs="Arial Unicode MS"/>
        </w:rPr>
        <w:t xml:space="preserve"> (BAL), is used </w:t>
      </w:r>
      <w:r w:rsidR="006F5244" w:rsidRPr="00C0292D">
        <w:rPr>
          <w:rFonts w:cs="Arial Unicode MS"/>
        </w:rPr>
        <w:t>medically</w:t>
      </w:r>
      <w:r w:rsidR="0068550B" w:rsidRPr="00C0292D">
        <w:rPr>
          <w:rFonts w:cs="Arial Unicode MS"/>
        </w:rPr>
        <w:t xml:space="preserve"> as a treatment against arsenic poisoning. BAL has a capability of binding very strongly to arsenic via a bi-dentate bond. </w:t>
      </w:r>
    </w:p>
    <w:p w14:paraId="2BEDD3C7" w14:textId="77777777" w:rsidR="00614E4C" w:rsidRPr="00C0292D" w:rsidRDefault="00614E4C" w:rsidP="00C0292D">
      <w:pPr>
        <w:pStyle w:val="McGillBodyText"/>
        <w:jc w:val="both"/>
        <w:rPr>
          <w:rFonts w:cs="Arial Unicode MS"/>
        </w:rPr>
      </w:pPr>
    </w:p>
    <w:p w14:paraId="5DE23A41" w14:textId="77777777" w:rsidR="0068550B" w:rsidRPr="00C0292D" w:rsidRDefault="00F853DE" w:rsidP="00C0292D">
      <w:pPr>
        <w:pStyle w:val="McGillBodyText"/>
        <w:jc w:val="center"/>
        <w:rPr>
          <w:rFonts w:cs="Arial Unicode MS"/>
        </w:rPr>
      </w:pPr>
      <w:r w:rsidRPr="00C0292D">
        <w:rPr>
          <w:rFonts w:cs="Arial Unicode MS"/>
        </w:rPr>
        <w:object w:dxaOrig="2059" w:dyaOrig="1437" w14:anchorId="4CED2F28">
          <v:shape id="_x0000_i1026" type="#_x0000_t75" style="width:102.75pt;height:71.25pt" o:ole="">
            <v:imagedata r:id="rId12" o:title=""/>
          </v:shape>
          <o:OLEObject Type="Embed" ProgID="ChemDraw.Document.6.0" ShapeID="_x0000_i1026" DrawAspect="Content" ObjectID="_1488023765" r:id="rId13"/>
        </w:object>
      </w:r>
    </w:p>
    <w:p w14:paraId="4AE1BBF6" w14:textId="77777777" w:rsidR="00614E4C" w:rsidRPr="00C0292D" w:rsidRDefault="00BC0002" w:rsidP="00C0292D">
      <w:pPr>
        <w:pStyle w:val="McGillFigureCaption"/>
        <w:jc w:val="center"/>
        <w:rPr>
          <w:rFonts w:cs="Arial Unicode MS"/>
          <w:b/>
        </w:rPr>
      </w:pPr>
      <w:bookmarkStart w:id="23" w:name="_Toc404960717"/>
      <w:r w:rsidRPr="00C0292D">
        <w:rPr>
          <w:rFonts w:cs="Arial Unicode MS"/>
          <w:b/>
        </w:rPr>
        <w:lastRenderedPageBreak/>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4</w:t>
      </w:r>
      <w:r w:rsidRPr="00C0292D">
        <w:rPr>
          <w:rFonts w:cs="Arial Unicode MS"/>
          <w:b/>
        </w:rPr>
        <w:fldChar w:fldCharType="end"/>
      </w:r>
      <w:r w:rsidRPr="00C0292D">
        <w:rPr>
          <w:rFonts w:cs="Arial Unicode MS"/>
          <w:b/>
        </w:rPr>
        <w:t xml:space="preserve">: </w:t>
      </w:r>
      <w:r w:rsidR="00B60689" w:rsidRPr="00C0292D">
        <w:rPr>
          <w:rFonts w:cs="Arial Unicode MS"/>
          <w:b/>
        </w:rPr>
        <w:t xml:space="preserve">Structure of British </w:t>
      </w:r>
      <w:proofErr w:type="gramStart"/>
      <w:r w:rsidR="00B60689" w:rsidRPr="00C0292D">
        <w:rPr>
          <w:rFonts w:cs="Arial Unicode MS"/>
          <w:b/>
        </w:rPr>
        <w:t>Anti-Lewisite</w:t>
      </w:r>
      <w:proofErr w:type="gramEnd"/>
      <w:r w:rsidR="00B60689" w:rsidRPr="00C0292D">
        <w:rPr>
          <w:rFonts w:cs="Arial Unicode MS"/>
          <w:b/>
        </w:rPr>
        <w:t xml:space="preserve"> (</w:t>
      </w:r>
      <w:proofErr w:type="spellStart"/>
      <w:r w:rsidR="00F853DE">
        <w:rPr>
          <w:rFonts w:cs="Arial Unicode MS"/>
          <w:b/>
        </w:rPr>
        <w:t>Dimercaprol</w:t>
      </w:r>
      <w:proofErr w:type="spellEnd"/>
      <w:r w:rsidR="00B60689" w:rsidRPr="00C0292D">
        <w:rPr>
          <w:rFonts w:cs="Arial Unicode MS"/>
          <w:b/>
        </w:rPr>
        <w:t>)</w:t>
      </w:r>
      <w:bookmarkEnd w:id="23"/>
      <w:r w:rsidR="0021009A">
        <w:rPr>
          <w:rFonts w:cs="Arial Unicode MS"/>
          <w:b/>
        </w:rPr>
        <w:t xml:space="preserve"> </w:t>
      </w:r>
    </w:p>
    <w:p w14:paraId="50F498DE" w14:textId="77777777" w:rsidR="0068550B" w:rsidRPr="00C0292D" w:rsidRDefault="00BE5E4D" w:rsidP="00C0292D">
      <w:pPr>
        <w:pStyle w:val="McGillBodyText"/>
        <w:jc w:val="both"/>
        <w:rPr>
          <w:rFonts w:cs="Arial Unicode MS"/>
        </w:rPr>
      </w:pPr>
      <w:r w:rsidRPr="00C0292D">
        <w:rPr>
          <w:rFonts w:cs="Arial Unicode MS"/>
        </w:rPr>
        <w:tab/>
        <w:t xml:space="preserve">It has been proposed that </w:t>
      </w:r>
      <w:r w:rsidR="00F853DE" w:rsidRPr="00F853DE">
        <w:rPr>
          <w:rFonts w:cs="Arial Unicode MS"/>
          <w:b/>
        </w:rPr>
        <w:t>BAL</w:t>
      </w:r>
      <w:r w:rsidRPr="00C0292D">
        <w:rPr>
          <w:rFonts w:cs="Arial Unicode MS"/>
        </w:rPr>
        <w:t xml:space="preserve"> competes with metabolic enzymes for arsenic binding and hence reduce</w:t>
      </w:r>
      <w:r w:rsidR="006F5244" w:rsidRPr="00C0292D">
        <w:rPr>
          <w:rFonts w:cs="Arial Unicode MS"/>
        </w:rPr>
        <w:t>s</w:t>
      </w:r>
      <w:r w:rsidRPr="00C0292D">
        <w:rPr>
          <w:rFonts w:cs="Arial Unicode MS"/>
        </w:rPr>
        <w:t xml:space="preserve"> arsenic’s toxicity. The chelation would result in subsequent removal of the bound compound from the body via urine. </w:t>
      </w:r>
    </w:p>
    <w:p w14:paraId="529967F2" w14:textId="77777777" w:rsidR="009856C5" w:rsidRPr="00C0292D" w:rsidRDefault="007360D5" w:rsidP="00C0292D">
      <w:pPr>
        <w:pStyle w:val="McGillSecondLevelSubheading"/>
        <w:rPr>
          <w:rFonts w:cs="Arial Unicode MS"/>
        </w:rPr>
      </w:pPr>
      <w:bookmarkStart w:id="24" w:name="_Toc364069062"/>
      <w:bookmarkStart w:id="25" w:name="_Toc404960783"/>
      <w:r w:rsidRPr="00C0292D">
        <w:rPr>
          <w:rFonts w:cs="Arial Unicode MS"/>
        </w:rPr>
        <w:t>1.</w:t>
      </w:r>
      <w:r w:rsidR="00523F4D" w:rsidRPr="00C0292D">
        <w:rPr>
          <w:rFonts w:cs="Arial Unicode MS"/>
        </w:rPr>
        <w:t>1.</w:t>
      </w:r>
      <w:r w:rsidRPr="00C0292D">
        <w:rPr>
          <w:rFonts w:cs="Arial Unicode MS"/>
        </w:rPr>
        <w:t xml:space="preserve">4 </w:t>
      </w:r>
      <w:r w:rsidR="009856C5" w:rsidRPr="00C0292D">
        <w:rPr>
          <w:rFonts w:cs="Arial Unicode MS"/>
        </w:rPr>
        <w:t>Medicinal applications of arsenic</w:t>
      </w:r>
      <w:bookmarkEnd w:id="24"/>
      <w:bookmarkEnd w:id="25"/>
    </w:p>
    <w:p w14:paraId="62358CF3" w14:textId="77777777" w:rsidR="009856C5" w:rsidRPr="00C0292D" w:rsidRDefault="009856C5" w:rsidP="00C0292D">
      <w:pPr>
        <w:pStyle w:val="McGillBodyText"/>
        <w:jc w:val="both"/>
        <w:rPr>
          <w:rFonts w:cs="Arial Unicode MS"/>
        </w:rPr>
      </w:pPr>
      <w:r w:rsidRPr="00C0292D">
        <w:rPr>
          <w:rFonts w:cs="Arial Unicode MS"/>
        </w:rPr>
        <w:tab/>
      </w:r>
      <w:r w:rsidR="009E76C1">
        <w:rPr>
          <w:rFonts w:cs="Arial Unicode MS"/>
        </w:rPr>
        <w:t>In 1910 Paul</w:t>
      </w:r>
      <w:r w:rsidRPr="00C0292D">
        <w:rPr>
          <w:rFonts w:cs="Arial Unicode MS"/>
        </w:rPr>
        <w:t xml:space="preserve"> Ehrlich</w:t>
      </w:r>
      <w:r w:rsidR="009E76C1">
        <w:rPr>
          <w:rFonts w:cs="Arial Unicode MS"/>
        </w:rPr>
        <w:t xml:space="preserve"> proposed</w:t>
      </w:r>
      <w:hyperlink w:anchor="_ENREF_1_16" w:tooltip="Hughes, 2002 #12" w:history="1">
        <w:r w:rsidR="005F06AB">
          <w:rPr>
            <w:rFonts w:cs="Arial Unicode MS"/>
          </w:rPr>
          <w:fldChar w:fldCharType="begin"/>
        </w:r>
        <w:r w:rsidR="005F06AB">
          <w:rPr>
            <w:rFonts w:cs="Arial Unicode MS"/>
          </w:rPr>
          <w:instrText xml:space="preserve"> ADDIN EN.CITE &lt;EndNote&gt;&lt;Cite&gt;&lt;Author&gt;Hughes&lt;/Author&gt;&lt;Year&gt;2002&lt;/Year&gt;&lt;RecNum&gt;12&lt;/RecNum&gt;&lt;DisplayText&gt;&lt;style face="superscript"&gt;16&lt;/style&gt;&lt;/DisplayText&gt;&lt;record&gt;&lt;rec-number&gt;12&lt;/rec-number&gt;&lt;foreign-keys&gt;&lt;key app="EN" db-id="925ewvdr4stppxextfzpv0x4edx2rrttpr5r" timestamp="1355263790"&gt;12&lt;/key&gt;&lt;/foreign-keys&gt;&lt;ref-type name="Journal Article"&gt;17&lt;/ref-type&gt;&lt;contributors&gt;&lt;authors&gt;&lt;author&gt;Hughes, Michael F&lt;/author&gt;&lt;/authors&gt;&lt;/contributors&gt;&lt;titles&gt;&lt;title&gt;Arsenic toxicity and potential mechanisms of action.&lt;/title&gt;&lt;secondary-title&gt;Toxicology letters&lt;/secondary-title&gt;&lt;/titles&gt;&lt;periodical&gt;&lt;full-title&gt;Toxicology Letters&lt;/full-title&gt;&lt;abbr-1&gt;Toxicol. Lett.&lt;/abbr-1&gt;&lt;abbr-2&gt;Toxicol Lett&lt;/abbr-2&gt;&lt;/periodical&gt;&lt;pages&gt;1-16&lt;/pages&gt;&lt;volume&gt;133&lt;/volume&gt;&lt;keywords&gt;&lt;keyword&gt;Animals&lt;/keyword&gt;&lt;keyword&gt;Arsenic&lt;/keyword&gt;&lt;keyword&gt;Arsenic: metabolism&lt;/keyword&gt;&lt;keyword&gt;Arsenic: toxicity&lt;/keyword&gt;&lt;keyword&gt;Arsenicals&lt;/keyword&gt;&lt;keyword&gt;Arsenicals: metabolism&lt;/keyword&gt;&lt;keyword&gt;Carcinogens&lt;/keyword&gt;&lt;keyword&gt;Carcinogens: toxicity&lt;/keyword&gt;&lt;keyword&gt;Humans&lt;/keyword&gt;&lt;keyword&gt;Lethal Dose 50&lt;/keyword&gt;&lt;keyword&gt;Mutagens&lt;/keyword&gt;&lt;keyword&gt;Mutagens: toxicity&lt;/keyword&gt;&lt;/keywords&gt;&lt;dates&gt;&lt;year&gt;2002&lt;/year&gt;&lt;/dates&gt;&lt;accession-num&gt;12076506&lt;/accession-num&gt;&lt;urls&gt;&lt;/urls&gt;&lt;/record&gt;&lt;/Cite&gt;&lt;/EndNote&gt;</w:instrText>
        </w:r>
        <w:r w:rsidR="005F06AB">
          <w:rPr>
            <w:rFonts w:cs="Arial Unicode MS"/>
          </w:rPr>
          <w:fldChar w:fldCharType="separate"/>
        </w:r>
        <w:r w:rsidR="005F06AB" w:rsidRPr="00243B98">
          <w:rPr>
            <w:rFonts w:cs="Arial Unicode MS"/>
            <w:noProof/>
            <w:vertAlign w:val="superscript"/>
          </w:rPr>
          <w:t>16</w:t>
        </w:r>
        <w:r w:rsidR="005F06AB">
          <w:rPr>
            <w:rFonts w:cs="Arial Unicode MS"/>
          </w:rPr>
          <w:fldChar w:fldCharType="end"/>
        </w:r>
      </w:hyperlink>
      <w:r w:rsidRPr="00C0292D">
        <w:rPr>
          <w:rFonts w:cs="Arial Unicode MS"/>
        </w:rPr>
        <w:t xml:space="preserve"> that arsenic based drugs would get converted to “</w:t>
      </w:r>
      <w:proofErr w:type="spellStart"/>
      <w:r w:rsidRPr="00C0292D">
        <w:rPr>
          <w:rFonts w:cs="Arial Unicode MS"/>
        </w:rPr>
        <w:t>RAsO</w:t>
      </w:r>
      <w:proofErr w:type="spellEnd"/>
      <w:r w:rsidRPr="00C0292D">
        <w:rPr>
          <w:rFonts w:cs="Arial Unicode MS"/>
        </w:rPr>
        <w:t xml:space="preserve">” and would interact with </w:t>
      </w:r>
      <w:proofErr w:type="spellStart"/>
      <w:r w:rsidRPr="00C0292D">
        <w:rPr>
          <w:rFonts w:cs="Arial Unicode MS"/>
        </w:rPr>
        <w:t>metallothionein</w:t>
      </w:r>
      <w:proofErr w:type="spellEnd"/>
      <w:r w:rsidRPr="00C0292D">
        <w:rPr>
          <w:rFonts w:cs="Arial Unicode MS"/>
        </w:rPr>
        <w:t xml:space="preserve">. The exact mechanism of interaction is not known as little direct evidence was found to support this theory. The underlying pattern is that many enzymes are inhibited by arsenic, especially those containing </w:t>
      </w:r>
      <w:proofErr w:type="spellStart"/>
      <w:r w:rsidRPr="00C0292D">
        <w:rPr>
          <w:rFonts w:cs="Arial Unicode MS"/>
        </w:rPr>
        <w:t>thiol</w:t>
      </w:r>
      <w:proofErr w:type="spellEnd"/>
      <w:r w:rsidRPr="00C0292D">
        <w:rPr>
          <w:rFonts w:cs="Arial Unicode MS"/>
        </w:rPr>
        <w:t xml:space="preserve"> (SH) groups. </w:t>
      </w:r>
    </w:p>
    <w:p w14:paraId="3B6D1E8B" w14:textId="77777777" w:rsidR="002126BF" w:rsidRPr="00C0292D" w:rsidRDefault="00FE6857" w:rsidP="00C0292D">
      <w:pPr>
        <w:pStyle w:val="McGillBodyText"/>
        <w:ind w:firstLine="720"/>
        <w:jc w:val="both"/>
        <w:rPr>
          <w:rFonts w:cs="Arial Unicode MS"/>
        </w:rPr>
      </w:pPr>
      <w:r w:rsidRPr="00C0292D">
        <w:rPr>
          <w:rFonts w:cs="Arial Unicode MS"/>
        </w:rPr>
        <w:t>More recently a</w:t>
      </w:r>
      <w:r w:rsidR="009856C5" w:rsidRPr="00C0292D">
        <w:rPr>
          <w:rFonts w:cs="Arial Unicode MS"/>
        </w:rPr>
        <w:t>rsenic trioxide (As</w:t>
      </w:r>
      <w:r w:rsidR="009856C5" w:rsidRPr="00C0292D">
        <w:rPr>
          <w:rFonts w:cs="Arial Unicode MS"/>
          <w:vertAlign w:val="subscript"/>
        </w:rPr>
        <w:t>2</w:t>
      </w:r>
      <w:r w:rsidR="009856C5" w:rsidRPr="00C0292D">
        <w:rPr>
          <w:rFonts w:cs="Arial Unicode MS"/>
        </w:rPr>
        <w:t>O</w:t>
      </w:r>
      <w:r w:rsidR="009856C5" w:rsidRPr="00C0292D">
        <w:rPr>
          <w:rFonts w:cs="Arial Unicode MS"/>
          <w:vertAlign w:val="subscript"/>
        </w:rPr>
        <w:t>3</w:t>
      </w:r>
      <w:r w:rsidR="009856C5" w:rsidRPr="00C0292D">
        <w:rPr>
          <w:rFonts w:cs="Arial Unicode MS"/>
        </w:rPr>
        <w:t xml:space="preserve">) </w:t>
      </w:r>
      <w:r w:rsidRPr="00C0292D">
        <w:rPr>
          <w:rFonts w:cs="Arial Unicode MS"/>
        </w:rPr>
        <w:t>was discovered to be effective against the cancer Acute</w:t>
      </w:r>
      <w:r w:rsidR="009856C5" w:rsidRPr="00C0292D">
        <w:rPr>
          <w:rFonts w:cs="Arial Unicode MS"/>
        </w:rPr>
        <w:t xml:space="preserve"> </w:t>
      </w:r>
      <w:proofErr w:type="spellStart"/>
      <w:r w:rsidRPr="00C0292D">
        <w:rPr>
          <w:rFonts w:cs="Arial Unicode MS"/>
        </w:rPr>
        <w:t>P</w:t>
      </w:r>
      <w:r w:rsidR="009856C5" w:rsidRPr="00C0292D">
        <w:rPr>
          <w:rFonts w:cs="Arial Unicode MS"/>
        </w:rPr>
        <w:t>romeylocytic</w:t>
      </w:r>
      <w:proofErr w:type="spellEnd"/>
      <w:r w:rsidR="009856C5" w:rsidRPr="00C0292D">
        <w:rPr>
          <w:rFonts w:cs="Arial Unicode MS"/>
        </w:rPr>
        <w:t xml:space="preserve"> </w:t>
      </w:r>
      <w:proofErr w:type="spellStart"/>
      <w:r w:rsidRPr="00C0292D">
        <w:rPr>
          <w:rFonts w:cs="Arial Unicode MS"/>
        </w:rPr>
        <w:t>L</w:t>
      </w:r>
      <w:r w:rsidR="009856C5" w:rsidRPr="00C0292D">
        <w:rPr>
          <w:rFonts w:cs="Arial Unicode MS"/>
        </w:rPr>
        <w:t>eumkemia</w:t>
      </w:r>
      <w:proofErr w:type="spellEnd"/>
      <w:r w:rsidR="00E43E71" w:rsidRPr="00C0292D">
        <w:rPr>
          <w:rFonts w:cs="Arial Unicode MS"/>
        </w:rPr>
        <w:t xml:space="preserve"> (APL)</w:t>
      </w:r>
      <w:r w:rsidR="009856C5" w:rsidRPr="00C0292D">
        <w:rPr>
          <w:rFonts w:cs="Arial Unicode MS"/>
        </w:rPr>
        <w:t xml:space="preserve">. </w:t>
      </w:r>
      <w:r w:rsidR="004A3B5F" w:rsidRPr="00C0292D">
        <w:rPr>
          <w:rFonts w:cs="Arial Unicode MS"/>
        </w:rPr>
        <w:t>APL</w:t>
      </w:r>
      <w:r w:rsidR="00FB2AE1" w:rsidRPr="00C0292D">
        <w:rPr>
          <w:rFonts w:cs="Arial Unicode MS"/>
        </w:rPr>
        <w:t xml:space="preserve"> </w:t>
      </w:r>
      <w:r w:rsidR="009856C5" w:rsidRPr="00C0292D">
        <w:rPr>
          <w:rFonts w:cs="Arial Unicode MS"/>
        </w:rPr>
        <w:t xml:space="preserve">is a rare form of myeloid leukemia that </w:t>
      </w:r>
      <w:r w:rsidR="006F5244" w:rsidRPr="00C0292D">
        <w:rPr>
          <w:rFonts w:cs="Arial Unicode MS"/>
        </w:rPr>
        <w:t>a</w:t>
      </w:r>
      <w:r w:rsidR="009856C5" w:rsidRPr="00C0292D">
        <w:rPr>
          <w:rFonts w:cs="Arial Unicode MS"/>
        </w:rPr>
        <w:t xml:space="preserve">ffects an estimated 1500 new patients each year. The discovery of the drug initially came from traditional Chinese </w:t>
      </w:r>
      <w:r w:rsidR="006F5244" w:rsidRPr="00C0292D">
        <w:rPr>
          <w:rFonts w:cs="Arial Unicode MS"/>
        </w:rPr>
        <w:t xml:space="preserve">therapy </w:t>
      </w:r>
      <w:r w:rsidR="00793DFC" w:rsidRPr="00C0292D">
        <w:rPr>
          <w:rFonts w:cs="Arial Unicode MS"/>
        </w:rPr>
        <w:t>followed by m</w:t>
      </w:r>
      <w:r w:rsidR="009856C5" w:rsidRPr="00C0292D">
        <w:rPr>
          <w:rFonts w:cs="Arial Unicode MS"/>
        </w:rPr>
        <w:t xml:space="preserve">ajor </w:t>
      </w:r>
      <w:r w:rsidR="00793DFC" w:rsidRPr="00C0292D">
        <w:rPr>
          <w:rFonts w:cs="Arial Unicode MS"/>
        </w:rPr>
        <w:t xml:space="preserve">research </w:t>
      </w:r>
      <w:r w:rsidR="00107BF4" w:rsidRPr="00C0292D">
        <w:rPr>
          <w:rFonts w:cs="Arial Unicode MS"/>
        </w:rPr>
        <w:t>developments</w:t>
      </w:r>
      <w:r w:rsidR="00793DFC" w:rsidRPr="00C0292D">
        <w:rPr>
          <w:rFonts w:cs="Arial Unicode MS"/>
        </w:rPr>
        <w:t xml:space="preserve"> in the US, leading to </w:t>
      </w:r>
      <w:r w:rsidR="009856C5" w:rsidRPr="00C0292D">
        <w:rPr>
          <w:rFonts w:cs="Arial Unicode MS"/>
        </w:rPr>
        <w:t xml:space="preserve">FDA approval in 2000 under </w:t>
      </w:r>
      <w:proofErr w:type="spellStart"/>
      <w:r w:rsidR="009856C5" w:rsidRPr="00C0292D">
        <w:rPr>
          <w:rFonts w:cs="Arial Unicode MS"/>
        </w:rPr>
        <w:t>tradename</w:t>
      </w:r>
      <w:proofErr w:type="spellEnd"/>
      <w:r w:rsidR="009856C5" w:rsidRPr="00C0292D">
        <w:rPr>
          <w:rFonts w:cs="Arial Unicode MS"/>
        </w:rPr>
        <w:t xml:space="preserve"> of </w:t>
      </w:r>
      <w:proofErr w:type="spellStart"/>
      <w:r w:rsidR="009856C5" w:rsidRPr="00C0292D">
        <w:rPr>
          <w:rFonts w:cs="Arial Unicode MS"/>
        </w:rPr>
        <w:t>Trisenox</w:t>
      </w:r>
      <w:proofErr w:type="spellEnd"/>
      <w:r w:rsidR="009856C5" w:rsidRPr="00C0292D">
        <w:rPr>
          <w:rFonts w:cs="Arial Unicode MS"/>
        </w:rPr>
        <w:t xml:space="preserve">. In the clinical trial for </w:t>
      </w:r>
      <w:proofErr w:type="spellStart"/>
      <w:r w:rsidR="009856C5" w:rsidRPr="00C0292D">
        <w:rPr>
          <w:rFonts w:cs="Arial Unicode MS"/>
        </w:rPr>
        <w:t>Trisenox</w:t>
      </w:r>
      <w:proofErr w:type="spellEnd"/>
      <w:r w:rsidR="009856C5" w:rsidRPr="00C0292D">
        <w:rPr>
          <w:rFonts w:cs="Arial Unicode MS"/>
        </w:rPr>
        <w:t xml:space="preserve">, it was reported that 77% of the 582 patients treated were alive after 3 years, compared with just 50% for non-arsenic treatment. </w:t>
      </w:r>
      <w:r w:rsidR="002126BF" w:rsidRPr="00C0292D">
        <w:rPr>
          <w:rFonts w:cs="Arial Unicode MS"/>
        </w:rPr>
        <w:t xml:space="preserve">More recently, </w:t>
      </w:r>
      <w:proofErr w:type="spellStart"/>
      <w:r w:rsidR="002126BF" w:rsidRPr="00C0292D">
        <w:rPr>
          <w:rFonts w:cs="Arial Unicode MS"/>
        </w:rPr>
        <w:t>Ziopharm</w:t>
      </w:r>
      <w:proofErr w:type="spellEnd"/>
      <w:r w:rsidR="002126BF" w:rsidRPr="00C0292D">
        <w:rPr>
          <w:rFonts w:cs="Arial Unicode MS"/>
        </w:rPr>
        <w:t xml:space="preserve"> oncology has developed </w:t>
      </w:r>
      <w:proofErr w:type="spellStart"/>
      <w:r w:rsidR="002126BF" w:rsidRPr="00C0292D">
        <w:rPr>
          <w:rFonts w:cs="Arial Unicode MS"/>
        </w:rPr>
        <w:t>Darinaparsin</w:t>
      </w:r>
      <w:proofErr w:type="spellEnd"/>
      <w:r w:rsidR="002126BF" w:rsidRPr="00C0292D">
        <w:rPr>
          <w:rFonts w:cs="Arial Unicode MS"/>
        </w:rPr>
        <w:t xml:space="preserve">, an oxidation state III </w:t>
      </w:r>
      <w:proofErr w:type="spellStart"/>
      <w:r w:rsidR="002126BF" w:rsidRPr="00C0292D">
        <w:rPr>
          <w:rFonts w:cs="Arial Unicode MS"/>
        </w:rPr>
        <w:t>organoarsenical</w:t>
      </w:r>
      <w:proofErr w:type="spellEnd"/>
      <w:r w:rsidR="002126BF" w:rsidRPr="00C0292D">
        <w:rPr>
          <w:rFonts w:cs="Arial Unicode MS"/>
        </w:rPr>
        <w:t xml:space="preserve"> bound to glutathione for the treatment of APL. </w:t>
      </w:r>
    </w:p>
    <w:p w14:paraId="64399349" w14:textId="77777777" w:rsidR="002126BF" w:rsidRPr="00C0292D" w:rsidRDefault="002126BF" w:rsidP="00C0292D">
      <w:pPr>
        <w:pStyle w:val="McGillBodyText"/>
        <w:ind w:firstLine="720"/>
        <w:jc w:val="both"/>
        <w:rPr>
          <w:rFonts w:cs="Arial Unicode MS"/>
        </w:rPr>
      </w:pPr>
    </w:p>
    <w:p w14:paraId="0FD43ABA" w14:textId="77777777" w:rsidR="002126BF" w:rsidRPr="00C0292D" w:rsidRDefault="002126BF" w:rsidP="00C0292D">
      <w:pPr>
        <w:pStyle w:val="McGillBodyText"/>
        <w:ind w:firstLine="720"/>
        <w:jc w:val="both"/>
        <w:rPr>
          <w:rFonts w:cs="Arial Unicode MS"/>
        </w:rPr>
      </w:pPr>
      <w:r w:rsidRPr="00C0292D">
        <w:rPr>
          <w:rFonts w:cs="Arial Unicode MS"/>
        </w:rPr>
        <w:object w:dxaOrig="6749" w:dyaOrig="3019" w14:anchorId="4236FCAE">
          <v:shape id="_x0000_i1027" type="#_x0000_t75" style="width:337.5pt;height:150.75pt" o:ole="">
            <v:imagedata r:id="rId14" o:title=""/>
          </v:shape>
          <o:OLEObject Type="Embed" ProgID="ChemDraw.Document.6.0" ShapeID="_x0000_i1027" DrawAspect="Content" ObjectID="_1488023766" r:id="rId15"/>
        </w:object>
      </w:r>
    </w:p>
    <w:p w14:paraId="5BDDB7ED" w14:textId="77777777" w:rsidR="002126BF" w:rsidRPr="00C0292D" w:rsidRDefault="00BC0002" w:rsidP="00C0292D">
      <w:pPr>
        <w:pStyle w:val="McGillFigureCaption"/>
        <w:jc w:val="center"/>
        <w:rPr>
          <w:rStyle w:val="McGillBoldMcGillSVisualEmphasis"/>
          <w:rFonts w:cs="Arial Unicode MS"/>
        </w:rPr>
      </w:pPr>
      <w:bookmarkStart w:id="26" w:name="_Toc404960718"/>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5</w:t>
      </w:r>
      <w:r w:rsidRPr="00C0292D">
        <w:rPr>
          <w:rStyle w:val="McGillBoldMcGillSVisualEmphasis"/>
          <w:rFonts w:cs="Arial Unicode MS"/>
        </w:rPr>
        <w:fldChar w:fldCharType="end"/>
      </w:r>
      <w:r w:rsidRPr="00C0292D">
        <w:rPr>
          <w:rStyle w:val="McGillBoldMcGillSVisualEmphasis"/>
          <w:rFonts w:cs="Arial Unicode MS"/>
        </w:rPr>
        <w:t xml:space="preserve">: </w:t>
      </w:r>
      <w:r w:rsidR="0060489F" w:rsidRPr="00C0292D">
        <w:rPr>
          <w:rStyle w:val="McGillBoldMcGillSVisualEmphasis"/>
          <w:rFonts w:cs="Arial Unicode MS"/>
        </w:rPr>
        <w:t xml:space="preserve">Structure of </w:t>
      </w:r>
      <w:proofErr w:type="spellStart"/>
      <w:r w:rsidR="0060489F" w:rsidRPr="00C0292D">
        <w:rPr>
          <w:rStyle w:val="McGillBoldMcGillSVisualEmphasis"/>
          <w:rFonts w:cs="Arial Unicode MS"/>
        </w:rPr>
        <w:t>Darinparsin</w:t>
      </w:r>
      <w:bookmarkEnd w:id="26"/>
      <w:proofErr w:type="spellEnd"/>
    </w:p>
    <w:p w14:paraId="63E5EE70" w14:textId="77777777" w:rsidR="002126BF" w:rsidRPr="00C0292D" w:rsidRDefault="002126BF" w:rsidP="00C0292D">
      <w:pPr>
        <w:pStyle w:val="McGillBodyText"/>
        <w:ind w:firstLine="720"/>
        <w:jc w:val="both"/>
        <w:rPr>
          <w:rFonts w:cs="Arial Unicode MS"/>
        </w:rPr>
      </w:pPr>
      <w:r w:rsidRPr="00C0292D">
        <w:rPr>
          <w:rFonts w:cs="Arial Unicode MS"/>
        </w:rPr>
        <w:t>Currently t</w:t>
      </w:r>
      <w:r w:rsidR="007F4D28" w:rsidRPr="00C0292D">
        <w:rPr>
          <w:rFonts w:cs="Arial Unicode MS"/>
        </w:rPr>
        <w:t xml:space="preserve">he drug is in Phase III trials and has been shown to be more </w:t>
      </w:r>
      <w:r w:rsidR="00586691" w:rsidRPr="00C0292D">
        <w:rPr>
          <w:rFonts w:cs="Arial Unicode MS"/>
        </w:rPr>
        <w:t>effective</w:t>
      </w:r>
      <w:r w:rsidR="007F4D28" w:rsidRPr="00C0292D">
        <w:rPr>
          <w:rFonts w:cs="Arial Unicode MS"/>
        </w:rPr>
        <w:t xml:space="preserve"> that arsenic trioxide with reduced side effects. </w:t>
      </w:r>
      <w:r w:rsidR="00621A89" w:rsidRPr="00C0292D">
        <w:rPr>
          <w:rFonts w:cs="Arial Unicode MS"/>
        </w:rPr>
        <w:t xml:space="preserve">This is an interesting drug because it is </w:t>
      </w:r>
      <w:r w:rsidR="0021009A">
        <w:rPr>
          <w:rFonts w:cs="Arial Unicode MS"/>
        </w:rPr>
        <w:t xml:space="preserve">a </w:t>
      </w:r>
      <w:r w:rsidR="00621A89" w:rsidRPr="00C0292D">
        <w:rPr>
          <w:rFonts w:cs="Arial Unicode MS"/>
        </w:rPr>
        <w:t xml:space="preserve">possible metabolite of arsenic trioxide (see section 1.1.1, the metabolism of arsenic) as </w:t>
      </w:r>
      <w:r w:rsidR="007F3C76" w:rsidRPr="00C0292D">
        <w:rPr>
          <w:rFonts w:cs="Arial Unicode MS"/>
        </w:rPr>
        <w:t>Me</w:t>
      </w:r>
      <w:r w:rsidR="007F3C76" w:rsidRPr="00C0292D">
        <w:rPr>
          <w:rFonts w:cs="Arial Unicode MS"/>
          <w:vertAlign w:val="subscript"/>
        </w:rPr>
        <w:t>2</w:t>
      </w:r>
      <w:r w:rsidR="007F3C76" w:rsidRPr="00C0292D">
        <w:rPr>
          <w:rFonts w:cs="Arial Unicode MS"/>
        </w:rPr>
        <w:t>AsOH</w:t>
      </w:r>
      <w:r w:rsidR="00621A89" w:rsidRPr="00C0292D">
        <w:rPr>
          <w:rFonts w:cs="Arial Unicode MS"/>
        </w:rPr>
        <w:t xml:space="preserve"> forms an equilibrium with GSH to form</w:t>
      </w:r>
      <w:r w:rsidR="004618C2" w:rsidRPr="00C0292D">
        <w:rPr>
          <w:rFonts w:cs="Arial Unicode MS"/>
        </w:rPr>
        <w:t xml:space="preserve"> </w:t>
      </w:r>
      <w:proofErr w:type="spellStart"/>
      <w:r w:rsidR="004618C2" w:rsidRPr="00C0292D">
        <w:rPr>
          <w:rFonts w:cs="Arial Unicode MS"/>
        </w:rPr>
        <w:t>Darinparsin</w:t>
      </w:r>
      <w:proofErr w:type="spellEnd"/>
      <w:r w:rsidR="004618C2" w:rsidRPr="00C0292D">
        <w:rPr>
          <w:rFonts w:cs="Arial Unicode MS"/>
        </w:rPr>
        <w:t xml:space="preserve"> in solution. </w:t>
      </w:r>
      <w:r w:rsidR="00203D33" w:rsidRPr="00C0292D">
        <w:rPr>
          <w:rFonts w:cs="Arial Unicode MS"/>
        </w:rPr>
        <w:t xml:space="preserve">In addition there are two </w:t>
      </w:r>
      <w:proofErr w:type="spellStart"/>
      <w:r w:rsidR="00203D33" w:rsidRPr="00C0292D">
        <w:rPr>
          <w:rFonts w:cs="Arial Unicode MS"/>
        </w:rPr>
        <w:t>methyls</w:t>
      </w:r>
      <w:proofErr w:type="spellEnd"/>
      <w:r w:rsidR="00203D33" w:rsidRPr="00C0292D">
        <w:rPr>
          <w:rFonts w:cs="Arial Unicode MS"/>
        </w:rPr>
        <w:t xml:space="preserve"> bound to the arsenic already, preventing it from forming more than 1 bond to </w:t>
      </w:r>
      <w:proofErr w:type="spellStart"/>
      <w:r w:rsidR="00203D33" w:rsidRPr="00C0292D">
        <w:rPr>
          <w:rFonts w:cs="Arial Unicode MS"/>
        </w:rPr>
        <w:t>thiols</w:t>
      </w:r>
      <w:proofErr w:type="spellEnd"/>
      <w:r w:rsidR="006F5244" w:rsidRPr="00C0292D">
        <w:rPr>
          <w:rFonts w:cs="Arial Unicode MS"/>
        </w:rPr>
        <w:t xml:space="preserve"> in the </w:t>
      </w:r>
      <w:proofErr w:type="gramStart"/>
      <w:r w:rsidR="006F5244" w:rsidRPr="00C0292D">
        <w:rPr>
          <w:rFonts w:cs="Arial Unicode MS"/>
        </w:rPr>
        <w:t>As(</w:t>
      </w:r>
      <w:proofErr w:type="gramEnd"/>
      <w:r w:rsidR="006F5244" w:rsidRPr="00C0292D">
        <w:rPr>
          <w:rFonts w:cs="Arial Unicode MS"/>
        </w:rPr>
        <w:t>III) ground state</w:t>
      </w:r>
      <w:r w:rsidR="00203D33" w:rsidRPr="00C0292D">
        <w:rPr>
          <w:rFonts w:cs="Arial Unicode MS"/>
        </w:rPr>
        <w:t xml:space="preserve">. </w:t>
      </w:r>
      <w:r w:rsidR="00621A89" w:rsidRPr="00C0292D">
        <w:rPr>
          <w:rFonts w:cs="Arial Unicode MS"/>
        </w:rPr>
        <w:t xml:space="preserve"> </w:t>
      </w:r>
    </w:p>
    <w:p w14:paraId="06F93BBF" w14:textId="561DF6B0" w:rsidR="009856C5" w:rsidRPr="00C0292D" w:rsidRDefault="009856C5" w:rsidP="00C0292D">
      <w:pPr>
        <w:pStyle w:val="McGillBodyText"/>
        <w:ind w:firstLine="720"/>
        <w:jc w:val="both"/>
        <w:rPr>
          <w:rFonts w:cs="Arial Unicode MS"/>
        </w:rPr>
      </w:pPr>
      <w:r w:rsidRPr="00C0292D">
        <w:rPr>
          <w:rFonts w:cs="Arial Unicode MS"/>
        </w:rPr>
        <w:t>The mechanism for arsenic</w:t>
      </w:r>
      <w:r w:rsidR="006F5244" w:rsidRPr="00C0292D">
        <w:rPr>
          <w:rFonts w:cs="Arial Unicode MS"/>
        </w:rPr>
        <w:t>’s activity</w:t>
      </w:r>
      <w:r w:rsidRPr="00C0292D">
        <w:rPr>
          <w:rFonts w:cs="Arial Unicode MS"/>
        </w:rPr>
        <w:t xml:space="preserve"> in the treatment of APL is not fully understood. Luckily APL is a well-studied cancer and work has been done on the </w:t>
      </w:r>
      <w:proofErr w:type="spellStart"/>
      <w:r w:rsidRPr="00C0292D">
        <w:rPr>
          <w:rFonts w:cs="Arial Unicode MS"/>
        </w:rPr>
        <w:t>oncoprotein</w:t>
      </w:r>
      <w:proofErr w:type="spellEnd"/>
      <w:r w:rsidRPr="00C0292D">
        <w:rPr>
          <w:rFonts w:cs="Arial Unicode MS"/>
        </w:rPr>
        <w:t xml:space="preserve"> PML-RAR</w:t>
      </w:r>
      <w:r w:rsidRPr="00C0292D">
        <w:rPr>
          <w:rFonts w:cs="Arial Unicode MS" w:hint="eastAsia"/>
        </w:rPr>
        <w:t>α</w:t>
      </w:r>
      <w:r w:rsidRPr="00C0292D">
        <w:rPr>
          <w:rFonts w:cs="Arial Unicode MS"/>
        </w:rPr>
        <w:t>. PML-RAR</w:t>
      </w:r>
      <w:r w:rsidRPr="00C0292D">
        <w:rPr>
          <w:rFonts w:cs="Arial Unicode MS" w:hint="eastAsia"/>
        </w:rPr>
        <w:t xml:space="preserve">α </w:t>
      </w:r>
      <w:r w:rsidRPr="00C0292D">
        <w:rPr>
          <w:rFonts w:cs="Arial Unicode MS"/>
        </w:rPr>
        <w:t xml:space="preserve">a fusion protein that of </w:t>
      </w:r>
      <w:proofErr w:type="spellStart"/>
      <w:r w:rsidRPr="00C0292D">
        <w:rPr>
          <w:rFonts w:cs="Arial Unicode MS"/>
        </w:rPr>
        <w:t>Promyelocytic</w:t>
      </w:r>
      <w:proofErr w:type="spellEnd"/>
      <w:r w:rsidRPr="00C0292D">
        <w:rPr>
          <w:rFonts w:cs="Arial Unicode MS"/>
        </w:rPr>
        <w:t xml:space="preserve"> </w:t>
      </w:r>
      <w:r w:rsidR="00C07F2E" w:rsidRPr="00C0292D">
        <w:rPr>
          <w:rFonts w:cs="Arial Unicode MS"/>
        </w:rPr>
        <w:t>L</w:t>
      </w:r>
      <w:r w:rsidRPr="00C0292D">
        <w:rPr>
          <w:rFonts w:cs="Arial Unicode MS"/>
        </w:rPr>
        <w:t>eukemia protein PML, and retinoic acid receptor RAR</w:t>
      </w:r>
      <w:r w:rsidRPr="00C0292D">
        <w:rPr>
          <w:rFonts w:cs="Arial Unicode MS" w:hint="eastAsia"/>
        </w:rPr>
        <w:t>α.</w:t>
      </w:r>
      <w:r w:rsidRPr="00C0292D">
        <w:rPr>
          <w:rFonts w:cs="Arial Unicode MS"/>
        </w:rPr>
        <w:t xml:space="preserve"> Zhang et al</w:t>
      </w:r>
      <w:hyperlink w:anchor="_ENREF_1_17" w:tooltip="Zhang, 2010 #220" w:history="1">
        <w:r w:rsidR="005F06AB" w:rsidRPr="00C0292D">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243B98">
          <w:rPr>
            <w:rFonts w:cs="Arial Unicode MS"/>
            <w:noProof/>
            <w:vertAlign w:val="superscript"/>
          </w:rPr>
          <w:t>17</w:t>
        </w:r>
        <w:r w:rsidR="005F06AB" w:rsidRPr="00C0292D">
          <w:rPr>
            <w:rFonts w:cs="Arial Unicode MS"/>
          </w:rPr>
          <w:fldChar w:fldCharType="end"/>
        </w:r>
      </w:hyperlink>
      <w:r w:rsidRPr="00C0292D">
        <w:rPr>
          <w:rFonts w:cs="Arial Unicode MS"/>
        </w:rPr>
        <w:t xml:space="preserve"> proposed in 2010 that arsenic trioxide interacts directly </w:t>
      </w:r>
      <w:r w:rsidR="0021009A">
        <w:rPr>
          <w:rFonts w:cs="Arial Unicode MS"/>
        </w:rPr>
        <w:t xml:space="preserve">with </w:t>
      </w:r>
      <w:r w:rsidRPr="00C0292D">
        <w:rPr>
          <w:rFonts w:cs="Arial Unicode MS"/>
        </w:rPr>
        <w:t>the two zinc fingers in PML by replacing the zinc in the zinc finger</w:t>
      </w:r>
      <w:r w:rsidR="00AB5BEE">
        <w:rPr>
          <w:rFonts w:cs="Arial Unicode MS"/>
        </w:rPr>
        <w:t xml:space="preserve"> as shown in </w:t>
      </w:r>
      <w:r w:rsidR="00C129B5" w:rsidRPr="00C0292D">
        <w:rPr>
          <w:rFonts w:cs="Arial Unicode MS"/>
          <w:b/>
        </w:rPr>
        <w:t xml:space="preserve">Figure </w:t>
      </w:r>
      <w:r w:rsidR="00C129B5">
        <w:rPr>
          <w:rFonts w:cs="Arial Unicode MS"/>
          <w:b/>
          <w:noProof/>
        </w:rPr>
        <w:t>6</w:t>
      </w:r>
      <w:r w:rsidRPr="00C0292D">
        <w:rPr>
          <w:rFonts w:cs="Arial Unicode MS"/>
        </w:rPr>
        <w:t xml:space="preserve">. They showed using </w:t>
      </w:r>
      <w:r w:rsidRPr="00C0292D">
        <w:rPr>
          <w:rFonts w:cs="Arial Unicode MS"/>
        </w:rPr>
        <w:lastRenderedPageBreak/>
        <w:t>E</w:t>
      </w:r>
      <w:r w:rsidR="00F853DE">
        <w:rPr>
          <w:rFonts w:cs="Arial Unicode MS"/>
        </w:rPr>
        <w:t xml:space="preserve">xtended </w:t>
      </w:r>
      <w:r w:rsidRPr="00C0292D">
        <w:rPr>
          <w:rFonts w:cs="Arial Unicode MS"/>
        </w:rPr>
        <w:t>X</w:t>
      </w:r>
      <w:r w:rsidR="00F853DE">
        <w:rPr>
          <w:rFonts w:cs="Arial Unicode MS"/>
        </w:rPr>
        <w:t xml:space="preserve">-ray </w:t>
      </w:r>
      <w:r w:rsidR="00243B98">
        <w:rPr>
          <w:rFonts w:cs="Arial Unicode MS"/>
        </w:rPr>
        <w:t>Absorption</w:t>
      </w:r>
      <w:r w:rsidR="00F853DE">
        <w:rPr>
          <w:rFonts w:cs="Arial Unicode MS"/>
        </w:rPr>
        <w:t xml:space="preserve"> </w:t>
      </w:r>
      <w:r w:rsidR="00243B98">
        <w:rPr>
          <w:rFonts w:cs="Arial Unicode MS"/>
        </w:rPr>
        <w:t>F</w:t>
      </w:r>
      <w:r w:rsidR="00F853DE">
        <w:rPr>
          <w:rFonts w:cs="Arial Unicode MS"/>
        </w:rPr>
        <w:t xml:space="preserve">ine </w:t>
      </w:r>
      <w:r w:rsidR="00243B98">
        <w:rPr>
          <w:rFonts w:cs="Arial Unicode MS"/>
        </w:rPr>
        <w:t>S</w:t>
      </w:r>
      <w:r w:rsidR="00F853DE">
        <w:rPr>
          <w:rFonts w:cs="Arial Unicode MS"/>
        </w:rPr>
        <w:t>tructure (EXAFS)</w:t>
      </w:r>
      <w:r w:rsidRPr="00C0292D">
        <w:rPr>
          <w:rFonts w:cs="Arial Unicode MS"/>
        </w:rPr>
        <w:t xml:space="preserve"> that arsenic (III) can interact directly with the sulfurs on the cysteine in the zinc finger. </w:t>
      </w:r>
    </w:p>
    <w:p w14:paraId="2275C7EF" w14:textId="642F0033" w:rsidR="009856C5" w:rsidRPr="00C0292D" w:rsidRDefault="00C0332E" w:rsidP="00C0292D">
      <w:pPr>
        <w:pStyle w:val="McGillBodyText"/>
        <w:jc w:val="both"/>
        <w:rPr>
          <w:rFonts w:cs="Arial Unicode MS"/>
        </w:rPr>
      </w:pPr>
      <w:r w:rsidRPr="00B21E57">
        <w:rPr>
          <w:rFonts w:cs="Arial Unicode MS"/>
          <w:noProof/>
          <w:lang w:val="en-US"/>
        </w:rPr>
        <w:drawing>
          <wp:inline distT="0" distB="0" distL="0" distR="0" wp14:anchorId="52886F4F" wp14:editId="658CC358">
            <wp:extent cx="4819650" cy="25622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9650" cy="2562225"/>
                    </a:xfrm>
                    <a:prstGeom prst="rect">
                      <a:avLst/>
                    </a:prstGeom>
                    <a:noFill/>
                    <a:ln>
                      <a:noFill/>
                    </a:ln>
                  </pic:spPr>
                </pic:pic>
              </a:graphicData>
            </a:graphic>
          </wp:inline>
        </w:drawing>
      </w:r>
    </w:p>
    <w:p w14:paraId="1B83E27C" w14:textId="77777777" w:rsidR="009856C5" w:rsidRPr="00C0292D" w:rsidRDefault="00BC0002" w:rsidP="001C7986">
      <w:pPr>
        <w:pStyle w:val="McGillFigureCaption"/>
        <w:jc w:val="center"/>
        <w:rPr>
          <w:rFonts w:cs="Arial Unicode MS"/>
          <w:b/>
        </w:rPr>
      </w:pPr>
      <w:bookmarkStart w:id="27" w:name="_Ref403760703"/>
      <w:bookmarkStart w:id="28" w:name="_Toc404960719"/>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6</w:t>
      </w:r>
      <w:r w:rsidRPr="00C0292D">
        <w:rPr>
          <w:rFonts w:cs="Arial Unicode MS"/>
          <w:b/>
        </w:rPr>
        <w:fldChar w:fldCharType="end"/>
      </w:r>
      <w:bookmarkEnd w:id="27"/>
      <w:r w:rsidRPr="00C0292D">
        <w:rPr>
          <w:rFonts w:cs="Arial Unicode MS"/>
          <w:b/>
        </w:rPr>
        <w:t xml:space="preserve">: </w:t>
      </w:r>
      <w:r w:rsidR="00792B18">
        <w:rPr>
          <w:rFonts w:cs="Arial Unicode MS"/>
          <w:b/>
        </w:rPr>
        <w:t xml:space="preserve">Binding of zinc and arsenic to the PML-R-ZF1 and PML-R-ZF2 </w:t>
      </w:r>
      <w:r w:rsidR="008955E0" w:rsidRPr="00C0292D">
        <w:rPr>
          <w:rFonts w:cs="Arial Unicode MS"/>
          <w:b/>
        </w:rPr>
        <w:t xml:space="preserve">Purple: interaction of zinc Orange: Predicted </w:t>
      </w:r>
      <w:r w:rsidR="00792B18">
        <w:rPr>
          <w:rFonts w:cs="Arial Unicode MS"/>
          <w:b/>
        </w:rPr>
        <w:t>interaction of arsenic</w:t>
      </w:r>
      <w:r w:rsidR="00AB5BEE">
        <w:rPr>
          <w:rFonts w:cs="Arial Unicode MS"/>
          <w:b/>
        </w:rPr>
        <w:t>.</w:t>
      </w:r>
      <w:r w:rsidR="001C7986" w:rsidRPr="00AB5BEE">
        <w:rPr>
          <w:sz w:val="16"/>
          <w:szCs w:val="16"/>
        </w:rPr>
        <w:t xml:space="preserve"> </w:t>
      </w:r>
      <w:r w:rsidR="00AB5BEE">
        <w:rPr>
          <w:sz w:val="16"/>
          <w:szCs w:val="16"/>
        </w:rPr>
        <w:br/>
      </w:r>
      <w:r w:rsidR="001C7986" w:rsidRPr="00D17281">
        <w:t>(</w:t>
      </w:r>
      <w:r w:rsidR="00C41A0D" w:rsidRPr="00D17281">
        <w:t>Figure</w:t>
      </w:r>
      <w:r w:rsidR="00243B98">
        <w:t xml:space="preserve"> from </w:t>
      </w:r>
      <w:proofErr w:type="gramStart"/>
      <w:r w:rsidR="00243B98">
        <w:t xml:space="preserve">reference </w:t>
      </w:r>
      <w:proofErr w:type="gramEnd"/>
      <w:r w:rsidR="00415DBE">
        <w:fldChar w:fldCharType="begin"/>
      </w:r>
      <w:r w:rsidR="00415DBE">
        <w:instrText xml:space="preserve"> HYPERLINK \l "_ENREF_1_17" \o "Zhang, 2010 #220" </w:instrText>
      </w:r>
      <w:r w:rsidR="00415DBE">
        <w:fldChar w:fldCharType="separate"/>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 </w:instrText>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EN.CITE.DATA </w:instrText>
      </w:r>
      <w:r w:rsidR="005F06AB" w:rsidRPr="00243B98">
        <w:fldChar w:fldCharType="end"/>
      </w:r>
      <w:r w:rsidR="005F06AB" w:rsidRPr="00243B98">
        <w:fldChar w:fldCharType="separate"/>
      </w:r>
      <w:r w:rsidR="005F06AB" w:rsidRPr="00243B98">
        <w:rPr>
          <w:noProof/>
        </w:rPr>
        <w:t>17</w:t>
      </w:r>
      <w:r w:rsidR="005F06AB" w:rsidRPr="00243B98">
        <w:fldChar w:fldCharType="end"/>
      </w:r>
      <w:r w:rsidR="00415DBE">
        <w:fldChar w:fldCharType="end"/>
      </w:r>
      <w:r w:rsidR="001C7986" w:rsidRPr="00D17281">
        <w:t>)</w:t>
      </w:r>
      <w:bookmarkEnd w:id="28"/>
    </w:p>
    <w:p w14:paraId="2D946D8A" w14:textId="77777777" w:rsidR="009856C5" w:rsidRPr="00C0292D" w:rsidRDefault="009856C5" w:rsidP="00C0292D">
      <w:pPr>
        <w:pStyle w:val="McGillBodyText"/>
        <w:ind w:firstLine="720"/>
        <w:jc w:val="both"/>
        <w:rPr>
          <w:rFonts w:cs="Arial Unicode MS"/>
        </w:rPr>
      </w:pPr>
      <w:r w:rsidRPr="00C0292D">
        <w:rPr>
          <w:rFonts w:cs="Arial Unicode MS"/>
        </w:rPr>
        <w:t>They propose</w:t>
      </w:r>
      <w:r w:rsidR="00935ABA" w:rsidRPr="00C0292D">
        <w:rPr>
          <w:rFonts w:cs="Arial Unicode MS"/>
        </w:rPr>
        <w:t>d</w:t>
      </w:r>
      <w:r w:rsidRPr="00C0292D">
        <w:rPr>
          <w:rFonts w:cs="Arial Unicode MS"/>
        </w:rPr>
        <w:t xml:space="preserve"> that the coordination of the arsenic causes conformation change</w:t>
      </w:r>
      <w:r w:rsidR="006F5244" w:rsidRPr="00C0292D">
        <w:rPr>
          <w:rFonts w:cs="Arial Unicode MS"/>
        </w:rPr>
        <w:t>s</w:t>
      </w:r>
      <w:r w:rsidRPr="00C0292D">
        <w:rPr>
          <w:rFonts w:cs="Arial Unicode MS"/>
        </w:rPr>
        <w:t xml:space="preserve"> in the protein. Th</w:t>
      </w:r>
      <w:r w:rsidR="006F5244" w:rsidRPr="00C0292D">
        <w:rPr>
          <w:rFonts w:cs="Arial Unicode MS"/>
        </w:rPr>
        <w:t>ese</w:t>
      </w:r>
      <w:r w:rsidRPr="00C0292D">
        <w:rPr>
          <w:rFonts w:cs="Arial Unicode MS"/>
        </w:rPr>
        <w:t xml:space="preserve"> change</w:t>
      </w:r>
      <w:r w:rsidR="006F5244" w:rsidRPr="00C0292D">
        <w:rPr>
          <w:rFonts w:cs="Arial Unicode MS"/>
        </w:rPr>
        <w:t>s</w:t>
      </w:r>
      <w:r w:rsidRPr="00C0292D">
        <w:rPr>
          <w:rFonts w:cs="Arial Unicode MS"/>
        </w:rPr>
        <w:t xml:space="preserve"> would lead to aggregation of this protein and trigger </w:t>
      </w:r>
      <w:r w:rsidR="00F853DE">
        <w:rPr>
          <w:rFonts w:cs="Arial Unicode MS"/>
        </w:rPr>
        <w:t xml:space="preserve">a chain of events that lead to the </w:t>
      </w:r>
      <w:r w:rsidRPr="00C0292D">
        <w:rPr>
          <w:rFonts w:cs="Arial Unicode MS"/>
        </w:rPr>
        <w:t>eventual cell death. The exact mechanism in which the arsenic displaces the zinc is relatively unknown and not much additional work has been done on the arsenic interac</w:t>
      </w:r>
      <w:r w:rsidR="00935ABA" w:rsidRPr="00C0292D">
        <w:rPr>
          <w:rFonts w:cs="Arial Unicode MS"/>
        </w:rPr>
        <w:t>tion in the zinc finger domain.</w:t>
      </w:r>
      <w:r w:rsidR="0060489F" w:rsidRPr="00C0292D">
        <w:rPr>
          <w:rFonts w:cs="Arial Unicode MS"/>
        </w:rPr>
        <w:t xml:space="preserve"> </w:t>
      </w:r>
      <w:r w:rsidRPr="00C0292D">
        <w:rPr>
          <w:rFonts w:cs="Arial Unicode MS"/>
        </w:rPr>
        <w:t xml:space="preserve">In addition this proposal does not apply for </w:t>
      </w:r>
      <w:proofErr w:type="spellStart"/>
      <w:r w:rsidRPr="00C0292D">
        <w:rPr>
          <w:rFonts w:cs="Arial Unicode MS"/>
        </w:rPr>
        <w:t>dimethylated</w:t>
      </w:r>
      <w:proofErr w:type="spellEnd"/>
      <w:r w:rsidRPr="00C0292D">
        <w:rPr>
          <w:rFonts w:cs="Arial Unicode MS"/>
        </w:rPr>
        <w:t xml:space="preserve"> arsenic species such as </w:t>
      </w:r>
      <w:proofErr w:type="spellStart"/>
      <w:r w:rsidRPr="00C0292D">
        <w:rPr>
          <w:rFonts w:cs="Arial Unicode MS"/>
        </w:rPr>
        <w:t>Darinaparsin</w:t>
      </w:r>
      <w:proofErr w:type="spellEnd"/>
      <w:r w:rsidRPr="00C0292D">
        <w:rPr>
          <w:rFonts w:cs="Arial Unicode MS"/>
        </w:rPr>
        <w:t xml:space="preserve"> as the methyl groups take space in arsenic’s co-ordination sphere. </w:t>
      </w:r>
    </w:p>
    <w:p w14:paraId="323B0D57" w14:textId="77777777" w:rsidR="00EA7B2E" w:rsidRPr="00C0292D" w:rsidRDefault="00243B98" w:rsidP="00C0292D">
      <w:pPr>
        <w:pStyle w:val="McGillBodyText"/>
        <w:ind w:firstLine="720"/>
        <w:jc w:val="both"/>
        <w:rPr>
          <w:rFonts w:cs="Arial Unicode MS"/>
        </w:rPr>
      </w:pPr>
      <w:proofErr w:type="spellStart"/>
      <w:r>
        <w:rPr>
          <w:rFonts w:cs="Arial Unicode MS"/>
        </w:rPr>
        <w:lastRenderedPageBreak/>
        <w:t>Lemmand-Breitenbach</w:t>
      </w:r>
      <w:proofErr w:type="spellEnd"/>
      <w:r w:rsidR="00415DBE">
        <w:fldChar w:fldCharType="begin"/>
      </w:r>
      <w:r w:rsidR="00415DBE">
        <w:instrText xml:space="preserve"> HYPERLINK \l "_ENREF_1_18" \o "Lallemand-Breitenbach, 2012 #16" </w:instrText>
      </w:r>
      <w:r w:rsidR="00415DBE">
        <w:fldChar w:fldCharType="separate"/>
      </w:r>
      <w:r w:rsidR="005F06AB" w:rsidRPr="00C0292D">
        <w:rPr>
          <w:rFonts w:cs="Arial Unicode MS"/>
        </w:rPr>
        <w:fldChar w:fldCharType="begin"/>
      </w:r>
      <w:r w:rsidR="005F06AB">
        <w:rPr>
          <w:rFonts w:cs="Arial Unicode MS"/>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18</w:t>
      </w:r>
      <w:r w:rsidR="005F06AB" w:rsidRPr="00C0292D">
        <w:rPr>
          <w:rFonts w:cs="Arial Unicode MS"/>
        </w:rPr>
        <w:fldChar w:fldCharType="end"/>
      </w:r>
      <w:r w:rsidR="00415DBE">
        <w:rPr>
          <w:rFonts w:cs="Arial Unicode MS"/>
        </w:rPr>
        <w:fldChar w:fldCharType="end"/>
      </w:r>
      <w:r>
        <w:rPr>
          <w:rFonts w:cs="Arial Unicode MS"/>
        </w:rPr>
        <w:t xml:space="preserve"> proposed an alternative</w:t>
      </w:r>
      <w:r w:rsidR="00935ABA" w:rsidRPr="00C0292D">
        <w:rPr>
          <w:rFonts w:cs="Arial Unicode MS"/>
        </w:rPr>
        <w:t xml:space="preserve"> mechanism</w:t>
      </w:r>
      <w:r>
        <w:rPr>
          <w:rFonts w:cs="Arial Unicode MS"/>
        </w:rPr>
        <w:t xml:space="preserve"> which</w:t>
      </w:r>
      <w:r w:rsidR="00F853DE">
        <w:rPr>
          <w:rFonts w:cs="Arial Unicode MS"/>
        </w:rPr>
        <w:t xml:space="preserve"> </w:t>
      </w:r>
      <w:r w:rsidR="00935ABA" w:rsidRPr="00C0292D">
        <w:rPr>
          <w:rFonts w:cs="Arial Unicode MS"/>
        </w:rPr>
        <w:t>involves th</w:t>
      </w:r>
      <w:r w:rsidR="00DB2163" w:rsidRPr="00C0292D">
        <w:rPr>
          <w:rFonts w:cs="Arial Unicode MS"/>
        </w:rPr>
        <w:t xml:space="preserve">e ability of arsenic to bind to </w:t>
      </w:r>
      <w:proofErr w:type="spellStart"/>
      <w:r w:rsidR="00DB2163" w:rsidRPr="00C0292D">
        <w:rPr>
          <w:rFonts w:cs="Arial Unicode MS"/>
        </w:rPr>
        <w:t>thiols</w:t>
      </w:r>
      <w:proofErr w:type="spellEnd"/>
      <w:r w:rsidR="00DB2163" w:rsidRPr="00C0292D">
        <w:rPr>
          <w:rFonts w:cs="Arial Unicode MS"/>
        </w:rPr>
        <w:t xml:space="preserve"> on PML proteins. Once bound, arsenic would form intermolecular disulfide bridges that result in the </w:t>
      </w:r>
      <w:proofErr w:type="spellStart"/>
      <w:r w:rsidR="00DB2163" w:rsidRPr="00C0292D">
        <w:rPr>
          <w:rFonts w:cs="Arial Unicode MS"/>
        </w:rPr>
        <w:t>multimerization</w:t>
      </w:r>
      <w:proofErr w:type="spellEnd"/>
      <w:r w:rsidR="00DB2163" w:rsidRPr="00C0292D">
        <w:rPr>
          <w:rFonts w:cs="Arial Unicode MS"/>
        </w:rPr>
        <w:t xml:space="preserve"> of PML into a mesh. </w:t>
      </w:r>
      <w:r w:rsidR="00AD50EE" w:rsidRPr="00C0292D">
        <w:rPr>
          <w:rFonts w:cs="Arial Unicode MS"/>
        </w:rPr>
        <w:t xml:space="preserve">It is unclear if arsenic has specificity for the </w:t>
      </w:r>
      <w:proofErr w:type="spellStart"/>
      <w:r w:rsidR="00AD50EE" w:rsidRPr="00C0292D">
        <w:rPr>
          <w:rFonts w:cs="Arial Unicode MS"/>
        </w:rPr>
        <w:t>thiols</w:t>
      </w:r>
      <w:proofErr w:type="spellEnd"/>
      <w:r w:rsidR="00AD50EE" w:rsidRPr="00C0292D">
        <w:rPr>
          <w:rFonts w:cs="Arial Unicode MS"/>
        </w:rPr>
        <w:t xml:space="preserve"> in PML. </w:t>
      </w:r>
    </w:p>
    <w:p w14:paraId="1E7BA404" w14:textId="77777777" w:rsidR="00572CC5" w:rsidRPr="00C0292D" w:rsidRDefault="00572CC5" w:rsidP="00C0292D">
      <w:pPr>
        <w:pStyle w:val="McGillBodyText"/>
        <w:ind w:firstLine="720"/>
        <w:jc w:val="both"/>
        <w:rPr>
          <w:rFonts w:cs="Arial Unicode MS"/>
        </w:rPr>
      </w:pPr>
    </w:p>
    <w:p w14:paraId="084FE607" w14:textId="77777777" w:rsidR="00EA7B2E" w:rsidRPr="00C0292D" w:rsidRDefault="005970EE" w:rsidP="00C0292D">
      <w:pPr>
        <w:pStyle w:val="McGillFirstLevelSubheading"/>
        <w:rPr>
          <w:rFonts w:cs="Arial Unicode MS"/>
        </w:rPr>
      </w:pPr>
      <w:bookmarkStart w:id="29" w:name="_Toc364069063"/>
      <w:bookmarkStart w:id="30" w:name="_Toc404960784"/>
      <w:r w:rsidRPr="00C0292D">
        <w:rPr>
          <w:rFonts w:cs="Arial Unicode MS"/>
        </w:rPr>
        <w:t>1.2 Chemistry of Arsenic compounds</w:t>
      </w:r>
      <w:bookmarkEnd w:id="29"/>
      <w:bookmarkEnd w:id="30"/>
    </w:p>
    <w:p w14:paraId="7C385356" w14:textId="77777777" w:rsidR="00EA7B2E" w:rsidRPr="00C0292D" w:rsidRDefault="00CA3E50" w:rsidP="00C0292D">
      <w:pPr>
        <w:pStyle w:val="McGillBodyText"/>
        <w:ind w:firstLine="720"/>
        <w:jc w:val="both"/>
        <w:rPr>
          <w:rFonts w:cs="Arial Unicode MS"/>
        </w:rPr>
      </w:pPr>
      <w:r w:rsidRPr="00C0292D">
        <w:rPr>
          <w:rFonts w:cs="Arial Unicode MS"/>
        </w:rPr>
        <w:t>Despite the frequent use of this concept to explain arsenic’s poisonous attributes,</w:t>
      </w:r>
      <w:r w:rsidR="00314235" w:rsidRPr="00C0292D">
        <w:rPr>
          <w:rFonts w:cs="Arial Unicode MS"/>
        </w:rPr>
        <w:t xml:space="preserve"> </w:t>
      </w:r>
      <w:r w:rsidR="00D76659" w:rsidRPr="00C0292D">
        <w:rPr>
          <w:rFonts w:cs="Arial Unicode MS"/>
        </w:rPr>
        <w:t xml:space="preserve">the chemistry of this interaction is not well </w:t>
      </w:r>
      <w:r w:rsidR="00C94D89" w:rsidRPr="00C0292D">
        <w:rPr>
          <w:rFonts w:cs="Arial Unicode MS"/>
        </w:rPr>
        <w:t>understood</w:t>
      </w:r>
      <w:r w:rsidR="00D76659" w:rsidRPr="00C0292D">
        <w:rPr>
          <w:rFonts w:cs="Arial Unicode MS"/>
        </w:rPr>
        <w:t xml:space="preserve">. </w:t>
      </w:r>
      <w:r w:rsidR="00DB066B" w:rsidRPr="00C0292D">
        <w:rPr>
          <w:rFonts w:cs="Arial Unicode MS"/>
        </w:rPr>
        <w:t xml:space="preserve"> </w:t>
      </w:r>
      <w:r w:rsidR="001475F2" w:rsidRPr="00C0292D">
        <w:rPr>
          <w:rFonts w:cs="Arial Unicode MS"/>
        </w:rPr>
        <w:t xml:space="preserve">This section will outline </w:t>
      </w:r>
      <w:proofErr w:type="gramStart"/>
      <w:r w:rsidR="001475F2" w:rsidRPr="00C0292D">
        <w:rPr>
          <w:rFonts w:cs="Arial Unicode MS"/>
        </w:rPr>
        <w:t xml:space="preserve">the </w:t>
      </w:r>
      <w:r w:rsidR="00243B98">
        <w:rPr>
          <w:rFonts w:cs="Arial Unicode MS"/>
        </w:rPr>
        <w:t>what</w:t>
      </w:r>
      <w:proofErr w:type="gramEnd"/>
      <w:r w:rsidR="00243B98">
        <w:rPr>
          <w:rFonts w:cs="Arial Unicode MS"/>
        </w:rPr>
        <w:t xml:space="preserve"> is currently understood about the</w:t>
      </w:r>
      <w:r w:rsidR="001475F2" w:rsidRPr="00C0292D">
        <w:rPr>
          <w:rFonts w:cs="Arial Unicode MS"/>
        </w:rPr>
        <w:t xml:space="preserve"> kinetics and thermodynamics of the arsenic </w:t>
      </w:r>
      <w:proofErr w:type="spellStart"/>
      <w:r w:rsidR="001475F2" w:rsidRPr="00C0292D">
        <w:rPr>
          <w:rFonts w:cs="Arial Unicode MS"/>
        </w:rPr>
        <w:t>th</w:t>
      </w:r>
      <w:r w:rsidR="006F5244" w:rsidRPr="00C0292D">
        <w:rPr>
          <w:rFonts w:cs="Arial Unicode MS"/>
        </w:rPr>
        <w:t>iol</w:t>
      </w:r>
      <w:proofErr w:type="spellEnd"/>
      <w:r w:rsidR="006F5244" w:rsidRPr="00C0292D">
        <w:rPr>
          <w:rFonts w:cs="Arial Unicode MS"/>
        </w:rPr>
        <w:t xml:space="preserve"> </w:t>
      </w:r>
      <w:r w:rsidR="001475F2" w:rsidRPr="00C0292D">
        <w:rPr>
          <w:rFonts w:cs="Arial Unicode MS"/>
        </w:rPr>
        <w:t>interaction.</w:t>
      </w:r>
    </w:p>
    <w:p w14:paraId="17E1FE4F" w14:textId="77777777" w:rsidR="009856C5" w:rsidRPr="00C0292D" w:rsidRDefault="00B2331C" w:rsidP="00C0292D">
      <w:pPr>
        <w:pStyle w:val="McGillSecondLevelSubheading"/>
        <w:rPr>
          <w:rFonts w:cs="Arial Unicode MS"/>
        </w:rPr>
      </w:pPr>
      <w:bookmarkStart w:id="31" w:name="_Toc364069064"/>
      <w:bookmarkStart w:id="32" w:name="_Toc404960785"/>
      <w:r w:rsidRPr="00C0292D">
        <w:rPr>
          <w:rFonts w:cs="Arial Unicode MS"/>
        </w:rPr>
        <w:t xml:space="preserve">1.2.1 </w:t>
      </w:r>
      <w:r w:rsidR="009856C5" w:rsidRPr="00C0292D">
        <w:rPr>
          <w:rFonts w:cs="Arial Unicode MS"/>
        </w:rPr>
        <w:t>Redox of arsenic by GSH</w:t>
      </w:r>
      <w:bookmarkEnd w:id="31"/>
      <w:bookmarkEnd w:id="32"/>
    </w:p>
    <w:p w14:paraId="53E5DE1C" w14:textId="77777777" w:rsidR="00F748F9" w:rsidRPr="00C0292D" w:rsidRDefault="009856C5" w:rsidP="00C0292D">
      <w:pPr>
        <w:pStyle w:val="McGillBodyText"/>
        <w:jc w:val="both"/>
        <w:rPr>
          <w:rFonts w:cs="Arial Unicode MS"/>
        </w:rPr>
      </w:pPr>
      <w:r w:rsidRPr="00C0292D">
        <w:rPr>
          <w:rFonts w:cs="Arial Unicode MS"/>
        </w:rPr>
        <w:tab/>
        <w:t xml:space="preserve"> Cullen et al</w:t>
      </w:r>
      <w:r w:rsidR="00D64EAE" w:rsidRPr="00C0292D">
        <w:rPr>
          <w:rFonts w:cs="Arial Unicode MS"/>
        </w:rPr>
        <w:t>.</w:t>
      </w:r>
      <w:hyperlink w:anchor="_ENREF_1_19" w:tooltip="Cullen, 1984 #45" w:history="1">
        <w:r w:rsidR="005F06AB" w:rsidRPr="00C0292D">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face="superscript"&gt;19&lt;/style&gt;&lt;/DisplayText&gt;&lt;record&gt;&lt;rec-number&gt;45&lt;/rec-number&gt;&lt;foreign-keys&gt;&lt;key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sidRPr="00C0292D">
          <w:rPr>
            <w:rFonts w:cs="Arial Unicode MS"/>
          </w:rPr>
          <w:fldChar w:fldCharType="separate"/>
        </w:r>
        <w:r w:rsidR="005F06AB" w:rsidRPr="00243B98">
          <w:rPr>
            <w:rFonts w:cs="Arial Unicode MS"/>
            <w:noProof/>
            <w:vertAlign w:val="superscript"/>
          </w:rPr>
          <w:t>19</w:t>
        </w:r>
        <w:r w:rsidR="005F06AB" w:rsidRPr="00C0292D">
          <w:rPr>
            <w:rFonts w:cs="Arial Unicode MS"/>
          </w:rPr>
          <w:fldChar w:fldCharType="end"/>
        </w:r>
      </w:hyperlink>
      <w:r w:rsidRPr="00C0292D">
        <w:rPr>
          <w:rFonts w:cs="Arial Unicode MS"/>
        </w:rPr>
        <w:t xml:space="preserve"> </w:t>
      </w:r>
      <w:proofErr w:type="gramStart"/>
      <w:r w:rsidRPr="00C0292D">
        <w:rPr>
          <w:rFonts w:cs="Arial Unicode MS"/>
        </w:rPr>
        <w:t>first</w:t>
      </w:r>
      <w:proofErr w:type="gramEnd"/>
      <w:r w:rsidRPr="00C0292D">
        <w:rPr>
          <w:rFonts w:cs="Arial Unicode MS"/>
        </w:rPr>
        <w:t xml:space="preserve"> discovered the ability of </w:t>
      </w:r>
      <w:proofErr w:type="spellStart"/>
      <w:r w:rsidR="003654B6" w:rsidRPr="00C0292D">
        <w:rPr>
          <w:rFonts w:cs="Arial Unicode MS"/>
        </w:rPr>
        <w:t>thiols</w:t>
      </w:r>
      <w:proofErr w:type="spellEnd"/>
      <w:r w:rsidRPr="00C0292D">
        <w:rPr>
          <w:rFonts w:cs="Arial Unicode MS"/>
        </w:rPr>
        <w:t xml:space="preserve"> to reduce Me</w:t>
      </w:r>
      <w:r w:rsidRPr="00C0292D">
        <w:rPr>
          <w:rFonts w:cs="Arial Unicode MS"/>
          <w:vertAlign w:val="subscript"/>
        </w:rPr>
        <w:t>2</w:t>
      </w:r>
      <w:r w:rsidRPr="00C0292D">
        <w:rPr>
          <w:rFonts w:cs="Arial Unicode MS"/>
        </w:rPr>
        <w:t>AsOOH(V) to form Me</w:t>
      </w:r>
      <w:r w:rsidRPr="00C0292D">
        <w:rPr>
          <w:rFonts w:cs="Arial Unicode MS"/>
          <w:vertAlign w:val="subscript"/>
        </w:rPr>
        <w:t>2</w:t>
      </w:r>
      <w:r w:rsidRPr="00C0292D">
        <w:rPr>
          <w:rFonts w:cs="Arial Unicode MS"/>
        </w:rPr>
        <w:t xml:space="preserve">AsGSH (III). </w:t>
      </w:r>
    </w:p>
    <w:p w14:paraId="3486C7F7" w14:textId="77777777" w:rsidR="00614E4C" w:rsidRPr="00C0292D" w:rsidRDefault="00614E4C" w:rsidP="00C0292D">
      <w:pPr>
        <w:pStyle w:val="McGillBodyText"/>
        <w:jc w:val="both"/>
        <w:rPr>
          <w:rFonts w:cs="Arial Unicode MS"/>
        </w:rPr>
      </w:pPr>
    </w:p>
    <w:p w14:paraId="31B228DF" w14:textId="77777777" w:rsidR="00F748F9" w:rsidRPr="00C0292D" w:rsidRDefault="000024FD" w:rsidP="00C41A0D">
      <w:pPr>
        <w:pStyle w:val="McGillBodyText"/>
        <w:rPr>
          <w:rFonts w:cs="Arial Unicode MS"/>
        </w:rPr>
      </w:pPr>
      <w:r w:rsidRPr="00C0292D">
        <w:rPr>
          <w:rFonts w:cs="Arial Unicode MS"/>
        </w:rPr>
        <w:object w:dxaOrig="9007" w:dyaOrig="3228" w14:anchorId="57230A35">
          <v:shape id="_x0000_i1028" type="#_x0000_t75" style="width:443.25pt;height:159pt" o:ole="">
            <v:imagedata r:id="rId17" o:title=""/>
          </v:shape>
          <o:OLEObject Type="Embed" ProgID="ChemDraw.Document.6.0" ShapeID="_x0000_i1028" DrawAspect="Content" ObjectID="_1488023767" r:id="rId18"/>
        </w:object>
      </w:r>
      <w:r w:rsidR="00AA69F1" w:rsidRPr="00C0292D">
        <w:rPr>
          <w:rFonts w:cs="Arial Unicode MS"/>
          <w:b/>
        </w:rPr>
        <w:t xml:space="preserve">Figure </w:t>
      </w:r>
      <w:r w:rsidR="00AA69F1" w:rsidRPr="00C0292D">
        <w:rPr>
          <w:rFonts w:cs="Arial Unicode MS"/>
          <w:b/>
        </w:rPr>
        <w:fldChar w:fldCharType="begin"/>
      </w:r>
      <w:r w:rsidR="00AA69F1" w:rsidRPr="00C0292D">
        <w:rPr>
          <w:rFonts w:cs="Arial Unicode MS"/>
          <w:b/>
        </w:rPr>
        <w:instrText xml:space="preserve"> SEQ Figure \* ARABIC </w:instrText>
      </w:r>
      <w:r w:rsidR="00AA69F1" w:rsidRPr="00C0292D">
        <w:rPr>
          <w:rFonts w:cs="Arial Unicode MS"/>
          <w:b/>
        </w:rPr>
        <w:fldChar w:fldCharType="separate"/>
      </w:r>
      <w:r w:rsidR="00C129B5">
        <w:rPr>
          <w:rFonts w:cs="Arial Unicode MS"/>
          <w:b/>
          <w:noProof/>
        </w:rPr>
        <w:t>7</w:t>
      </w:r>
      <w:r w:rsidR="00AA69F1" w:rsidRPr="00C0292D">
        <w:rPr>
          <w:rFonts w:cs="Arial Unicode MS"/>
          <w:b/>
        </w:rPr>
        <w:fldChar w:fldCharType="end"/>
      </w:r>
      <w:r w:rsidR="00AA69F1" w:rsidRPr="00C0292D">
        <w:rPr>
          <w:rFonts w:cs="Arial Unicode MS"/>
          <w:b/>
        </w:rPr>
        <w:t xml:space="preserve">: Reduction of </w:t>
      </w:r>
      <w:proofErr w:type="spellStart"/>
      <w:r w:rsidR="00AA69F1" w:rsidRPr="00C0292D">
        <w:rPr>
          <w:rFonts w:cs="Arial Unicode MS"/>
          <w:b/>
        </w:rPr>
        <w:t>dimethylarsinic</w:t>
      </w:r>
      <w:proofErr w:type="spellEnd"/>
      <w:r w:rsidR="00AA69F1" w:rsidRPr="00C0292D">
        <w:rPr>
          <w:rFonts w:cs="Arial Unicode MS"/>
          <w:b/>
        </w:rPr>
        <w:t xml:space="preserve"> acid and </w:t>
      </w:r>
      <w:proofErr w:type="spellStart"/>
      <w:r w:rsidR="00AA69F1" w:rsidRPr="00C0292D">
        <w:rPr>
          <w:rFonts w:cs="Arial Unicode MS"/>
          <w:b/>
        </w:rPr>
        <w:t>monomethylarsinic</w:t>
      </w:r>
      <w:proofErr w:type="spellEnd"/>
      <w:r w:rsidR="00AA69F1" w:rsidRPr="00C0292D">
        <w:rPr>
          <w:rFonts w:cs="Arial Unicode MS"/>
          <w:b/>
        </w:rPr>
        <w:t xml:space="preserve"> acid by </w:t>
      </w:r>
      <w:proofErr w:type="spellStart"/>
      <w:r w:rsidR="00AA69F1" w:rsidRPr="00C0292D">
        <w:rPr>
          <w:rFonts w:cs="Arial Unicode MS"/>
          <w:b/>
        </w:rPr>
        <w:t>thiols</w:t>
      </w:r>
      <w:proofErr w:type="spellEnd"/>
      <w:r w:rsidR="00AA69F1" w:rsidRPr="00C0292D">
        <w:rPr>
          <w:rFonts w:cs="Arial Unicode MS"/>
          <w:b/>
        </w:rPr>
        <w:t>.</w:t>
      </w:r>
    </w:p>
    <w:p w14:paraId="1AD6BA32" w14:textId="77777777" w:rsidR="00614E4C" w:rsidRPr="00C0292D" w:rsidRDefault="003654B6" w:rsidP="00C0292D">
      <w:pPr>
        <w:pStyle w:val="McGillBodyText"/>
        <w:jc w:val="both"/>
        <w:rPr>
          <w:rFonts w:cs="Arial Unicode MS"/>
        </w:rPr>
      </w:pPr>
      <w:r w:rsidRPr="00C0292D">
        <w:rPr>
          <w:rFonts w:cs="Arial Unicode MS"/>
        </w:rPr>
        <w:tab/>
        <w:t>They use</w:t>
      </w:r>
      <w:r w:rsidR="00E67B36" w:rsidRPr="00C0292D">
        <w:rPr>
          <w:rFonts w:cs="Arial Unicode MS"/>
        </w:rPr>
        <w:t>d a range of</w:t>
      </w:r>
      <w:r w:rsidRPr="00C0292D">
        <w:rPr>
          <w:rFonts w:cs="Arial Unicode MS"/>
        </w:rPr>
        <w:t xml:space="preserve"> </w:t>
      </w:r>
      <w:proofErr w:type="spellStart"/>
      <w:r w:rsidRPr="00C0292D">
        <w:rPr>
          <w:rFonts w:cs="Arial Unicode MS"/>
        </w:rPr>
        <w:t>thiols</w:t>
      </w:r>
      <w:proofErr w:type="spellEnd"/>
      <w:r w:rsidRPr="00C0292D">
        <w:rPr>
          <w:rFonts w:cs="Arial Unicode MS"/>
        </w:rPr>
        <w:t xml:space="preserve"> such as GSH, </w:t>
      </w:r>
      <w:proofErr w:type="spellStart"/>
      <w:r w:rsidRPr="00C0292D">
        <w:rPr>
          <w:rFonts w:cs="Arial Unicode MS"/>
        </w:rPr>
        <w:t>Cys</w:t>
      </w:r>
      <w:proofErr w:type="spellEnd"/>
      <w:r w:rsidR="00E67B36" w:rsidRPr="00C0292D">
        <w:rPr>
          <w:rFonts w:cs="Arial Unicode MS"/>
        </w:rPr>
        <w:t xml:space="preserve"> and</w:t>
      </w:r>
      <w:r w:rsidRPr="00C0292D">
        <w:rPr>
          <w:rFonts w:cs="Arial Unicode MS"/>
        </w:rPr>
        <w:t xml:space="preserve"> </w:t>
      </w:r>
      <w:proofErr w:type="spellStart"/>
      <w:r w:rsidR="00D17971" w:rsidRPr="00C0292D">
        <w:rPr>
          <w:rFonts w:cs="Arial Unicode MS"/>
        </w:rPr>
        <w:t>mercaptoethanol</w:t>
      </w:r>
      <w:proofErr w:type="spellEnd"/>
      <w:r w:rsidR="00D17971" w:rsidRPr="00C0292D">
        <w:rPr>
          <w:rFonts w:cs="Arial Unicode MS"/>
        </w:rPr>
        <w:t xml:space="preserve"> which</w:t>
      </w:r>
      <w:r w:rsidR="00E67B36" w:rsidRPr="00C0292D">
        <w:rPr>
          <w:rFonts w:cs="Arial Unicode MS"/>
        </w:rPr>
        <w:t xml:space="preserve"> had a range of </w:t>
      </w:r>
      <w:proofErr w:type="spellStart"/>
      <w:r w:rsidR="00E67B36" w:rsidRPr="00C0292D">
        <w:rPr>
          <w:rFonts w:cs="Arial Unicode MS"/>
        </w:rPr>
        <w:t>p</w:t>
      </w:r>
      <w:r w:rsidR="006F5244" w:rsidRPr="00C0292D">
        <w:rPr>
          <w:rFonts w:cs="Arial Unicode MS"/>
        </w:rPr>
        <w:t>K</w:t>
      </w:r>
      <w:r w:rsidR="00E67B36" w:rsidRPr="00C0292D">
        <w:rPr>
          <w:rFonts w:cs="Arial Unicode MS"/>
        </w:rPr>
        <w:t>as</w:t>
      </w:r>
      <w:proofErr w:type="spellEnd"/>
      <w:r w:rsidR="00E67B36" w:rsidRPr="00C0292D">
        <w:rPr>
          <w:rFonts w:cs="Arial Unicode MS"/>
        </w:rPr>
        <w:t xml:space="preserve">. They concluded that the </w:t>
      </w:r>
      <w:proofErr w:type="spellStart"/>
      <w:r w:rsidR="00E67B36" w:rsidRPr="00C0292D">
        <w:rPr>
          <w:rFonts w:cs="Arial Unicode MS"/>
        </w:rPr>
        <w:t>thiols</w:t>
      </w:r>
      <w:proofErr w:type="spellEnd"/>
      <w:r w:rsidR="00E67B36" w:rsidRPr="00C0292D">
        <w:rPr>
          <w:rFonts w:cs="Arial Unicode MS"/>
        </w:rPr>
        <w:t xml:space="preserve"> did not have to be depro</w:t>
      </w:r>
      <w:r w:rsidR="006F5244" w:rsidRPr="00C0292D">
        <w:rPr>
          <w:rFonts w:cs="Arial Unicode MS"/>
        </w:rPr>
        <w:t>to</w:t>
      </w:r>
      <w:r w:rsidR="00E67B36" w:rsidRPr="00C0292D">
        <w:rPr>
          <w:rFonts w:cs="Arial Unicode MS"/>
        </w:rPr>
        <w:t xml:space="preserve">nated before this reduction took place as they could perform this reaction in a range of pH below that of the </w:t>
      </w:r>
      <w:proofErr w:type="spellStart"/>
      <w:r w:rsidR="00E67B36" w:rsidRPr="00C0292D">
        <w:rPr>
          <w:rFonts w:cs="Arial Unicode MS"/>
        </w:rPr>
        <w:t>pKa</w:t>
      </w:r>
      <w:proofErr w:type="spellEnd"/>
      <w:r w:rsidR="00E67B36" w:rsidRPr="00C0292D">
        <w:rPr>
          <w:rFonts w:cs="Arial Unicode MS"/>
        </w:rPr>
        <w:t xml:space="preserve"> of the </w:t>
      </w:r>
      <w:proofErr w:type="spellStart"/>
      <w:r w:rsidR="00E67B36" w:rsidRPr="00C0292D">
        <w:rPr>
          <w:rFonts w:cs="Arial Unicode MS"/>
        </w:rPr>
        <w:t>thiol</w:t>
      </w:r>
      <w:proofErr w:type="spellEnd"/>
      <w:r w:rsidR="00E67B36" w:rsidRPr="00C0292D">
        <w:rPr>
          <w:rFonts w:cs="Arial Unicode MS"/>
        </w:rPr>
        <w:t xml:space="preserve">. </w:t>
      </w:r>
    </w:p>
    <w:p w14:paraId="3AB1D912" w14:textId="77777777" w:rsidR="00974211" w:rsidRPr="00C0292D" w:rsidRDefault="00974211" w:rsidP="00C0292D">
      <w:pPr>
        <w:pStyle w:val="McGillBodyText"/>
        <w:ind w:firstLine="720"/>
        <w:jc w:val="both"/>
        <w:rPr>
          <w:rFonts w:cs="Arial Unicode MS"/>
        </w:rPr>
      </w:pPr>
      <w:proofErr w:type="spellStart"/>
      <w:r w:rsidRPr="00C0292D">
        <w:rPr>
          <w:rFonts w:cs="Arial Unicode MS"/>
        </w:rPr>
        <w:t>Delnomdedieu</w:t>
      </w:r>
      <w:proofErr w:type="spellEnd"/>
      <w:r w:rsidRPr="00C0292D">
        <w:rPr>
          <w:rFonts w:cs="Arial Unicode MS"/>
        </w:rPr>
        <w:t xml:space="preserve"> et al</w:t>
      </w:r>
      <w:hyperlink w:anchor="_ENREF_1_20" w:tooltip="Delnomdedieu, 1994 #42" w:history="1">
        <w:r w:rsidR="005F06AB" w:rsidRPr="00C0292D">
          <w:rPr>
            <w:rFonts w:cs="Arial Unicode MS"/>
          </w:rPr>
          <w:fldChar w:fldCharType="begin"/>
        </w:r>
        <w:r w:rsidR="005F06AB">
          <w:rPr>
            <w:rFonts w:cs="Arial Unicode MS"/>
          </w:rPr>
          <w:instrText xml:space="preserve"> ADDIN EN.CITE &lt;EndNote&gt;&lt;Cite&gt;&lt;Author&gt;Delnomdedieu&lt;/Author&gt;&lt;Year&gt;1994&lt;/Year&gt;&lt;RecNum&gt;42&lt;/RecNum&gt;&lt;DisplayText&gt;&lt;style face="superscript"&gt;20&lt;/style&gt;&lt;/DisplayText&gt;&lt;record&gt;&lt;rec-number&gt;42&lt;/rec-number&gt;&lt;foreign-keys&gt;&lt;key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20</w:t>
        </w:r>
        <w:r w:rsidR="005F06AB" w:rsidRPr="00C0292D">
          <w:rPr>
            <w:rFonts w:cs="Arial Unicode MS"/>
          </w:rPr>
          <w:fldChar w:fldCharType="end"/>
        </w:r>
      </w:hyperlink>
      <w:r w:rsidRPr="00C0292D">
        <w:rPr>
          <w:rFonts w:cs="Arial Unicode MS"/>
        </w:rPr>
        <w:t xml:space="preserve"> built upon this work using modern NMR spe</w:t>
      </w:r>
      <w:r w:rsidR="000024FD">
        <w:rPr>
          <w:rFonts w:cs="Arial Unicode MS"/>
        </w:rPr>
        <w:t xml:space="preserve">ctroscopy. They also noticed that </w:t>
      </w:r>
      <w:r w:rsidRPr="00C0292D">
        <w:rPr>
          <w:rFonts w:cs="Arial Unicode MS"/>
        </w:rPr>
        <w:t>as the pH increased, there is the possibility of the formation of free Me2As</w:t>
      </w:r>
      <w:r w:rsidRPr="00C0292D">
        <w:rPr>
          <w:rFonts w:cs="Arial Unicode MS"/>
          <w:vertAlign w:val="superscript"/>
        </w:rPr>
        <w:t>+</w:t>
      </w:r>
      <w:r w:rsidRPr="00C0292D">
        <w:rPr>
          <w:rFonts w:cs="Arial Unicode MS"/>
        </w:rPr>
        <w:t xml:space="preserve">. This is because even though there was no </w:t>
      </w:r>
      <w:r w:rsidR="000024FD">
        <w:rPr>
          <w:rFonts w:cs="Arial Unicode MS"/>
        </w:rPr>
        <w:t>observable</w:t>
      </w:r>
      <w:r w:rsidRPr="00C0292D">
        <w:rPr>
          <w:rFonts w:cs="Arial Unicode MS"/>
        </w:rPr>
        <w:t xml:space="preserve"> Me</w:t>
      </w:r>
      <w:r w:rsidRPr="000024FD">
        <w:rPr>
          <w:rFonts w:cs="Arial Unicode MS"/>
          <w:vertAlign w:val="subscript"/>
        </w:rPr>
        <w:t>2</w:t>
      </w:r>
      <w:r w:rsidRPr="00C0292D">
        <w:rPr>
          <w:rFonts w:cs="Arial Unicode MS"/>
        </w:rPr>
        <w:t>As</w:t>
      </w:r>
      <w:r w:rsidR="000024FD">
        <w:rPr>
          <w:rFonts w:cs="Arial Unicode MS"/>
          <w:vertAlign w:val="superscript"/>
        </w:rPr>
        <w:t xml:space="preserve">+ </w:t>
      </w:r>
      <w:r w:rsidR="000024FD">
        <w:rPr>
          <w:rFonts w:cs="Arial Unicode MS"/>
        </w:rPr>
        <w:t xml:space="preserve">peak, </w:t>
      </w:r>
      <w:r w:rsidRPr="00C0292D">
        <w:rPr>
          <w:rFonts w:cs="Arial Unicode MS"/>
        </w:rPr>
        <w:t>the</w:t>
      </w:r>
      <w:r w:rsidR="000024FD">
        <w:rPr>
          <w:rFonts w:cs="Arial Unicode MS"/>
        </w:rPr>
        <w:t>y</w:t>
      </w:r>
      <w:r w:rsidRPr="00C0292D">
        <w:rPr>
          <w:rFonts w:cs="Arial Unicode MS"/>
        </w:rPr>
        <w:t xml:space="preserve"> noticed the chemical shift of the methyl peaks would shift slightly as the pH was increased. They </w:t>
      </w:r>
      <w:r w:rsidR="000024FD">
        <w:rPr>
          <w:rFonts w:cs="Arial Unicode MS"/>
        </w:rPr>
        <w:t xml:space="preserve">proposed that this is due to an increased amount of </w:t>
      </w:r>
      <w:r w:rsidRPr="00C0292D">
        <w:rPr>
          <w:rFonts w:cs="Arial Unicode MS"/>
        </w:rPr>
        <w:t>Me</w:t>
      </w:r>
      <w:r w:rsidRPr="000024FD">
        <w:rPr>
          <w:rFonts w:cs="Arial Unicode MS"/>
          <w:vertAlign w:val="subscript"/>
        </w:rPr>
        <w:t>2</w:t>
      </w:r>
      <w:r w:rsidRPr="00C0292D">
        <w:rPr>
          <w:rFonts w:cs="Arial Unicode MS"/>
        </w:rPr>
        <w:t>As</w:t>
      </w:r>
      <w:r w:rsidRPr="00C0292D">
        <w:rPr>
          <w:rFonts w:cs="Arial Unicode MS"/>
          <w:vertAlign w:val="superscript"/>
        </w:rPr>
        <w:t>+</w:t>
      </w:r>
      <w:r w:rsidRPr="00C0292D">
        <w:rPr>
          <w:rFonts w:cs="Arial Unicode MS"/>
        </w:rPr>
        <w:t xml:space="preserve">. Based on this they proposed that the reduction occurred before binding to the </w:t>
      </w:r>
      <w:proofErr w:type="spellStart"/>
      <w:r w:rsidRPr="00C0292D">
        <w:rPr>
          <w:rFonts w:cs="Arial Unicode MS"/>
        </w:rPr>
        <w:t>thiol</w:t>
      </w:r>
      <w:proofErr w:type="spellEnd"/>
      <w:r w:rsidRPr="00C0292D">
        <w:rPr>
          <w:rFonts w:cs="Arial Unicode MS"/>
        </w:rPr>
        <w:t xml:space="preserve">. They also noted changes in the spectrum at high pH; the two </w:t>
      </w:r>
      <w:proofErr w:type="spellStart"/>
      <w:r w:rsidRPr="00C0292D">
        <w:rPr>
          <w:rFonts w:cs="Arial Unicode MS"/>
        </w:rPr>
        <w:t>diastereoteopic</w:t>
      </w:r>
      <w:proofErr w:type="spellEnd"/>
      <w:r w:rsidRPr="00C0292D">
        <w:rPr>
          <w:rFonts w:cs="Arial Unicode MS"/>
        </w:rPr>
        <w:t xml:space="preserve"> methyl peaks would become</w:t>
      </w:r>
      <w:r w:rsidR="001E07E8" w:rsidRPr="00C0292D">
        <w:rPr>
          <w:rFonts w:cs="Arial Unicode MS"/>
        </w:rPr>
        <w:t xml:space="preserve"> a single peak. However no kinetic measurement</w:t>
      </w:r>
      <w:r w:rsidR="006F5244" w:rsidRPr="00C0292D">
        <w:rPr>
          <w:rFonts w:cs="Arial Unicode MS"/>
        </w:rPr>
        <w:t>s</w:t>
      </w:r>
      <w:r w:rsidR="001E07E8" w:rsidRPr="00C0292D">
        <w:rPr>
          <w:rFonts w:cs="Arial Unicode MS"/>
        </w:rPr>
        <w:t xml:space="preserve"> w</w:t>
      </w:r>
      <w:r w:rsidR="006F5244" w:rsidRPr="00C0292D">
        <w:rPr>
          <w:rFonts w:cs="Arial Unicode MS"/>
        </w:rPr>
        <w:t>ere</w:t>
      </w:r>
      <w:r w:rsidR="001E07E8" w:rsidRPr="00C0292D">
        <w:rPr>
          <w:rFonts w:cs="Arial Unicode MS"/>
        </w:rPr>
        <w:t xml:space="preserve"> done on the system. </w:t>
      </w:r>
    </w:p>
    <w:p w14:paraId="53E15743" w14:textId="77777777" w:rsidR="00736F2E" w:rsidRPr="00C0292D" w:rsidRDefault="00B11B07" w:rsidP="00C0292D">
      <w:pPr>
        <w:pStyle w:val="McGillBodyText"/>
        <w:jc w:val="both"/>
        <w:rPr>
          <w:rFonts w:cs="Arial Unicode MS"/>
        </w:rPr>
      </w:pPr>
      <w:r w:rsidRPr="00C0292D">
        <w:rPr>
          <w:rFonts w:cs="Arial Unicode MS"/>
        </w:rPr>
        <w:tab/>
        <w:t>Carter et al</w:t>
      </w:r>
      <w:hyperlink w:anchor="_ENREF_1_21" w:tooltip="Scott, 1993 #44" w:history="1">
        <w:r w:rsidR="005F06AB" w:rsidRPr="00C0292D">
          <w:rPr>
            <w:rFonts w:cs="Arial Unicode MS"/>
          </w:rPr>
          <w:fldChar w:fldCharType="begin"/>
        </w:r>
        <w:r w:rsidR="005F06AB">
          <w:rPr>
            <w:rFonts w:cs="Arial Unicode MS"/>
          </w:rPr>
          <w:instrText xml:space="preserve"> ADDIN EN.CITE &lt;EndNote&gt;&lt;Cite&gt;&lt;Author&gt;Scott&lt;/Author&gt;&lt;Year&gt;1993&lt;/Year&gt;&lt;RecNum&gt;44&lt;/RecNum&gt;&lt;DisplayText&gt;&lt;style face="superscript"&gt;21&lt;/style&gt;&lt;/DisplayText&gt;&lt;record&gt;&lt;rec-number&gt;44&lt;/rec-number&gt;&lt;foreign-keys&gt;&lt;key app="EN" db-id="925ewvdr4stppxextfzpv0x4edx2rrttpr5r" timestamp="1355783925"&gt;44&lt;/key&gt;&lt;/foreign-keys&gt;&lt;ref-type name="Journal Article"&gt;17&lt;/ref-type&gt;&lt;contributors&gt;&lt;authors&gt;&lt;author&gt;Scott, N&lt;/author&gt;&lt;author&gt;Hatlelid, K M&lt;/author&gt;&lt;author&gt;MacKenzie, N E&lt;/author&gt;&lt;author&gt;Carter, D E&lt;/author&gt;&lt;/authors&gt;&lt;/contributors&gt;&lt;titles&gt;&lt;title&gt;Reactions of arsenic(III) and arsenic(V) species with glutathione.&lt;/title&gt;&lt;secondary-title&gt;Chemical research in toxicology&lt;/secondary-title&gt;&lt;/titles&gt;&lt;periodical&gt;&lt;full-title&gt;Chemical Research in Toxicology&lt;/full-title&gt;&lt;abbr-1&gt;Chem. Res. Toxicol.&lt;/abbr-1&gt;&lt;abbr-2&gt;Chem Res Toxicol&lt;/abbr-2&gt;&lt;/periodical&gt;&lt;pages&gt;102-6&lt;/pages&gt;&lt;volume&gt;6&lt;/volume&gt;&lt;keywords&gt;&lt;keyword&gt;Arsenates&lt;/keyword&gt;&lt;keyword&gt;Arsenates: chemistry&lt;/keyword&gt;&lt;keyword&gt;Arsenic&lt;/keyword&gt;&lt;keyword&gt;Arsenic: chemistry&lt;/keyword&gt;&lt;keyword&gt;Arsenicals&lt;/keyword&gt;&lt;keyword&gt;Arsenicals: chemical synthesis&lt;/keyword&gt;&lt;keyword&gt;Arsenicals: chemistry&lt;/keyword&gt;&lt;keyword&gt;Cacodylic Acid&lt;/keyword&gt;&lt;keyword&gt;Cacodylic Acid: chemistry&lt;/keyword&gt;&lt;keyword&gt;Glutathione&lt;/keyword&gt;&lt;keyword&gt;Glutathione: chemistry&lt;/keyword&gt;&lt;keyword&gt;Magnetic Resonance Spectroscopy&lt;/keyword&gt;&lt;keyword&gt;Oxidation-Reduction&lt;/keyword&gt;&lt;keyword&gt;Spectrometry, Mass, Fast Atom Bombardment&lt;/keyword&gt;&lt;/keywords&gt;&lt;dates&gt;&lt;year&gt;1993&lt;/year&gt;&lt;/dates&gt;&lt;accession-num&gt;8448339&lt;/accession-num&gt;&lt;urls&gt;&lt;/urls&gt;&lt;/record&gt;&lt;/Cite&gt;&lt;/EndNote&gt;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21</w:t>
        </w:r>
        <w:r w:rsidR="005F06AB" w:rsidRPr="00C0292D">
          <w:rPr>
            <w:rFonts w:cs="Arial Unicode MS"/>
          </w:rPr>
          <w:fldChar w:fldCharType="end"/>
        </w:r>
      </w:hyperlink>
      <w:r w:rsidRPr="00C0292D">
        <w:rPr>
          <w:rFonts w:cs="Arial Unicode MS"/>
        </w:rPr>
        <w:t xml:space="preserve"> showed the reduction of </w:t>
      </w:r>
      <w:r w:rsidR="00AE2E97" w:rsidRPr="00C0292D">
        <w:rPr>
          <w:rFonts w:cs="Arial Unicode MS"/>
        </w:rPr>
        <w:t>arsenate</w:t>
      </w:r>
      <w:r w:rsidRPr="00C0292D">
        <w:rPr>
          <w:rFonts w:cs="Arial Unicode MS"/>
        </w:rPr>
        <w:t xml:space="preserve"> to form As(GS)</w:t>
      </w:r>
      <w:r w:rsidRPr="00C0292D">
        <w:rPr>
          <w:rFonts w:cs="Arial Unicode MS"/>
          <w:vertAlign w:val="subscript"/>
        </w:rPr>
        <w:t>3</w:t>
      </w:r>
      <w:r w:rsidR="00792B18">
        <w:rPr>
          <w:rFonts w:cs="Arial Unicode MS"/>
        </w:rPr>
        <w:t xml:space="preserve"> </w:t>
      </w:r>
    </w:p>
    <w:p w14:paraId="06DD895F" w14:textId="77777777" w:rsidR="00736F2E" w:rsidRPr="00C0292D" w:rsidRDefault="00AE2E97" w:rsidP="00C0292D">
      <w:pPr>
        <w:pStyle w:val="McGillBodyText"/>
        <w:jc w:val="both"/>
        <w:rPr>
          <w:rFonts w:cs="Arial Unicode MS"/>
        </w:rPr>
      </w:pPr>
      <w:r w:rsidRPr="00C0292D">
        <w:rPr>
          <w:rFonts w:cs="Arial Unicode MS"/>
        </w:rPr>
        <w:lastRenderedPageBreak/>
        <w:tab/>
      </w:r>
      <w:r w:rsidRPr="00C0292D">
        <w:rPr>
          <w:rFonts w:cs="Arial Unicode MS"/>
        </w:rPr>
        <w:object w:dxaOrig="6271" w:dyaOrig="410" w14:anchorId="764B6B4B">
          <v:shape id="_x0000_i1029" type="#_x0000_t75" style="width:313.5pt;height:20.25pt" o:ole="">
            <v:imagedata r:id="rId19" o:title=""/>
          </v:shape>
          <o:OLEObject Type="Embed" ProgID="ChemDraw.Document.6.0" ShapeID="_x0000_i1029" DrawAspect="Content" ObjectID="_1488023768" r:id="rId20"/>
        </w:object>
      </w:r>
    </w:p>
    <w:p w14:paraId="7BEBC7CB" w14:textId="77777777" w:rsidR="00B11B07" w:rsidRPr="00C0292D" w:rsidRDefault="00AE2E97" w:rsidP="00C0292D">
      <w:pPr>
        <w:pStyle w:val="McGillBodyText"/>
        <w:jc w:val="both"/>
        <w:rPr>
          <w:rFonts w:cs="Arial Unicode MS"/>
        </w:rPr>
      </w:pPr>
      <w:r w:rsidRPr="00C0292D">
        <w:rPr>
          <w:rFonts w:cs="Arial Unicode MS"/>
        </w:rPr>
        <w:t xml:space="preserve">This reaction was found to happen readily at pH 7 and has been fully characterised by </w:t>
      </w:r>
      <w:r w:rsidRPr="00C0292D">
        <w:rPr>
          <w:rFonts w:cs="Arial Unicode MS"/>
          <w:vertAlign w:val="superscript"/>
        </w:rPr>
        <w:t>1</w:t>
      </w:r>
      <w:r w:rsidRPr="00C0292D">
        <w:rPr>
          <w:rFonts w:cs="Arial Unicode MS"/>
        </w:rPr>
        <w:t xml:space="preserve">H and </w:t>
      </w:r>
      <w:r w:rsidR="006F5244" w:rsidRPr="00C0292D">
        <w:rPr>
          <w:rFonts w:cs="Arial Unicode MS"/>
          <w:vertAlign w:val="superscript"/>
        </w:rPr>
        <w:t>13</w:t>
      </w:r>
      <w:r w:rsidRPr="00C0292D">
        <w:rPr>
          <w:rFonts w:cs="Arial Unicode MS"/>
        </w:rPr>
        <w:t>C NMR. They proposed that for the methylated systems, the arsenate reduction occurred before the binding to GS as when a ratio of 1:2 or less</w:t>
      </w:r>
      <w:r w:rsidR="000024FD">
        <w:rPr>
          <w:rFonts w:cs="Arial Unicode MS"/>
        </w:rPr>
        <w:t xml:space="preserve"> was used</w:t>
      </w:r>
      <w:r w:rsidRPr="00C0292D">
        <w:rPr>
          <w:rFonts w:cs="Arial Unicode MS"/>
        </w:rPr>
        <w:t xml:space="preserve">, the formation of </w:t>
      </w:r>
      <w:proofErr w:type="gramStart"/>
      <w:r w:rsidRPr="00C0292D">
        <w:rPr>
          <w:rFonts w:cs="Arial Unicode MS"/>
        </w:rPr>
        <w:t>As(</w:t>
      </w:r>
      <w:proofErr w:type="gramEnd"/>
      <w:r w:rsidRPr="00C0292D">
        <w:rPr>
          <w:rFonts w:cs="Arial Unicode MS"/>
        </w:rPr>
        <w:t>SG)</w:t>
      </w:r>
      <w:r w:rsidRPr="00C0292D">
        <w:rPr>
          <w:rFonts w:cs="Arial Unicode MS"/>
        </w:rPr>
        <w:softHyphen/>
      </w:r>
      <w:r w:rsidRPr="00C0292D">
        <w:rPr>
          <w:rFonts w:cs="Arial Unicode MS"/>
          <w:vertAlign w:val="subscript"/>
        </w:rPr>
        <w:t>3</w:t>
      </w:r>
      <w:r w:rsidRPr="00C0292D">
        <w:rPr>
          <w:rFonts w:cs="Arial Unicode MS"/>
        </w:rPr>
        <w:t xml:space="preserve"> was not observed. </w:t>
      </w:r>
    </w:p>
    <w:p w14:paraId="1F5C9F20" w14:textId="77777777" w:rsidR="0099193E" w:rsidRPr="00C0292D" w:rsidRDefault="0079262A" w:rsidP="00C0292D">
      <w:pPr>
        <w:pStyle w:val="McGillBodyText"/>
        <w:jc w:val="both"/>
        <w:rPr>
          <w:rFonts w:cs="Arial Unicode MS"/>
        </w:rPr>
      </w:pPr>
      <w:r w:rsidRPr="00C0292D">
        <w:rPr>
          <w:rFonts w:cs="Arial Unicode MS"/>
        </w:rPr>
        <w:tab/>
        <w:t xml:space="preserve">Arsenic (III) species are formed </w:t>
      </w:r>
      <w:r w:rsidR="00AF5129" w:rsidRPr="00C0292D">
        <w:rPr>
          <w:rFonts w:cs="Arial Unicode MS"/>
        </w:rPr>
        <w:t>in the presence of a reducing environments. However, in non-reducing</w:t>
      </w:r>
      <w:r w:rsidR="003B053A" w:rsidRPr="00C0292D">
        <w:rPr>
          <w:rFonts w:cs="Arial Unicode MS"/>
        </w:rPr>
        <w:t xml:space="preserve"> aqueous</w:t>
      </w:r>
      <w:r w:rsidR="00AF5129" w:rsidRPr="00C0292D">
        <w:rPr>
          <w:rFonts w:cs="Arial Unicode MS"/>
        </w:rPr>
        <w:t xml:space="preserve"> environments, arsenic (III) species are </w:t>
      </w:r>
      <w:r w:rsidR="003B053A" w:rsidRPr="00C0292D">
        <w:rPr>
          <w:rFonts w:cs="Arial Unicode MS"/>
        </w:rPr>
        <w:t xml:space="preserve">unstable. </w:t>
      </w:r>
      <w:r w:rsidR="009E1A7E" w:rsidRPr="00C0292D">
        <w:rPr>
          <w:rFonts w:cs="Arial Unicode MS"/>
        </w:rPr>
        <w:t xml:space="preserve">This has been noted by Cullen et al as they found the </w:t>
      </w:r>
      <w:r w:rsidR="000C0268" w:rsidRPr="00C0292D">
        <w:rPr>
          <w:rFonts w:cs="Arial Unicode MS"/>
        </w:rPr>
        <w:t>Me</w:t>
      </w:r>
      <w:r w:rsidR="000C0268" w:rsidRPr="00C0292D">
        <w:rPr>
          <w:rFonts w:cs="Arial Unicode MS"/>
          <w:vertAlign w:val="subscript"/>
        </w:rPr>
        <w:t>2</w:t>
      </w:r>
      <w:r w:rsidR="000C0268" w:rsidRPr="00C0292D">
        <w:rPr>
          <w:rFonts w:cs="Arial Unicode MS"/>
        </w:rPr>
        <w:t>AsCys</w:t>
      </w:r>
      <w:r w:rsidR="009E1A7E" w:rsidRPr="00C0292D">
        <w:rPr>
          <w:rFonts w:cs="Arial Unicode MS"/>
        </w:rPr>
        <w:t xml:space="preserve"> and </w:t>
      </w:r>
      <w:r w:rsidR="000C0268" w:rsidRPr="00C0292D">
        <w:rPr>
          <w:rFonts w:cs="Arial Unicode MS"/>
        </w:rPr>
        <w:t>Me2AsGS</w:t>
      </w:r>
      <w:r w:rsidR="009E1A7E" w:rsidRPr="00C0292D">
        <w:rPr>
          <w:rFonts w:cs="Arial Unicode MS"/>
        </w:rPr>
        <w:t xml:space="preserve"> were unsta</w:t>
      </w:r>
      <w:r w:rsidR="005B7EE7" w:rsidRPr="00C0292D">
        <w:rPr>
          <w:rFonts w:cs="Arial Unicode MS"/>
        </w:rPr>
        <w:t xml:space="preserve">ble in solution </w:t>
      </w:r>
      <w:r w:rsidR="00365A54" w:rsidRPr="00C0292D">
        <w:rPr>
          <w:rFonts w:cs="Arial Unicode MS"/>
        </w:rPr>
        <w:t>and rapidly decomposed to their parent oxidation state V acid along with the production o</w:t>
      </w:r>
      <w:r w:rsidR="0099193E" w:rsidRPr="00C0292D">
        <w:rPr>
          <w:rFonts w:cs="Arial Unicode MS"/>
        </w:rPr>
        <w:t>f the disulfide</w:t>
      </w:r>
      <w:r w:rsidR="009E1A7E" w:rsidRPr="00C0292D">
        <w:rPr>
          <w:rFonts w:cs="Arial Unicode MS"/>
        </w:rPr>
        <w:t xml:space="preserve">. </w:t>
      </w:r>
    </w:p>
    <w:p w14:paraId="3F514326" w14:textId="77777777" w:rsidR="00AA2BC5" w:rsidRPr="00C0292D" w:rsidRDefault="00AA2BC5" w:rsidP="00C0292D">
      <w:pPr>
        <w:pStyle w:val="McGillBodyText"/>
        <w:jc w:val="both"/>
        <w:rPr>
          <w:rFonts w:cs="Arial Unicode MS"/>
        </w:rPr>
      </w:pPr>
    </w:p>
    <w:p w14:paraId="2B89EF4F" w14:textId="77777777" w:rsidR="0099193E" w:rsidRPr="00C0292D" w:rsidRDefault="0099193E" w:rsidP="00C0292D">
      <w:pPr>
        <w:pStyle w:val="McGillBodyText"/>
        <w:jc w:val="both"/>
        <w:rPr>
          <w:rFonts w:cs="Arial Unicode MS"/>
        </w:rPr>
      </w:pPr>
      <w:r w:rsidRPr="00C0292D">
        <w:rPr>
          <w:rFonts w:cs="Arial Unicode MS"/>
        </w:rPr>
        <w:object w:dxaOrig="7527" w:dyaOrig="482" w14:anchorId="4660067F">
          <v:shape id="_x0000_i1030" type="#_x0000_t75" style="width:376.5pt;height:24pt" o:ole="">
            <v:imagedata r:id="rId21" o:title=""/>
          </v:shape>
          <o:OLEObject Type="Embed" ProgID="ChemDraw.Document.6.0" ShapeID="_x0000_i1030" DrawAspect="Content" ObjectID="_1488023769" r:id="rId22"/>
        </w:object>
      </w:r>
    </w:p>
    <w:p w14:paraId="65AE6FC1" w14:textId="77777777" w:rsidR="0099193E" w:rsidRPr="00C0292D" w:rsidRDefault="0099193E" w:rsidP="00C0292D">
      <w:pPr>
        <w:pStyle w:val="McGillBodyText"/>
        <w:jc w:val="both"/>
        <w:rPr>
          <w:rFonts w:cs="Arial Unicode MS"/>
        </w:rPr>
      </w:pPr>
    </w:p>
    <w:p w14:paraId="700238F2" w14:textId="77777777" w:rsidR="0079262A" w:rsidRPr="00C0292D" w:rsidRDefault="00F552F8" w:rsidP="00C0292D">
      <w:pPr>
        <w:pStyle w:val="McGillBodyText"/>
        <w:ind w:firstLine="720"/>
        <w:jc w:val="both"/>
        <w:rPr>
          <w:rFonts w:cs="Arial Unicode MS"/>
        </w:rPr>
      </w:pPr>
      <w:r w:rsidRPr="00C0292D">
        <w:rPr>
          <w:rFonts w:cs="Arial Unicode MS"/>
        </w:rPr>
        <w:t>As a result, they degassed all their solvents prior to use</w:t>
      </w:r>
      <w:r w:rsidR="00820FB6" w:rsidRPr="00C0292D">
        <w:rPr>
          <w:rFonts w:cs="Arial Unicode MS"/>
        </w:rPr>
        <w:t xml:space="preserve"> and noted this improved their yields when compared to that of </w:t>
      </w:r>
      <w:proofErr w:type="spellStart"/>
      <w:r w:rsidR="00820FB6" w:rsidRPr="00C0292D">
        <w:rPr>
          <w:rFonts w:cs="Arial Unicode MS"/>
        </w:rPr>
        <w:t>Zingaro</w:t>
      </w:r>
      <w:proofErr w:type="spellEnd"/>
      <w:r w:rsidR="00820FB6" w:rsidRPr="00C0292D">
        <w:rPr>
          <w:rFonts w:cs="Arial Unicode MS"/>
        </w:rPr>
        <w:t xml:space="preserve"> et al</w:t>
      </w:r>
      <w:hyperlink w:anchor="_ENREF_1_22" w:tooltip="Chen, 1975 #217" w:history="1">
        <w:r w:rsidR="005F06AB" w:rsidRPr="00C0292D">
          <w:rPr>
            <w:rFonts w:cs="Arial Unicode MS"/>
          </w:rPr>
          <w:fldChar w:fldCharType="begin"/>
        </w:r>
        <w:r w:rsidR="005F06AB">
          <w:rPr>
            <w:rFonts w:cs="Arial Unicode MS"/>
          </w:rPr>
          <w:instrText xml:space="preserve"> ADDIN EN.CITE &lt;EndNote&gt;&lt;Cite&gt;&lt;Author&gt;Chen&lt;/Author&gt;&lt;Year&gt;1975&lt;/Year&gt;&lt;RecNum&gt;217&lt;/RecNum&gt;&lt;DisplayText&gt;&lt;style face="superscript"&gt;22&lt;/style&gt;&lt;/DisplayText&gt;&lt;record&gt;&lt;rec-number&gt;217&lt;/rec-number&gt;&lt;foreign-keys&gt;&lt;key app="EN" db-id="925ewvdr4stppxextfzpv0x4edx2rrttpr5r" timestamp="1358878347"&gt;217&lt;/key&gt;&lt;/foreign-keys&gt;&lt;ref-type name="Journal Article"&gt;17&lt;/ref-type&gt;&lt;contributors&gt;&lt;authors&gt;&lt;author&gt;Chen, G. C.&lt;/author&gt;&lt;author&gt;Zingaro, R. A.&lt;/author&gt;&lt;author&gt;Thompson, C. R.&lt;/author&gt;&lt;/authors&gt;&lt;/contributors&gt;&lt;titles&gt;&lt;title&gt;6-thio and-seleno-[beta]–glucose esters of dimethylarsinous acid&lt;/title&gt;&lt;secondary-title&gt;Carbohydrate Research&lt;/secondary-title&gt;&lt;/titles&gt;&lt;periodical&gt;&lt;full-title&gt;Carbohydrate Research&lt;/full-title&gt;&lt;abbr-1&gt;Carbohydr. Res.&lt;/abbr-1&gt;&lt;abbr-2&gt;Carbohydr Res&lt;/abbr-2&gt;&lt;/periodical&gt;&lt;pages&gt;61-66&lt;/pages&gt;&lt;volume&gt;39&lt;/volume&gt;&lt;number&gt;1&lt;/number&gt;&lt;keywords&gt;&lt;keyword&gt;Arsenicals&lt;/keyword&gt;&lt;keyword&gt;Arsenicals: chemical synthesis&lt;/keyword&gt;&lt;keyword&gt;Glucose&lt;/keyword&gt;&lt;keyword&gt;Glucose: chemical synthesis&lt;/keyword&gt;&lt;keyword&gt;Methods&lt;/keyword&gt;&lt;keyword&gt;Selenium&lt;/keyword&gt;&lt;keyword&gt;Thioglucosides&lt;/keyword&gt;&lt;keyword&gt;Thioglucosides: chemical synthesis&lt;/keyword&gt;&lt;/keywords&gt;&lt;dates&gt;&lt;year&gt;1975&lt;/year&gt;&lt;/dates&gt;&lt;publisher&gt;Elsevier&lt;/publisher&gt;&lt;urls&gt;&lt;related-urls&gt;&lt;url&gt;http://www.ncbi.nlm.nih.gov/pubmed/1111964&lt;/url&gt;&lt;url&gt;http://www.sciencedirect.com/science/article/pii/S0008621500826385&lt;/url&gt;&lt;/related-urls&gt;&lt;pdf-urls&gt;&lt;url&gt;file:///C:/Users/wei/Documents/Mendeley Desktop/Chen, Zingaro, Thompson/Carbohydrate Research/Chen, Zingaro, Thompson - 1975 - 6-thio and-seleno-beta–glucose esters of dimethylarsinous acid.pdf&lt;/url&gt;&lt;/pdf-urls&gt;&lt;/urls&gt;&lt;/record&gt;&lt;/Cite&gt;&lt;/EndNote&gt;</w:instrText>
        </w:r>
        <w:r w:rsidR="005F06AB" w:rsidRPr="00C0292D">
          <w:rPr>
            <w:rFonts w:cs="Arial Unicode MS"/>
          </w:rPr>
          <w:fldChar w:fldCharType="separate"/>
        </w:r>
        <w:r w:rsidR="005F06AB" w:rsidRPr="00243B98">
          <w:rPr>
            <w:rFonts w:cs="Arial Unicode MS"/>
            <w:noProof/>
            <w:vertAlign w:val="superscript"/>
          </w:rPr>
          <w:t>22</w:t>
        </w:r>
        <w:r w:rsidR="005F06AB" w:rsidRPr="00C0292D">
          <w:rPr>
            <w:rFonts w:cs="Arial Unicode MS"/>
          </w:rPr>
          <w:fldChar w:fldCharType="end"/>
        </w:r>
      </w:hyperlink>
      <w:r w:rsidR="00820FB6" w:rsidRPr="00C0292D">
        <w:rPr>
          <w:rFonts w:cs="Arial Unicode MS"/>
        </w:rPr>
        <w:t xml:space="preserve"> who performed similar synthesis under aerobic </w:t>
      </w:r>
      <w:r w:rsidR="008A441E" w:rsidRPr="00C0292D">
        <w:rPr>
          <w:rFonts w:cs="Arial Unicode MS"/>
        </w:rPr>
        <w:t>conditions</w:t>
      </w:r>
      <w:r w:rsidRPr="00C0292D">
        <w:rPr>
          <w:rFonts w:cs="Arial Unicode MS"/>
        </w:rPr>
        <w:t xml:space="preserve">. </w:t>
      </w:r>
      <w:r w:rsidR="004164BE" w:rsidRPr="00C0292D">
        <w:rPr>
          <w:rFonts w:cs="Arial Unicode MS"/>
        </w:rPr>
        <w:t xml:space="preserve">However, the exact mechanism of this degradation was not fully understood. </w:t>
      </w:r>
      <w:r w:rsidR="009E1A7E" w:rsidRPr="00C0292D">
        <w:rPr>
          <w:rFonts w:cs="Arial Unicode MS"/>
        </w:rPr>
        <w:t>More recently Zhao et al</w:t>
      </w:r>
      <w:hyperlink w:anchor="_ENREF_1_23" w:tooltip="Zhao, 2012 #302" w:history="1">
        <w:r w:rsidR="005F06AB" w:rsidRPr="00C0292D">
          <w:rPr>
            <w:rFonts w:cs="Arial Unicode MS"/>
          </w:rPr>
          <w:fldChar w:fldCharType="begin"/>
        </w:r>
        <w:r w:rsidR="005F06AB">
          <w:rPr>
            <w:rFonts w:cs="Arial Unicode MS"/>
          </w:rPr>
          <w:instrText xml:space="preserve"> ADDIN EN.CITE &lt;EndNote&gt;&lt;Cite&gt;&lt;Author&gt;Zhao&lt;/Author&gt;&lt;Year&gt;2012&lt;/Year&gt;&lt;RecNum&gt;302&lt;/RecNum&gt;&lt;DisplayText&gt;&lt;style face="superscript"&gt;23&lt;/style&gt;&lt;/DisplayText&gt;&lt;record&gt;&lt;rec-number&gt;302&lt;/rec-number&gt;&lt;foreign-keys&gt;&lt;key app="EN" db-id="925ewvdr4stppxextfzpv0x4edx2rrttpr5r" timestamp="1359415891"&gt;302&lt;/key&gt;&lt;/foreign-keys&gt;&lt;ref-type name="Journal Article"&gt;17&lt;/ref-type&gt;&lt;contributors&gt;&lt;authors&gt;&lt;author&gt;Zhao, Feng&lt;/author&gt;&lt;author&gt;Chen, Yuchen&lt;/author&gt;&lt;author&gt;Qiao, Bin&lt;/author&gt;&lt;author&gt;Wang, Jing&lt;/author&gt;&lt;author&gt;Na, Ping&lt;/author&gt;&lt;/authors&gt;&lt;/contributors&gt;&lt;titles&gt;&lt;title&gt;Analysis of two new degradation products of arsenic triglutathione in aqueous solution&lt;/title&gt;&lt;secondary-title&gt;Frontiers of Chemical Science and Engineering&lt;/secondary-title&gt;&lt;/titles&gt;&lt;pages&gt;292-300&lt;/pages&gt;&lt;volume&gt;6&lt;/volume&gt;&lt;dates&gt;&lt;year&gt;2012&lt;/year&gt;&lt;/dates&gt;&lt;urls&gt;&lt;/urls&gt;&lt;electronic-resource-num&gt;10.1007/s11705-012-1208-2&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23</w:t>
        </w:r>
        <w:r w:rsidR="005F06AB" w:rsidRPr="00C0292D">
          <w:rPr>
            <w:rFonts w:cs="Arial Unicode MS"/>
          </w:rPr>
          <w:fldChar w:fldCharType="end"/>
        </w:r>
      </w:hyperlink>
      <w:r w:rsidR="00FC0B20" w:rsidRPr="00C0292D">
        <w:rPr>
          <w:rFonts w:cs="Arial Unicode MS"/>
        </w:rPr>
        <w:t xml:space="preserve"> examined the degradation of the similar system As(GS)</w:t>
      </w:r>
      <w:r w:rsidR="00FC0B20" w:rsidRPr="00C0292D">
        <w:rPr>
          <w:rFonts w:cs="Arial Unicode MS"/>
          <w:vertAlign w:val="subscript"/>
        </w:rPr>
        <w:t>3</w:t>
      </w:r>
      <w:r w:rsidR="00FC0B20" w:rsidRPr="00C0292D">
        <w:rPr>
          <w:rFonts w:cs="Arial Unicode MS"/>
        </w:rPr>
        <w:t xml:space="preserve"> </w:t>
      </w:r>
      <w:r w:rsidR="009E1A7E" w:rsidRPr="00C0292D">
        <w:rPr>
          <w:rFonts w:cs="Arial Unicode MS"/>
        </w:rPr>
        <w:t>using HPLC-ESI-MS</w:t>
      </w:r>
      <w:r w:rsidR="00FC0B20" w:rsidRPr="00C0292D">
        <w:rPr>
          <w:rFonts w:cs="Arial Unicode MS"/>
        </w:rPr>
        <w:t xml:space="preserve">. They found that </w:t>
      </w:r>
      <w:r w:rsidR="009E04B6" w:rsidRPr="00C0292D">
        <w:rPr>
          <w:rFonts w:cs="Arial Unicode MS"/>
        </w:rPr>
        <w:t>an isomer of</w:t>
      </w:r>
      <w:r w:rsidR="003B447D" w:rsidRPr="00C0292D">
        <w:rPr>
          <w:rFonts w:cs="Arial Unicode MS"/>
        </w:rPr>
        <w:t xml:space="preserve"> </w:t>
      </w:r>
      <w:r w:rsidR="003B447D" w:rsidRPr="00C0292D">
        <w:rPr>
          <w:rFonts w:cs="Arial Unicode MS" w:hint="eastAsia"/>
        </w:rPr>
        <w:t>α-</w:t>
      </w:r>
      <w:r w:rsidR="009E1A7E" w:rsidRPr="00C0292D">
        <w:rPr>
          <w:rFonts w:cs="Arial Unicode MS"/>
        </w:rPr>
        <w:t xml:space="preserve">GSH </w:t>
      </w:r>
      <w:r w:rsidR="009E04B6" w:rsidRPr="00C0292D">
        <w:rPr>
          <w:rFonts w:cs="Arial Unicode MS"/>
        </w:rPr>
        <w:t>that was the result of the cleavage of GSSG</w:t>
      </w:r>
      <w:r w:rsidR="009E1A7E" w:rsidRPr="00C0292D">
        <w:rPr>
          <w:rFonts w:cs="Arial Unicode MS"/>
        </w:rPr>
        <w:t xml:space="preserve">. </w:t>
      </w:r>
    </w:p>
    <w:p w14:paraId="204F8318" w14:textId="77777777" w:rsidR="00A17608" w:rsidRPr="00C0292D" w:rsidRDefault="00A17608" w:rsidP="00C0292D">
      <w:pPr>
        <w:pStyle w:val="McGillBodyText"/>
        <w:jc w:val="both"/>
        <w:rPr>
          <w:rFonts w:cs="Arial Unicode MS"/>
        </w:rPr>
      </w:pPr>
      <w:r w:rsidRPr="00C0292D">
        <w:rPr>
          <w:rFonts w:cs="Arial Unicode MS"/>
        </w:rPr>
        <w:object w:dxaOrig="6746" w:dyaOrig="6680" w14:anchorId="6CE5FF7D">
          <v:shape id="_x0000_i1031" type="#_x0000_t75" style="width:337.5pt;height:334.5pt" o:ole="">
            <v:imagedata r:id="rId23" o:title=""/>
          </v:shape>
          <o:OLEObject Type="Embed" ProgID="ChemDraw.Document.6.0" ShapeID="_x0000_i1031" DrawAspect="Content" ObjectID="_1488023770" r:id="rId24"/>
        </w:object>
      </w:r>
    </w:p>
    <w:p w14:paraId="2564E7D8" w14:textId="77777777" w:rsidR="00AA69F1" w:rsidRPr="00C0292D" w:rsidRDefault="00AA69F1" w:rsidP="00C0292D">
      <w:pPr>
        <w:pStyle w:val="McGillFigureCaption"/>
        <w:jc w:val="center"/>
        <w:rPr>
          <w:rStyle w:val="McGillBoldMcGillSVisualEmphasis"/>
          <w:rFonts w:cs="Arial Unicode MS"/>
        </w:rPr>
      </w:pPr>
      <w:bookmarkStart w:id="33" w:name="_Toc404960720"/>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8</w:t>
      </w:r>
      <w:r w:rsidRPr="00C0292D">
        <w:rPr>
          <w:rStyle w:val="McGillBoldMcGillSVisualEmphasis"/>
          <w:rFonts w:cs="Arial Unicode MS"/>
        </w:rPr>
        <w:fldChar w:fldCharType="end"/>
      </w:r>
      <w:r w:rsidRPr="00C0292D">
        <w:rPr>
          <w:rStyle w:val="McGillBoldMcGillSVisualEmphasis"/>
          <w:rFonts w:cs="Arial Unicode MS"/>
        </w:rPr>
        <w:t>: Structures of glutathione and alpha-glutathione.</w:t>
      </w:r>
      <w:bookmarkEnd w:id="33"/>
    </w:p>
    <w:p w14:paraId="2B1EFED2" w14:textId="77777777" w:rsidR="006A7B75" w:rsidRPr="00C0292D" w:rsidRDefault="00984B47" w:rsidP="00C0292D">
      <w:pPr>
        <w:pStyle w:val="McGillBodyText"/>
        <w:jc w:val="both"/>
        <w:rPr>
          <w:rFonts w:cs="Arial Unicode MS"/>
        </w:rPr>
      </w:pPr>
      <w:r w:rsidRPr="00C0292D">
        <w:rPr>
          <w:rFonts w:cs="Arial Unicode MS"/>
        </w:rPr>
        <w:tab/>
        <w:t xml:space="preserve">The </w:t>
      </w:r>
      <w:r w:rsidRPr="00C0292D">
        <w:rPr>
          <w:rFonts w:cs="Arial Unicode MS" w:hint="eastAsia"/>
        </w:rPr>
        <w:t>α-</w:t>
      </w:r>
      <w:r w:rsidRPr="00C0292D">
        <w:rPr>
          <w:rFonts w:cs="Arial Unicode MS"/>
        </w:rPr>
        <w:t xml:space="preserve">GSH was identified comparing the fragmentation patters of degradation products of </w:t>
      </w:r>
      <w:proofErr w:type="gramStart"/>
      <w:r w:rsidRPr="00C0292D">
        <w:rPr>
          <w:rFonts w:cs="Arial Unicode MS"/>
        </w:rPr>
        <w:t>As(</w:t>
      </w:r>
      <w:proofErr w:type="gramEnd"/>
      <w:r w:rsidRPr="00C0292D">
        <w:rPr>
          <w:rFonts w:cs="Arial Unicode MS"/>
        </w:rPr>
        <w:t>GS)</w:t>
      </w:r>
      <w:r w:rsidRPr="00C0292D">
        <w:rPr>
          <w:rFonts w:cs="Arial Unicode MS"/>
          <w:vertAlign w:val="subscript"/>
        </w:rPr>
        <w:t>3</w:t>
      </w:r>
      <w:r w:rsidRPr="00C0292D">
        <w:rPr>
          <w:rFonts w:cs="Arial Unicode MS"/>
        </w:rPr>
        <w:t xml:space="preserve"> compared to that of standard GSH. </w:t>
      </w:r>
      <w:r w:rsidR="00BA1C2F" w:rsidRPr="00C0292D">
        <w:rPr>
          <w:rFonts w:cs="Arial Unicode MS"/>
        </w:rPr>
        <w:t xml:space="preserve">They noted that </w:t>
      </w:r>
      <w:r w:rsidR="00BA1C2F" w:rsidRPr="00C0292D">
        <w:rPr>
          <w:rFonts w:cs="Arial Unicode MS" w:hint="eastAsia"/>
        </w:rPr>
        <w:t>α-</w:t>
      </w:r>
      <w:r w:rsidR="00BA1C2F" w:rsidRPr="00C0292D">
        <w:rPr>
          <w:rFonts w:cs="Arial Unicode MS"/>
        </w:rPr>
        <w:t xml:space="preserve">GSH is not normally formed from the degradation of GSSG in the absence of arsenic. </w:t>
      </w:r>
      <w:r w:rsidR="00FF003A" w:rsidRPr="00C0292D">
        <w:rPr>
          <w:rFonts w:cs="Arial Unicode MS"/>
        </w:rPr>
        <w:t>The mechanism and reason for the forma</w:t>
      </w:r>
      <w:r w:rsidR="006525F7" w:rsidRPr="00C0292D">
        <w:rPr>
          <w:rFonts w:cs="Arial Unicode MS"/>
        </w:rPr>
        <w:t>tion of this isomer is not known.</w:t>
      </w:r>
    </w:p>
    <w:p w14:paraId="5F227E5A" w14:textId="77777777" w:rsidR="009856C5" w:rsidRPr="00C0292D" w:rsidRDefault="009856C5" w:rsidP="00C0292D">
      <w:pPr>
        <w:spacing w:line="360" w:lineRule="auto"/>
        <w:jc w:val="both"/>
        <w:rPr>
          <w:rFonts w:cs="Arial Unicode MS"/>
        </w:rPr>
      </w:pPr>
    </w:p>
    <w:p w14:paraId="49562826" w14:textId="77777777" w:rsidR="009856C5" w:rsidRPr="00C0292D" w:rsidRDefault="00866914" w:rsidP="00C0292D">
      <w:pPr>
        <w:pStyle w:val="McGillSecondLevelSubheading"/>
        <w:rPr>
          <w:rFonts w:cs="Arial Unicode MS"/>
        </w:rPr>
      </w:pPr>
      <w:bookmarkStart w:id="34" w:name="_Toc364069065"/>
      <w:bookmarkStart w:id="35" w:name="_Toc404960786"/>
      <w:r w:rsidRPr="00C0292D">
        <w:rPr>
          <w:rFonts w:cs="Arial Unicode MS"/>
        </w:rPr>
        <w:t xml:space="preserve">1.2.2 </w:t>
      </w:r>
      <w:r w:rsidR="009856C5" w:rsidRPr="00C0292D">
        <w:rPr>
          <w:rFonts w:cs="Arial Unicode MS"/>
        </w:rPr>
        <w:t xml:space="preserve">Interaction of arsenic with </w:t>
      </w:r>
      <w:proofErr w:type="spellStart"/>
      <w:r w:rsidR="009856C5" w:rsidRPr="00C0292D">
        <w:rPr>
          <w:rFonts w:cs="Arial Unicode MS"/>
        </w:rPr>
        <w:t>thiols</w:t>
      </w:r>
      <w:bookmarkEnd w:id="34"/>
      <w:bookmarkEnd w:id="35"/>
      <w:proofErr w:type="spellEnd"/>
    </w:p>
    <w:p w14:paraId="094F1166" w14:textId="77777777" w:rsidR="000617F1" w:rsidRPr="00C0292D" w:rsidRDefault="005F06AB" w:rsidP="00C0292D">
      <w:pPr>
        <w:pStyle w:val="McGillBodyText"/>
        <w:ind w:firstLine="720"/>
        <w:jc w:val="both"/>
        <w:rPr>
          <w:rFonts w:cs="Arial Unicode MS"/>
        </w:rPr>
      </w:pPr>
      <w:r>
        <w:t xml:space="preserve">Arsenic binds very strong to </w:t>
      </w:r>
      <w:proofErr w:type="spellStart"/>
      <w:r>
        <w:t>thiols</w:t>
      </w:r>
      <w:proofErr w:type="spellEnd"/>
      <w:r>
        <w:t xml:space="preserve"> on the amino acids cysteine and glutathione, an example of this would be the high formation constant (log </w:t>
      </w:r>
      <w:proofErr w:type="spellStart"/>
      <w:r>
        <w:t>Kf</w:t>
      </w:r>
      <w:proofErr w:type="spellEnd"/>
      <w:r>
        <w:t xml:space="preserve"> = </w:t>
      </w:r>
      <w:r>
        <w:lastRenderedPageBreak/>
        <w:t>32.0</w:t>
      </w:r>
      <w:hyperlink w:anchor="_ENREF_1_24" w:tooltip="Rey, 2004 #17" w:history="1">
        <w:r>
          <w:fldChar w:fldCharType="begin"/>
        </w:r>
        <w: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fldChar w:fldCharType="separate"/>
        </w:r>
        <w:r w:rsidRPr="005F06AB">
          <w:rPr>
            <w:noProof/>
            <w:vertAlign w:val="superscript"/>
          </w:rPr>
          <w:t>24</w:t>
        </w:r>
        <w:r>
          <w:fldChar w:fldCharType="end"/>
        </w:r>
      </w:hyperlink>
      <w:r>
        <w:t>) of</w:t>
      </w:r>
      <w:r w:rsidRPr="0089590D">
        <w:t xml:space="preserve"> </w:t>
      </w:r>
      <w:r>
        <w:t>As(SG)</w:t>
      </w:r>
      <w:r w:rsidRPr="009F6F41">
        <w:rPr>
          <w:vertAlign w:val="subscript"/>
        </w:rPr>
        <w:t>3</w:t>
      </w:r>
      <w:r>
        <w:t xml:space="preserve">. It is for this reason arsenic binding and transport often involves </w:t>
      </w:r>
      <w:proofErr w:type="spellStart"/>
      <w:r>
        <w:t>thiols</w:t>
      </w:r>
      <w:proofErr w:type="spellEnd"/>
      <w:r>
        <w:t xml:space="preserve"> </w:t>
      </w:r>
      <w:hyperlink w:anchor="_ENREF_1_18" w:tooltip="Lallemand-Breitenbach, 2012 #16" w:history="1">
        <w:r w:rsidRPr="0089590D">
          <w:rPr>
            <w:rStyle w:val="McGillBodyTextChar"/>
            <w:vertAlign w:val="superscript"/>
          </w:rPr>
          <w:fldChar w:fldCharType="begin"/>
        </w:r>
        <w:r>
          <w:rPr>
            <w:rStyle w:val="McGillBodyTextChar"/>
            <w:vertAlign w:val="superscript"/>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Pr="0089590D">
          <w:rPr>
            <w:rStyle w:val="McGillBodyTextChar"/>
            <w:vertAlign w:val="superscript"/>
          </w:rPr>
          <w:fldChar w:fldCharType="separate"/>
        </w:r>
        <w:r>
          <w:rPr>
            <w:rStyle w:val="McGillBodyTextChar"/>
            <w:noProof/>
            <w:vertAlign w:val="superscript"/>
          </w:rPr>
          <w:t>18</w:t>
        </w:r>
        <w:r w:rsidRPr="0089590D">
          <w:rPr>
            <w:rStyle w:val="McGillBodyTextChar"/>
            <w:vertAlign w:val="superscript"/>
          </w:rPr>
          <w:fldChar w:fldCharType="end"/>
        </w:r>
      </w:hyperlink>
      <w:r w:rsidRPr="0089590D">
        <w:rPr>
          <w:rStyle w:val="McGillBodyTextChar"/>
          <w:vertAlign w:val="superscript"/>
        </w:rPr>
        <w:t>,</w:t>
      </w:r>
      <w:hyperlink w:anchor="_ENREF_1_25" w:tooltip="Spuches, 2008 #253" w:history="1">
        <w:r w:rsidRPr="0089590D">
          <w:rPr>
            <w:rStyle w:val="McGillBodyTextChar"/>
            <w:vertAlign w:val="superscript"/>
          </w:rPr>
          <w:fldChar w:fldCharType="begin"/>
        </w:r>
        <w:r>
          <w:rPr>
            <w:rStyle w:val="McGillBodyTextChar"/>
            <w:vertAlign w:val="superscript"/>
          </w:rPr>
          <w:instrText xml:space="preserve"> ADDIN EN.CITE &lt;EndNote&gt;&lt;Cite&gt;&lt;Author&gt;Spuches&lt;/Author&gt;&lt;Year&gt;2008&lt;/Year&gt;&lt;RecNum&gt;253&lt;/RecNum&gt;&lt;DisplayText&gt;&lt;style face="superscript"&gt;25&lt;/style&gt;&lt;/DisplayText&gt;&lt;record&gt;&lt;rec-number&gt;253&lt;/rec-number&gt;&lt;foreign-keys&gt;&lt;key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Pr="0089590D">
          <w:rPr>
            <w:rStyle w:val="McGillBodyTextChar"/>
            <w:vertAlign w:val="superscript"/>
          </w:rPr>
          <w:fldChar w:fldCharType="separate"/>
        </w:r>
        <w:r>
          <w:rPr>
            <w:rStyle w:val="McGillBodyTextChar"/>
            <w:noProof/>
            <w:vertAlign w:val="superscript"/>
          </w:rPr>
          <w:t>25</w:t>
        </w:r>
        <w:r w:rsidRPr="0089590D">
          <w:rPr>
            <w:rStyle w:val="McGillBodyTextChar"/>
            <w:vertAlign w:val="superscript"/>
          </w:rPr>
          <w:fldChar w:fldCharType="end"/>
        </w:r>
      </w:hyperlink>
      <w:r w:rsidRPr="0089590D">
        <w:rPr>
          <w:rStyle w:val="McGillBodyTextChar"/>
          <w:vertAlign w:val="superscript"/>
        </w:rPr>
        <w:t>,</w:t>
      </w:r>
      <w:hyperlink w:anchor="_ENREF_1_15" w:tooltip="Spuches, 2005 #26" w:history="1">
        <w:r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 </w:instrText>
        </w:r>
        <w:r>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EN.CITE.DATA </w:instrText>
        </w:r>
        <w:r>
          <w:rPr>
            <w:rStyle w:val="McGillBodyTextChar"/>
            <w:vertAlign w:val="superscript"/>
          </w:rPr>
        </w:r>
        <w:r>
          <w:rPr>
            <w:rStyle w:val="McGillBodyTextChar"/>
            <w:vertAlign w:val="superscript"/>
          </w:rPr>
          <w:fldChar w:fldCharType="end"/>
        </w:r>
        <w:r w:rsidRPr="0089590D">
          <w:rPr>
            <w:rStyle w:val="McGillBodyTextChar"/>
            <w:vertAlign w:val="superscript"/>
          </w:rPr>
        </w:r>
        <w:r w:rsidRPr="0089590D">
          <w:rPr>
            <w:rStyle w:val="McGillBodyTextChar"/>
            <w:vertAlign w:val="superscript"/>
          </w:rPr>
          <w:fldChar w:fldCharType="separate"/>
        </w:r>
        <w:r>
          <w:rPr>
            <w:rStyle w:val="McGillBodyTextChar"/>
            <w:noProof/>
            <w:vertAlign w:val="superscript"/>
          </w:rPr>
          <w:t>15</w:t>
        </w:r>
        <w:r w:rsidRPr="0089590D">
          <w:rPr>
            <w:rStyle w:val="McGillBodyTextChar"/>
            <w:vertAlign w:val="superscript"/>
          </w:rPr>
          <w:fldChar w:fldCharType="end"/>
        </w:r>
      </w:hyperlink>
      <w:r>
        <w:rPr>
          <w:rStyle w:val="McGillBodyTextChar"/>
          <w:rFonts w:hint="eastAsia"/>
          <w:lang w:eastAsia="zh-CN"/>
        </w:rPr>
        <w:t>.</w:t>
      </w:r>
      <w:r>
        <w:rPr>
          <w:rStyle w:val="McGillBodyTextChar"/>
          <w:vertAlign w:val="superscript"/>
        </w:rPr>
        <w:t xml:space="preserve"> </w:t>
      </w:r>
      <w:r w:rsidR="009856C5" w:rsidRPr="00C0292D">
        <w:rPr>
          <w:rFonts w:cs="Arial Unicode MS"/>
        </w:rPr>
        <w:t xml:space="preserve">One of the well-studied systems in terms of thermodynamics is that of </w:t>
      </w:r>
      <w:proofErr w:type="gramStart"/>
      <w:r w:rsidR="009856C5" w:rsidRPr="00C0292D">
        <w:rPr>
          <w:rFonts w:cs="Arial Unicode MS"/>
        </w:rPr>
        <w:t>As(</w:t>
      </w:r>
      <w:proofErr w:type="gramEnd"/>
      <w:r w:rsidR="009856C5" w:rsidRPr="00C0292D">
        <w:rPr>
          <w:rFonts w:cs="Arial Unicode MS"/>
        </w:rPr>
        <w:t>OH)</w:t>
      </w:r>
      <w:r w:rsidR="009856C5" w:rsidRPr="00C0292D">
        <w:rPr>
          <w:rFonts w:cs="Arial Unicode MS"/>
        </w:rPr>
        <w:softHyphen/>
      </w:r>
      <w:r w:rsidR="009856C5" w:rsidRPr="00C0292D">
        <w:rPr>
          <w:rFonts w:cs="Arial Unicode MS"/>
        </w:rPr>
        <w:softHyphen/>
      </w:r>
      <w:r w:rsidR="009856C5" w:rsidRPr="00C0292D">
        <w:rPr>
          <w:rFonts w:cs="Arial Unicode MS"/>
        </w:rPr>
        <w:softHyphen/>
      </w:r>
      <w:r w:rsidR="009856C5" w:rsidRPr="00C0292D">
        <w:rPr>
          <w:rFonts w:cs="Arial Unicode MS"/>
          <w:vertAlign w:val="subscript"/>
        </w:rPr>
        <w:t>3</w:t>
      </w:r>
      <w:r w:rsidR="009856C5" w:rsidRPr="00C0292D">
        <w:rPr>
          <w:rFonts w:cs="Arial Unicode MS"/>
        </w:rPr>
        <w:t xml:space="preserve"> and its interaction with Glutathione to form As(GSH)</w:t>
      </w:r>
      <w:r w:rsidR="009856C5" w:rsidRPr="00C0292D">
        <w:rPr>
          <w:rFonts w:cs="Arial Unicode MS"/>
          <w:vertAlign w:val="subscript"/>
        </w:rPr>
        <w:t>3</w:t>
      </w:r>
      <w:r w:rsidR="009856C5" w:rsidRPr="00C0292D">
        <w:rPr>
          <w:rFonts w:cs="Arial Unicode MS"/>
        </w:rPr>
        <w:t>. Rey et al</w:t>
      </w:r>
      <w:hyperlink w:anchor="_ENREF_1_24" w:tooltip="Rey, 2004 #17" w:history="1">
        <w:r w:rsidRPr="00C0292D">
          <w:rPr>
            <w:rFonts w:cs="Arial Unicode MS"/>
          </w:rPr>
          <w:fldChar w:fldCharType="begin"/>
        </w:r>
        <w:r>
          <w:rPr>
            <w:rFonts w:cs="Arial Unicode MS"/>
          </w:rP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Pr="00C0292D">
          <w:rPr>
            <w:rFonts w:cs="Arial Unicode MS"/>
          </w:rPr>
          <w:fldChar w:fldCharType="separate"/>
        </w:r>
        <w:r w:rsidRPr="00243B98">
          <w:rPr>
            <w:rFonts w:cs="Arial Unicode MS"/>
            <w:noProof/>
            <w:vertAlign w:val="superscript"/>
          </w:rPr>
          <w:t>24</w:t>
        </w:r>
        <w:r w:rsidRPr="00C0292D">
          <w:rPr>
            <w:rFonts w:cs="Arial Unicode MS"/>
          </w:rPr>
          <w:fldChar w:fldCharType="end"/>
        </w:r>
      </w:hyperlink>
      <w:r w:rsidR="009856C5" w:rsidRPr="00C0292D">
        <w:rPr>
          <w:rFonts w:cs="Arial Unicode MS"/>
        </w:rPr>
        <w:t xml:space="preserve"> used potentiometric and spectroscopic data to show that the formation constant, log K, of As(GS)</w:t>
      </w:r>
      <w:r w:rsidR="009856C5" w:rsidRPr="00C0292D">
        <w:rPr>
          <w:rFonts w:cs="Arial Unicode MS"/>
          <w:vertAlign w:val="subscript"/>
        </w:rPr>
        <w:t>3</w:t>
      </w:r>
      <w:r w:rsidR="009856C5" w:rsidRPr="00C0292D">
        <w:rPr>
          <w:rFonts w:cs="Arial Unicode MS"/>
        </w:rPr>
        <w:t xml:space="preserve"> to be 32.</w:t>
      </w:r>
      <w:r w:rsidR="000617F1" w:rsidRPr="00C0292D">
        <w:rPr>
          <w:rFonts w:cs="Arial Unicode MS"/>
        </w:rPr>
        <w:t xml:space="preserve"> They noted that pH played</w:t>
      </w:r>
      <w:r w:rsidR="00E11773" w:rsidRPr="00C0292D">
        <w:rPr>
          <w:rFonts w:cs="Arial Unicode MS"/>
        </w:rPr>
        <w:t xml:space="preserve"> important role in this interaction</w:t>
      </w:r>
      <w:r w:rsidR="00E35687">
        <w:rPr>
          <w:rFonts w:cs="Arial Unicode MS"/>
        </w:rPr>
        <w:t>:</w:t>
      </w:r>
    </w:p>
    <w:p w14:paraId="395B367E" w14:textId="7BAD816D" w:rsidR="000617F1" w:rsidRPr="00C0292D" w:rsidRDefault="00C0332E" w:rsidP="00C46EDB">
      <w:pPr>
        <w:pStyle w:val="McGillBodyText"/>
        <w:ind w:firstLine="720"/>
        <w:jc w:val="center"/>
        <w:rPr>
          <w:rFonts w:cs="Arial Unicode MS"/>
        </w:rPr>
      </w:pPr>
      <w:r w:rsidRPr="00B21E57">
        <w:rPr>
          <w:rFonts w:cs="Arial Unicode MS"/>
          <w:noProof/>
          <w:lang w:val="en-US"/>
        </w:rPr>
        <w:drawing>
          <wp:inline distT="0" distB="0" distL="0" distR="0" wp14:anchorId="4E8757F1" wp14:editId="318FFB6E">
            <wp:extent cx="5486400" cy="2066925"/>
            <wp:effectExtent l="0" t="0" r="0" b="952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b="10182"/>
                    <a:stretch>
                      <a:fillRect/>
                    </a:stretch>
                  </pic:blipFill>
                  <pic:spPr bwMode="auto">
                    <a:xfrm>
                      <a:off x="0" y="0"/>
                      <a:ext cx="5486400" cy="2066925"/>
                    </a:xfrm>
                    <a:prstGeom prst="rect">
                      <a:avLst/>
                    </a:prstGeom>
                    <a:noFill/>
                    <a:ln>
                      <a:noFill/>
                    </a:ln>
                  </pic:spPr>
                </pic:pic>
              </a:graphicData>
            </a:graphic>
          </wp:inline>
        </w:drawing>
      </w:r>
    </w:p>
    <w:p w14:paraId="7B4661B4" w14:textId="77777777" w:rsidR="000617F1" w:rsidRPr="00C0292D" w:rsidRDefault="00AA69F1" w:rsidP="00AB5BEE">
      <w:pPr>
        <w:pStyle w:val="McGillFigureCaption"/>
        <w:jc w:val="center"/>
        <w:rPr>
          <w:rFonts w:cs="Arial Unicode MS"/>
          <w:b/>
        </w:rPr>
      </w:pPr>
      <w:bookmarkStart w:id="36" w:name="_Toc40496072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9</w:t>
      </w:r>
      <w:r w:rsidRPr="00C0292D">
        <w:rPr>
          <w:rFonts w:cs="Arial Unicode MS"/>
          <w:b/>
        </w:rPr>
        <w:fldChar w:fldCharType="end"/>
      </w:r>
      <w:r w:rsidRPr="00C0292D">
        <w:rPr>
          <w:rFonts w:cs="Arial Unicode MS"/>
          <w:b/>
        </w:rPr>
        <w:t xml:space="preserve">: Effect of pH on the speciation of arsenic </w:t>
      </w:r>
      <w:r w:rsidR="00AB5BEE">
        <w:rPr>
          <w:rFonts w:cs="Arial Unicode MS"/>
          <w:b/>
        </w:rPr>
        <w:br/>
      </w:r>
      <w:r w:rsidRPr="00AB5BEE">
        <w:rPr>
          <w:sz w:val="16"/>
          <w:szCs w:val="16"/>
        </w:rPr>
        <w:t>(</w:t>
      </w:r>
      <w:r w:rsidR="000617F1" w:rsidRPr="00AB5BEE">
        <w:rPr>
          <w:sz w:val="16"/>
          <w:szCs w:val="16"/>
        </w:rPr>
        <w:t>Figure from Rey et al</w:t>
      </w:r>
      <w:r w:rsidR="00AB5BEE" w:rsidRPr="00AB5BEE">
        <w:rPr>
          <w:sz w:val="16"/>
          <w:szCs w:val="16"/>
        </w:rPr>
        <w:t xml:space="preserve">, 2004, </w:t>
      </w:r>
      <w:r w:rsidR="00AB5BEE" w:rsidRPr="00AB5BEE">
        <w:rPr>
          <w:i/>
          <w:sz w:val="16"/>
          <w:szCs w:val="16"/>
        </w:rPr>
        <w:t xml:space="preserve">J. </w:t>
      </w:r>
      <w:proofErr w:type="spellStart"/>
      <w:r w:rsidR="00AB5BEE" w:rsidRPr="00AB5BEE">
        <w:rPr>
          <w:i/>
          <w:sz w:val="16"/>
          <w:szCs w:val="16"/>
        </w:rPr>
        <w:t>Inorg</w:t>
      </w:r>
      <w:proofErr w:type="spellEnd"/>
      <w:r w:rsidR="00AB5BEE" w:rsidRPr="00AB5BEE">
        <w:rPr>
          <w:i/>
          <w:sz w:val="16"/>
          <w:szCs w:val="16"/>
        </w:rPr>
        <w:t xml:space="preserve">. </w:t>
      </w:r>
      <w:proofErr w:type="spellStart"/>
      <w:r w:rsidR="00AB5BEE" w:rsidRPr="00AB5BEE">
        <w:rPr>
          <w:i/>
          <w:sz w:val="16"/>
          <w:szCs w:val="16"/>
        </w:rPr>
        <w:t>Biochem</w:t>
      </w:r>
      <w:proofErr w:type="spellEnd"/>
      <w:r w:rsidR="00AB5BEE" w:rsidRPr="00AB5BEE">
        <w:rPr>
          <w:i/>
          <w:sz w:val="16"/>
          <w:szCs w:val="16"/>
        </w:rPr>
        <w:t>.</w:t>
      </w:r>
      <w:hyperlink w:anchor="_ENREF_1_26" w:tooltip="Rey, 2004 #135" w:history="1">
        <w:r w:rsidR="005F06AB" w:rsidRPr="00AB5BEE">
          <w:rPr>
            <w:sz w:val="16"/>
            <w:szCs w:val="16"/>
            <w:vertAlign w:val="superscript"/>
          </w:rPr>
          <w:fldChar w:fldCharType="begin"/>
        </w:r>
        <w:r w:rsidR="005F06AB">
          <w:rPr>
            <w:sz w:val="16"/>
            <w:szCs w:val="16"/>
            <w:vertAlign w:val="superscript"/>
          </w:rPr>
          <w:instrText xml:space="preserve"> ADDIN EN.CITE &lt;EndNote&gt;&lt;Cite&gt;&lt;Author&gt;Rey&lt;/Author&gt;&lt;Year&gt;2004&lt;/Year&gt;&lt;RecNum&gt;135&lt;/RecNum&gt;&lt;DisplayText&gt;&lt;style face="superscript"&gt;26&lt;/style&gt;&lt;/DisplayText&gt;&lt;record&gt;&lt;rec-number&gt;135&lt;/rec-number&gt;&lt;foreign-keys&gt;&lt;key app="EN" db-id="925ewvdr4stppxextfzpv0x4edx2rrttpr5r" timestamp="1358878346"&gt;135&lt;/key&gt;&lt;/foreign-keys&gt;&lt;ref-type name="Journal Article"&gt;17&lt;/ref-type&gt;&lt;contributors&gt;&lt;authors&gt;&lt;author&gt;Rey, N. A.&lt;/author&gt;&lt;author&gt;Howarth, O. 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Biochem&lt;/abbr-2&gt;&lt;/periodical&gt;&lt;pages&gt;1151-9&lt;/pages&gt;&lt;volume&gt;98&lt;/volume&gt;&lt;number&gt;6&lt;/number&gt;&lt;keywords&gt;&lt;keyword&gt;Arsenic&lt;/keyword&gt;&lt;keyword&gt;Arsenic: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urls&gt;&lt;related-urls&gt;&lt;url&gt;http://www.ncbi.nlm.nih.gov/pubmed/15149827&lt;/url&gt;&lt;url&gt;http://www.sciencedirect.com/science/article/pii/S016201340400090X&lt;/url&gt;&lt;/related-urls&gt;&lt;pdf-urls&gt;&lt;url&gt;file:///C:/Users/wei/Documents/Mendeley Desktop/Rey, Howarth/Journal of inorganic biochemistry/Rey, Howarth - 2004 - Equilibrium characterization of the As (III)-cysteine and the As (III)-glutathione systems in aqueous solution.pdf&lt;/url&gt;&lt;/pdf-urls&gt;&lt;/urls&gt;&lt;electronic-resource-num&gt;10.1016/j.jinorgbio.2004.03.010&lt;/electronic-resource-num&gt;&lt;/record&gt;&lt;/Cite&gt;&lt;/EndNote&gt;</w:instrText>
        </w:r>
        <w:r w:rsidR="005F06AB" w:rsidRPr="00AB5BEE">
          <w:rPr>
            <w:sz w:val="16"/>
            <w:szCs w:val="16"/>
            <w:vertAlign w:val="superscript"/>
          </w:rPr>
          <w:fldChar w:fldCharType="separate"/>
        </w:r>
        <w:r w:rsidR="005F06AB">
          <w:rPr>
            <w:noProof/>
            <w:sz w:val="16"/>
            <w:szCs w:val="16"/>
            <w:vertAlign w:val="superscript"/>
          </w:rPr>
          <w:t>26</w:t>
        </w:r>
        <w:r w:rsidR="005F06AB" w:rsidRPr="00AB5BEE">
          <w:rPr>
            <w:sz w:val="16"/>
            <w:szCs w:val="16"/>
            <w:vertAlign w:val="superscript"/>
          </w:rPr>
          <w:fldChar w:fldCharType="end"/>
        </w:r>
      </w:hyperlink>
      <w:r w:rsidRPr="00AB5BEE">
        <w:rPr>
          <w:sz w:val="16"/>
          <w:szCs w:val="16"/>
        </w:rPr>
        <w:t>)</w:t>
      </w:r>
      <w:bookmarkEnd w:id="36"/>
    </w:p>
    <w:p w14:paraId="561F1FBD" w14:textId="77777777" w:rsidR="005E51FE" w:rsidRPr="00C0292D" w:rsidRDefault="009856C5" w:rsidP="00C0292D">
      <w:pPr>
        <w:pStyle w:val="McGillBodyText"/>
        <w:ind w:firstLine="720"/>
        <w:jc w:val="both"/>
        <w:rPr>
          <w:rFonts w:cs="Arial Unicode MS"/>
        </w:rPr>
      </w:pPr>
      <w:r w:rsidRPr="00C0292D">
        <w:rPr>
          <w:rFonts w:cs="Arial Unicode MS"/>
        </w:rPr>
        <w:t>Further research has been done by Wilcox</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886A41" w:rsidRPr="00C0292D">
        <w:rPr>
          <w:rFonts w:cs="Arial Unicode MS"/>
        </w:rPr>
        <w:t xml:space="preserve"> et al.</w:t>
      </w:r>
      <w:r w:rsidRPr="00C0292D">
        <w:rPr>
          <w:rFonts w:cs="Arial Unicode MS"/>
        </w:rPr>
        <w:t xml:space="preserve"> who used </w:t>
      </w:r>
      <w:proofErr w:type="spellStart"/>
      <w:r w:rsidRPr="00C0292D">
        <w:rPr>
          <w:rFonts w:cs="Arial Unicode MS"/>
        </w:rPr>
        <w:t>colormetric</w:t>
      </w:r>
      <w:proofErr w:type="spellEnd"/>
      <w:r w:rsidRPr="00C0292D">
        <w:rPr>
          <w:rFonts w:cs="Arial Unicode MS"/>
        </w:rPr>
        <w:t xml:space="preserve"> and calorimetric studies to quantify the formation constants of </w:t>
      </w:r>
      <w:proofErr w:type="spellStart"/>
      <w:r w:rsidRPr="00C0292D">
        <w:rPr>
          <w:rFonts w:cs="Arial Unicode MS"/>
        </w:rPr>
        <w:t>arsenothiolates</w:t>
      </w:r>
      <w:proofErr w:type="spellEnd"/>
      <w:r w:rsidRPr="00C0292D">
        <w:rPr>
          <w:rFonts w:cs="Arial Unicode MS"/>
        </w:rPr>
        <w:t>.</w:t>
      </w:r>
      <w:r w:rsidR="005E51FE" w:rsidRPr="00C0292D">
        <w:rPr>
          <w:rFonts w:cs="Arial Unicode MS"/>
        </w:rPr>
        <w:t xml:space="preserve"> </w:t>
      </w:r>
    </w:p>
    <w:p w14:paraId="03117E7D" w14:textId="49AEE139" w:rsidR="005E51FE" w:rsidRPr="00C0292D" w:rsidRDefault="00C0332E" w:rsidP="00C0292D">
      <w:pPr>
        <w:pStyle w:val="McGillBodyText"/>
        <w:ind w:firstLine="720"/>
        <w:jc w:val="both"/>
        <w:rPr>
          <w:rFonts w:cs="Arial Unicode MS"/>
        </w:rPr>
      </w:pPr>
      <w:r w:rsidRPr="00B21E57">
        <w:rPr>
          <w:rFonts w:cs="Arial Unicode MS"/>
          <w:noProof/>
          <w:lang w:val="en-US"/>
        </w:rPr>
        <w:lastRenderedPageBreak/>
        <w:drawing>
          <wp:inline distT="0" distB="0" distL="0" distR="0" wp14:anchorId="3945AA5E" wp14:editId="4CB4A871">
            <wp:extent cx="3581400" cy="34004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3400425"/>
                    </a:xfrm>
                    <a:prstGeom prst="rect">
                      <a:avLst/>
                    </a:prstGeom>
                    <a:noFill/>
                    <a:ln>
                      <a:noFill/>
                    </a:ln>
                  </pic:spPr>
                </pic:pic>
              </a:graphicData>
            </a:graphic>
          </wp:inline>
        </w:drawing>
      </w:r>
      <w:r w:rsidR="009856C5" w:rsidRPr="00C0292D">
        <w:rPr>
          <w:rFonts w:cs="Arial Unicode MS"/>
        </w:rPr>
        <w:t xml:space="preserve"> </w:t>
      </w:r>
    </w:p>
    <w:p w14:paraId="512E394E" w14:textId="77777777" w:rsidR="005E51FE" w:rsidRPr="00AB5BEE" w:rsidRDefault="00E715B8" w:rsidP="00AB5BEE">
      <w:pPr>
        <w:pStyle w:val="McGillFigureCaption"/>
        <w:jc w:val="center"/>
        <w:rPr>
          <w:rFonts w:cs="Arial Unicode MS"/>
          <w:b/>
        </w:rPr>
      </w:pPr>
      <w:bookmarkStart w:id="37" w:name="_Toc404960722"/>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10</w:t>
      </w:r>
      <w:r w:rsidRPr="00C0292D">
        <w:rPr>
          <w:rFonts w:cs="Arial Unicode MS"/>
          <w:b/>
        </w:rPr>
        <w:fldChar w:fldCharType="end"/>
      </w:r>
      <w:r w:rsidRPr="00C0292D">
        <w:rPr>
          <w:rFonts w:cs="Arial Unicode MS"/>
          <w:b/>
        </w:rPr>
        <w:t xml:space="preserve">: </w:t>
      </w:r>
      <w:r w:rsidR="005E51FE" w:rsidRPr="00C0292D">
        <w:rPr>
          <w:rFonts w:cs="Arial Unicode MS"/>
          <w:b/>
        </w:rPr>
        <w:t xml:space="preserve">Thermodynamic </w:t>
      </w:r>
      <w:r w:rsidR="00D64EAE" w:rsidRPr="00C0292D">
        <w:rPr>
          <w:rFonts w:cs="Arial Unicode MS"/>
          <w:b/>
        </w:rPr>
        <w:t>for the formation of As(III)-</w:t>
      </w:r>
      <w:proofErr w:type="spellStart"/>
      <w:r w:rsidR="00D64EAE" w:rsidRPr="00C0292D">
        <w:rPr>
          <w:rFonts w:cs="Arial Unicode MS"/>
          <w:b/>
        </w:rPr>
        <w:t>Thiolate</w:t>
      </w:r>
      <w:proofErr w:type="spellEnd"/>
      <w:r w:rsidR="00D64EAE" w:rsidRPr="00C0292D">
        <w:rPr>
          <w:rFonts w:cs="Arial Unicode MS"/>
          <w:b/>
        </w:rPr>
        <w:t xml:space="preserve"> complexes</w:t>
      </w:r>
      <w:r w:rsidR="00AB5BEE">
        <w:rPr>
          <w:rFonts w:cs="Arial Unicode MS"/>
          <w:b/>
        </w:rPr>
        <w:br/>
      </w:r>
      <w:r w:rsidR="00D64EAE" w:rsidRPr="009D3751">
        <w:t>(</w:t>
      </w:r>
      <w:r w:rsidR="00C41A0D" w:rsidRPr="009D3751">
        <w:t>F</w:t>
      </w:r>
      <w:r w:rsidR="00AB5BEE" w:rsidRPr="009D3751">
        <w:t xml:space="preserve">igure </w:t>
      </w:r>
      <w:r w:rsidR="005E51FE" w:rsidRPr="009D3751">
        <w:t xml:space="preserve">from Wilcox </w:t>
      </w:r>
      <w:r w:rsidR="00D64EAE" w:rsidRPr="009D3751">
        <w:t>et al. 2008</w:t>
      </w:r>
      <w:hyperlink w:anchor="_ENREF_1_27" w:tooltip="Wilcox, 2008 #22" w:history="1">
        <w:r w:rsidR="005F06AB" w:rsidRPr="009D3751">
          <w:rPr>
            <w:vertAlign w:val="superscript"/>
          </w:rPr>
          <w:fldChar w:fldCharType="begin"/>
        </w:r>
        <w:r w:rsidR="005F06AB">
          <w:rPr>
            <w:vertAlign w:val="superscript"/>
          </w:rPr>
          <w:instrText xml:space="preserve"> ADDIN EN.CITE &lt;EndNote&gt;&lt;Cite&gt;&lt;Author&gt;Wilcox&lt;/Author&gt;&lt;Year&gt;2008&lt;/Year&gt;&lt;RecNum&gt;22&lt;/RecNum&gt;&lt;DisplayText&gt;&lt;style face="superscript"&gt;27&lt;/style&gt;&lt;/DisplayText&gt;&lt;record&gt;&lt;rec-number&gt;22&lt;/rec-number&gt;&lt;foreign-keys&gt;&lt;key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5F06AB" w:rsidRPr="009D3751">
          <w:rPr>
            <w:vertAlign w:val="superscript"/>
          </w:rPr>
          <w:fldChar w:fldCharType="separate"/>
        </w:r>
        <w:r w:rsidR="005F06AB">
          <w:rPr>
            <w:noProof/>
            <w:vertAlign w:val="superscript"/>
          </w:rPr>
          <w:t>27</w:t>
        </w:r>
        <w:r w:rsidR="005F06AB" w:rsidRPr="009D3751">
          <w:rPr>
            <w:vertAlign w:val="superscript"/>
          </w:rPr>
          <w:fldChar w:fldCharType="end"/>
        </w:r>
      </w:hyperlink>
      <w:r w:rsidR="00D64EAE" w:rsidRPr="009D3751">
        <w:t>)</w:t>
      </w:r>
      <w:bookmarkEnd w:id="37"/>
    </w:p>
    <w:p w14:paraId="75595282" w14:textId="77777777" w:rsidR="0060489F" w:rsidRPr="00C0292D" w:rsidRDefault="009856C5" w:rsidP="005F06AB">
      <w:pPr>
        <w:pStyle w:val="McGillBodyText"/>
        <w:ind w:firstLine="720"/>
        <w:jc w:val="both"/>
        <w:rPr>
          <w:rFonts w:cs="Arial Unicode MS"/>
        </w:rPr>
      </w:pPr>
      <w:r w:rsidRPr="005F06AB">
        <w:rPr>
          <w:rFonts w:cs="Arial Unicode MS"/>
        </w:rPr>
        <w:t xml:space="preserve">They found that for </w:t>
      </w:r>
      <w:proofErr w:type="gramStart"/>
      <w:r w:rsidRPr="005F06AB">
        <w:rPr>
          <w:rFonts w:cs="Arial Unicode MS"/>
        </w:rPr>
        <w:t>As(</w:t>
      </w:r>
      <w:proofErr w:type="gramEnd"/>
      <w:r w:rsidRPr="005F06AB">
        <w:rPr>
          <w:rFonts w:cs="Arial Unicode MS"/>
        </w:rPr>
        <w:t>OH)</w:t>
      </w:r>
      <w:r w:rsidRPr="005F06AB">
        <w:rPr>
          <w:rFonts w:cs="Arial Unicode MS"/>
          <w:vertAlign w:val="subscript"/>
        </w:rPr>
        <w:t>3</w:t>
      </w:r>
      <w:r w:rsidRPr="005F06AB">
        <w:rPr>
          <w:rFonts w:cs="Arial Unicode MS"/>
          <w:vertAlign w:val="superscript"/>
        </w:rPr>
        <w:t xml:space="preserve"> </w:t>
      </w:r>
      <w:r w:rsidRPr="005F06AB">
        <w:rPr>
          <w:rFonts w:cs="Arial Unicode MS"/>
        </w:rPr>
        <w:t xml:space="preserve">the binding of glutathione has a stability constant </w:t>
      </w:r>
      <w:r w:rsidRPr="005F06AB">
        <w:rPr>
          <w:rFonts w:cs="Arial Unicode MS" w:hint="eastAsia"/>
        </w:rPr>
        <w:t>β</w:t>
      </w:r>
      <w:r w:rsidRPr="005F06AB">
        <w:rPr>
          <w:rFonts w:cs="Arial Unicode MS"/>
          <w:vertAlign w:val="subscript"/>
        </w:rPr>
        <w:t>3</w:t>
      </w:r>
      <w:r w:rsidRPr="005F06AB">
        <w:rPr>
          <w:rFonts w:cs="Arial Unicode MS"/>
        </w:rPr>
        <w:t xml:space="preserve"> =2 x10</w:t>
      </w:r>
      <w:r w:rsidRPr="005F06AB">
        <w:rPr>
          <w:rFonts w:cs="Arial Unicode MS"/>
          <w:vertAlign w:val="superscript"/>
        </w:rPr>
        <w:t>6</w:t>
      </w:r>
      <w:r w:rsidRPr="005F06AB">
        <w:rPr>
          <w:rFonts w:cs="Arial Unicode MS"/>
        </w:rPr>
        <w:t xml:space="preserve">. In addition, they found a co-operative effect in the binding of </w:t>
      </w:r>
      <w:proofErr w:type="spellStart"/>
      <w:r w:rsidRPr="005F06AB">
        <w:rPr>
          <w:rFonts w:cs="Arial Unicode MS"/>
        </w:rPr>
        <w:t>thiols</w:t>
      </w:r>
      <w:proofErr w:type="spellEnd"/>
      <w:r w:rsidRPr="005F06AB">
        <w:rPr>
          <w:rFonts w:cs="Arial Unicode MS"/>
        </w:rPr>
        <w:t xml:space="preserve"> and the formation constant after each binding in increased. For example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3</w:t>
      </w:r>
      <w:r w:rsidR="000024FD" w:rsidRPr="005F06AB">
        <w:rPr>
          <w:rFonts w:cs="Arial Unicode MS"/>
          <w:lang w:val="en-US"/>
        </w:rPr>
        <w:t xml:space="preserve"> was found to be -33.1 kcal</w:t>
      </w:r>
      <w:r w:rsidRPr="005F06AB">
        <w:rPr>
          <w:rFonts w:cs="Arial Unicode MS"/>
          <w:lang w:val="en-US"/>
        </w:rPr>
        <w:t>mol</w:t>
      </w:r>
      <w:r w:rsidR="000024FD" w:rsidRPr="005F06AB">
        <w:rPr>
          <w:rFonts w:cs="Arial Unicode MS"/>
          <w:vertAlign w:val="superscript"/>
          <w:lang w:val="en-US"/>
        </w:rPr>
        <w:t>-1</w:t>
      </w:r>
      <w:r w:rsidRPr="005F06AB">
        <w:rPr>
          <w:rFonts w:cs="Arial Unicode MS"/>
          <w:lang w:val="en-US"/>
        </w:rPr>
        <w:t xml:space="preserve"> compared to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 xml:space="preserve">1 </w:t>
      </w:r>
      <w:r w:rsidRPr="005F06AB">
        <w:rPr>
          <w:rFonts w:cs="Arial Unicode MS"/>
          <w:lang w:val="en-US"/>
        </w:rPr>
        <w:t xml:space="preserve">of -2.5 </w:t>
      </w:r>
      <w:r w:rsidR="000024FD" w:rsidRPr="005F06AB">
        <w:rPr>
          <w:rFonts w:cs="Arial Unicode MS"/>
          <w:lang w:val="en-US"/>
        </w:rPr>
        <w:t>kcalmol</w:t>
      </w:r>
      <w:r w:rsidR="000024FD" w:rsidRPr="005F06AB">
        <w:rPr>
          <w:rFonts w:cs="Arial Unicode MS"/>
          <w:vertAlign w:val="superscript"/>
          <w:lang w:val="en-US"/>
        </w:rPr>
        <w:t>-1</w:t>
      </w:r>
      <w:r w:rsidRPr="005F06AB">
        <w:rPr>
          <w:rFonts w:cs="Arial Unicode MS"/>
          <w:lang w:val="en-US"/>
        </w:rPr>
        <w:t xml:space="preserve">. </w:t>
      </w:r>
      <w:r w:rsidRPr="00C0292D">
        <w:rPr>
          <w:rFonts w:cs="Arial Unicode MS"/>
        </w:rPr>
        <w:t xml:space="preserve">Finally they worked out the enthalpy of </w:t>
      </w:r>
      <w:proofErr w:type="spellStart"/>
      <w:r w:rsidRPr="00C0292D">
        <w:rPr>
          <w:rFonts w:cs="Arial Unicode MS"/>
        </w:rPr>
        <w:t>thiolate</w:t>
      </w:r>
      <w:proofErr w:type="spellEnd"/>
      <w:r w:rsidRPr="00C0292D">
        <w:rPr>
          <w:rFonts w:cs="Arial Unicode MS"/>
        </w:rPr>
        <w:t xml:space="preserve"> displacement to be -2.8 kcal/mol. They also found that there is a large unfavourable </w:t>
      </w:r>
      <w:r w:rsidRPr="00C0292D">
        <w:rPr>
          <w:rFonts w:cs="Arial Unicode MS" w:hint="eastAsia"/>
        </w:rPr>
        <w:t>∆</w:t>
      </w:r>
      <w:r w:rsidRPr="00C0292D">
        <w:rPr>
          <w:rFonts w:cs="Arial Unicode MS"/>
        </w:rPr>
        <w:t xml:space="preserve">S term involved in the binding as a result of the loss of conformational degrees of freedom. As a result they proposed that </w:t>
      </w:r>
      <w:proofErr w:type="spellStart"/>
      <w:r w:rsidRPr="00C0292D">
        <w:rPr>
          <w:rFonts w:cs="Arial Unicode MS"/>
        </w:rPr>
        <w:t>viscinal</w:t>
      </w:r>
      <w:proofErr w:type="spellEnd"/>
      <w:r w:rsidRPr="00C0292D">
        <w:rPr>
          <w:rFonts w:cs="Arial Unicode MS"/>
        </w:rPr>
        <w:t xml:space="preserve"> </w:t>
      </w:r>
      <w:proofErr w:type="spellStart"/>
      <w:r w:rsidR="00B27CFE" w:rsidRPr="00C0292D">
        <w:rPr>
          <w:rFonts w:cs="Arial Unicode MS"/>
        </w:rPr>
        <w:t>thiols</w:t>
      </w:r>
      <w:proofErr w:type="spellEnd"/>
      <w:r w:rsidRPr="00C0292D">
        <w:rPr>
          <w:rFonts w:cs="Arial Unicode MS"/>
        </w:rPr>
        <w:t xml:space="preserve"> that are </w:t>
      </w:r>
      <w:proofErr w:type="spellStart"/>
      <w:r w:rsidRPr="00C0292D">
        <w:rPr>
          <w:rFonts w:cs="Arial Unicode MS"/>
        </w:rPr>
        <w:t>conformationally</w:t>
      </w:r>
      <w:proofErr w:type="spellEnd"/>
      <w:r w:rsidRPr="00C0292D">
        <w:rPr>
          <w:rFonts w:cs="Arial Unicode MS"/>
        </w:rPr>
        <w:t xml:space="preserve"> constrained will have a higher affinity for arsenic III. This argument extends to </w:t>
      </w:r>
      <w:proofErr w:type="spellStart"/>
      <w:r w:rsidRPr="00C0292D">
        <w:rPr>
          <w:rFonts w:cs="Arial Unicode MS"/>
        </w:rPr>
        <w:t>conformationally</w:t>
      </w:r>
      <w:proofErr w:type="spellEnd"/>
      <w:r w:rsidRPr="00C0292D">
        <w:rPr>
          <w:rFonts w:cs="Arial Unicode MS"/>
        </w:rPr>
        <w:t xml:space="preserve"> unconstrained </w:t>
      </w:r>
      <w:proofErr w:type="spellStart"/>
      <w:r w:rsidRPr="00C0292D">
        <w:rPr>
          <w:rFonts w:cs="Arial Unicode MS"/>
        </w:rPr>
        <w:t>Cys</w:t>
      </w:r>
      <w:proofErr w:type="spellEnd"/>
      <w:r w:rsidRPr="00C0292D">
        <w:rPr>
          <w:rFonts w:cs="Arial Unicode MS"/>
        </w:rPr>
        <w:t xml:space="preserve"> residues found in zinc fingers would by this theory have a lower affinity for As (III).</w:t>
      </w:r>
      <w:r w:rsidR="00597C9A" w:rsidRPr="00C0292D">
        <w:rPr>
          <w:rFonts w:cs="Arial Unicode MS"/>
        </w:rPr>
        <w:t xml:space="preserve"> </w:t>
      </w:r>
    </w:p>
    <w:p w14:paraId="7EBF28A7" w14:textId="77777777" w:rsidR="0040788E" w:rsidRPr="00C0292D" w:rsidRDefault="00EA3045" w:rsidP="00C0292D">
      <w:pPr>
        <w:pStyle w:val="McGillSecondLevelSubheading"/>
        <w:rPr>
          <w:rFonts w:cs="Arial Unicode MS"/>
        </w:rPr>
      </w:pPr>
      <w:bookmarkStart w:id="38" w:name="_Toc364069066"/>
      <w:bookmarkStart w:id="39" w:name="_Toc404960787"/>
      <w:r w:rsidRPr="00C0292D">
        <w:rPr>
          <w:rFonts w:cs="Arial Unicode MS"/>
        </w:rPr>
        <w:lastRenderedPageBreak/>
        <w:t xml:space="preserve">1.2.3 </w:t>
      </w:r>
      <w:proofErr w:type="spellStart"/>
      <w:r w:rsidR="0040788E" w:rsidRPr="00C0292D">
        <w:rPr>
          <w:rFonts w:cs="Arial Unicode MS"/>
        </w:rPr>
        <w:t>Lability</w:t>
      </w:r>
      <w:proofErr w:type="spellEnd"/>
      <w:r w:rsidR="0040788E" w:rsidRPr="00C0292D">
        <w:rPr>
          <w:rFonts w:cs="Arial Unicode MS"/>
        </w:rPr>
        <w:t xml:space="preserve"> of the Arsenic </w:t>
      </w:r>
      <w:proofErr w:type="spellStart"/>
      <w:r w:rsidR="0040788E" w:rsidRPr="00C0292D">
        <w:rPr>
          <w:rFonts w:cs="Arial Unicode MS"/>
        </w:rPr>
        <w:t>Thiol</w:t>
      </w:r>
      <w:proofErr w:type="spellEnd"/>
      <w:r w:rsidR="0040788E" w:rsidRPr="00C0292D">
        <w:rPr>
          <w:rFonts w:cs="Arial Unicode MS"/>
        </w:rPr>
        <w:t xml:space="preserve"> bond</w:t>
      </w:r>
      <w:bookmarkEnd w:id="38"/>
      <w:bookmarkEnd w:id="39"/>
    </w:p>
    <w:p w14:paraId="0687905F" w14:textId="77777777" w:rsidR="0011171D" w:rsidRPr="00C0292D" w:rsidRDefault="0011171D" w:rsidP="00C0292D">
      <w:pPr>
        <w:pStyle w:val="McGillBodyText"/>
        <w:ind w:firstLine="720"/>
        <w:jc w:val="both"/>
        <w:rPr>
          <w:rFonts w:cs="Arial Unicode MS"/>
        </w:rPr>
      </w:pPr>
      <w:r w:rsidRPr="00C0292D">
        <w:rPr>
          <w:rFonts w:cs="Arial Unicode MS"/>
        </w:rPr>
        <w:t>It was found experimentally that as As(SG)</w:t>
      </w:r>
      <w:r w:rsidRPr="00C0292D">
        <w:rPr>
          <w:rFonts w:cs="Arial Unicode MS"/>
          <w:vertAlign w:val="subscript"/>
        </w:rPr>
        <w:t>3</w:t>
      </w:r>
      <w:r w:rsidRPr="00C0292D">
        <w:rPr>
          <w:rFonts w:cs="Arial Unicode MS"/>
        </w:rPr>
        <w:t xml:space="preserve"> was passed through a size exclusion chromatography (SEC)</w:t>
      </w:r>
      <w:hyperlink w:anchor="_ENREF_1_28" w:tooltip="Percy, 2008 #6" w:history="1">
        <w:r w:rsidR="005F06AB" w:rsidRPr="00C0292D">
          <w:rPr>
            <w:rFonts w:cs="Arial Unicode MS"/>
          </w:rPr>
          <w:fldChar w:fldCharType="begin"/>
        </w:r>
        <w:r w:rsidR="005F06AB">
          <w:rPr>
            <w:rFonts w:cs="Arial Unicode MS"/>
          </w:rPr>
          <w:instrText xml:space="preserve"> ADDIN EN.CITE &lt;EndNote&gt;&lt;Cite&gt;&lt;Author&gt;Percy&lt;/Author&gt;&lt;Year&gt;2008&lt;/Year&gt;&lt;RecNum&gt;6&lt;/RecNum&gt;&lt;DisplayText&gt;&lt;style face="superscript"&gt;28&lt;/style&gt;&lt;/DisplayText&gt;&lt;record&gt;&lt;rec-number&gt;6&lt;/rec-number&gt;&lt;foreign-keys&gt;&lt;key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28</w:t>
        </w:r>
        <w:r w:rsidR="005F06AB" w:rsidRPr="00C0292D">
          <w:rPr>
            <w:rFonts w:cs="Arial Unicode MS"/>
          </w:rPr>
          <w:fldChar w:fldCharType="end"/>
        </w:r>
      </w:hyperlink>
      <w:r w:rsidRPr="00C0292D">
        <w:rPr>
          <w:rFonts w:cs="Arial Unicode MS"/>
        </w:rPr>
        <w:t xml:space="preserve">, an increase of temperature of the column would cause retention shifts of the arsenic peaks towards small-molecular-mass regions. This is indicative of labile arsenic sulfur bonds which could allow the GS to break away from the molecule.  </w:t>
      </w:r>
    </w:p>
    <w:p w14:paraId="19BA502D" w14:textId="77777777" w:rsidR="009856C5" w:rsidRPr="00C0292D" w:rsidRDefault="0011171D" w:rsidP="00C0292D">
      <w:pPr>
        <w:pStyle w:val="McGillBodyText"/>
        <w:ind w:firstLine="720"/>
        <w:jc w:val="both"/>
        <w:rPr>
          <w:rFonts w:cs="Arial Unicode MS"/>
        </w:rPr>
      </w:pPr>
      <w:r w:rsidRPr="00C0292D">
        <w:rPr>
          <w:rFonts w:cs="Arial Unicode MS"/>
        </w:rPr>
        <w:t xml:space="preserve"> </w:t>
      </w:r>
      <w:r w:rsidR="006D1905">
        <w:rPr>
          <w:rFonts w:cs="Arial Unicode MS"/>
        </w:rPr>
        <w:t>Arsenic III compounds</w:t>
      </w:r>
      <w:r w:rsidR="00823125" w:rsidRPr="00C0292D">
        <w:rPr>
          <w:rFonts w:cs="Arial Unicode MS"/>
        </w:rPr>
        <w:t xml:space="preserve"> are known have labile bonds.</w:t>
      </w:r>
      <w:r w:rsidR="006870E7" w:rsidRPr="00C0292D">
        <w:rPr>
          <w:rFonts w:cs="Arial Unicode MS"/>
        </w:rPr>
        <w:t xml:space="preserve"> </w:t>
      </w:r>
      <w:r w:rsidR="006D1905">
        <w:rPr>
          <w:rFonts w:cs="Arial Unicode MS"/>
        </w:rPr>
        <w:t>Th</w:t>
      </w:r>
      <w:r w:rsidR="00823125" w:rsidRPr="00C0292D">
        <w:rPr>
          <w:rFonts w:cs="Arial Unicode MS"/>
        </w:rPr>
        <w:t>is shown by the ability of meso-2</w:t>
      </w:r>
      <w:proofErr w:type="gramStart"/>
      <w:r w:rsidR="00823125" w:rsidRPr="00C0292D">
        <w:rPr>
          <w:rFonts w:cs="Arial Unicode MS"/>
        </w:rPr>
        <w:t>,3</w:t>
      </w:r>
      <w:proofErr w:type="gramEnd"/>
      <w:r w:rsidR="00823125" w:rsidRPr="00C0292D">
        <w:rPr>
          <w:rFonts w:cs="Arial Unicode MS"/>
        </w:rPr>
        <w:t>-dimercaptosuccinic acid to displace GSH from the complex from As(GS)</w:t>
      </w:r>
      <w:r w:rsidR="00823125" w:rsidRPr="00C0292D">
        <w:rPr>
          <w:rFonts w:cs="Arial Unicode MS"/>
          <w:vertAlign w:val="subscript"/>
        </w:rPr>
        <w:t>3</w:t>
      </w:r>
      <w:hyperlink w:anchor="_ENREF_1_29" w:tooltip="Delnomdedieu, 1993 #60" w:history="1">
        <w:r w:rsidR="005F06AB" w:rsidRPr="00C0292D">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 </w:instrText>
        </w:r>
        <w:r w:rsidR="005F06AB">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EN.CITE.DATA </w:instrText>
        </w:r>
        <w:r w:rsidR="005F06AB">
          <w:rPr>
            <w:rFonts w:cs="Arial Unicode MS"/>
            <w:vertAlign w:val="subscript"/>
          </w:rPr>
        </w:r>
        <w:r w:rsidR="005F06AB">
          <w:rPr>
            <w:rFonts w:cs="Arial Unicode MS"/>
            <w:vertAlign w:val="subscript"/>
          </w:rPr>
          <w:fldChar w:fldCharType="end"/>
        </w:r>
        <w:r w:rsidR="005F06AB" w:rsidRPr="00C0292D">
          <w:rPr>
            <w:rFonts w:cs="Arial Unicode MS"/>
            <w:vertAlign w:val="subscript"/>
          </w:rPr>
        </w:r>
        <w:r w:rsidR="005F06AB" w:rsidRPr="00C0292D">
          <w:rPr>
            <w:rFonts w:cs="Arial Unicode MS"/>
            <w:vertAlign w:val="subscript"/>
          </w:rPr>
          <w:fldChar w:fldCharType="separate"/>
        </w:r>
        <w:r w:rsidR="005F06AB" w:rsidRPr="005F06AB">
          <w:rPr>
            <w:rFonts w:cs="Arial Unicode MS"/>
            <w:noProof/>
            <w:vertAlign w:val="superscript"/>
          </w:rPr>
          <w:t>29</w:t>
        </w:r>
        <w:r w:rsidR="005F06AB" w:rsidRPr="00C0292D">
          <w:rPr>
            <w:rFonts w:cs="Arial Unicode MS"/>
            <w:vertAlign w:val="subscript"/>
          </w:rPr>
          <w:fldChar w:fldCharType="end"/>
        </w:r>
      </w:hyperlink>
    </w:p>
    <w:p w14:paraId="1BA282A6"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systems have been studied by theoretical chemistry by </w:t>
      </w:r>
      <w:proofErr w:type="spellStart"/>
      <w:r w:rsidRPr="00C0292D">
        <w:rPr>
          <w:rFonts w:cs="Arial Unicode MS"/>
        </w:rPr>
        <w:t>Orthaber</w:t>
      </w:r>
      <w:proofErr w:type="spellEnd"/>
      <w:r w:rsidRPr="00C0292D">
        <w:rPr>
          <w:rFonts w:cs="Arial Unicode MS"/>
        </w:rPr>
        <w:t xml:space="preserve"> et al</w:t>
      </w:r>
      <w:hyperlink w:anchor="_ENREF_1_30" w:tooltip="Orthaber, 2012 #2" w:history="1">
        <w:r w:rsidR="005F06AB" w:rsidRPr="00C0292D">
          <w:rPr>
            <w:rFonts w:cs="Arial Unicode MS"/>
          </w:rPr>
          <w:fldChar w:fldCharType="begin"/>
        </w:r>
        <w:r w:rsidR="005F06AB">
          <w:rPr>
            <w:rFonts w:cs="Arial Unicode MS"/>
          </w:rPr>
          <w:instrText xml:space="preserve"> ADDIN EN.CITE &lt;EndNote&gt;&lt;Cite&gt;&lt;Author&gt;Orthaber&lt;/Author&gt;&lt;Year&gt;2012&lt;/Year&gt;&lt;RecNum&gt;2&lt;/RecNum&gt;&lt;DisplayText&gt;&lt;style face="superscript"&gt;30&lt;/style&gt;&lt;/DisplayText&gt;&lt;record&gt;&lt;rec-number&gt;2&lt;/rec-number&gt;&lt;foreign-keys&gt;&lt;key app="EN" db-id="925ewvdr4stppxextfzpv0x4edx2rrttpr5r" timestamp="1355263790"&gt;2&lt;/key&gt;&lt;/foreign-keys&gt;&lt;ref-type name="Journal Article"&gt;17&lt;/ref-type&gt;&lt;contributors&gt;&lt;authors&gt;&lt;author&gt;Orthaber, Andreas&lt;/author&gt;&lt;author&gt;Sax, Alexander F&lt;/author&gt;&lt;author&gt;Francesconi, Kevin a&lt;/author&gt;&lt;/authors&gt;&lt;/contributors&gt;&lt;titles&gt;&lt;title&gt;Oxygen versus sulfur: Structure and reactivity of substituted arsine oxides and arsine sulfides.&lt;/title&gt;&lt;secondary-title&gt;Journal of computational chemistry&lt;/secondary-title&gt;&lt;/titles&gt;&lt;periodical&gt;&lt;full-title&gt;Journal of Computational Chemistry&lt;/full-title&gt;&lt;abbr-1&gt;J. Comput. Chem.&lt;/abbr-1&gt;&lt;abbr-2&gt;J Comput Chem&lt;/abbr-2&gt;&lt;/periodical&gt;&lt;pages&gt;112-7&lt;/pages&gt;&lt;volume&gt;33&lt;/volume&gt;&lt;keywords&gt;&lt;keyword&gt;á ab initio calculations&lt;/keyword&gt;&lt;keyword&gt;á chalcogens á main&lt;/keyword&gt;&lt;keyword&gt;arsenic á reaction mechanisms&lt;/keyword&gt;&lt;keyword&gt;group elements&lt;/keyword&gt;&lt;/keywords&gt;&lt;dates&gt;&lt;year&gt;2012&lt;/year&gt;&lt;/dates&gt;&lt;accession-num&gt;21960430&lt;/accession-num&gt;&lt;urls&gt;&lt;/urls&gt;&lt;electronic-resource-num&gt;10.1002/jcc.21950&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30</w:t>
        </w:r>
        <w:r w:rsidR="005F06AB" w:rsidRPr="00C0292D">
          <w:rPr>
            <w:rFonts w:cs="Arial Unicode MS"/>
          </w:rPr>
          <w:fldChar w:fldCharType="end"/>
        </w:r>
      </w:hyperlink>
      <w:r w:rsidRPr="00C0292D">
        <w:rPr>
          <w:rFonts w:cs="Arial Unicode MS"/>
        </w:rPr>
        <w:t xml:space="preserve"> using DFT calculations with B3lYP/6-31G basis set. They were interested in the interaction of H</w:t>
      </w:r>
      <w:r w:rsidRPr="00C0292D">
        <w:rPr>
          <w:rFonts w:cs="Arial Unicode MS"/>
          <w:vertAlign w:val="subscript"/>
        </w:rPr>
        <w:t>2</w:t>
      </w:r>
      <w:r w:rsidRPr="00C0292D">
        <w:rPr>
          <w:rFonts w:cs="Arial Unicode MS"/>
        </w:rPr>
        <w:t xml:space="preserve">S with Arsenic (V) species </w:t>
      </w:r>
    </w:p>
    <w:p w14:paraId="447AEBE7" w14:textId="77777777" w:rsidR="00614E4C" w:rsidRPr="00C0292D" w:rsidRDefault="00614E4C" w:rsidP="00C0292D">
      <w:pPr>
        <w:pStyle w:val="McGillBodyText"/>
        <w:jc w:val="both"/>
        <w:rPr>
          <w:rFonts w:cs="Arial Unicode MS"/>
        </w:rPr>
      </w:pPr>
    </w:p>
    <w:p w14:paraId="3AB8CF57" w14:textId="77777777" w:rsidR="009856C5" w:rsidRPr="00C0292D" w:rsidRDefault="009856C5" w:rsidP="00C0292D">
      <w:pPr>
        <w:pStyle w:val="McGillBodyText"/>
        <w:jc w:val="both"/>
        <w:rPr>
          <w:rFonts w:cs="Arial Unicode MS"/>
        </w:rPr>
      </w:pPr>
      <w:r w:rsidRPr="00C0292D">
        <w:rPr>
          <w:rFonts w:cs="Arial Unicode MS"/>
        </w:rPr>
        <w:object w:dxaOrig="7531" w:dyaOrig="1485" w14:anchorId="40A5AE9E">
          <v:shape id="_x0000_i1032" type="#_x0000_t75" style="width:377.25pt;height:75pt" o:ole="">
            <v:imagedata r:id="rId27" o:title=""/>
          </v:shape>
          <o:OLEObject Type="Embed" ProgID="ChemDraw.Document.6.0" ShapeID="_x0000_i1032" DrawAspect="Content" ObjectID="_1488023771" r:id="rId28"/>
        </w:object>
      </w:r>
    </w:p>
    <w:p w14:paraId="5EF70EF3" w14:textId="77777777" w:rsidR="00614E4C" w:rsidRPr="00C0292D" w:rsidRDefault="00D64EAE" w:rsidP="00C0292D">
      <w:pPr>
        <w:pStyle w:val="McGillFigureCaption"/>
        <w:jc w:val="center"/>
        <w:rPr>
          <w:rFonts w:cs="Arial Unicode MS"/>
          <w:b/>
        </w:rPr>
      </w:pPr>
      <w:bookmarkStart w:id="40" w:name="_Toc404960723"/>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11</w:t>
      </w:r>
      <w:r w:rsidRPr="00C0292D">
        <w:rPr>
          <w:rFonts w:cs="Arial Unicode MS"/>
          <w:b/>
        </w:rPr>
        <w:fldChar w:fldCharType="end"/>
      </w:r>
      <w:r w:rsidRPr="00C0292D">
        <w:rPr>
          <w:rFonts w:cs="Arial Unicode MS"/>
          <w:b/>
        </w:rPr>
        <w:t>: Interaction of H</w:t>
      </w:r>
      <w:r w:rsidRPr="00C0292D">
        <w:rPr>
          <w:rFonts w:cs="Arial Unicode MS"/>
          <w:b/>
          <w:vertAlign w:val="subscript"/>
        </w:rPr>
        <w:t>2</w:t>
      </w:r>
      <w:r w:rsidRPr="00C0292D">
        <w:rPr>
          <w:rFonts w:cs="Arial Unicode MS"/>
          <w:b/>
        </w:rPr>
        <w:t>S with arsenic V species</w:t>
      </w:r>
      <w:bookmarkEnd w:id="40"/>
    </w:p>
    <w:p w14:paraId="47057205" w14:textId="77777777" w:rsidR="009856C5" w:rsidRPr="00C0292D" w:rsidRDefault="009856C5" w:rsidP="00C0292D">
      <w:pPr>
        <w:pStyle w:val="McGillBodyText"/>
        <w:jc w:val="both"/>
        <w:rPr>
          <w:rFonts w:cs="Arial Unicode MS"/>
          <w:lang w:val="en-US"/>
        </w:rPr>
      </w:pPr>
      <w:r w:rsidRPr="00C0292D">
        <w:rPr>
          <w:rFonts w:cs="Arial Unicode MS"/>
        </w:rPr>
        <w:tab/>
        <w:t xml:space="preserve">They found that the formation constants is very favorable with </w:t>
      </w:r>
      <w:r w:rsidRPr="00C0292D">
        <w:rPr>
          <w:rFonts w:cs="Arial Unicode MS" w:hint="eastAsia"/>
        </w:rPr>
        <w:t>∆</w:t>
      </w:r>
      <w:r w:rsidRPr="00C0292D">
        <w:rPr>
          <w:rFonts w:cs="Arial Unicode MS"/>
          <w:lang w:val="en-US"/>
        </w:rPr>
        <w:t>G of up to 51 kJ/</w:t>
      </w:r>
      <w:proofErr w:type="spellStart"/>
      <w:r w:rsidRPr="00C0292D">
        <w:rPr>
          <w:rFonts w:cs="Arial Unicode MS"/>
          <w:lang w:val="en-US"/>
        </w:rPr>
        <w:t>mol</w:t>
      </w:r>
      <w:proofErr w:type="spellEnd"/>
      <w:r w:rsidRPr="00C0292D">
        <w:rPr>
          <w:rFonts w:cs="Arial Unicode MS"/>
          <w:lang w:val="en-US"/>
        </w:rPr>
        <w:t xml:space="preserve"> for </w:t>
      </w:r>
      <w:proofErr w:type="spellStart"/>
      <w:r w:rsidRPr="00C0292D">
        <w:rPr>
          <w:rFonts w:cs="Arial Unicode MS"/>
          <w:lang w:val="en-US"/>
        </w:rPr>
        <w:t>dimethylarsinoylethanol</w:t>
      </w:r>
      <w:proofErr w:type="spellEnd"/>
      <w:r w:rsidRPr="00C0292D">
        <w:rPr>
          <w:rFonts w:cs="Arial Unicode MS"/>
          <w:lang w:val="en-US"/>
        </w:rPr>
        <w:t>. Interesting</w:t>
      </w:r>
      <w:r w:rsidR="006D1905">
        <w:rPr>
          <w:rFonts w:cs="Arial Unicode MS"/>
          <w:lang w:val="en-US"/>
        </w:rPr>
        <w:t>ly</w:t>
      </w:r>
      <w:r w:rsidRPr="00C0292D">
        <w:rPr>
          <w:rFonts w:cs="Arial Unicode MS"/>
          <w:lang w:val="en-US"/>
        </w:rPr>
        <w:t xml:space="preserve"> they found that the </w:t>
      </w:r>
      <w:proofErr w:type="spellStart"/>
      <w:r w:rsidRPr="00C0292D">
        <w:rPr>
          <w:rFonts w:cs="Arial Unicode MS"/>
          <w:lang w:val="en-US"/>
        </w:rPr>
        <w:t>pentavalent</w:t>
      </w:r>
      <w:proofErr w:type="spellEnd"/>
      <w:r w:rsidRPr="00C0292D">
        <w:rPr>
          <w:rFonts w:cs="Arial Unicode MS"/>
          <w:lang w:val="en-US"/>
        </w:rPr>
        <w:t xml:space="preserve"> state, the –OH and –SH could interconvert between axial and equatorial positions </w:t>
      </w:r>
      <w:r w:rsidRPr="00C0292D">
        <w:rPr>
          <w:rFonts w:cs="Arial Unicode MS"/>
          <w:lang w:val="en-US"/>
        </w:rPr>
        <w:lastRenderedPageBreak/>
        <w:t xml:space="preserve">similar to that </w:t>
      </w:r>
      <w:r w:rsidR="006D1905">
        <w:rPr>
          <w:rFonts w:cs="Arial Unicode MS"/>
          <w:lang w:val="en-US"/>
        </w:rPr>
        <w:t>in</w:t>
      </w:r>
      <w:r w:rsidRPr="00C0292D">
        <w:rPr>
          <w:rFonts w:cs="Arial Unicode MS"/>
          <w:lang w:val="en-US"/>
        </w:rPr>
        <w:t xml:space="preserve"> the Berry </w:t>
      </w:r>
      <w:proofErr w:type="spellStart"/>
      <w:r w:rsidRPr="00C0292D">
        <w:rPr>
          <w:rFonts w:cs="Arial Unicode MS"/>
          <w:lang w:val="en-US"/>
        </w:rPr>
        <w:t>pseudorotation</w:t>
      </w:r>
      <w:proofErr w:type="spellEnd"/>
      <w:r w:rsidRPr="00C0292D">
        <w:rPr>
          <w:rFonts w:cs="Arial Unicode MS"/>
          <w:lang w:val="en-US"/>
        </w:rPr>
        <w:t xml:space="preserve">. They found that the relative intermediate of the </w:t>
      </w:r>
      <w:proofErr w:type="spellStart"/>
      <w:r w:rsidRPr="00C0292D">
        <w:rPr>
          <w:rFonts w:cs="Arial Unicode MS"/>
          <w:lang w:val="en-US"/>
        </w:rPr>
        <w:t>interconve</w:t>
      </w:r>
      <w:r w:rsidR="00886A41" w:rsidRPr="00C0292D">
        <w:rPr>
          <w:rFonts w:cs="Arial Unicode MS"/>
          <w:lang w:val="en-US"/>
        </w:rPr>
        <w:t>rs</w:t>
      </w:r>
      <w:r w:rsidR="000024FD">
        <w:rPr>
          <w:rFonts w:cs="Arial Unicode MS"/>
          <w:lang w:val="en-US"/>
        </w:rPr>
        <w:t>ion</w:t>
      </w:r>
      <w:proofErr w:type="spellEnd"/>
      <w:r w:rsidR="000024FD">
        <w:rPr>
          <w:rFonts w:cs="Arial Unicode MS"/>
          <w:lang w:val="en-US"/>
        </w:rPr>
        <w:t xml:space="preserve"> is 6.7 kJ</w:t>
      </w:r>
      <w:r w:rsidRPr="00C0292D">
        <w:rPr>
          <w:rFonts w:cs="Arial Unicode MS"/>
          <w:lang w:val="en-US"/>
        </w:rPr>
        <w:t>mol</w:t>
      </w:r>
      <w:r w:rsidR="000024FD">
        <w:rPr>
          <w:rFonts w:cs="Arial Unicode MS"/>
          <w:vertAlign w:val="superscript"/>
          <w:lang w:val="en-US"/>
        </w:rPr>
        <w:t>-1</w:t>
      </w:r>
      <w:r w:rsidRPr="00C0292D">
        <w:rPr>
          <w:rFonts w:cs="Arial Unicode MS"/>
          <w:lang w:val="en-US"/>
        </w:rPr>
        <w:t xml:space="preserve">. </w:t>
      </w:r>
    </w:p>
    <w:p w14:paraId="36F3F951" w14:textId="77777777" w:rsidR="009856C5" w:rsidRPr="00C0292D" w:rsidRDefault="00B91709" w:rsidP="00C0292D">
      <w:pPr>
        <w:pStyle w:val="McGillBodyText"/>
        <w:ind w:firstLine="720"/>
        <w:jc w:val="both"/>
        <w:rPr>
          <w:rFonts w:cs="Arial Unicode MS"/>
        </w:rPr>
      </w:pPr>
      <w:r w:rsidRPr="00C0292D">
        <w:rPr>
          <w:rFonts w:cs="Arial Unicode MS"/>
        </w:rPr>
        <w:t xml:space="preserve">One analogous system for the </w:t>
      </w:r>
      <w:proofErr w:type="spellStart"/>
      <w:r w:rsidRPr="00C0292D">
        <w:rPr>
          <w:rFonts w:cs="Arial Unicode MS"/>
        </w:rPr>
        <w:t>lability</w:t>
      </w:r>
      <w:proofErr w:type="spellEnd"/>
      <w:r w:rsidRPr="00C0292D">
        <w:rPr>
          <w:rFonts w:cs="Arial Unicode MS"/>
        </w:rPr>
        <w:t xml:space="preserve"> of arsenic is that of Mercury. The mercury </w:t>
      </w:r>
      <w:proofErr w:type="spellStart"/>
      <w:r w:rsidRPr="00C0292D">
        <w:rPr>
          <w:rFonts w:cs="Arial Unicode MS"/>
        </w:rPr>
        <w:t>thiolate</w:t>
      </w:r>
      <w:proofErr w:type="spellEnd"/>
      <w:r w:rsidRPr="00C0292D">
        <w:rPr>
          <w:rFonts w:cs="Arial Unicode MS"/>
        </w:rPr>
        <w:t xml:space="preserve"> bond has been shown to be labile and ca</w:t>
      </w:r>
      <w:r w:rsidR="007C4410" w:rsidRPr="00C0292D">
        <w:rPr>
          <w:rFonts w:cs="Arial Unicode MS"/>
        </w:rPr>
        <w:t>pa</w:t>
      </w:r>
      <w:r w:rsidRPr="00C0292D">
        <w:rPr>
          <w:rFonts w:cs="Arial Unicode MS"/>
        </w:rPr>
        <w:t>ble of rapidly breaking and reforming</w:t>
      </w:r>
      <w:hyperlink w:anchor="_ENREF_1_31" w:tooltip="Carson, 1982 #49" w:history="1">
        <w:r w:rsidR="005F06AB" w:rsidRPr="00C0292D">
          <w:rPr>
            <w:rFonts w:cs="Arial Unicode MS"/>
          </w:rPr>
          <w:fldChar w:fldCharType="begin"/>
        </w:r>
        <w:r w:rsidR="005F06AB">
          <w:rPr>
            <w:rFonts w:cs="Arial Unicode MS"/>
          </w:rPr>
          <w:instrText xml:space="preserve"> ADDIN EN.CITE &lt;EndNote&gt;&lt;Cite&gt;&lt;Author&gt;Carson&lt;/Author&gt;&lt;Year&gt;1982&lt;/Year&gt;&lt;RecNum&gt;49&lt;/RecNum&gt;&lt;DisplayText&gt;&lt;style face="superscript"&gt;31&lt;/style&gt;&lt;/DisplayText&gt;&lt;record&gt;&lt;rec-number&gt;49&lt;/rec-number&gt;&lt;foreign-keys&gt;&lt;key app="EN" db-id="925ewvdr4stppxextfzpv0x4edx2rrttpr5r" timestamp="1355783925"&gt;49&lt;/key&gt;&lt;/foreign-keys&gt;&lt;ref-type name="Journal Article"&gt;17&lt;/ref-type&gt;&lt;contributors&gt;&lt;authors&gt;&lt;author&gt;Carson, GK&lt;/author&gt;&lt;author&gt;Dean, PAW&lt;/author&gt;&lt;/authors&gt;&lt;/contributors&gt;&lt;titles&gt;&lt;title&gt;The Metal NMR Spectra of Thiolate&lt;/title&gt;&lt;secondary-title&gt;Inorganica Chimica Acta&lt;/secondary-title&gt;&lt;/titles&gt;&lt;periodical&gt;&lt;full-title&gt;Inorganica Chimica Acta&lt;/full-title&gt;&lt;abbr-1&gt;Inorg. Chim. Acta&lt;/abbr-1&gt;&lt;abbr-2&gt;Inorg Chim Acta&lt;/abbr-2&gt;&lt;/periodical&gt;&lt;pages&gt;157-161&lt;/pages&gt;&lt;volume&gt;66&lt;/volume&gt;&lt;dates&gt;&lt;year&gt;1982&lt;/year&gt;&lt;/dates&gt;&lt;urls&gt;&lt;/urls&gt;&lt;/record&gt;&lt;/Cite&gt;&lt;/EndNote&gt;</w:instrText>
        </w:r>
        <w:r w:rsidR="005F06AB" w:rsidRPr="00C0292D">
          <w:rPr>
            <w:rFonts w:cs="Arial Unicode MS"/>
          </w:rPr>
          <w:fldChar w:fldCharType="separate"/>
        </w:r>
        <w:r w:rsidR="005F06AB" w:rsidRPr="005F06AB">
          <w:rPr>
            <w:rFonts w:cs="Arial Unicode MS"/>
            <w:noProof/>
            <w:vertAlign w:val="superscript"/>
          </w:rPr>
          <w:t>31</w:t>
        </w:r>
        <w:r w:rsidR="005F06AB" w:rsidRPr="00C0292D">
          <w:rPr>
            <w:rFonts w:cs="Arial Unicode MS"/>
          </w:rPr>
          <w:fldChar w:fldCharType="end"/>
        </w:r>
      </w:hyperlink>
      <w:r w:rsidR="00E966C5" w:rsidRPr="00C0292D">
        <w:rPr>
          <w:rFonts w:cs="Arial Unicode MS"/>
        </w:rPr>
        <w:t xml:space="preserve">. </w:t>
      </w:r>
    </w:p>
    <w:p w14:paraId="48B0678D" w14:textId="77777777" w:rsidR="004F7D23" w:rsidRPr="00C0292D" w:rsidRDefault="00A07664" w:rsidP="00C0292D">
      <w:pPr>
        <w:pStyle w:val="McGillSecondLevelSubheading"/>
        <w:rPr>
          <w:rFonts w:cs="Arial Unicode MS"/>
        </w:rPr>
      </w:pPr>
      <w:bookmarkStart w:id="41" w:name="_Toc364069067"/>
      <w:bookmarkStart w:id="42" w:name="_Toc404960788"/>
      <w:r w:rsidRPr="00C0292D">
        <w:rPr>
          <w:rFonts w:cs="Arial Unicode MS"/>
        </w:rPr>
        <w:t>1.2.4 Co-ordination and geometry of arsenic compounds</w:t>
      </w:r>
      <w:bookmarkEnd w:id="41"/>
      <w:bookmarkEnd w:id="42"/>
    </w:p>
    <w:p w14:paraId="32815EDF" w14:textId="77777777" w:rsidR="004F7D23" w:rsidRPr="00C0292D" w:rsidRDefault="00BF6FCB" w:rsidP="00C0292D">
      <w:pPr>
        <w:pStyle w:val="McGillBodyText"/>
        <w:jc w:val="both"/>
        <w:rPr>
          <w:rFonts w:cs="Arial Unicode MS"/>
        </w:rPr>
      </w:pPr>
      <w:r w:rsidRPr="00C0292D">
        <w:rPr>
          <w:rFonts w:cs="Arial Unicode MS"/>
        </w:rPr>
        <w:tab/>
      </w:r>
      <w:r w:rsidR="00DD0372" w:rsidRPr="00C0292D">
        <w:rPr>
          <w:rFonts w:cs="Arial Unicode MS"/>
        </w:rPr>
        <w:t xml:space="preserve">The co-ordination chemistry of arsenic is both rich and diverse. As previously </w:t>
      </w:r>
      <w:r w:rsidR="00CD1620" w:rsidRPr="00C0292D">
        <w:rPr>
          <w:rFonts w:cs="Arial Unicode MS"/>
        </w:rPr>
        <w:t xml:space="preserve">discussed </w:t>
      </w:r>
      <w:r w:rsidR="00DD0372" w:rsidRPr="00C0292D">
        <w:rPr>
          <w:rFonts w:cs="Arial Unicode MS"/>
        </w:rPr>
        <w:t xml:space="preserve">in chapter 1.1, arsenic is a metalloid and can both accept and donate lone pairs. </w:t>
      </w:r>
      <w:r w:rsidR="00362C3C" w:rsidRPr="00C0292D">
        <w:rPr>
          <w:rFonts w:cs="Arial Unicode MS"/>
        </w:rPr>
        <w:t xml:space="preserve">As it result it can accept co-ordination and act as a metal, in addition to donating its lone pair and acting as a ligand. </w:t>
      </w:r>
    </w:p>
    <w:p w14:paraId="282151E7" w14:textId="77777777" w:rsidR="006E7D82" w:rsidRPr="00C0292D" w:rsidRDefault="006E7D82" w:rsidP="00365126">
      <w:pPr>
        <w:pStyle w:val="McGillBodyText"/>
        <w:jc w:val="both"/>
        <w:rPr>
          <w:lang w:val="en-US"/>
        </w:rPr>
      </w:pPr>
      <w:r w:rsidRPr="00C0292D">
        <w:tab/>
        <w:t>Edmonds et al</w:t>
      </w:r>
      <w:hyperlink w:anchor="_ENREF_1_32" w:tooltip="Edmonds, 2006 #303" w:history="1">
        <w:r w:rsidR="005F06AB" w:rsidRPr="00C0292D">
          <w:fldChar w:fldCharType="begin"/>
        </w:r>
        <w:r w:rsidR="005F06AB">
          <w:instrText xml:space="preserve"> ADDIN EN.CITE &lt;EndNote&gt;&lt;Cite&gt;&lt;Author&gt;Edmonds&lt;/Author&gt;&lt;Year&gt;2006&lt;/Year&gt;&lt;RecNum&gt;303&lt;/RecNum&gt;&lt;DisplayText&gt;&lt;style face="superscript"&gt;32&lt;/style&gt;&lt;/DisplayText&gt;&lt;record&gt;&lt;rec-number&gt;303&lt;/rec-number&gt;&lt;foreign-keys&gt;&lt;key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rsidRPr="00C0292D">
          <w:fldChar w:fldCharType="separate"/>
        </w:r>
        <w:r w:rsidR="005F06AB" w:rsidRPr="005F06AB">
          <w:rPr>
            <w:noProof/>
            <w:vertAlign w:val="superscript"/>
          </w:rPr>
          <w:t>32</w:t>
        </w:r>
        <w:r w:rsidR="005F06AB" w:rsidRPr="00C0292D">
          <w:fldChar w:fldCharType="end"/>
        </w:r>
      </w:hyperlink>
      <w:r w:rsidRPr="00C0292D">
        <w:t xml:space="preserve"> found that chiral </w:t>
      </w:r>
      <w:proofErr w:type="spellStart"/>
      <w:r w:rsidR="008407E0" w:rsidRPr="00C0292D">
        <w:t>arsenite</w:t>
      </w:r>
      <w:proofErr w:type="spellEnd"/>
      <w:r w:rsidRPr="00C0292D">
        <w:t xml:space="preserve"> species are capable </w:t>
      </w:r>
      <w:r w:rsidR="006D1905">
        <w:t xml:space="preserve">of </w:t>
      </w:r>
      <w:r w:rsidR="009F51CE" w:rsidRPr="00C0292D">
        <w:t xml:space="preserve">rapidly </w:t>
      </w:r>
      <w:proofErr w:type="spellStart"/>
      <w:r w:rsidR="009F51CE" w:rsidRPr="00C0292D">
        <w:t>racemizing</w:t>
      </w:r>
      <w:proofErr w:type="spellEnd"/>
      <w:r w:rsidR="009F51CE" w:rsidRPr="00C0292D">
        <w:t xml:space="preserve">. </w:t>
      </w:r>
      <w:r w:rsidR="00C34513" w:rsidRPr="00C0292D">
        <w:t>The</w:t>
      </w:r>
      <w:r w:rsidR="006D1905">
        <w:t>y</w:t>
      </w:r>
      <w:r w:rsidR="00C34513" w:rsidRPr="00C0292D">
        <w:t xml:space="preserve"> studied this using the chiral </w:t>
      </w:r>
      <w:proofErr w:type="spellStart"/>
      <w:r w:rsidR="00C34513" w:rsidRPr="00C0292D">
        <w:t>arsenite</w:t>
      </w:r>
      <w:proofErr w:type="spellEnd"/>
      <w:r w:rsidR="00C34513" w:rsidRPr="00C0292D">
        <w:t xml:space="preserve">, </w:t>
      </w:r>
      <w:proofErr w:type="spellStart"/>
      <w:r w:rsidR="00C34513" w:rsidRPr="00C0292D">
        <w:t>methylphenylarsinic</w:t>
      </w:r>
      <w:proofErr w:type="spellEnd"/>
      <w:r w:rsidR="00C34513" w:rsidRPr="00C0292D">
        <w:t xml:space="preserve"> acid and reacted it with (L)-glutathione to form two </w:t>
      </w:r>
      <w:proofErr w:type="spellStart"/>
      <w:r w:rsidR="00C34513" w:rsidRPr="00C0292D">
        <w:t>diastereomers</w:t>
      </w:r>
      <w:proofErr w:type="spellEnd"/>
      <w:r w:rsidR="00C34513" w:rsidRPr="00C0292D">
        <w:t xml:space="preserve">. </w:t>
      </w:r>
      <w:r w:rsidR="00D95A6A" w:rsidRPr="00C0292D">
        <w:t>The</w:t>
      </w:r>
      <w:r w:rsidR="006D1905">
        <w:t>y</w:t>
      </w:r>
      <w:r w:rsidR="00D95A6A" w:rsidRPr="00C0292D">
        <w:t xml:space="preserve"> then tried to separate the </w:t>
      </w:r>
      <w:proofErr w:type="spellStart"/>
      <w:r w:rsidR="00D95A6A" w:rsidRPr="00C0292D">
        <w:t>diastereomers</w:t>
      </w:r>
      <w:proofErr w:type="spellEnd"/>
      <w:r w:rsidR="00D95A6A" w:rsidRPr="00C0292D">
        <w:t xml:space="preserve"> using HPLC </w:t>
      </w:r>
    </w:p>
    <w:p w14:paraId="214FC9EF" w14:textId="77777777" w:rsidR="00BB1813" w:rsidRDefault="00C34513" w:rsidP="00365126">
      <w:pPr>
        <w:jc w:val="center"/>
        <w:rPr>
          <w:b/>
        </w:rPr>
      </w:pPr>
      <w:r w:rsidRPr="00C0292D">
        <w:object w:dxaOrig="10155" w:dyaOrig="3845" w14:anchorId="2F28AE67">
          <v:shape id="_x0000_i1033" type="#_x0000_t75" style="width:452.25pt;height:171pt" o:ole="">
            <v:imagedata r:id="rId29" o:title=""/>
          </v:shape>
          <o:OLEObject Type="Embed" ProgID="ChemDraw.Document.6.0" ShapeID="_x0000_i1033" DrawAspect="Content" ObjectID="_1488023772" r:id="rId30"/>
        </w:object>
      </w:r>
      <w:r w:rsidR="00AB5BEE" w:rsidRPr="00AB5BEE">
        <w:rPr>
          <w:b/>
        </w:rPr>
        <w:t xml:space="preserve">Figure </w:t>
      </w:r>
      <w:r w:rsidR="00AB5BEE" w:rsidRPr="00AB5BEE">
        <w:rPr>
          <w:b/>
        </w:rPr>
        <w:fldChar w:fldCharType="begin"/>
      </w:r>
      <w:r w:rsidR="00AB5BEE" w:rsidRPr="00AB5BEE">
        <w:rPr>
          <w:b/>
        </w:rPr>
        <w:instrText xml:space="preserve"> SEQ Figure \* ARABIC </w:instrText>
      </w:r>
      <w:r w:rsidR="00AB5BEE" w:rsidRPr="00AB5BEE">
        <w:rPr>
          <w:b/>
        </w:rPr>
        <w:fldChar w:fldCharType="separate"/>
      </w:r>
      <w:r w:rsidR="00C129B5">
        <w:rPr>
          <w:b/>
          <w:noProof/>
        </w:rPr>
        <w:t>12</w:t>
      </w:r>
      <w:r w:rsidR="00AB5BEE" w:rsidRPr="00AB5BEE">
        <w:rPr>
          <w:b/>
        </w:rPr>
        <w:fldChar w:fldCharType="end"/>
      </w:r>
      <w:r w:rsidR="00AB5BEE" w:rsidRPr="00AB5BEE">
        <w:rPr>
          <w:b/>
        </w:rPr>
        <w:t xml:space="preserve">: Reaction of </w:t>
      </w:r>
      <w:proofErr w:type="spellStart"/>
      <w:r w:rsidR="00AB5BEE" w:rsidRPr="00AB5BEE">
        <w:rPr>
          <w:b/>
        </w:rPr>
        <w:t>methylpheylarsinic</w:t>
      </w:r>
      <w:proofErr w:type="spellEnd"/>
      <w:r w:rsidR="00AB5BEE" w:rsidRPr="00AB5BEE">
        <w:rPr>
          <w:b/>
        </w:rPr>
        <w:t xml:space="preserve"> acid with glutathione.</w:t>
      </w:r>
    </w:p>
    <w:p w14:paraId="0D02A673" w14:textId="77777777" w:rsidR="006D1905" w:rsidRPr="00C0292D" w:rsidRDefault="006D1905" w:rsidP="00365126">
      <w:pPr>
        <w:jc w:val="center"/>
      </w:pPr>
    </w:p>
    <w:p w14:paraId="39B84E56" w14:textId="77777777" w:rsidR="00C34513" w:rsidRPr="00C0292D" w:rsidRDefault="00BB1813" w:rsidP="006D1905">
      <w:pPr>
        <w:pStyle w:val="McGillBodyText"/>
        <w:ind w:firstLine="720"/>
        <w:jc w:val="both"/>
        <w:rPr>
          <w:rFonts w:cs="Arial Unicode MS"/>
        </w:rPr>
      </w:pPr>
      <w:r w:rsidRPr="00C0292D">
        <w:rPr>
          <w:rFonts w:cs="Arial Unicode MS"/>
        </w:rPr>
        <w:t xml:space="preserve">They tried to resolve the </w:t>
      </w:r>
      <w:proofErr w:type="spellStart"/>
      <w:r w:rsidRPr="00C0292D">
        <w:rPr>
          <w:rFonts w:cs="Arial Unicode MS"/>
        </w:rPr>
        <w:t>diastereomers</w:t>
      </w:r>
      <w:proofErr w:type="spellEnd"/>
      <w:r w:rsidRPr="00C0292D">
        <w:rPr>
          <w:rFonts w:cs="Arial Unicode MS"/>
        </w:rPr>
        <w:t xml:space="preserve"> using NMR spectroscopy with the aid of lanthanide shift reagents and COSY 2D techniques. They were surprised to find that the species have </w:t>
      </w:r>
      <w:proofErr w:type="spellStart"/>
      <w:r w:rsidRPr="00C0292D">
        <w:rPr>
          <w:rFonts w:cs="Arial Unicode MS"/>
        </w:rPr>
        <w:t>racemized</w:t>
      </w:r>
      <w:proofErr w:type="spellEnd"/>
      <w:r w:rsidRPr="00C0292D">
        <w:rPr>
          <w:rFonts w:cs="Arial Unicode MS"/>
        </w:rPr>
        <w:t xml:space="preserve"> during the purification process (with heating was less than 40</w:t>
      </w:r>
      <w:r w:rsidRPr="00C0292D">
        <w:rPr>
          <w:rFonts w:cs="Arial Unicode MS" w:hint="eastAsia"/>
        </w:rPr>
        <w:t>°</w:t>
      </w:r>
      <w:r w:rsidRPr="00C0292D">
        <w:rPr>
          <w:rFonts w:cs="Arial Unicode MS"/>
          <w:lang w:val="en-US"/>
        </w:rPr>
        <w:t>C). The</w:t>
      </w:r>
      <w:r w:rsidR="006D1905">
        <w:rPr>
          <w:rFonts w:cs="Arial Unicode MS"/>
          <w:lang w:val="en-US"/>
        </w:rPr>
        <w:t>y</w:t>
      </w:r>
      <w:r w:rsidRPr="00C0292D">
        <w:rPr>
          <w:rFonts w:cs="Arial Unicode MS"/>
          <w:lang w:val="en-US"/>
        </w:rPr>
        <w:t xml:space="preserve"> concluded that no pyramidal inversion of the arsenic was seen </w:t>
      </w:r>
      <w:r w:rsidR="00F72662" w:rsidRPr="00C0292D">
        <w:rPr>
          <w:rFonts w:cs="Arial Unicode MS"/>
          <w:lang w:val="en-US"/>
        </w:rPr>
        <w:t>but could</w:t>
      </w:r>
      <w:r w:rsidRPr="00C0292D">
        <w:rPr>
          <w:rFonts w:cs="Arial Unicode MS"/>
          <w:lang w:val="en-US"/>
        </w:rPr>
        <w:t xml:space="preserve"> not give a definitive mechanism for this inversion.</w:t>
      </w:r>
    </w:p>
    <w:p w14:paraId="6EA21ACC" w14:textId="77777777" w:rsidR="006D5302" w:rsidRPr="00C0292D" w:rsidRDefault="006D5302" w:rsidP="004B26FB">
      <w:pPr>
        <w:pStyle w:val="McGillBodyText"/>
        <w:jc w:val="both"/>
        <w:rPr>
          <w:rFonts w:cs="Arial Unicode MS"/>
        </w:rPr>
      </w:pPr>
    </w:p>
    <w:p w14:paraId="5BEAF0FB" w14:textId="77777777" w:rsidR="009856C5" w:rsidRPr="00C0292D" w:rsidRDefault="00855D9B" w:rsidP="004B26FB">
      <w:pPr>
        <w:pStyle w:val="McGillSecondLevelSubheading"/>
        <w:jc w:val="both"/>
        <w:rPr>
          <w:rFonts w:cs="Arial Unicode MS"/>
        </w:rPr>
      </w:pPr>
      <w:bookmarkStart w:id="43" w:name="_Toc364069068"/>
      <w:bookmarkStart w:id="44" w:name="_Toc404960789"/>
      <w:r w:rsidRPr="00C0292D">
        <w:rPr>
          <w:rFonts w:cs="Arial Unicode MS"/>
        </w:rPr>
        <w:t>1.2.</w:t>
      </w:r>
      <w:r w:rsidR="004F7D23" w:rsidRPr="00C0292D">
        <w:rPr>
          <w:rFonts w:cs="Arial Unicode MS"/>
        </w:rPr>
        <w:t>5</w:t>
      </w:r>
      <w:r w:rsidRPr="00C0292D">
        <w:rPr>
          <w:rFonts w:cs="Arial Unicode MS"/>
        </w:rPr>
        <w:t xml:space="preserve"> Mechanism of arsenic bond </w:t>
      </w:r>
      <w:proofErr w:type="spellStart"/>
      <w:r w:rsidRPr="00C0292D">
        <w:rPr>
          <w:rFonts w:cs="Arial Unicode MS"/>
        </w:rPr>
        <w:t>lablity</w:t>
      </w:r>
      <w:bookmarkEnd w:id="43"/>
      <w:bookmarkEnd w:id="44"/>
      <w:proofErr w:type="spellEnd"/>
    </w:p>
    <w:p w14:paraId="5F2BA42C" w14:textId="77777777" w:rsidR="001D0986" w:rsidRPr="00C0292D" w:rsidRDefault="00514232" w:rsidP="004B26FB">
      <w:pPr>
        <w:pStyle w:val="McGillBodyText"/>
        <w:ind w:firstLine="720"/>
        <w:jc w:val="both"/>
        <w:rPr>
          <w:rFonts w:cs="Arial Unicode MS"/>
        </w:rPr>
      </w:pPr>
      <w:r w:rsidRPr="00C0292D">
        <w:rPr>
          <w:rFonts w:cs="Arial Unicode MS"/>
        </w:rPr>
        <w:t xml:space="preserve">The mechanism under which arsenic can perform its bond </w:t>
      </w:r>
      <w:proofErr w:type="spellStart"/>
      <w:r w:rsidRPr="00C0292D">
        <w:rPr>
          <w:rFonts w:cs="Arial Unicode MS"/>
        </w:rPr>
        <w:t>lability</w:t>
      </w:r>
      <w:proofErr w:type="spellEnd"/>
      <w:r w:rsidRPr="00C0292D">
        <w:rPr>
          <w:rFonts w:cs="Arial Unicode MS"/>
        </w:rPr>
        <w:t xml:space="preserve"> is not fully understood. </w:t>
      </w:r>
      <w:proofErr w:type="spellStart"/>
      <w:r w:rsidR="00F83A19" w:rsidRPr="00C0292D">
        <w:rPr>
          <w:rFonts w:cs="Arial Unicode MS"/>
        </w:rPr>
        <w:t>Zampella</w:t>
      </w:r>
      <w:proofErr w:type="spellEnd"/>
      <w:r w:rsidR="00F83A19" w:rsidRPr="00C0292D">
        <w:rPr>
          <w:rFonts w:cs="Arial Unicode MS"/>
        </w:rPr>
        <w:t xml:space="preserve"> et al</w:t>
      </w:r>
      <w:hyperlink w:anchor="_ENREF_1_33" w:tooltip="Zampella, 2012 #68" w:history="1">
        <w:r w:rsidR="005F06AB" w:rsidRPr="00C0292D">
          <w:rPr>
            <w:rFonts w:cs="Arial Unicode MS"/>
          </w:rPr>
          <w:fldChar w:fldCharType="begin"/>
        </w:r>
        <w:r w:rsidR="005F06AB">
          <w:rPr>
            <w:rFonts w:cs="Arial Unicode MS"/>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C0292D">
          <w:rPr>
            <w:rFonts w:cs="Arial Unicode MS"/>
          </w:rPr>
          <w:fldChar w:fldCharType="separate"/>
        </w:r>
        <w:r w:rsidR="005F06AB" w:rsidRPr="005F06AB">
          <w:rPr>
            <w:rFonts w:cs="Arial Unicode MS"/>
            <w:noProof/>
            <w:vertAlign w:val="superscript"/>
          </w:rPr>
          <w:t>33</w:t>
        </w:r>
        <w:r w:rsidR="005F06AB" w:rsidRPr="00C0292D">
          <w:rPr>
            <w:rFonts w:cs="Arial Unicode MS"/>
          </w:rPr>
          <w:fldChar w:fldCharType="end"/>
        </w:r>
      </w:hyperlink>
      <w:r w:rsidR="00F83A19" w:rsidRPr="00C0292D">
        <w:rPr>
          <w:rFonts w:cs="Arial Unicode MS"/>
        </w:rPr>
        <w:t xml:space="preserve"> tried to calculate the binding of </w:t>
      </w:r>
      <w:r w:rsidR="006B369C" w:rsidRPr="00C0292D">
        <w:rPr>
          <w:rFonts w:cs="Arial Unicode MS"/>
        </w:rPr>
        <w:t xml:space="preserve">structures of </w:t>
      </w:r>
      <w:proofErr w:type="spellStart"/>
      <w:r w:rsidR="006B369C" w:rsidRPr="00C0292D">
        <w:rPr>
          <w:rFonts w:cs="Arial Unicode MS"/>
        </w:rPr>
        <w:t>arsenite</w:t>
      </w:r>
      <w:proofErr w:type="spellEnd"/>
      <w:r w:rsidR="006B369C" w:rsidRPr="00C0292D">
        <w:rPr>
          <w:rFonts w:cs="Arial Unicode MS"/>
        </w:rPr>
        <w:t xml:space="preserve"> systems</w:t>
      </w:r>
      <w:r w:rsidR="00277479" w:rsidRPr="00C0292D">
        <w:rPr>
          <w:rFonts w:cs="Arial Unicode MS"/>
        </w:rPr>
        <w:t xml:space="preserve"> using DFT calculations</w:t>
      </w:r>
      <w:r w:rsidR="006B369C" w:rsidRPr="00C0292D">
        <w:rPr>
          <w:rFonts w:cs="Arial Unicode MS"/>
        </w:rPr>
        <w:t xml:space="preserve"> in order to understand how </w:t>
      </w:r>
      <w:proofErr w:type="spellStart"/>
      <w:r w:rsidR="006B369C" w:rsidRPr="00C0292D">
        <w:rPr>
          <w:rFonts w:cs="Arial Unicode MS"/>
        </w:rPr>
        <w:t>arsenite</w:t>
      </w:r>
      <w:proofErr w:type="spellEnd"/>
      <w:r w:rsidR="006B369C" w:rsidRPr="00C0292D">
        <w:rPr>
          <w:rFonts w:cs="Arial Unicode MS"/>
        </w:rPr>
        <w:t xml:space="preserve"> interacts with </w:t>
      </w:r>
      <w:proofErr w:type="spellStart"/>
      <w:r w:rsidR="006B369C" w:rsidRPr="00C0292D">
        <w:rPr>
          <w:rFonts w:cs="Arial Unicode MS"/>
        </w:rPr>
        <w:t>thiols</w:t>
      </w:r>
      <w:proofErr w:type="spellEnd"/>
      <w:r w:rsidR="006B369C" w:rsidRPr="00C0292D">
        <w:rPr>
          <w:rFonts w:cs="Arial Unicode MS"/>
        </w:rPr>
        <w:t xml:space="preserve"> of proteins. They modelled the arsenic binding systems with </w:t>
      </w:r>
      <w:proofErr w:type="gramStart"/>
      <w:r w:rsidR="006B369C" w:rsidRPr="00C0292D">
        <w:rPr>
          <w:rFonts w:cs="Arial Unicode MS"/>
        </w:rPr>
        <w:t>As(</w:t>
      </w:r>
      <w:proofErr w:type="gramEnd"/>
      <w:r w:rsidR="006B369C" w:rsidRPr="00C0292D">
        <w:rPr>
          <w:rFonts w:cs="Arial Unicode MS"/>
        </w:rPr>
        <w:t>CH</w:t>
      </w:r>
      <w:r w:rsidR="006B369C" w:rsidRPr="00C0292D">
        <w:rPr>
          <w:rFonts w:cs="Arial Unicode MS"/>
          <w:vertAlign w:val="subscript"/>
        </w:rPr>
        <w:t>3</w:t>
      </w:r>
      <w:r w:rsidR="006B369C" w:rsidRPr="00C0292D">
        <w:rPr>
          <w:rFonts w:cs="Arial Unicode MS"/>
        </w:rPr>
        <w:t>S)</w:t>
      </w:r>
      <w:r w:rsidR="006B369C" w:rsidRPr="00C0292D">
        <w:rPr>
          <w:rFonts w:cs="Arial Unicode MS"/>
          <w:vertAlign w:val="subscript"/>
        </w:rPr>
        <w:t>3</w:t>
      </w:r>
      <w:r w:rsidR="006B369C" w:rsidRPr="00C0292D">
        <w:rPr>
          <w:rFonts w:cs="Arial Unicode MS"/>
        </w:rPr>
        <w:t xml:space="preserve"> and determined that there are two major forms of binding: the </w:t>
      </w:r>
      <w:proofErr w:type="spellStart"/>
      <w:r w:rsidR="006B369C" w:rsidRPr="00C0292D">
        <w:rPr>
          <w:rFonts w:cs="Arial Unicode MS"/>
        </w:rPr>
        <w:t>endo</w:t>
      </w:r>
      <w:proofErr w:type="spellEnd"/>
      <w:r w:rsidR="006B369C" w:rsidRPr="00C0292D">
        <w:rPr>
          <w:rFonts w:cs="Arial Unicode MS"/>
        </w:rPr>
        <w:t xml:space="preserve"> and </w:t>
      </w:r>
      <w:proofErr w:type="spellStart"/>
      <w:r w:rsidR="006B369C" w:rsidRPr="00C0292D">
        <w:rPr>
          <w:rFonts w:cs="Arial Unicode MS"/>
        </w:rPr>
        <w:t>exo</w:t>
      </w:r>
      <w:proofErr w:type="spellEnd"/>
      <w:r w:rsidR="006B369C" w:rsidRPr="00C0292D">
        <w:rPr>
          <w:rFonts w:cs="Arial Unicode MS"/>
        </w:rPr>
        <w:t xml:space="preserve"> isomers. </w:t>
      </w:r>
    </w:p>
    <w:p w14:paraId="284627C5" w14:textId="63954CD9" w:rsidR="001D0986" w:rsidRPr="00C0292D" w:rsidRDefault="00C0332E" w:rsidP="00C0292D">
      <w:pPr>
        <w:pStyle w:val="McGillBodyText"/>
        <w:jc w:val="center"/>
        <w:rPr>
          <w:rFonts w:cs="Arial Unicode MS"/>
        </w:rPr>
      </w:pPr>
      <w:r w:rsidRPr="00B21E57">
        <w:rPr>
          <w:rFonts w:cs="Arial Unicode MS"/>
          <w:noProof/>
          <w:lang w:val="en-US"/>
        </w:rPr>
        <w:lastRenderedPageBreak/>
        <w:drawing>
          <wp:inline distT="0" distB="0" distL="0" distR="0" wp14:anchorId="46B77870" wp14:editId="5598D7A2">
            <wp:extent cx="4038600" cy="360045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3600450"/>
                    </a:xfrm>
                    <a:prstGeom prst="rect">
                      <a:avLst/>
                    </a:prstGeom>
                    <a:noFill/>
                    <a:ln>
                      <a:noFill/>
                    </a:ln>
                  </pic:spPr>
                </pic:pic>
              </a:graphicData>
            </a:graphic>
          </wp:inline>
        </w:drawing>
      </w:r>
    </w:p>
    <w:p w14:paraId="267066BE" w14:textId="77777777" w:rsidR="002342BC" w:rsidRPr="00C0292D" w:rsidRDefault="008951EA" w:rsidP="00C0292D">
      <w:pPr>
        <w:pStyle w:val="McGillFigureCaption"/>
        <w:jc w:val="center"/>
        <w:rPr>
          <w:rFonts w:cs="Arial Unicode MS"/>
          <w:b/>
        </w:rPr>
      </w:pPr>
      <w:bookmarkStart w:id="45" w:name="_Toc40496072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13</w:t>
      </w:r>
      <w:r w:rsidRPr="00C0292D">
        <w:rPr>
          <w:rFonts w:cs="Arial Unicode MS"/>
          <w:b/>
        </w:rPr>
        <w:fldChar w:fldCharType="end"/>
      </w:r>
      <w:r w:rsidRPr="00C0292D">
        <w:rPr>
          <w:rFonts w:cs="Arial Unicode MS"/>
          <w:b/>
        </w:rPr>
        <w:t xml:space="preserve">: </w:t>
      </w:r>
      <w:proofErr w:type="spellStart"/>
      <w:r w:rsidRPr="00C0292D">
        <w:rPr>
          <w:rFonts w:cs="Arial Unicode MS"/>
          <w:b/>
        </w:rPr>
        <w:t>endo</w:t>
      </w:r>
      <w:proofErr w:type="spellEnd"/>
      <w:r w:rsidRPr="00C0292D">
        <w:rPr>
          <w:rFonts w:cs="Arial Unicode MS"/>
          <w:b/>
        </w:rPr>
        <w:t xml:space="preserve"> and </w:t>
      </w:r>
      <w:proofErr w:type="spellStart"/>
      <w:r w:rsidRPr="00C0292D">
        <w:rPr>
          <w:rFonts w:cs="Arial Unicode MS"/>
          <w:b/>
        </w:rPr>
        <w:t>exo</w:t>
      </w:r>
      <w:proofErr w:type="spellEnd"/>
      <w:r w:rsidRPr="00C0292D">
        <w:rPr>
          <w:rFonts w:cs="Arial Unicode MS"/>
          <w:b/>
        </w:rPr>
        <w:t xml:space="preserve"> binding forms of As(CH</w:t>
      </w:r>
      <w:r w:rsidRPr="00C0292D">
        <w:rPr>
          <w:rFonts w:cs="Arial Unicode MS"/>
          <w:b/>
          <w:vertAlign w:val="subscript"/>
        </w:rPr>
        <w:t>3</w:t>
      </w:r>
      <w:r w:rsidRPr="00C0292D">
        <w:rPr>
          <w:rFonts w:cs="Arial Unicode MS"/>
          <w:b/>
        </w:rPr>
        <w:t>S)</w:t>
      </w:r>
      <w:r w:rsidRPr="00C0292D">
        <w:rPr>
          <w:rFonts w:cs="Arial Unicode MS"/>
          <w:b/>
          <w:vertAlign w:val="subscript"/>
        </w:rPr>
        <w:t>3</w:t>
      </w:r>
      <w:r w:rsidR="00AB5BEE">
        <w:rPr>
          <w:rFonts w:cs="Arial Unicode MS"/>
          <w:b/>
          <w:vertAlign w:val="subscript"/>
        </w:rPr>
        <w:br/>
      </w:r>
      <w:r w:rsidR="00AB5BEE" w:rsidRPr="009D3751">
        <w:t xml:space="preserve">(Figure from </w:t>
      </w:r>
      <w:proofErr w:type="spellStart"/>
      <w:r w:rsidR="00AB5BEE" w:rsidRPr="009D3751">
        <w:t>Zampella</w:t>
      </w:r>
      <w:proofErr w:type="spellEnd"/>
      <w:r w:rsidR="00AB5BEE" w:rsidRPr="009D3751">
        <w:t xml:space="preserve"> et al, 2012, Chemistry</w:t>
      </w:r>
      <w:hyperlink w:anchor="_ENREF_1_33" w:tooltip="Zampella, 2012 #68" w:history="1">
        <w:r w:rsidR="005F06AB" w:rsidRPr="009D3751">
          <w:rPr>
            <w:vertAlign w:val="superscript"/>
          </w:rPr>
          <w:fldChar w:fldCharType="begin"/>
        </w:r>
        <w:r w:rsidR="005F06AB">
          <w:rPr>
            <w:vertAlign w:val="superscript"/>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9D3751">
          <w:rPr>
            <w:vertAlign w:val="superscript"/>
          </w:rPr>
          <w:fldChar w:fldCharType="separate"/>
        </w:r>
        <w:r w:rsidR="005F06AB">
          <w:rPr>
            <w:noProof/>
            <w:vertAlign w:val="superscript"/>
          </w:rPr>
          <w:t>33</w:t>
        </w:r>
        <w:r w:rsidR="005F06AB" w:rsidRPr="009D3751">
          <w:rPr>
            <w:vertAlign w:val="superscript"/>
          </w:rPr>
          <w:fldChar w:fldCharType="end"/>
        </w:r>
      </w:hyperlink>
      <w:r w:rsidR="00AB5BEE" w:rsidRPr="009D3751">
        <w:t>)</w:t>
      </w:r>
      <w:bookmarkEnd w:id="45"/>
    </w:p>
    <w:p w14:paraId="41224703" w14:textId="77777777" w:rsidR="00F83A19" w:rsidRPr="00C0292D" w:rsidRDefault="006B369C" w:rsidP="004B26FB">
      <w:pPr>
        <w:pStyle w:val="McGillBodyText"/>
        <w:ind w:firstLine="720"/>
        <w:jc w:val="both"/>
        <w:rPr>
          <w:rFonts w:cs="Arial Unicode MS"/>
        </w:rPr>
      </w:pPr>
      <w:r w:rsidRPr="00C0292D">
        <w:rPr>
          <w:rFonts w:cs="Arial Unicode MS"/>
        </w:rPr>
        <w:t xml:space="preserve">They </w:t>
      </w:r>
      <w:r w:rsidR="00277479" w:rsidRPr="00C0292D">
        <w:rPr>
          <w:rFonts w:cs="Arial Unicode MS"/>
        </w:rPr>
        <w:t xml:space="preserve">concluded that the </w:t>
      </w:r>
      <w:r w:rsidR="00BF4996" w:rsidRPr="00C0292D">
        <w:rPr>
          <w:rFonts w:cs="Arial Unicode MS"/>
        </w:rPr>
        <w:t xml:space="preserve">calculated lowest energy forms were similar to that found in protein systems. </w:t>
      </w:r>
      <w:r w:rsidR="004942C9" w:rsidRPr="00C0292D">
        <w:rPr>
          <w:rFonts w:cs="Arial Unicode MS"/>
        </w:rPr>
        <w:t xml:space="preserve">This meant that the mode of binding was strongly influenced by the steric bulk of the substituents. They also determined that the direction of the lone pair was a crucial factor influencing the selectivity binding for particular metal ions. </w:t>
      </w:r>
    </w:p>
    <w:p w14:paraId="5B0B1C93" w14:textId="77777777" w:rsidR="00886A41" w:rsidRPr="00C0292D" w:rsidRDefault="00C1089C" w:rsidP="004B26FB">
      <w:pPr>
        <w:pStyle w:val="McGillFirstLevelSubheading"/>
        <w:jc w:val="both"/>
        <w:rPr>
          <w:rFonts w:cs="Arial Unicode MS"/>
        </w:rPr>
      </w:pPr>
      <w:bookmarkStart w:id="46" w:name="_Toc364069069"/>
      <w:bookmarkStart w:id="47" w:name="_Toc404960790"/>
      <w:r w:rsidRPr="00C0292D">
        <w:rPr>
          <w:rFonts w:cs="Arial Unicode MS"/>
        </w:rPr>
        <w:t>1.3 Summary</w:t>
      </w:r>
      <w:bookmarkEnd w:id="46"/>
      <w:bookmarkEnd w:id="47"/>
    </w:p>
    <w:p w14:paraId="54540F1D" w14:textId="77777777" w:rsidR="00C1089C" w:rsidRPr="00C0292D" w:rsidRDefault="00454F1E" w:rsidP="004B26FB">
      <w:pPr>
        <w:spacing w:line="360" w:lineRule="auto"/>
        <w:jc w:val="both"/>
        <w:rPr>
          <w:rFonts w:cs="Arial Unicode MS"/>
        </w:rPr>
      </w:pPr>
      <w:r w:rsidRPr="00C0292D">
        <w:rPr>
          <w:rFonts w:cs="Arial Unicode MS"/>
        </w:rPr>
        <w:tab/>
      </w:r>
      <w:r w:rsidR="00774FC5" w:rsidRPr="00C0292D">
        <w:rPr>
          <w:rFonts w:cs="Arial Unicode MS"/>
        </w:rPr>
        <w:t>The mechanism of arsenic based drugs is currently not well understood and poses a road</w:t>
      </w:r>
      <w:r w:rsidR="00937A90" w:rsidRPr="00C0292D">
        <w:rPr>
          <w:rFonts w:cs="Arial Unicode MS"/>
        </w:rPr>
        <w:t>-bloc</w:t>
      </w:r>
      <w:r w:rsidR="008E3BEA" w:rsidRPr="00C0292D">
        <w:rPr>
          <w:rFonts w:cs="Arial Unicode MS"/>
        </w:rPr>
        <w:t xml:space="preserve">k to arsenic based </w:t>
      </w:r>
      <w:r w:rsidR="00160D6C" w:rsidRPr="00C0292D">
        <w:rPr>
          <w:rFonts w:cs="Arial Unicode MS"/>
        </w:rPr>
        <w:t xml:space="preserve">drug development. It is hypothesised that whilst arsenic </w:t>
      </w:r>
      <w:r w:rsidR="003A16AD" w:rsidRPr="00C0292D">
        <w:rPr>
          <w:rFonts w:cs="Arial Unicode MS"/>
        </w:rPr>
        <w:t>is often thought</w:t>
      </w:r>
      <w:r w:rsidR="003A3B6E">
        <w:rPr>
          <w:rFonts w:cs="Arial Unicode MS"/>
        </w:rPr>
        <w:t xml:space="preserve"> to</w:t>
      </w:r>
      <w:r w:rsidR="003A16AD" w:rsidRPr="00C0292D">
        <w:rPr>
          <w:rFonts w:cs="Arial Unicode MS"/>
        </w:rPr>
        <w:t xml:space="preserve"> react in an analogous fashion</w:t>
      </w:r>
      <w:r w:rsidR="003A3B6E">
        <w:rPr>
          <w:rFonts w:cs="Arial Unicode MS"/>
        </w:rPr>
        <w:t xml:space="preserve"> to</w:t>
      </w:r>
      <w:r w:rsidR="00160D6C" w:rsidRPr="00C0292D">
        <w:rPr>
          <w:rFonts w:cs="Arial Unicode MS"/>
        </w:rPr>
        <w:t xml:space="preserve"> phosphorus, the </w:t>
      </w:r>
      <w:r w:rsidR="00160D6C" w:rsidRPr="00C0292D">
        <w:rPr>
          <w:rFonts w:cs="Arial Unicode MS"/>
        </w:rPr>
        <w:lastRenderedPageBreak/>
        <w:t xml:space="preserve">kinetics and thermodynamics of </w:t>
      </w:r>
      <w:proofErr w:type="spellStart"/>
      <w:r w:rsidR="00160D6C" w:rsidRPr="00C0292D">
        <w:rPr>
          <w:rFonts w:cs="Arial Unicode MS"/>
        </w:rPr>
        <w:t>pnicogen</w:t>
      </w:r>
      <w:proofErr w:type="spellEnd"/>
      <w:r w:rsidR="00160D6C" w:rsidRPr="00C0292D">
        <w:rPr>
          <w:rFonts w:cs="Arial Unicode MS"/>
        </w:rPr>
        <w:t xml:space="preserve"> bonds</w:t>
      </w:r>
      <w:r w:rsidR="003A16AD" w:rsidRPr="00C0292D">
        <w:rPr>
          <w:rFonts w:cs="Arial Unicode MS"/>
        </w:rPr>
        <w:t xml:space="preserve"> formed by these two species</w:t>
      </w:r>
      <w:r w:rsidR="00160D6C" w:rsidRPr="00C0292D">
        <w:rPr>
          <w:rFonts w:cs="Arial Unicode MS"/>
        </w:rPr>
        <w:t xml:space="preserve"> far from analogous.</w:t>
      </w:r>
      <w:r w:rsidR="00E535EC" w:rsidRPr="00C0292D">
        <w:rPr>
          <w:rFonts w:cs="Arial Unicode MS"/>
        </w:rPr>
        <w:t xml:space="preserve"> </w:t>
      </w:r>
      <w:r w:rsidR="003A16AD" w:rsidRPr="00C0292D">
        <w:rPr>
          <w:rFonts w:cs="Arial Unicode MS"/>
        </w:rPr>
        <w:t xml:space="preserve">The Challenger pathway shows that arsenic can be </w:t>
      </w:r>
      <w:r w:rsidR="00870577" w:rsidRPr="00C0292D">
        <w:rPr>
          <w:rFonts w:cs="Arial Unicode MS"/>
        </w:rPr>
        <w:t>prone to</w:t>
      </w:r>
      <w:r w:rsidR="00B04612" w:rsidRPr="00C0292D">
        <w:rPr>
          <w:rFonts w:cs="Arial Unicode MS"/>
        </w:rPr>
        <w:t xml:space="preserve"> both oxidation and methylation</w:t>
      </w:r>
      <w:r w:rsidR="00870577" w:rsidRPr="00C0292D">
        <w:rPr>
          <w:rFonts w:cs="Arial Unicode MS"/>
        </w:rPr>
        <w:t xml:space="preserve">, a sharp </w:t>
      </w:r>
      <w:r w:rsidR="00B04612" w:rsidRPr="00C0292D">
        <w:rPr>
          <w:rFonts w:cs="Arial Unicode MS"/>
        </w:rPr>
        <w:t xml:space="preserve">contrast to phosphorus bonds which are </w:t>
      </w:r>
      <w:r w:rsidR="00870577" w:rsidRPr="00C0292D">
        <w:rPr>
          <w:rFonts w:cs="Arial Unicode MS"/>
        </w:rPr>
        <w:t>stable enough to be</w:t>
      </w:r>
      <w:r w:rsidR="00BE1349" w:rsidRPr="00C0292D">
        <w:rPr>
          <w:rFonts w:cs="Arial Unicode MS"/>
        </w:rPr>
        <w:t xml:space="preserve"> used in genetic </w:t>
      </w:r>
      <w:r w:rsidR="0087239E" w:rsidRPr="00C0292D">
        <w:rPr>
          <w:rFonts w:cs="Arial Unicode MS"/>
        </w:rPr>
        <w:t>material</w:t>
      </w:r>
      <w:r w:rsidR="00BE1349" w:rsidRPr="00C0292D">
        <w:rPr>
          <w:rFonts w:cs="Arial Unicode MS"/>
        </w:rPr>
        <w:t xml:space="preserve">. In addition to having different reactivity than phosphorus, arsenic seems to have bond </w:t>
      </w:r>
      <w:proofErr w:type="spellStart"/>
      <w:r w:rsidR="00BE1349" w:rsidRPr="00C0292D">
        <w:rPr>
          <w:rFonts w:cs="Arial Unicode MS"/>
        </w:rPr>
        <w:t>lability</w:t>
      </w:r>
      <w:proofErr w:type="spellEnd"/>
      <w:r w:rsidR="00BE1349" w:rsidRPr="00C0292D">
        <w:rPr>
          <w:rFonts w:cs="Arial Unicode MS"/>
        </w:rPr>
        <w:t xml:space="preserve">, where arsenic appears to move between different </w:t>
      </w:r>
      <w:proofErr w:type="spellStart"/>
      <w:r w:rsidR="00BE1349" w:rsidRPr="00C0292D">
        <w:rPr>
          <w:rFonts w:cs="Arial Unicode MS"/>
        </w:rPr>
        <w:t>thiol</w:t>
      </w:r>
      <w:proofErr w:type="spellEnd"/>
      <w:r w:rsidR="00BE1349" w:rsidRPr="00C0292D">
        <w:rPr>
          <w:rFonts w:cs="Arial Unicode MS"/>
        </w:rPr>
        <w:t xml:space="preserve"> containing compounds. The mechanism of this interaction has not been thoroughly characterised</w:t>
      </w:r>
      <w:r w:rsidR="0087239E" w:rsidRPr="00C0292D">
        <w:rPr>
          <w:rFonts w:cs="Arial Unicode MS"/>
        </w:rPr>
        <w:t>,</w:t>
      </w:r>
      <w:r w:rsidR="00BE1349" w:rsidRPr="00C0292D">
        <w:rPr>
          <w:rFonts w:cs="Arial Unicode MS"/>
        </w:rPr>
        <w:t xml:space="preserve"> the thermodynamics of arsenic </w:t>
      </w:r>
      <w:proofErr w:type="spellStart"/>
      <w:r w:rsidR="00BE1349" w:rsidRPr="00C0292D">
        <w:rPr>
          <w:rFonts w:cs="Arial Unicode MS"/>
        </w:rPr>
        <w:t>thiol</w:t>
      </w:r>
      <w:proofErr w:type="spellEnd"/>
      <w:r w:rsidR="00BE1349" w:rsidRPr="00C0292D">
        <w:rPr>
          <w:rFonts w:cs="Arial Unicode MS"/>
        </w:rPr>
        <w:t xml:space="preserve"> bonds</w:t>
      </w:r>
      <w:r w:rsidR="0087239E" w:rsidRPr="00C0292D">
        <w:rPr>
          <w:rFonts w:cs="Arial Unicode MS"/>
        </w:rPr>
        <w:t xml:space="preserve"> remains unknown</w:t>
      </w:r>
      <w:r w:rsidR="00BE1349" w:rsidRPr="00C0292D">
        <w:rPr>
          <w:rFonts w:cs="Arial Unicode MS"/>
        </w:rPr>
        <w:t xml:space="preserve">. </w:t>
      </w:r>
      <w:r w:rsidR="008E3BEA" w:rsidRPr="00C0292D">
        <w:rPr>
          <w:rFonts w:cs="Arial Unicode MS"/>
        </w:rPr>
        <w:t xml:space="preserve">This project </w:t>
      </w:r>
      <w:r w:rsidR="0030220F" w:rsidRPr="00C0292D">
        <w:rPr>
          <w:rFonts w:cs="Arial Unicode MS"/>
        </w:rPr>
        <w:t xml:space="preserve">aims at using modern kinetic techniques to study the kinetics and </w:t>
      </w:r>
      <w:r w:rsidR="008E3BEA" w:rsidRPr="00C0292D">
        <w:rPr>
          <w:rFonts w:cs="Arial Unicode MS"/>
        </w:rPr>
        <w:t xml:space="preserve">thermodynamics of arsenic compounds.  </w:t>
      </w:r>
      <w:r w:rsidR="0030220F" w:rsidRPr="00C0292D">
        <w:rPr>
          <w:rFonts w:cs="Arial Unicode MS"/>
        </w:rPr>
        <w:t xml:space="preserve">This is a pivotal step in the greater picture of understanding of arsenic drug interaction and the transportation of arsenic within the body.  </w:t>
      </w:r>
    </w:p>
    <w:p w14:paraId="37D4B1F7" w14:textId="77777777" w:rsidR="00E05F6F" w:rsidRPr="00C0292D" w:rsidRDefault="009856C5" w:rsidP="00C0292D">
      <w:pPr>
        <w:pStyle w:val="McGillFirstLevelSubheading"/>
        <w:rPr>
          <w:rFonts w:cs="Arial Unicode MS"/>
        </w:rPr>
      </w:pPr>
      <w:r w:rsidRPr="00C0292D">
        <w:rPr>
          <w:rFonts w:cs="Arial Unicode MS"/>
        </w:rPr>
        <w:br w:type="page"/>
      </w:r>
      <w:bookmarkStart w:id="48" w:name="_Toc404960791"/>
      <w:r w:rsidR="00FA509E" w:rsidRPr="00C0292D">
        <w:rPr>
          <w:rFonts w:cs="Arial Unicode MS"/>
        </w:rPr>
        <w:lastRenderedPageBreak/>
        <w:t>References</w:t>
      </w:r>
      <w:bookmarkEnd w:id="48"/>
    </w:p>
    <w:p w14:paraId="75BC0FD1" w14:textId="77777777" w:rsidR="005F06AB" w:rsidRPr="005F06AB" w:rsidRDefault="00E05F6F" w:rsidP="005F06AB">
      <w:pPr>
        <w:pStyle w:val="EndNoteBibliography"/>
      </w:pPr>
      <w:r w:rsidRPr="00C0292D">
        <w:fldChar w:fldCharType="begin"/>
      </w:r>
      <w:r w:rsidRPr="00C0292D">
        <w:instrText xml:space="preserve"> ADDIN EN.SECTION.REFLIST </w:instrText>
      </w:r>
      <w:r w:rsidRPr="00C0292D">
        <w:fldChar w:fldCharType="separate"/>
      </w:r>
      <w:bookmarkStart w:id="49" w:name="_ENREF_1_1"/>
      <w:r w:rsidR="005F06AB" w:rsidRPr="005F06AB">
        <w:t>1.</w:t>
      </w:r>
      <w:r w:rsidR="005F06AB" w:rsidRPr="005F06AB">
        <w:tab/>
        <w:t xml:space="preserve">Norman, N. C., </w:t>
      </w:r>
      <w:r w:rsidR="005F06AB" w:rsidRPr="005F06AB">
        <w:rPr>
          <w:i/>
        </w:rPr>
        <w:t>Chemistry of Arsenic, Antimony and Bismuth</w:t>
      </w:r>
      <w:r w:rsidR="005F06AB" w:rsidRPr="005F06AB">
        <w:t>. Springer: 1998.</w:t>
      </w:r>
      <w:bookmarkEnd w:id="49"/>
    </w:p>
    <w:p w14:paraId="4AB7C2E1" w14:textId="77777777" w:rsidR="005F06AB" w:rsidRPr="005F06AB" w:rsidRDefault="005F06AB" w:rsidP="005F06AB">
      <w:pPr>
        <w:pStyle w:val="EndNoteBibliography"/>
      </w:pPr>
      <w:bookmarkStart w:id="50" w:name="_ENREF_1_2"/>
      <w:r w:rsidRPr="005F06AB">
        <w:t>2.</w:t>
      </w:r>
      <w:r w:rsidRPr="005F06AB">
        <w:tab/>
        <w:t xml:space="preserve">Sun, H.; Editor, </w:t>
      </w:r>
      <w:r w:rsidRPr="005F06AB">
        <w:rPr>
          <w:i/>
        </w:rPr>
        <w:t>Biological Chemistry Of Arsenic, Antimony And Bismuth</w:t>
      </w:r>
      <w:r w:rsidRPr="005F06AB">
        <w:t>. John Wiley &amp; Sons Ltd.: 2011; p 383 pp.</w:t>
      </w:r>
      <w:bookmarkEnd w:id="50"/>
    </w:p>
    <w:p w14:paraId="06BC189E" w14:textId="77777777" w:rsidR="005F06AB" w:rsidRPr="005F06AB" w:rsidRDefault="005F06AB" w:rsidP="005F06AB">
      <w:pPr>
        <w:pStyle w:val="EndNoteBibliography"/>
      </w:pPr>
      <w:bookmarkStart w:id="51" w:name="_ENREF_1_3"/>
      <w:r w:rsidRPr="005F06AB">
        <w:t>3.</w:t>
      </w:r>
      <w:r w:rsidRPr="005F06AB">
        <w:tab/>
        <w:t xml:space="preserve">Tawfik, D. S.; Viola, R. E., Arsenate replacing phosphate: alternative life chemistries and ion promiscuity. </w:t>
      </w:r>
      <w:r w:rsidRPr="005F06AB">
        <w:rPr>
          <w:i/>
        </w:rPr>
        <w:t xml:space="preserve">Biochemistry </w:t>
      </w:r>
      <w:r w:rsidRPr="005F06AB">
        <w:rPr>
          <w:b/>
        </w:rPr>
        <w:t>2011,</w:t>
      </w:r>
      <w:r w:rsidRPr="005F06AB">
        <w:t xml:space="preserve"> </w:t>
      </w:r>
      <w:r w:rsidRPr="005F06AB">
        <w:rPr>
          <w:i/>
        </w:rPr>
        <w:t>50</w:t>
      </w:r>
      <w:r w:rsidRPr="005F06AB">
        <w:t>, 1128-34.</w:t>
      </w:r>
      <w:bookmarkEnd w:id="51"/>
    </w:p>
    <w:p w14:paraId="790927EE" w14:textId="77777777" w:rsidR="005F06AB" w:rsidRPr="005F06AB" w:rsidRDefault="005F06AB" w:rsidP="005F06AB">
      <w:pPr>
        <w:pStyle w:val="EndNoteBibliography"/>
      </w:pPr>
      <w:bookmarkStart w:id="52" w:name="_ENREF_1_4"/>
      <w:r w:rsidRPr="005F06AB">
        <w:t>4.</w:t>
      </w:r>
      <w:r w:rsidRPr="005F06AB">
        <w:tab/>
        <w:t xml:space="preserve">Levason, W.; Reid, G., 3.6 - Arsenic, Antimony, and Bismuth. In </w:t>
      </w:r>
      <w:r w:rsidRPr="005F06AB">
        <w:rPr>
          <w:i/>
        </w:rPr>
        <w:t>Comprehensive Coordination Chemistry II</w:t>
      </w:r>
      <w:r w:rsidRPr="005F06AB">
        <w:t>, Editors-in-Chief:  , J. A. M.; Meyer, T. J., Eds. Pergamon: Oxford, 2003; pp 465-544.</w:t>
      </w:r>
      <w:bookmarkEnd w:id="52"/>
    </w:p>
    <w:p w14:paraId="6F4DE10D" w14:textId="77777777" w:rsidR="005F06AB" w:rsidRPr="005F06AB" w:rsidRDefault="005F06AB" w:rsidP="005F06AB">
      <w:pPr>
        <w:pStyle w:val="EndNoteBibliography"/>
        <w:rPr>
          <w:i/>
        </w:rPr>
      </w:pPr>
      <w:bookmarkStart w:id="53" w:name="_ENREF_1_5"/>
      <w:r w:rsidRPr="005F06AB">
        <w:t>5.</w:t>
      </w:r>
      <w:r w:rsidRPr="005F06AB">
        <w:tab/>
        <w:t xml:space="preserve">Kawalek, J. </w:t>
      </w:r>
      <w:r w:rsidRPr="005F06AB">
        <w:rPr>
          <w:i/>
        </w:rPr>
        <w:t xml:space="preserve">Provide data on various arsenic species present in broilers treated with roxarsone: </w:t>
      </w:r>
    </w:p>
    <w:p w14:paraId="19BF98DA" w14:textId="77777777" w:rsidR="005F06AB" w:rsidRPr="005F06AB" w:rsidRDefault="005F06AB" w:rsidP="005F06AB">
      <w:pPr>
        <w:pStyle w:val="EndNoteBibliography"/>
      </w:pPr>
      <w:r w:rsidRPr="005F06AB">
        <w:rPr>
          <w:i/>
        </w:rPr>
        <w:t>Comparison with untreated birds.</w:t>
      </w:r>
      <w:r w:rsidRPr="005F06AB">
        <w:t>; FDA: 2011.</w:t>
      </w:r>
      <w:bookmarkEnd w:id="53"/>
    </w:p>
    <w:p w14:paraId="665790AD" w14:textId="77777777" w:rsidR="005F06AB" w:rsidRPr="005F06AB" w:rsidRDefault="005F06AB" w:rsidP="005F06AB">
      <w:pPr>
        <w:pStyle w:val="EndNoteBibliography"/>
      </w:pPr>
      <w:bookmarkStart w:id="54" w:name="_ENREF_1_6"/>
      <w:r w:rsidRPr="005F06AB">
        <w:t>6.</w:t>
      </w:r>
      <w:r w:rsidRPr="005F06AB">
        <w:tab/>
        <w:t xml:space="preserve">Raab, A.; Hansen, H.; Feldmann, J., Labile Arsenic Compounds in Biological Matrices, or Possible Problems Finding the Metal Species Present in Cells. </w:t>
      </w:r>
      <w:r w:rsidRPr="005F06AB">
        <w:rPr>
          <w:i/>
        </w:rPr>
        <w:t xml:space="preserve">Special Publication-Royal Society of Chemistry </w:t>
      </w:r>
      <w:r w:rsidRPr="005F06AB">
        <w:rPr>
          <w:b/>
        </w:rPr>
        <w:t>2005,</w:t>
      </w:r>
      <w:r w:rsidRPr="005F06AB">
        <w:t xml:space="preserve"> </w:t>
      </w:r>
      <w:r w:rsidRPr="005F06AB">
        <w:rPr>
          <w:i/>
        </w:rPr>
        <w:t>301</w:t>
      </w:r>
      <w:r w:rsidRPr="005F06AB">
        <w:t>, 72.</w:t>
      </w:r>
      <w:bookmarkEnd w:id="54"/>
    </w:p>
    <w:p w14:paraId="48562081" w14:textId="77777777" w:rsidR="005F06AB" w:rsidRPr="005F06AB" w:rsidRDefault="005F06AB" w:rsidP="005F06AB">
      <w:pPr>
        <w:pStyle w:val="EndNoteBibliography"/>
      </w:pPr>
      <w:bookmarkStart w:id="55" w:name="_ENREF_1_7"/>
      <w:r w:rsidRPr="005F06AB">
        <w:t>7.</w:t>
      </w:r>
      <w:r w:rsidRPr="005F06AB">
        <w:tab/>
        <w:t xml:space="preserve">Jomova, K.; Jenisova, Z.; Feszterova, M.; Baros, S.; Liska, J.; Hudecova, D.; Rhodes, C. J.; Valko, M., Arsenic: toxicity, oxidative stress and human disease. </w:t>
      </w:r>
      <w:r w:rsidRPr="005F06AB">
        <w:rPr>
          <w:i/>
        </w:rPr>
        <w:t xml:space="preserve">Journal of applied toxicology : JAT </w:t>
      </w:r>
      <w:r w:rsidRPr="005F06AB">
        <w:rPr>
          <w:b/>
        </w:rPr>
        <w:t>2011,</w:t>
      </w:r>
      <w:r w:rsidRPr="005F06AB">
        <w:t xml:space="preserve"> </w:t>
      </w:r>
      <w:r w:rsidRPr="005F06AB">
        <w:rPr>
          <w:i/>
        </w:rPr>
        <w:t>31</w:t>
      </w:r>
      <w:r w:rsidRPr="005F06AB">
        <w:t xml:space="preserve"> (2), 95-107.</w:t>
      </w:r>
      <w:bookmarkEnd w:id="55"/>
    </w:p>
    <w:p w14:paraId="2B29BEAB" w14:textId="77777777" w:rsidR="005F06AB" w:rsidRPr="005F06AB" w:rsidRDefault="005F06AB" w:rsidP="005F06AB">
      <w:pPr>
        <w:pStyle w:val="EndNoteBibliography"/>
      </w:pPr>
      <w:bookmarkStart w:id="56" w:name="_ENREF_1_8"/>
      <w:r w:rsidRPr="005F06AB">
        <w:t>8.</w:t>
      </w:r>
      <w:r w:rsidRPr="005F06AB">
        <w:tab/>
        <w:t xml:space="preserve">Cullen, W. R., </w:t>
      </w:r>
      <w:r w:rsidRPr="005F06AB">
        <w:rPr>
          <w:i/>
        </w:rPr>
        <w:t>Is Arsenic an Aphrodisiac?</w:t>
      </w:r>
      <w:r w:rsidRPr="005F06AB">
        <w:t xml:space="preserve"> The Royal Society of Chemistry: 2008; p P001-P412.</w:t>
      </w:r>
      <w:bookmarkEnd w:id="56"/>
    </w:p>
    <w:p w14:paraId="7B847CBC" w14:textId="77777777" w:rsidR="005F06AB" w:rsidRPr="005F06AB" w:rsidRDefault="005F06AB" w:rsidP="005F06AB">
      <w:pPr>
        <w:pStyle w:val="EndNoteBibliography"/>
      </w:pPr>
      <w:bookmarkStart w:id="57" w:name="_ENREF_1_9"/>
      <w:r w:rsidRPr="005F06AB">
        <w:t>9.</w:t>
      </w:r>
      <w:r w:rsidRPr="005F06AB">
        <w:tab/>
        <w:t xml:space="preserve">Challenger, F., Biological methylation. </w:t>
      </w:r>
      <w:r w:rsidRPr="005F06AB">
        <w:rPr>
          <w:i/>
        </w:rPr>
        <w:t xml:space="preserve">Chem. Rev. </w:t>
      </w:r>
      <w:r w:rsidRPr="005F06AB">
        <w:rPr>
          <w:b/>
        </w:rPr>
        <w:t>1945,</w:t>
      </w:r>
      <w:r w:rsidRPr="005F06AB">
        <w:t xml:space="preserve">  (36), 315-361.</w:t>
      </w:r>
      <w:bookmarkEnd w:id="57"/>
    </w:p>
    <w:p w14:paraId="24B2379A" w14:textId="77777777" w:rsidR="005F06AB" w:rsidRPr="005F06AB" w:rsidRDefault="005F06AB" w:rsidP="005F06AB">
      <w:pPr>
        <w:pStyle w:val="EndNoteBibliography"/>
      </w:pPr>
      <w:bookmarkStart w:id="58" w:name="_ENREF_1_10"/>
      <w:r w:rsidRPr="005F06AB">
        <w:t>10.</w:t>
      </w:r>
      <w:r w:rsidRPr="005F06AB">
        <w:tab/>
        <w:t xml:space="preserve">Thomas, D. J.; Li, J.; Waters, S. B.; Xing, W.; Adair, B. M.; Drobna, Z.; Devesa, V.; Styblo, M., Arsenic (+3 oxidation state) methyltransferase and the methylation of arsenicals. </w:t>
      </w:r>
      <w:r w:rsidRPr="005F06AB">
        <w:rPr>
          <w:i/>
        </w:rPr>
        <w:t xml:space="preserve">Experimental biology and medicine (Maywood, N.J.) </w:t>
      </w:r>
      <w:r w:rsidRPr="005F06AB">
        <w:rPr>
          <w:b/>
        </w:rPr>
        <w:t>2007,</w:t>
      </w:r>
      <w:r w:rsidRPr="005F06AB">
        <w:t xml:space="preserve"> </w:t>
      </w:r>
      <w:r w:rsidRPr="005F06AB">
        <w:rPr>
          <w:i/>
        </w:rPr>
        <w:t>232</w:t>
      </w:r>
      <w:r w:rsidRPr="005F06AB">
        <w:t>, 3-13.</w:t>
      </w:r>
      <w:bookmarkEnd w:id="58"/>
    </w:p>
    <w:p w14:paraId="640BD9CC" w14:textId="77777777" w:rsidR="005F06AB" w:rsidRPr="005F06AB" w:rsidRDefault="005F06AB" w:rsidP="005F06AB">
      <w:pPr>
        <w:pStyle w:val="EndNoteBibliography"/>
      </w:pPr>
      <w:bookmarkStart w:id="59" w:name="_ENREF_1_11"/>
      <w:r w:rsidRPr="005F06AB">
        <w:t>11.</w:t>
      </w:r>
      <w:r w:rsidRPr="005F06AB">
        <w:tab/>
        <w:t xml:space="preserve">Schmeisser, E.; Rumpler, A.; Kollroser, M.; Rechberger, G.; Goessler, W.; Francesconi, K. A., Arsenic Fatty Acids Are Human Urinary Metabolites of Arsenolipids Present in Cod Liver. </w:t>
      </w:r>
      <w:r w:rsidRPr="005F06AB">
        <w:rPr>
          <w:i/>
        </w:rPr>
        <w:t xml:space="preserve">Angew. Chem. Int. Ed. </w:t>
      </w:r>
      <w:r w:rsidRPr="005F06AB">
        <w:rPr>
          <w:b/>
        </w:rPr>
        <w:t>2006,</w:t>
      </w:r>
      <w:r w:rsidRPr="005F06AB">
        <w:t xml:space="preserve"> </w:t>
      </w:r>
      <w:r w:rsidRPr="005F06AB">
        <w:rPr>
          <w:i/>
        </w:rPr>
        <w:t>45</w:t>
      </w:r>
      <w:r w:rsidRPr="005F06AB">
        <w:t xml:space="preserve"> (1), 150-154.</w:t>
      </w:r>
      <w:bookmarkEnd w:id="59"/>
    </w:p>
    <w:p w14:paraId="35AF528F" w14:textId="77777777" w:rsidR="005F06AB" w:rsidRPr="005F06AB" w:rsidRDefault="005F06AB" w:rsidP="005F06AB">
      <w:pPr>
        <w:pStyle w:val="EndNoteBibliography"/>
      </w:pPr>
      <w:bookmarkStart w:id="60" w:name="_ENREF_1_12"/>
      <w:r w:rsidRPr="005F06AB">
        <w:lastRenderedPageBreak/>
        <w:t>12.</w:t>
      </w:r>
      <w:r w:rsidRPr="005F06AB">
        <w:tab/>
        <w:t xml:space="preserve">Rehman, K.; Naranmandura, H., Arsenic metabolism and thioarsenicals. </w:t>
      </w:r>
      <w:r w:rsidRPr="005F06AB">
        <w:rPr>
          <w:i/>
        </w:rPr>
        <w:t xml:space="preserve">Metallomics : integrated biometal science </w:t>
      </w:r>
      <w:r w:rsidRPr="005F06AB">
        <w:rPr>
          <w:b/>
        </w:rPr>
        <w:t>2012,</w:t>
      </w:r>
      <w:r w:rsidRPr="005F06AB">
        <w:t xml:space="preserve"> </w:t>
      </w:r>
      <w:r w:rsidRPr="005F06AB">
        <w:rPr>
          <w:i/>
        </w:rPr>
        <w:t>4</w:t>
      </w:r>
      <w:r w:rsidRPr="005F06AB">
        <w:t xml:space="preserve"> (9), 881-92.</w:t>
      </w:r>
      <w:bookmarkEnd w:id="60"/>
    </w:p>
    <w:p w14:paraId="21FEFD8F" w14:textId="77777777" w:rsidR="005F06AB" w:rsidRPr="005F06AB" w:rsidRDefault="005F06AB" w:rsidP="005F06AB">
      <w:pPr>
        <w:pStyle w:val="EndNoteBibliography"/>
      </w:pPr>
      <w:bookmarkStart w:id="61" w:name="_ENREF_1_13"/>
      <w:r w:rsidRPr="005F06AB">
        <w:t>13.</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61"/>
    </w:p>
    <w:p w14:paraId="4E5226F9" w14:textId="77777777" w:rsidR="005F06AB" w:rsidRPr="005F06AB" w:rsidRDefault="005F06AB" w:rsidP="005F06AB">
      <w:pPr>
        <w:pStyle w:val="EndNoteBibliography"/>
      </w:pPr>
      <w:bookmarkStart w:id="62" w:name="_ENREF_1_14"/>
      <w:r w:rsidRPr="005F06AB">
        <w:t>14.</w:t>
      </w:r>
      <w:r w:rsidRPr="005F06AB">
        <w:tab/>
        <w:t xml:space="preserve">Arsenic Contamination of Groundwater in South and East Asian Countries. </w:t>
      </w:r>
      <w:hyperlink r:id="rId32" w:history="1">
        <w:r w:rsidRPr="005F06AB">
          <w:rPr>
            <w:rStyle w:val="Hyperlink"/>
          </w:rPr>
          <w:t>http://go.worldbank.org/WVH5RSX920</w:t>
        </w:r>
      </w:hyperlink>
      <w:r w:rsidRPr="005F06AB">
        <w:t xml:space="preserve"> (accessed Jan. 2013).</w:t>
      </w:r>
      <w:bookmarkEnd w:id="62"/>
    </w:p>
    <w:p w14:paraId="40ADF7FF" w14:textId="77777777" w:rsidR="005F06AB" w:rsidRPr="005F06AB" w:rsidRDefault="005F06AB" w:rsidP="005F06AB">
      <w:pPr>
        <w:pStyle w:val="EndNoteBibliography"/>
      </w:pPr>
      <w:bookmarkStart w:id="63" w:name="_ENREF_1_15"/>
      <w:r w:rsidRPr="005F06AB">
        <w:t>15.</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63"/>
    </w:p>
    <w:p w14:paraId="6D0FCDCC" w14:textId="77777777" w:rsidR="005F06AB" w:rsidRPr="005F06AB" w:rsidRDefault="005F06AB" w:rsidP="005F06AB">
      <w:pPr>
        <w:pStyle w:val="EndNoteBibliography"/>
      </w:pPr>
      <w:bookmarkStart w:id="64" w:name="_ENREF_1_16"/>
      <w:r w:rsidRPr="005F06AB">
        <w:t>16.</w:t>
      </w:r>
      <w:r w:rsidRPr="005F06AB">
        <w:tab/>
        <w:t xml:space="preserve">Hughes, M. F., Arsenic toxicity and potential mechanisms of action. </w:t>
      </w:r>
      <w:r w:rsidRPr="005F06AB">
        <w:rPr>
          <w:i/>
        </w:rPr>
        <w:t xml:space="preserve">Toxicol. Lett. </w:t>
      </w:r>
      <w:r w:rsidRPr="005F06AB">
        <w:rPr>
          <w:b/>
        </w:rPr>
        <w:t>2002,</w:t>
      </w:r>
      <w:r w:rsidRPr="005F06AB">
        <w:t xml:space="preserve"> </w:t>
      </w:r>
      <w:r w:rsidRPr="005F06AB">
        <w:rPr>
          <w:i/>
        </w:rPr>
        <w:t>133</w:t>
      </w:r>
      <w:r w:rsidRPr="005F06AB">
        <w:t>, 1-16.</w:t>
      </w:r>
      <w:bookmarkEnd w:id="64"/>
    </w:p>
    <w:p w14:paraId="1256F4FC" w14:textId="77777777" w:rsidR="005F06AB" w:rsidRPr="005F06AB" w:rsidRDefault="005F06AB" w:rsidP="005F06AB">
      <w:pPr>
        <w:pStyle w:val="EndNoteBibliography"/>
      </w:pPr>
      <w:bookmarkStart w:id="65" w:name="_ENREF_1_17"/>
      <w:r w:rsidRPr="005F06AB">
        <w:t>17.</w:t>
      </w:r>
      <w:r w:rsidRPr="005F06AB">
        <w:tab/>
        <w:t xml:space="preserve">Zhang, X. W.; Yan, X. J.; Zhou, Z. R.; Yang, F. F.; Wu, Z. Y.; Sun, H. B.; Liang, W. X.; Song, A. X.; Lallemand-Breitenbach, V.; Jeanne, M.; others, Arsenic trioxide controls the fate of the PML-RAR$\alpha$ oncoprotein by directly binding PML. </w:t>
      </w:r>
      <w:r w:rsidRPr="005F06AB">
        <w:rPr>
          <w:i/>
        </w:rPr>
        <w:t xml:space="preserve">Science </w:t>
      </w:r>
      <w:r w:rsidRPr="005F06AB">
        <w:rPr>
          <w:b/>
        </w:rPr>
        <w:t>2010,</w:t>
      </w:r>
      <w:r w:rsidRPr="005F06AB">
        <w:t xml:space="preserve"> </w:t>
      </w:r>
      <w:r w:rsidRPr="005F06AB">
        <w:rPr>
          <w:i/>
        </w:rPr>
        <w:t>328</w:t>
      </w:r>
      <w:r w:rsidRPr="005F06AB">
        <w:t xml:space="preserve"> (5975), 240-3.</w:t>
      </w:r>
      <w:bookmarkEnd w:id="65"/>
    </w:p>
    <w:p w14:paraId="2D01345A" w14:textId="77777777" w:rsidR="005F06AB" w:rsidRPr="005F06AB" w:rsidRDefault="005F06AB" w:rsidP="005F06AB">
      <w:pPr>
        <w:pStyle w:val="EndNoteBibliography"/>
      </w:pPr>
      <w:bookmarkStart w:id="66" w:name="_ENREF_1_18"/>
      <w:r w:rsidRPr="005F06AB">
        <w:t>18.</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66"/>
    </w:p>
    <w:p w14:paraId="22421B24" w14:textId="77777777" w:rsidR="005F06AB" w:rsidRPr="005F06AB" w:rsidRDefault="005F06AB" w:rsidP="005F06AB">
      <w:pPr>
        <w:pStyle w:val="EndNoteBibliography"/>
      </w:pPr>
      <w:bookmarkStart w:id="67" w:name="_ENREF_1_19"/>
      <w:r w:rsidRPr="005F06AB">
        <w:t>19.</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67"/>
    </w:p>
    <w:p w14:paraId="5D1801A1" w14:textId="77777777" w:rsidR="005F06AB" w:rsidRPr="005F06AB" w:rsidRDefault="005F06AB" w:rsidP="005F06AB">
      <w:pPr>
        <w:pStyle w:val="EndNoteBibliography"/>
      </w:pPr>
      <w:bookmarkStart w:id="68" w:name="_ENREF_1_20"/>
      <w:r w:rsidRPr="005F06AB">
        <w:t>20.</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68"/>
    </w:p>
    <w:p w14:paraId="7D035740" w14:textId="77777777" w:rsidR="005F06AB" w:rsidRPr="005F06AB" w:rsidRDefault="005F06AB" w:rsidP="005F06AB">
      <w:pPr>
        <w:pStyle w:val="EndNoteBibliography"/>
      </w:pPr>
      <w:bookmarkStart w:id="69" w:name="_ENREF_1_21"/>
      <w:r w:rsidRPr="005F06AB">
        <w:t>21.</w:t>
      </w:r>
      <w:r w:rsidRPr="005F06AB">
        <w:tab/>
        <w:t xml:space="preserve">Scott, N.; Hatlelid, K. M.; MacKenzie, N. E.; Carter, D. E., Reactions of arsenic(III) and arsenic(V) species with glutathione. </w:t>
      </w:r>
      <w:r w:rsidRPr="005F06AB">
        <w:rPr>
          <w:i/>
        </w:rPr>
        <w:t xml:space="preserve">Chem. Res. Toxicol. </w:t>
      </w:r>
      <w:r w:rsidRPr="005F06AB">
        <w:rPr>
          <w:b/>
        </w:rPr>
        <w:t>1993,</w:t>
      </w:r>
      <w:r w:rsidRPr="005F06AB">
        <w:t xml:space="preserve"> </w:t>
      </w:r>
      <w:r w:rsidRPr="005F06AB">
        <w:rPr>
          <w:i/>
        </w:rPr>
        <w:t>6</w:t>
      </w:r>
      <w:r w:rsidRPr="005F06AB">
        <w:t>, 102-6.</w:t>
      </w:r>
      <w:bookmarkEnd w:id="69"/>
    </w:p>
    <w:p w14:paraId="04372352" w14:textId="77777777" w:rsidR="005F06AB" w:rsidRPr="005F06AB" w:rsidRDefault="005F06AB" w:rsidP="005F06AB">
      <w:pPr>
        <w:pStyle w:val="EndNoteBibliography"/>
      </w:pPr>
      <w:bookmarkStart w:id="70" w:name="_ENREF_1_22"/>
      <w:r w:rsidRPr="005F06AB">
        <w:t>22.</w:t>
      </w:r>
      <w:r w:rsidRPr="005F06AB">
        <w:tab/>
        <w:t xml:space="preserve">Chen, G. C.; Zingaro, R. A.; Thompson, C. R., 6-thio and-seleno-[beta]–glucose esters of dimethylarsinous acid. </w:t>
      </w:r>
      <w:r w:rsidRPr="005F06AB">
        <w:rPr>
          <w:i/>
        </w:rPr>
        <w:t xml:space="preserve">Carbohydr. Res. </w:t>
      </w:r>
      <w:r w:rsidRPr="005F06AB">
        <w:rPr>
          <w:b/>
        </w:rPr>
        <w:t>1975,</w:t>
      </w:r>
      <w:r w:rsidRPr="005F06AB">
        <w:t xml:space="preserve"> </w:t>
      </w:r>
      <w:r w:rsidRPr="005F06AB">
        <w:rPr>
          <w:i/>
        </w:rPr>
        <w:t>39</w:t>
      </w:r>
      <w:r w:rsidRPr="005F06AB">
        <w:t xml:space="preserve"> (1), 61-66.</w:t>
      </w:r>
      <w:bookmarkEnd w:id="70"/>
    </w:p>
    <w:p w14:paraId="5252B803" w14:textId="77777777" w:rsidR="005F06AB" w:rsidRPr="005F06AB" w:rsidRDefault="005F06AB" w:rsidP="005F06AB">
      <w:pPr>
        <w:pStyle w:val="EndNoteBibliography"/>
      </w:pPr>
      <w:bookmarkStart w:id="71" w:name="_ENREF_1_23"/>
      <w:r w:rsidRPr="005F06AB">
        <w:lastRenderedPageBreak/>
        <w:t>23.</w:t>
      </w:r>
      <w:r w:rsidRPr="005F06AB">
        <w:tab/>
        <w:t xml:space="preserve">Zhao, F.; Chen, Y.; Qiao, B.; Wang, J.; Na, P., Analysis of two new degradation products of arsenic triglutathione in aqueous solution. </w:t>
      </w:r>
      <w:r w:rsidRPr="005F06AB">
        <w:rPr>
          <w:i/>
        </w:rPr>
        <w:t xml:space="preserve">Frontiers of Chemical Science and Engineering </w:t>
      </w:r>
      <w:r w:rsidRPr="005F06AB">
        <w:rPr>
          <w:b/>
        </w:rPr>
        <w:t>2012,</w:t>
      </w:r>
      <w:r w:rsidRPr="005F06AB">
        <w:t xml:space="preserve"> </w:t>
      </w:r>
      <w:r w:rsidRPr="005F06AB">
        <w:rPr>
          <w:i/>
        </w:rPr>
        <w:t>6</w:t>
      </w:r>
      <w:r w:rsidRPr="005F06AB">
        <w:t>, 292-300.</w:t>
      </w:r>
      <w:bookmarkEnd w:id="71"/>
    </w:p>
    <w:p w14:paraId="4A6A1FE9" w14:textId="77777777" w:rsidR="005F06AB" w:rsidRPr="005F06AB" w:rsidRDefault="005F06AB" w:rsidP="005F06AB">
      <w:pPr>
        <w:pStyle w:val="EndNoteBibliography"/>
      </w:pPr>
      <w:bookmarkStart w:id="72" w:name="_ENREF_1_24"/>
      <w:r w:rsidRPr="005F06AB">
        <w:t>24.</w:t>
      </w:r>
      <w:r w:rsidRPr="005F06AB">
        <w:tab/>
        <w:t xml:space="preserve">Rey, N.; Howarth, O.,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1151-9.</w:t>
      </w:r>
      <w:bookmarkEnd w:id="72"/>
    </w:p>
    <w:p w14:paraId="6456F8CC" w14:textId="77777777" w:rsidR="005F06AB" w:rsidRPr="005F06AB" w:rsidRDefault="005F06AB" w:rsidP="005F06AB">
      <w:pPr>
        <w:pStyle w:val="EndNoteBibliography"/>
      </w:pPr>
      <w:bookmarkStart w:id="73" w:name="_ENREF_1_25"/>
      <w:r w:rsidRPr="005F06AB">
        <w:t>25.</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73"/>
    </w:p>
    <w:p w14:paraId="77938B10" w14:textId="77777777" w:rsidR="005F06AB" w:rsidRPr="005F06AB" w:rsidRDefault="005F06AB" w:rsidP="005F06AB">
      <w:pPr>
        <w:pStyle w:val="EndNoteBibliography"/>
      </w:pPr>
      <w:bookmarkStart w:id="74" w:name="_ENREF_1_26"/>
      <w:r w:rsidRPr="005F06AB">
        <w:t>26.</w:t>
      </w:r>
      <w:r w:rsidRPr="005F06AB">
        <w:tab/>
        <w:t xml:space="preserve">Rey, N. A.; Howarth, O. W.,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xml:space="preserve"> (6), 1151-9.</w:t>
      </w:r>
      <w:bookmarkEnd w:id="74"/>
    </w:p>
    <w:p w14:paraId="724AE6A9" w14:textId="77777777" w:rsidR="005F06AB" w:rsidRPr="005F06AB" w:rsidRDefault="005F06AB" w:rsidP="005F06AB">
      <w:pPr>
        <w:pStyle w:val="EndNoteBibliography"/>
      </w:pPr>
      <w:bookmarkStart w:id="75" w:name="_ENREF_1_27"/>
      <w:r w:rsidRPr="005F06AB">
        <w:t>27.</w:t>
      </w:r>
      <w:r w:rsidRPr="005F06AB">
        <w:tab/>
        <w:t xml:space="preserve">Wilcox, D. E., Isothermal titration calorimetry of metal ions binding to proteins: An overview of recent studies. </w:t>
      </w:r>
      <w:r w:rsidRPr="005F06AB">
        <w:rPr>
          <w:i/>
        </w:rPr>
        <w:t xml:space="preserve">Inorg. Chim. Acta </w:t>
      </w:r>
      <w:r w:rsidRPr="005F06AB">
        <w:rPr>
          <w:b/>
        </w:rPr>
        <w:t>2008,</w:t>
      </w:r>
      <w:r w:rsidRPr="005F06AB">
        <w:t xml:space="preserve"> </w:t>
      </w:r>
      <w:r w:rsidRPr="005F06AB">
        <w:rPr>
          <w:i/>
        </w:rPr>
        <w:t>361</w:t>
      </w:r>
      <w:r w:rsidRPr="005F06AB">
        <w:t>, 857-867.</w:t>
      </w:r>
      <w:bookmarkEnd w:id="75"/>
    </w:p>
    <w:p w14:paraId="3E7FD95B" w14:textId="77777777" w:rsidR="005F06AB" w:rsidRPr="005F06AB" w:rsidRDefault="005F06AB" w:rsidP="005F06AB">
      <w:pPr>
        <w:pStyle w:val="EndNoteBibliography"/>
      </w:pPr>
      <w:bookmarkStart w:id="76" w:name="_ENREF_1_28"/>
      <w:r w:rsidRPr="005F06AB">
        <w:t>28.</w:t>
      </w:r>
      <w:r w:rsidRPr="005F06AB">
        <w:tab/>
        <w:t xml:space="preserve">Percy, A. J.; Gailer, J., Methylated trivalent arsenic-glutathione complexes are more stable than their arsenite analog. </w:t>
      </w:r>
      <w:r w:rsidRPr="005F06AB">
        <w:rPr>
          <w:i/>
        </w:rPr>
        <w:t xml:space="preserve">Bioinorganic chemistry and applications </w:t>
      </w:r>
      <w:r w:rsidRPr="005F06AB">
        <w:rPr>
          <w:b/>
        </w:rPr>
        <w:t>2008,</w:t>
      </w:r>
      <w:r w:rsidRPr="005F06AB">
        <w:t xml:space="preserve"> </w:t>
      </w:r>
      <w:r w:rsidRPr="005F06AB">
        <w:rPr>
          <w:i/>
        </w:rPr>
        <w:t>2008</w:t>
      </w:r>
      <w:r w:rsidRPr="005F06AB">
        <w:t>, 539082.</w:t>
      </w:r>
      <w:bookmarkEnd w:id="76"/>
    </w:p>
    <w:p w14:paraId="49C24A8E" w14:textId="77777777" w:rsidR="005F06AB" w:rsidRPr="005F06AB" w:rsidRDefault="005F06AB" w:rsidP="005F06AB">
      <w:pPr>
        <w:pStyle w:val="EndNoteBibliography"/>
      </w:pPr>
      <w:bookmarkStart w:id="77" w:name="_ENREF_1_29"/>
      <w:r w:rsidRPr="005F06AB">
        <w:t>29.</w:t>
      </w:r>
      <w:r w:rsidRPr="005F06AB">
        <w:tab/>
        <w:t xml:space="preserve">Delnomdedieu, M.; Basti, M. M.; Otvos, J. D.; Thomas, D. J., Transfer of arsenite from glutathione to dithiols: A model of interaction. </w:t>
      </w:r>
      <w:r w:rsidRPr="005F06AB">
        <w:rPr>
          <w:i/>
        </w:rPr>
        <w:t xml:space="preserve">Chem. Res. Toxicol. </w:t>
      </w:r>
      <w:r w:rsidRPr="005F06AB">
        <w:rPr>
          <w:b/>
        </w:rPr>
        <w:t>1993,</w:t>
      </w:r>
      <w:r w:rsidRPr="005F06AB">
        <w:t xml:space="preserve"> </w:t>
      </w:r>
      <w:r w:rsidRPr="005F06AB">
        <w:rPr>
          <w:i/>
        </w:rPr>
        <w:t>6</w:t>
      </w:r>
      <w:r w:rsidRPr="005F06AB">
        <w:t>, 598-602.</w:t>
      </w:r>
      <w:bookmarkEnd w:id="77"/>
    </w:p>
    <w:p w14:paraId="3DB302E7" w14:textId="77777777" w:rsidR="005F06AB" w:rsidRPr="005F06AB" w:rsidRDefault="005F06AB" w:rsidP="005F06AB">
      <w:pPr>
        <w:pStyle w:val="EndNoteBibliography"/>
      </w:pPr>
      <w:bookmarkStart w:id="78" w:name="_ENREF_1_30"/>
      <w:r w:rsidRPr="005F06AB">
        <w:t>30.</w:t>
      </w:r>
      <w:r w:rsidRPr="005F06AB">
        <w:tab/>
        <w:t xml:space="preserve">Orthaber, A.; Sax, A. F.; Francesconi, K. a., Oxygen versus sulfur: Structure and reactivity of substituted arsine oxides and arsine sulfides. </w:t>
      </w:r>
      <w:r w:rsidRPr="005F06AB">
        <w:rPr>
          <w:i/>
        </w:rPr>
        <w:t xml:space="preserve">J. Comput. Chem. </w:t>
      </w:r>
      <w:r w:rsidRPr="005F06AB">
        <w:rPr>
          <w:b/>
        </w:rPr>
        <w:t>2012,</w:t>
      </w:r>
      <w:r w:rsidRPr="005F06AB">
        <w:t xml:space="preserve"> </w:t>
      </w:r>
      <w:r w:rsidRPr="005F06AB">
        <w:rPr>
          <w:i/>
        </w:rPr>
        <w:t>33</w:t>
      </w:r>
      <w:r w:rsidRPr="005F06AB">
        <w:t>, 112-7.</w:t>
      </w:r>
      <w:bookmarkEnd w:id="78"/>
    </w:p>
    <w:p w14:paraId="17831F2D" w14:textId="77777777" w:rsidR="005F06AB" w:rsidRPr="005F06AB" w:rsidRDefault="005F06AB" w:rsidP="005F06AB">
      <w:pPr>
        <w:pStyle w:val="EndNoteBibliography"/>
      </w:pPr>
      <w:bookmarkStart w:id="79" w:name="_ENREF_1_31"/>
      <w:r w:rsidRPr="005F06AB">
        <w:t>31.</w:t>
      </w:r>
      <w:r w:rsidRPr="005F06AB">
        <w:tab/>
        <w:t xml:space="preserve">Carson, G.; Dean, P., The Metal NMR Spectra of Thiolate. </w:t>
      </w:r>
      <w:r w:rsidRPr="005F06AB">
        <w:rPr>
          <w:i/>
        </w:rPr>
        <w:t xml:space="preserve">Inorg. Chim. Acta </w:t>
      </w:r>
      <w:r w:rsidRPr="005F06AB">
        <w:rPr>
          <w:b/>
        </w:rPr>
        <w:t>1982,</w:t>
      </w:r>
      <w:r w:rsidRPr="005F06AB">
        <w:t xml:space="preserve"> </w:t>
      </w:r>
      <w:r w:rsidRPr="005F06AB">
        <w:rPr>
          <w:i/>
        </w:rPr>
        <w:t>66</w:t>
      </w:r>
      <w:r w:rsidRPr="005F06AB">
        <w:t>, 157-161.</w:t>
      </w:r>
      <w:bookmarkEnd w:id="79"/>
    </w:p>
    <w:p w14:paraId="1C4FD139" w14:textId="77777777" w:rsidR="005F06AB" w:rsidRPr="005F06AB" w:rsidRDefault="005F06AB" w:rsidP="005F06AB">
      <w:pPr>
        <w:pStyle w:val="EndNoteBibliography"/>
      </w:pPr>
      <w:bookmarkStart w:id="80" w:name="_ENREF_1_32"/>
      <w:r w:rsidRPr="005F06AB">
        <w:t>32.</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80"/>
    </w:p>
    <w:p w14:paraId="3D1A434F" w14:textId="77777777" w:rsidR="005F06AB" w:rsidRPr="005F06AB" w:rsidRDefault="005F06AB" w:rsidP="005F06AB">
      <w:pPr>
        <w:pStyle w:val="EndNoteBibliography"/>
      </w:pPr>
      <w:bookmarkStart w:id="81" w:name="_ENREF_1_33"/>
      <w:r w:rsidRPr="005F06AB">
        <w:t>33.</w:t>
      </w:r>
      <w:r w:rsidRPr="005F06AB">
        <w:tab/>
        <w:t xml:space="preserve">Zampella, G.; Neupane, K. P.; De Gioia, L.; Pecoraro, V. L., The importance of stereochemically active lone pairs for influencing Pb(II) and As(III) </w:t>
      </w:r>
      <w:r w:rsidRPr="005F06AB">
        <w:lastRenderedPageBreak/>
        <w:t xml:space="preserve">protein binding. </w:t>
      </w:r>
      <w:r w:rsidRPr="005F06AB">
        <w:rPr>
          <w:i/>
        </w:rPr>
        <w:t xml:space="preserve">Chemistry (Weinheim an der Bergstrasse, Germany) </w:t>
      </w:r>
      <w:r w:rsidRPr="005F06AB">
        <w:rPr>
          <w:b/>
        </w:rPr>
        <w:t>2012,</w:t>
      </w:r>
      <w:r w:rsidRPr="005F06AB">
        <w:t xml:space="preserve"> </w:t>
      </w:r>
      <w:r w:rsidRPr="005F06AB">
        <w:rPr>
          <w:i/>
        </w:rPr>
        <w:t>18</w:t>
      </w:r>
      <w:r w:rsidRPr="005F06AB">
        <w:t>, 2040-50.</w:t>
      </w:r>
      <w:bookmarkEnd w:id="81"/>
    </w:p>
    <w:p w14:paraId="3395121B" w14:textId="77777777" w:rsidR="00FA509E" w:rsidRPr="00C0292D" w:rsidRDefault="00E05F6F" w:rsidP="00C0292D">
      <w:pPr>
        <w:pStyle w:val="McGillBiblioEntry"/>
        <w:rPr>
          <w:rFonts w:cs="Arial Unicode MS"/>
        </w:rPr>
        <w:sectPr w:rsidR="00FA509E" w:rsidRPr="00C0292D" w:rsidSect="00366B96">
          <w:headerReference w:type="even" r:id="rId33"/>
          <w:headerReference w:type="default" r:id="rId34"/>
          <w:footerReference w:type="even" r:id="rId35"/>
          <w:footerReference w:type="default" r:id="rId36"/>
          <w:headerReference w:type="first" r:id="rId37"/>
          <w:footerReference w:type="first" r:id="rId38"/>
          <w:pgSz w:w="12240" w:h="15840"/>
          <w:pgMar w:top="1440" w:right="1800" w:bottom="1440" w:left="1800" w:header="720" w:footer="720" w:gutter="0"/>
          <w:cols w:space="720"/>
          <w:titlePg/>
          <w:docGrid w:linePitch="360"/>
        </w:sectPr>
      </w:pPr>
      <w:r w:rsidRPr="00C0292D">
        <w:rPr>
          <w:rFonts w:cs="Arial Unicode MS"/>
        </w:rPr>
        <w:fldChar w:fldCharType="end"/>
      </w:r>
    </w:p>
    <w:p w14:paraId="78E45891" w14:textId="77777777" w:rsidR="00286168" w:rsidRPr="00C0292D" w:rsidRDefault="00286168" w:rsidP="00C0292D">
      <w:pPr>
        <w:pStyle w:val="McGillBodyText"/>
        <w:rPr>
          <w:rFonts w:cs="Arial Unicode MS"/>
        </w:rPr>
      </w:pPr>
    </w:p>
    <w:p w14:paraId="6B26ACCE" w14:textId="77777777" w:rsidR="00286168" w:rsidRPr="00C0292D" w:rsidRDefault="00286168" w:rsidP="00C0292D">
      <w:pPr>
        <w:pStyle w:val="McGillChapterTitle"/>
        <w:jc w:val="left"/>
        <w:rPr>
          <w:rFonts w:cs="Arial Unicode MS"/>
        </w:rPr>
        <w:sectPr w:rsidR="00286168" w:rsidRPr="00C0292D" w:rsidSect="00FA509E">
          <w:type w:val="continuous"/>
          <w:pgSz w:w="12240" w:h="15840"/>
          <w:pgMar w:top="1440" w:right="1800" w:bottom="1440" w:left="1800" w:header="720" w:footer="720" w:gutter="0"/>
          <w:cols w:space="720"/>
          <w:docGrid w:linePitch="360"/>
        </w:sectPr>
      </w:pPr>
      <w:r w:rsidRPr="00C0292D">
        <w:rPr>
          <w:rFonts w:cs="Arial Unicode MS"/>
        </w:rPr>
        <w:br w:type="page"/>
      </w:r>
    </w:p>
    <w:p w14:paraId="45C05E09" w14:textId="77777777" w:rsidR="002F7318" w:rsidRDefault="002F7318" w:rsidP="002F7318"/>
    <w:p w14:paraId="7FE45B34" w14:textId="77777777" w:rsidR="002F7318" w:rsidRDefault="002F7318" w:rsidP="002F7318"/>
    <w:p w14:paraId="768BD538" w14:textId="77777777" w:rsidR="002F7318" w:rsidRDefault="002F7318" w:rsidP="002F7318"/>
    <w:p w14:paraId="6D7FC4F2" w14:textId="77777777" w:rsidR="002F7318" w:rsidRDefault="002F7318" w:rsidP="002F7318"/>
    <w:p w14:paraId="59B35EA4" w14:textId="77777777" w:rsidR="002F7318" w:rsidRDefault="002F7318" w:rsidP="002F7318"/>
    <w:p w14:paraId="5142949E" w14:textId="77777777" w:rsidR="002F7318" w:rsidRDefault="00D475D2" w:rsidP="00485DAF">
      <w:pPr>
        <w:pStyle w:val="McGillChapterTitle"/>
        <w:rPr>
          <w:rFonts w:cs="Arial Unicode MS"/>
        </w:rPr>
      </w:pPr>
      <w:bookmarkStart w:id="82" w:name="_Toc404960792"/>
      <w:r w:rsidRPr="00C0292D">
        <w:rPr>
          <w:rFonts w:cs="Arial Unicode MS"/>
        </w:rPr>
        <w:t>Chapter 2</w:t>
      </w:r>
      <w:bookmarkEnd w:id="82"/>
    </w:p>
    <w:p w14:paraId="024C3F7A" w14:textId="77777777" w:rsidR="002F7318" w:rsidRDefault="002F7318" w:rsidP="002F7318">
      <w:pPr>
        <w:pStyle w:val="McGillBodyText"/>
      </w:pPr>
    </w:p>
    <w:p w14:paraId="422BE923" w14:textId="77777777" w:rsidR="002F7318" w:rsidRDefault="002F7318" w:rsidP="002F7318">
      <w:pPr>
        <w:pStyle w:val="McGillBodyText"/>
      </w:pPr>
    </w:p>
    <w:p w14:paraId="299BB7F0" w14:textId="77777777" w:rsidR="002F7318" w:rsidRPr="002F7318" w:rsidRDefault="002F7318" w:rsidP="002F7318">
      <w:pPr>
        <w:pStyle w:val="McGillBodyText"/>
      </w:pPr>
    </w:p>
    <w:p w14:paraId="55EC42F6" w14:textId="77777777" w:rsidR="00485DAF" w:rsidRDefault="009D3CB8" w:rsidP="002F7318">
      <w:pPr>
        <w:jc w:val="center"/>
        <w:rPr>
          <w:rFonts w:cs="Arial Unicode MS"/>
        </w:rPr>
      </w:pPr>
      <w:r w:rsidRPr="00252C7C">
        <w:t xml:space="preserve">Facile </w:t>
      </w:r>
      <w:proofErr w:type="spellStart"/>
      <w:r w:rsidRPr="00252C7C">
        <w:t>dimethylarsenic</w:t>
      </w:r>
      <w:proofErr w:type="spellEnd"/>
      <w:r w:rsidRPr="00252C7C">
        <w:t xml:space="preserve"> exchange</w:t>
      </w:r>
      <w:r>
        <w:t xml:space="preserve"> in </w:t>
      </w:r>
      <w:proofErr w:type="spellStart"/>
      <w:r>
        <w:t>dimethylarsenous</w:t>
      </w:r>
      <w:proofErr w:type="spellEnd"/>
      <w:r>
        <w:t xml:space="preserve"> adducts of cysteine and glutathione.</w:t>
      </w:r>
    </w:p>
    <w:p w14:paraId="63D1A9DD" w14:textId="77777777" w:rsidR="00485DAF" w:rsidRDefault="00485DAF" w:rsidP="00485DAF">
      <w:pPr>
        <w:pStyle w:val="McGillBodyText"/>
      </w:pPr>
    </w:p>
    <w:p w14:paraId="7D6E5C99" w14:textId="77777777" w:rsidR="00485DAF" w:rsidRDefault="00485DAF" w:rsidP="00485DAF">
      <w:pPr>
        <w:pStyle w:val="McGillBodyText"/>
      </w:pPr>
    </w:p>
    <w:p w14:paraId="0DE34735" w14:textId="77777777" w:rsidR="00763668" w:rsidRPr="00252C7C" w:rsidRDefault="009D3CB8" w:rsidP="002A2953">
      <w:pPr>
        <w:pStyle w:val="McGillFirstLevelSubheading"/>
      </w:pPr>
      <w:bookmarkStart w:id="83" w:name="_Toc404960793"/>
      <w:r>
        <w:t>Introduction</w:t>
      </w:r>
      <w:bookmarkEnd w:id="83"/>
      <w:r w:rsidR="00252C7C">
        <w:t xml:space="preserve"> </w:t>
      </w:r>
    </w:p>
    <w:p w14:paraId="632F65D6" w14:textId="77777777" w:rsidR="0025160D" w:rsidRDefault="0025160D" w:rsidP="00E567ED">
      <w:pPr>
        <w:pStyle w:val="McGillBodyText"/>
        <w:ind w:firstLine="720"/>
        <w:jc w:val="both"/>
      </w:pPr>
      <w:r>
        <w:t xml:space="preserve">The previous chapter established the need to identify the mechanics of arsenic interactions in the body. </w:t>
      </w:r>
      <w:r w:rsidR="0089590D">
        <w:t>Arsenic binds very strong to</w:t>
      </w:r>
      <w:r>
        <w:t xml:space="preserve"> </w:t>
      </w:r>
      <w:proofErr w:type="spellStart"/>
      <w:r w:rsidR="0089590D">
        <w:t>thiols</w:t>
      </w:r>
      <w:proofErr w:type="spellEnd"/>
      <w:r>
        <w:t xml:space="preserve"> on the amino acids cysteine and glutathione</w:t>
      </w:r>
      <w:r w:rsidR="0089590D">
        <w:t xml:space="preserve">, an example of this would be the high formation constant (log </w:t>
      </w:r>
      <w:proofErr w:type="spellStart"/>
      <w:r w:rsidR="0089590D">
        <w:t>Kf</w:t>
      </w:r>
      <w:proofErr w:type="spellEnd"/>
      <w:r w:rsidR="0089590D">
        <w:t xml:space="preserve"> = 32.0</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89590D">
        <w:t>) of</w:t>
      </w:r>
      <w:r w:rsidR="0089590D" w:rsidRPr="0089590D">
        <w:t xml:space="preserve"> </w:t>
      </w:r>
      <w:r w:rsidR="0089590D">
        <w:t>As(SG)</w:t>
      </w:r>
      <w:r w:rsidR="0089590D" w:rsidRPr="009F6F41">
        <w:rPr>
          <w:vertAlign w:val="subscript"/>
        </w:rPr>
        <w:t>3</w:t>
      </w:r>
      <w:r>
        <w:t>.</w:t>
      </w:r>
      <w:r w:rsidR="0089590D">
        <w:t xml:space="preserve"> It is for this reason arsenic binding and transport often involves </w:t>
      </w:r>
      <w:proofErr w:type="spellStart"/>
      <w:r w:rsidR="0089590D">
        <w:t>thiols</w:t>
      </w:r>
      <w:proofErr w:type="spellEnd"/>
      <w:r w:rsidR="0089590D">
        <w:t xml:space="preserve"> </w:t>
      </w:r>
      <w:hyperlink w:anchor="_ENREF_3_2" w:tooltip="Lallemand-Breitenbach, 2012 #16"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&lt;EndNote&gt;&lt;Cite&gt;&lt;Author&gt;Lallemand-Breitenbach&lt;/Author&gt;&lt;Year&gt;2012&lt;/Year&gt;&lt;RecNum&gt;16&lt;/RecNum&gt;&lt;DisplayText&gt;&lt;style face="superscript"&gt;2&lt;/style&gt;&lt;/DisplayText&gt;&lt;record&gt;&lt;rec-number&gt;16&lt;/rec-number&gt;&lt;foreign-keys&gt;&lt;key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89590D">
          <w:rPr>
            <w:rStyle w:val="McGillBodyTextChar"/>
            <w:vertAlign w:val="superscript"/>
          </w:rPr>
          <w:fldChar w:fldCharType="separate"/>
        </w:r>
        <w:r w:rsidR="005F06AB">
          <w:rPr>
            <w:rStyle w:val="McGillBodyTextChar"/>
            <w:noProof/>
            <w:vertAlign w:val="superscript"/>
          </w:rPr>
          <w:t>2</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3" w:tooltip="Spuches, 2008 #253"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&lt;EndNote&gt;&lt;Cite&gt;&lt;Author&gt;Spuches&lt;/Author&gt;&lt;Year&gt;2008&lt;/Year&gt;&lt;RecNum&gt;253&lt;/RecNum&gt;&lt;DisplayText&gt;&lt;style face="superscript"&gt;3&lt;/style&gt;&lt;/DisplayText&gt;&lt;record&gt;&lt;rec-number&gt;253&lt;/rec-number&gt;&lt;foreign-keys&gt;&lt;key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005F06AB" w:rsidRPr="0089590D">
          <w:rPr>
            <w:rStyle w:val="McGillBodyTextChar"/>
            <w:vertAlign w:val="superscript"/>
          </w:rPr>
          <w:fldChar w:fldCharType="separate"/>
        </w:r>
        <w:r w:rsidR="005F06AB">
          <w:rPr>
            <w:rStyle w:val="McGillBodyTextChar"/>
            <w:noProof/>
            <w:vertAlign w:val="superscript"/>
          </w:rPr>
          <w:t>3</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4" w:tooltip="Spuches, 2005 #26" w:history="1">
        <w:r w:rsidR="005F06AB"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 </w:instrText>
        </w:r>
        <w:r w:rsidR="005F06AB">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EN.CITE.DATA </w:instrText>
        </w:r>
        <w:r w:rsidR="005F06AB">
          <w:rPr>
            <w:rStyle w:val="McGillBodyTextChar"/>
            <w:vertAlign w:val="superscript"/>
          </w:rPr>
        </w:r>
        <w:r w:rsidR="005F06AB">
          <w:rPr>
            <w:rStyle w:val="McGillBodyTextChar"/>
            <w:vertAlign w:val="superscript"/>
          </w:rPr>
          <w:fldChar w:fldCharType="end"/>
        </w:r>
        <w:r w:rsidR="005F06AB" w:rsidRPr="0089590D">
          <w:rPr>
            <w:rStyle w:val="McGillBodyTextChar"/>
            <w:vertAlign w:val="superscript"/>
          </w:rPr>
        </w:r>
        <w:r w:rsidR="005F06AB" w:rsidRPr="0089590D">
          <w:rPr>
            <w:rStyle w:val="McGillBodyTextChar"/>
            <w:vertAlign w:val="superscript"/>
          </w:rPr>
          <w:fldChar w:fldCharType="separate"/>
        </w:r>
        <w:r w:rsidR="005F06AB">
          <w:rPr>
            <w:rStyle w:val="McGillBodyTextChar"/>
            <w:noProof/>
            <w:vertAlign w:val="superscript"/>
          </w:rPr>
          <w:t>4</w:t>
        </w:r>
        <w:r w:rsidR="005F06AB" w:rsidRPr="0089590D">
          <w:rPr>
            <w:rStyle w:val="McGillBodyTextChar"/>
            <w:vertAlign w:val="superscript"/>
          </w:rPr>
          <w:fldChar w:fldCharType="end"/>
        </w:r>
      </w:hyperlink>
      <w:r w:rsidR="0089590D">
        <w:t>.</w:t>
      </w:r>
      <w:r>
        <w:t xml:space="preserve"> The previous chapter has established that two types of chemical reactions occur between arsenic and </w:t>
      </w:r>
      <w:proofErr w:type="spellStart"/>
      <w:r>
        <w:t>thiols</w:t>
      </w:r>
      <w:proofErr w:type="spellEnd"/>
      <w:r>
        <w:t xml:space="preserve">: the labile arsenic sulfur bond results in arsenic exchange between adducts and arsenic can undergo oxidation reduction reactions. The facile exchange of arsenic is between adducts of particular interest as it would improve understanding of the biochemistry of </w:t>
      </w:r>
      <w:r>
        <w:lastRenderedPageBreak/>
        <w:t xml:space="preserve">arsenic and offer new insights into its bio availability. </w:t>
      </w:r>
      <w:r w:rsidR="00C40678">
        <w:t xml:space="preserve">Unfortunately these have not been examined in any detail, but recent studies for As(III) species suggested that their Lewis basicity is a factor in their </w:t>
      </w:r>
      <w:proofErr w:type="spellStart"/>
      <w:r w:rsidR="00C40678">
        <w:t>lability</w:t>
      </w:r>
      <w:proofErr w:type="spellEnd"/>
      <w:r w:rsidR="00415DBE">
        <w:fldChar w:fldCharType="begin"/>
      </w:r>
      <w:r w:rsidR="00415DBE">
        <w:instrText xml:space="preserve"> HYPERLINK \</w:instrText>
      </w:r>
      <w:r w:rsidR="00415DBE">
        <w:instrText xml:space="preserve">l "_ENREF_3_5" \o "Delnomdedieu, 1994 #42" </w:instrText>
      </w:r>
      <w:r w:rsidR="00415DBE">
        <w:fldChar w:fldCharType="separate"/>
      </w:r>
      <w:r w:rsidR="005F06AB">
        <w:fldChar w:fldCharType="begin"/>
      </w:r>
      <w:r w:rsidR="005F06AB">
        <w:instrText xml:space="preserve"> ADDIN EN.CITE &lt;EndNote&gt;&lt;Cite&gt;&lt;Author&gt;Delnomdedieu&lt;/Author&gt;&lt;Year&gt;1994&lt;/Year&gt;&lt;RecNum&gt;42&lt;/RecNum&gt;&lt;DisplayText&gt;&lt;style face="superscript"&gt;5&lt;/style&gt;&lt;/DisplayText&gt;&lt;record&gt;&lt;rec-number&gt;42&lt;/rec-number&gt;&lt;foreign-keys&gt;&lt;key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fldChar w:fldCharType="separate"/>
      </w:r>
      <w:r w:rsidR="005F06AB" w:rsidRPr="0089590D">
        <w:rPr>
          <w:noProof/>
          <w:vertAlign w:val="superscript"/>
        </w:rPr>
        <w:t>5</w:t>
      </w:r>
      <w:r w:rsidR="005F06AB">
        <w:fldChar w:fldCharType="end"/>
      </w:r>
      <w:r w:rsidR="00415DBE">
        <w:fldChar w:fldCharType="end"/>
      </w:r>
      <w:r w:rsidR="00C40678">
        <w:t xml:space="preserve">. The chapter will focus at examining facile </w:t>
      </w:r>
      <w:proofErr w:type="spellStart"/>
      <w:r w:rsidR="00C40678">
        <w:t>dimethylarsenic</w:t>
      </w:r>
      <w:proofErr w:type="spellEnd"/>
      <w:r w:rsidR="00C40678">
        <w:t xml:space="preserve"> exchange in </w:t>
      </w:r>
      <w:proofErr w:type="spellStart"/>
      <w:r w:rsidR="00C40678">
        <w:t>dimethylarseno</w:t>
      </w:r>
      <w:proofErr w:type="spellEnd"/>
      <w:r w:rsidR="00C40678">
        <w:t>-cysteine (</w:t>
      </w:r>
      <w:r w:rsidR="00C40678" w:rsidRPr="00C40678">
        <w:rPr>
          <w:b/>
        </w:rPr>
        <w:t>DMCYS</w:t>
      </w:r>
      <w:r w:rsidR="00C40678">
        <w:t xml:space="preserve">) and </w:t>
      </w:r>
      <w:proofErr w:type="spellStart"/>
      <w:r w:rsidR="00C40678">
        <w:t>dimethylarsino</w:t>
      </w:r>
      <w:proofErr w:type="spellEnd"/>
      <w:r w:rsidR="00C40678">
        <w:t>-glutathione (</w:t>
      </w:r>
      <w:r w:rsidR="00C40678" w:rsidRPr="00C40678">
        <w:rPr>
          <w:b/>
        </w:rPr>
        <w:t>DMGSH</w:t>
      </w:r>
      <w:r w:rsidR="00C40678">
        <w:t xml:space="preserve">). The results of this chapter has been published in the journal </w:t>
      </w:r>
      <w:r w:rsidR="00C40678" w:rsidRPr="00C40678">
        <w:t xml:space="preserve">Organic &amp; </w:t>
      </w:r>
      <w:proofErr w:type="spellStart"/>
      <w:r w:rsidR="00C40678" w:rsidRPr="00C40678">
        <w:t>Biomolecular</w:t>
      </w:r>
      <w:proofErr w:type="spellEnd"/>
      <w:r w:rsidR="00C40678" w:rsidRPr="00C40678">
        <w:t xml:space="preserve"> Chemistry </w:t>
      </w:r>
      <w:r w:rsidR="00C40678">
        <w:t xml:space="preserve">in 2013 with title </w:t>
      </w:r>
      <w:r w:rsidR="00E567ED" w:rsidRPr="00E567ED">
        <w:rPr>
          <w:i/>
        </w:rPr>
        <w:t xml:space="preserve">“Facile </w:t>
      </w:r>
      <w:proofErr w:type="spellStart"/>
      <w:r w:rsidR="00E567ED" w:rsidRPr="00E567ED">
        <w:rPr>
          <w:i/>
        </w:rPr>
        <w:t>dimethylarsenic</w:t>
      </w:r>
      <w:proofErr w:type="spellEnd"/>
      <w:r w:rsidR="00E567ED" w:rsidRPr="00E567ED">
        <w:rPr>
          <w:i/>
        </w:rPr>
        <w:t xml:space="preserve"> exchange and pyramidal inversion in its cysteine and glutathione adducts</w:t>
      </w:r>
      <w:r w:rsidR="00E567ED">
        <w:t>”</w:t>
      </w:r>
      <w:r w:rsidR="00C40678">
        <w:t xml:space="preserve">. </w:t>
      </w:r>
    </w:p>
    <w:p w14:paraId="2C62BBAE" w14:textId="77777777" w:rsidR="00466FF5" w:rsidRDefault="00466FF5" w:rsidP="003B3066">
      <w:pPr>
        <w:pStyle w:val="McGillSecondLevelSubheading"/>
      </w:pPr>
      <w:bookmarkStart w:id="84" w:name="_Toc404960794"/>
      <w:r>
        <w:t>2.1</w:t>
      </w:r>
      <w:r w:rsidR="003B3066">
        <w:t>.1</w:t>
      </w:r>
      <w:r>
        <w:t xml:space="preserve"> </w:t>
      </w:r>
      <w:r w:rsidRPr="00252C7C">
        <w:t xml:space="preserve">Facile </w:t>
      </w:r>
      <w:proofErr w:type="spellStart"/>
      <w:r w:rsidRPr="00252C7C">
        <w:t>dimethylarsenic</w:t>
      </w:r>
      <w:proofErr w:type="spellEnd"/>
      <w:r w:rsidRPr="00252C7C">
        <w:t xml:space="preserve"> exchange</w:t>
      </w:r>
      <w:r w:rsidR="003B3066">
        <w:t xml:space="preserve"> between </w:t>
      </w:r>
      <w:proofErr w:type="spellStart"/>
      <w:r w:rsidR="003B3066">
        <w:t>thiol</w:t>
      </w:r>
      <w:proofErr w:type="spellEnd"/>
      <w:r w:rsidR="003B3066">
        <w:t xml:space="preserve"> adducts</w:t>
      </w:r>
      <w:bookmarkEnd w:id="84"/>
    </w:p>
    <w:p w14:paraId="62C6BC21" w14:textId="77777777" w:rsidR="0009580A" w:rsidRDefault="00C40678" w:rsidP="00C40678">
      <w:pPr>
        <w:spacing w:line="360" w:lineRule="auto"/>
        <w:ind w:firstLine="720"/>
        <w:jc w:val="both"/>
        <w:rPr>
          <w:b/>
        </w:rPr>
      </w:pPr>
      <w:bookmarkStart w:id="85" w:name="_Toc403662565"/>
      <w:bookmarkStart w:id="86" w:name="_Ref403659875"/>
      <w:bookmarkEnd w:id="85"/>
      <w:r>
        <w:t>In aqueous solution GSH rapidly exchanges Me2As</w:t>
      </w:r>
      <w:r w:rsidRPr="003B3066">
        <w:rPr>
          <w:vertAlign w:val="superscript"/>
        </w:rPr>
        <w:t>+</w:t>
      </w:r>
      <w:r>
        <w:t xml:space="preserve"> with </w:t>
      </w:r>
      <w:r w:rsidRPr="00666208">
        <w:rPr>
          <w:b/>
        </w:rPr>
        <w:t>DMCYS</w:t>
      </w:r>
      <w:r>
        <w:t xml:space="preserve"> to give GSAsMe</w:t>
      </w:r>
      <w:r w:rsidRPr="00666208">
        <w:rPr>
          <w:vertAlign w:val="subscript"/>
        </w:rPr>
        <w:t>2</w:t>
      </w:r>
      <w:r>
        <w:t xml:space="preserve">, </w:t>
      </w:r>
      <w:r>
        <w:rPr>
          <w:b/>
        </w:rPr>
        <w:t>DMGSH</w:t>
      </w:r>
      <w:r w:rsidR="0009580A">
        <w:rPr>
          <w:b/>
        </w:rPr>
        <w:t>.</w:t>
      </w:r>
    </w:p>
    <w:bookmarkStart w:id="87" w:name="_Toc403757754"/>
    <w:bookmarkEnd w:id="87"/>
    <w:p w14:paraId="7D2C277C" w14:textId="77777777" w:rsidR="0009580A" w:rsidRDefault="0009580A" w:rsidP="0009580A">
      <w:pPr>
        <w:jc w:val="center"/>
        <w:rPr>
          <w:b/>
        </w:rPr>
      </w:pPr>
      <w:r w:rsidRPr="00E36279">
        <w:object w:dxaOrig="4771" w:dyaOrig="4151" w14:anchorId="0794446C">
          <v:shape id="_x0000_i1034" type="#_x0000_t75" style="width:276pt;height:240.75pt" o:ole="">
            <v:imagedata r:id="rId39" o:title=""/>
          </v:shape>
          <o:OLEObject Type="Embed" ProgID="ChemDraw.Document.6.0" ShapeID="_x0000_i1034" DrawAspect="Content" ObjectID="_1488023773" r:id="rId40"/>
        </w:object>
      </w:r>
    </w:p>
    <w:p w14:paraId="21F3B6A9" w14:textId="77777777" w:rsidR="0009580A" w:rsidRPr="00C125A5" w:rsidRDefault="0009580A" w:rsidP="0009580A">
      <w:pPr>
        <w:pStyle w:val="McGillFigureCaption"/>
        <w:jc w:val="center"/>
        <w:rPr>
          <w:b/>
        </w:rPr>
      </w:pPr>
      <w:bookmarkStart w:id="88" w:name="_Toc404960725"/>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C129B5">
        <w:rPr>
          <w:b/>
          <w:noProof/>
        </w:rPr>
        <w:t>14</w:t>
      </w:r>
      <w:r w:rsidRPr="00C125A5">
        <w:rPr>
          <w:b/>
        </w:rPr>
        <w:fldChar w:fldCharType="end"/>
      </w:r>
      <w:r w:rsidRPr="00C125A5">
        <w:rPr>
          <w:b/>
        </w:rPr>
        <w:t xml:space="preserve">: Synthesis and equilibrium of </w:t>
      </w:r>
      <w:r>
        <w:rPr>
          <w:b/>
        </w:rPr>
        <w:t>DMGSH</w:t>
      </w:r>
      <w:r w:rsidRPr="00C125A5">
        <w:rPr>
          <w:b/>
        </w:rPr>
        <w:t xml:space="preserve"> and DMCYS. In H</w:t>
      </w:r>
      <w:r w:rsidRPr="00C125A5">
        <w:rPr>
          <w:b/>
          <w:vertAlign w:val="subscript"/>
        </w:rPr>
        <w:t>2</w:t>
      </w:r>
      <w:r w:rsidRPr="00C125A5">
        <w:rPr>
          <w:b/>
        </w:rPr>
        <w:t xml:space="preserve">O at 25 </w:t>
      </w:r>
      <w:r w:rsidRPr="00C125A5">
        <w:rPr>
          <w:rFonts w:cs="Arial Unicode MS" w:hint="eastAsia"/>
          <w:b/>
        </w:rPr>
        <w:t>℃</w:t>
      </w:r>
      <w:bookmarkEnd w:id="88"/>
    </w:p>
    <w:p w14:paraId="1DB3398E" w14:textId="77777777" w:rsidR="00FE3B1A" w:rsidRPr="00E60BE8" w:rsidRDefault="00FE3B1A" w:rsidP="00FE3B1A">
      <w:pPr>
        <w:pStyle w:val="McGillBodyText"/>
        <w:jc w:val="both"/>
        <w:rPr>
          <w:rFonts w:cs="Arial Unicode MS"/>
          <w:b/>
        </w:rPr>
      </w:pPr>
      <w:r w:rsidRPr="00E60BE8">
        <w:rPr>
          <w:rFonts w:cs="Arial Unicode MS"/>
          <w:b/>
        </w:rPr>
        <w:t>Preparation of S-(</w:t>
      </w:r>
      <w:proofErr w:type="spellStart"/>
      <w:r w:rsidRPr="00E60BE8">
        <w:rPr>
          <w:rFonts w:cs="Arial Unicode MS"/>
          <w:b/>
        </w:rPr>
        <w:t>dimethylarseno</w:t>
      </w:r>
      <w:proofErr w:type="spellEnd"/>
      <w:proofErr w:type="gramStart"/>
      <w:r w:rsidRPr="00E60BE8">
        <w:rPr>
          <w:rFonts w:cs="Arial Unicode MS"/>
          <w:b/>
        </w:rPr>
        <w:t>)cysteine</w:t>
      </w:r>
      <w:proofErr w:type="gramEnd"/>
    </w:p>
    <w:p w14:paraId="7FB3ACFC" w14:textId="77777777" w:rsidR="00FE3B1A" w:rsidRPr="00FE3B1A" w:rsidRDefault="00FE3B1A" w:rsidP="00FE3B1A">
      <w:pPr>
        <w:pStyle w:val="McGillBodyText"/>
        <w:ind w:firstLine="720"/>
        <w:jc w:val="both"/>
        <w:rPr>
          <w:rFonts w:cs="Arial Unicode MS"/>
        </w:rPr>
      </w:pPr>
      <w:r>
        <w:rPr>
          <w:rFonts w:cs="Arial Unicode MS"/>
        </w:rPr>
        <w:lastRenderedPageBreak/>
        <w:t>The synthetic preparation was adapted from the Cullen method</w:t>
      </w:r>
      <w:hyperlink w:anchor="_ENREF_3_6" w:tooltip="Cullen, 1984 #45" w:history="1">
        <w:r w:rsidR="005F06AB">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face="superscript"&gt;6&lt;/style&gt;&lt;/DisplayText&gt;&lt;record&gt;&lt;rec-number&gt;45&lt;/rec-number&gt;&lt;foreign-keys&gt;&lt;key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rPr>
          <w:fldChar w:fldCharType="separate"/>
        </w:r>
        <w:r w:rsidR="005F06AB" w:rsidRPr="00243B98">
          <w:rPr>
            <w:rFonts w:cs="Arial Unicode MS"/>
            <w:noProof/>
            <w:vertAlign w:val="superscript"/>
          </w:rPr>
          <w:t>6</w:t>
        </w:r>
        <w:r w:rsidR="005F06AB">
          <w:rPr>
            <w:rFonts w:cs="Arial Unicode MS"/>
          </w:rPr>
          <w:fldChar w:fldCharType="end"/>
        </w:r>
      </w:hyperlink>
      <w:r>
        <w:rPr>
          <w:rFonts w:cs="Arial Unicode MS"/>
        </w:rPr>
        <w:t>, with the main change being nitrogen gas is used instead of carbon dioxide to produce an inert atmosphere.</w:t>
      </w:r>
      <w:r>
        <w:rPr>
          <w:rFonts w:cs="Arial Unicode MS"/>
          <w:b/>
        </w:rPr>
        <w:t xml:space="preserve"> </w:t>
      </w:r>
      <w:proofErr w:type="spellStart"/>
      <w:r w:rsidRPr="00C0292D">
        <w:rPr>
          <w:rFonts w:cs="Arial Unicode MS"/>
        </w:rPr>
        <w:t>Cacodylic</w:t>
      </w:r>
      <w:proofErr w:type="spellEnd"/>
      <w:r w:rsidRPr="00C0292D">
        <w:rPr>
          <w:rFonts w:cs="Arial Unicode MS"/>
        </w:rPr>
        <w:t xml:space="preserve"> acid </w:t>
      </w:r>
      <w:r>
        <w:rPr>
          <w:rFonts w:cs="Arial Unicode MS"/>
        </w:rPr>
        <w:t>(</w:t>
      </w:r>
      <w:r w:rsidRPr="00C0292D">
        <w:rPr>
          <w:rFonts w:cs="Arial Unicode MS"/>
        </w:rPr>
        <w:t>0.445g</w:t>
      </w:r>
      <w:r>
        <w:rPr>
          <w:rFonts w:cs="Arial Unicode MS"/>
        </w:rPr>
        <w:t>)</w:t>
      </w:r>
      <w:r w:rsidRPr="00C0292D">
        <w:rPr>
          <w:rFonts w:cs="Arial Unicode MS"/>
        </w:rPr>
        <w:t xml:space="preserve"> of </w:t>
      </w:r>
      <w:r>
        <w:rPr>
          <w:rFonts w:cs="Arial Unicode MS"/>
        </w:rPr>
        <w:t>and 0.929</w:t>
      </w:r>
      <w:r w:rsidRPr="00C0292D">
        <w:rPr>
          <w:rFonts w:cs="Arial Unicode MS"/>
        </w:rPr>
        <w:t>g of L-</w:t>
      </w:r>
      <w:proofErr w:type="spellStart"/>
      <w:r w:rsidRPr="00C0292D">
        <w:rPr>
          <w:rFonts w:cs="Arial Unicode MS"/>
        </w:rPr>
        <w:t>Cystine</w:t>
      </w:r>
      <w:proofErr w:type="spellEnd"/>
      <w:r w:rsidRPr="00C0292D">
        <w:rPr>
          <w:rFonts w:cs="Arial Unicode MS"/>
        </w:rPr>
        <w:t xml:space="preserve"> was mixed in distilled water under nitrogen for 16 hours. The precipitate was filtered dried under reduced pressure without heating. </w:t>
      </w:r>
      <w:r w:rsidRPr="00F7702E">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3.99 – 3.91 (m, 1H), 3.24 – 3.13 (m, 1H), 1.37 (s, 1H), 1.36 (s, 1H).</w:t>
      </w:r>
      <w:r w:rsidR="00C40678">
        <w:t xml:space="preserve"> </w:t>
      </w:r>
    </w:p>
    <w:p w14:paraId="2B004CCA" w14:textId="77777777" w:rsidR="00C40678" w:rsidRDefault="002D06AA" w:rsidP="00C40678">
      <w:pPr>
        <w:spacing w:line="360" w:lineRule="auto"/>
        <w:ind w:firstLine="720"/>
        <w:jc w:val="both"/>
      </w:pPr>
      <w:r>
        <w:t xml:space="preserve">When </w:t>
      </w:r>
      <w:r>
        <w:rPr>
          <w:lang w:eastAsia="zh-CN"/>
        </w:rPr>
        <w:t xml:space="preserve">glutathione </w:t>
      </w:r>
      <w:r>
        <w:t xml:space="preserve">is added to a solution of </w:t>
      </w:r>
      <w:r w:rsidRPr="002D06AA">
        <w:rPr>
          <w:b/>
        </w:rPr>
        <w:t>DMCYS</w:t>
      </w:r>
      <w:r>
        <w:t xml:space="preserve">, </w:t>
      </w:r>
      <w:r w:rsidR="00C40678">
        <w:t xml:space="preserve">ESI mass spectroscopy reveals the presence of the two </w:t>
      </w:r>
      <w:proofErr w:type="spellStart"/>
      <w:r w:rsidR="00C40678">
        <w:t>dimethylarsenio</w:t>
      </w:r>
      <w:proofErr w:type="spellEnd"/>
      <w:r w:rsidR="00C40678">
        <w:t xml:space="preserve"> derivatives in solution, with the peaks at 225.889 and 411.991 m/z corresponding to </w:t>
      </w:r>
      <w:r w:rsidR="00C40678">
        <w:rPr>
          <w:b/>
        </w:rPr>
        <w:t>DMGSH</w:t>
      </w:r>
      <w:r w:rsidR="00C40678">
        <w:t xml:space="preserve"> and </w:t>
      </w:r>
      <w:r w:rsidR="00C40678" w:rsidRPr="00666208">
        <w:rPr>
          <w:b/>
        </w:rPr>
        <w:t>DMCYS</w:t>
      </w:r>
      <w:r w:rsidR="00C40678">
        <w:t xml:space="preserve">.   </w:t>
      </w:r>
    </w:p>
    <w:bookmarkEnd w:id="86"/>
    <w:p w14:paraId="458EA3FE" w14:textId="555D5F76" w:rsidR="002E1EE9" w:rsidRPr="002E1EE9" w:rsidRDefault="0025160D" w:rsidP="00584E2C">
      <w:pPr>
        <w:pStyle w:val="McGillBodyText"/>
        <w:ind w:firstLine="720"/>
        <w:jc w:val="both"/>
      </w:pPr>
      <w:r>
        <w:t xml:space="preserve">In the </w:t>
      </w:r>
      <w:r w:rsidRPr="00666208">
        <w:rPr>
          <w:vertAlign w:val="superscript"/>
        </w:rPr>
        <w:t>1</w:t>
      </w:r>
      <w:r>
        <w:t xml:space="preserve">H NMR spectra of these solutions at room temperature and high field, 500 MHz </w:t>
      </w:r>
      <w:r w:rsidR="00C129B5" w:rsidRPr="00E3701C">
        <w:rPr>
          <w:b/>
        </w:rPr>
        <w:t xml:space="preserve">Figure </w:t>
      </w:r>
      <w:r w:rsidR="00C129B5">
        <w:rPr>
          <w:b/>
          <w:noProof/>
        </w:rPr>
        <w:t>15</w:t>
      </w:r>
      <w:r>
        <w:t xml:space="preserve">, there are total of 4 peaks between 1-2 ppm which correspond to the </w:t>
      </w:r>
      <w:proofErr w:type="spellStart"/>
      <w:r>
        <w:t>diastereotopic</w:t>
      </w:r>
      <w:proofErr w:type="spellEnd"/>
      <w:r>
        <w:t>, non-e</w:t>
      </w:r>
      <w:r w:rsidR="00484DB9">
        <w:t xml:space="preserve">quivalent methyl resonances of </w:t>
      </w:r>
      <w:r>
        <w:t xml:space="preserve">compounds </w:t>
      </w:r>
      <w:r w:rsidR="00666208" w:rsidRPr="00666208">
        <w:rPr>
          <w:b/>
        </w:rPr>
        <w:t>DMCYS</w:t>
      </w:r>
      <w:r>
        <w:t xml:space="preserve"> and </w:t>
      </w:r>
      <w:r w:rsidR="002172FF">
        <w:rPr>
          <w:b/>
        </w:rPr>
        <w:t>DMGSH</w:t>
      </w:r>
      <w:r>
        <w:t xml:space="preserve">.  </w:t>
      </w:r>
      <w:bookmarkStart w:id="89" w:name="_Toc403662567"/>
      <w:bookmarkEnd w:id="89"/>
    </w:p>
    <w:p w14:paraId="0C363379" w14:textId="77777777" w:rsidR="002E1EE9" w:rsidRDefault="0025160D" w:rsidP="00C40678">
      <w:pPr>
        <w:pStyle w:val="McGillBodyText"/>
        <w:ind w:firstLine="720"/>
        <w:jc w:val="both"/>
      </w:pPr>
      <w:r>
        <w:t xml:space="preserve">Warming this mixture leads to reversible coalescence of first the </w:t>
      </w:r>
      <w:proofErr w:type="spellStart"/>
      <w:r>
        <w:t>methyls</w:t>
      </w:r>
      <w:proofErr w:type="spellEnd"/>
      <w:r>
        <w:t xml:space="preserve"> resonances of the cysteine derivative, and then at higher temperature the glutathione, and finally all four </w:t>
      </w:r>
      <w:proofErr w:type="spellStart"/>
      <w:r>
        <w:t>methyls</w:t>
      </w:r>
      <w:proofErr w:type="spellEnd"/>
      <w:r>
        <w:t xml:space="preserve">. Up until 50 ˚C the </w:t>
      </w:r>
      <w:r w:rsidR="002172FF">
        <w:t xml:space="preserve">ratio of 1:2 remains constant. </w:t>
      </w:r>
      <w:r>
        <w:t xml:space="preserve">Subsequent titration and integration of related </w:t>
      </w:r>
      <w:r w:rsidR="00484DB9">
        <w:t>samples gives</w:t>
      </w:r>
      <w:r>
        <w:t xml:space="preserve"> the equilibrium constant (</w:t>
      </w:r>
      <w:proofErr w:type="spellStart"/>
      <w:r>
        <w:t>K</w:t>
      </w:r>
      <w:r w:rsidRPr="009D3CB8">
        <w:rPr>
          <w:vertAlign w:val="subscript"/>
        </w:rPr>
        <w:t>eq</w:t>
      </w:r>
      <w:proofErr w:type="spellEnd"/>
      <w:r>
        <w:t xml:space="preserve">) for </w:t>
      </w:r>
      <w:r w:rsidR="002E1EE9">
        <w:t>to be 0.6 and favoring the glutathione derivative.</w:t>
      </w:r>
    </w:p>
    <w:p w14:paraId="16616786" w14:textId="63108365" w:rsidR="002172FF" w:rsidRDefault="00C0332E" w:rsidP="002172FF">
      <w:pPr>
        <w:pStyle w:val="McGillBodyText"/>
        <w:jc w:val="center"/>
      </w:pPr>
      <w:r w:rsidRPr="00B21E57">
        <w:rPr>
          <w:noProof/>
          <w:lang w:val="en-US"/>
        </w:rPr>
        <w:lastRenderedPageBreak/>
        <w:drawing>
          <wp:inline distT="0" distB="0" distL="0" distR="0" wp14:anchorId="5E118DA4" wp14:editId="52C823C1">
            <wp:extent cx="4438650" cy="3333750"/>
            <wp:effectExtent l="0" t="0" r="0" b="0"/>
            <wp:docPr id="18" name="Picture 18"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650" cy="3333750"/>
                    </a:xfrm>
                    <a:prstGeom prst="rect">
                      <a:avLst/>
                    </a:prstGeom>
                    <a:noFill/>
                    <a:ln>
                      <a:noFill/>
                    </a:ln>
                  </pic:spPr>
                </pic:pic>
              </a:graphicData>
            </a:graphic>
          </wp:inline>
        </w:drawing>
      </w:r>
    </w:p>
    <w:p w14:paraId="31CD4CDB" w14:textId="77777777" w:rsidR="002172FF" w:rsidRPr="002172FF" w:rsidRDefault="002172FF" w:rsidP="002172FF">
      <w:pPr>
        <w:pStyle w:val="McGillFigureCaption"/>
        <w:jc w:val="center"/>
        <w:rPr>
          <w:b/>
        </w:rPr>
      </w:pPr>
      <w:bookmarkStart w:id="90" w:name="_Ref403659944"/>
      <w:bookmarkStart w:id="91" w:name="_Toc404960726"/>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15</w:t>
      </w:r>
      <w:r w:rsidRPr="00E3701C">
        <w:rPr>
          <w:b/>
        </w:rPr>
        <w:fldChar w:fldCharType="end"/>
      </w:r>
      <w:bookmarkEnd w:id="90"/>
      <w:r w:rsidRPr="00E3701C">
        <w:rPr>
          <w:b/>
        </w:rPr>
        <w:t xml:space="preserve">: Variable temperature </w:t>
      </w:r>
      <w:r w:rsidRPr="00E3701C">
        <w:rPr>
          <w:b/>
          <w:vertAlign w:val="superscript"/>
        </w:rPr>
        <w:t>1</w:t>
      </w:r>
      <w:r w:rsidRPr="00E3701C">
        <w:rPr>
          <w:b/>
        </w:rPr>
        <w:t xml:space="preserve">H NMR spectra for the </w:t>
      </w:r>
      <w:proofErr w:type="spellStart"/>
      <w:r w:rsidRPr="00E3701C">
        <w:rPr>
          <w:b/>
        </w:rPr>
        <w:t>diastereotopic</w:t>
      </w:r>
      <w:proofErr w:type="spellEnd"/>
      <w:r w:rsidRPr="00E3701C">
        <w:rPr>
          <w:b/>
        </w:rPr>
        <w:t xml:space="preserve"> methyl resonances on </w:t>
      </w:r>
      <w:r>
        <w:rPr>
          <w:b/>
        </w:rPr>
        <w:t>DMGSH</w:t>
      </w:r>
      <w:r w:rsidRPr="00E3701C">
        <w:rPr>
          <w:b/>
        </w:rPr>
        <w:t xml:space="preserve"> and DMCYS caused by dynamic exchange at equilibrium.</w:t>
      </w:r>
      <w:bookmarkEnd w:id="91"/>
    </w:p>
    <w:p w14:paraId="2C0A4AD9" w14:textId="20B36E66" w:rsidR="009C0923" w:rsidRDefault="0025160D" w:rsidP="009C0923">
      <w:pPr>
        <w:pStyle w:val="McGillBodyText"/>
        <w:ind w:firstLine="720"/>
        <w:jc w:val="both"/>
      </w:pPr>
      <w:r>
        <w:t>This corresponds to a relatively small free energy difference (∆G) of 1.4 kJmol</w:t>
      </w:r>
      <w:r w:rsidRPr="0031032D">
        <w:rPr>
          <w:vertAlign w:val="superscript"/>
        </w:rPr>
        <w:t>-1</w:t>
      </w:r>
      <w:r>
        <w:t xml:space="preserve"> between the two species and suggests similar</w:t>
      </w:r>
      <w:r w:rsidR="002172FF">
        <w:t xml:space="preserve"> arsenic-sulfur bond energies. </w:t>
      </w:r>
      <w:r>
        <w:t>Raising the pH to between 5.5 and 7.0 also results in similar spectroscopic changes as shown in</w:t>
      </w:r>
      <w:r w:rsidR="00C125A5">
        <w:t xml:space="preserve"> </w:t>
      </w:r>
      <w:r w:rsidR="00C129B5" w:rsidRPr="00E3701C">
        <w:rPr>
          <w:b/>
        </w:rPr>
        <w:t xml:space="preserve">Figure </w:t>
      </w:r>
      <w:r w:rsidR="00C129B5">
        <w:rPr>
          <w:b/>
          <w:noProof/>
        </w:rPr>
        <w:t>15</w:t>
      </w:r>
      <w:r w:rsidR="00584E2C">
        <w:t>.</w:t>
      </w:r>
      <w:r>
        <w:t xml:space="preserve"> More basic conditions p</w:t>
      </w:r>
      <w:r w:rsidR="00484DB9">
        <w:t xml:space="preserve">romote methyl site exchange. </w:t>
      </w:r>
      <w:r>
        <w:t>Attempts to measure the kinetics of these reactions have been hampered by the lack of useful UV-</w:t>
      </w:r>
      <w:proofErr w:type="spellStart"/>
      <w:r>
        <w:t>vis</w:t>
      </w:r>
      <w:proofErr w:type="spellEnd"/>
      <w:r>
        <w:t xml:space="preserve"> </w:t>
      </w:r>
      <w:proofErr w:type="spellStart"/>
      <w:r>
        <w:t>chromophores</w:t>
      </w:r>
      <w:proofErr w:type="spellEnd"/>
      <w:r>
        <w:t xml:space="preserve">, in </w:t>
      </w:r>
      <w:r w:rsidR="002172FF">
        <w:rPr>
          <w:b/>
        </w:rPr>
        <w:t>DMGSH</w:t>
      </w:r>
      <w:r>
        <w:t xml:space="preserve"> and </w:t>
      </w:r>
      <w:r w:rsidR="00666208" w:rsidRPr="00666208">
        <w:rPr>
          <w:b/>
        </w:rPr>
        <w:t>DMCYS</w:t>
      </w:r>
      <w:r>
        <w:t>, and that the reaction occurs in the mixi</w:t>
      </w:r>
      <w:r w:rsidR="00584E2C">
        <w:t>ng time</w:t>
      </w:r>
      <w:r>
        <w:t xml:space="preserve"> of a typical NMR experiment. </w:t>
      </w:r>
      <w:r w:rsidR="00584E2C">
        <w:t>I</w:t>
      </w:r>
      <w:r>
        <w:t xml:space="preserve"> concluded that this coalescence is due facile methyl exchange, and to test this facile exchange we opted to perform the study of </w:t>
      </w:r>
      <w:r w:rsidR="00666208" w:rsidRPr="003B3066">
        <w:rPr>
          <w:b/>
        </w:rPr>
        <w:t>DMCYS</w:t>
      </w:r>
      <w:r>
        <w:t xml:space="preserve"> in isolation. </w:t>
      </w:r>
      <w:bookmarkStart w:id="92" w:name="_Toc403662570"/>
      <w:bookmarkStart w:id="93" w:name="_Toc403757759"/>
    </w:p>
    <w:bookmarkEnd w:id="92"/>
    <w:bookmarkEnd w:id="93"/>
    <w:p w14:paraId="21E61FC8" w14:textId="77777777" w:rsidR="00A70041" w:rsidRPr="002709E7" w:rsidRDefault="00503013" w:rsidP="00254388">
      <w:pPr>
        <w:pStyle w:val="McGillBodyText"/>
        <w:ind w:firstLine="720"/>
        <w:jc w:val="both"/>
        <w:rPr>
          <w:b/>
        </w:rPr>
      </w:pPr>
      <w:r>
        <w:lastRenderedPageBreak/>
        <w:t>.</w:t>
      </w:r>
    </w:p>
    <w:p w14:paraId="145DF0EF" w14:textId="77777777" w:rsidR="00C40678" w:rsidRDefault="003B3066" w:rsidP="003B3066">
      <w:pPr>
        <w:pStyle w:val="McGillSecondLevelSubheading"/>
      </w:pPr>
      <w:bookmarkStart w:id="94" w:name="_Toc404960795"/>
      <w:r>
        <w:t xml:space="preserve">2.1.2 </w:t>
      </w:r>
      <w:proofErr w:type="spellStart"/>
      <w:r>
        <w:t>Dimethylarsenic</w:t>
      </w:r>
      <w:proofErr w:type="spellEnd"/>
      <w:r>
        <w:t xml:space="preserve"> self-exchange in </w:t>
      </w:r>
      <w:proofErr w:type="spellStart"/>
      <w:r>
        <w:t>Dimethylarseno</w:t>
      </w:r>
      <w:proofErr w:type="spellEnd"/>
      <w:r>
        <w:t>-cysteine</w:t>
      </w:r>
      <w:bookmarkEnd w:id="94"/>
    </w:p>
    <w:bookmarkStart w:id="95" w:name="_Toc403757756"/>
    <w:bookmarkStart w:id="96" w:name="_Ref403660432"/>
    <w:bookmarkEnd w:id="95"/>
    <w:p w14:paraId="72F0B9EB" w14:textId="77777777" w:rsidR="00584E2C" w:rsidRDefault="00584E2C" w:rsidP="00584E2C">
      <w:pPr>
        <w:jc w:val="center"/>
      </w:pPr>
      <w:r>
        <w:object w:dxaOrig="6595" w:dyaOrig="1801" w14:anchorId="6273C570">
          <v:shape id="_x0000_i1035" type="#_x0000_t75" style="width:329.25pt;height:90pt" o:ole="">
            <v:imagedata r:id="rId42" o:title=""/>
          </v:shape>
          <o:OLEObject Type="Embed" ProgID="ChemDraw.Document.6.0" ShapeID="_x0000_i1035" DrawAspect="Content" ObjectID="_1488023774" r:id="rId43"/>
        </w:object>
      </w:r>
    </w:p>
    <w:p w14:paraId="181955F3" w14:textId="77777777" w:rsidR="00584E2C" w:rsidRPr="00584E2C" w:rsidRDefault="00584E2C" w:rsidP="00584E2C">
      <w:pPr>
        <w:pStyle w:val="McGillFigureCaption"/>
        <w:jc w:val="center"/>
        <w:rPr>
          <w:b/>
        </w:rPr>
      </w:pPr>
      <w:bookmarkStart w:id="97" w:name="_Toc404960727"/>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16</w:t>
      </w:r>
      <w:r w:rsidRPr="00E3701C">
        <w:rPr>
          <w:b/>
        </w:rPr>
        <w:fldChar w:fldCharType="end"/>
      </w:r>
      <w:bookmarkEnd w:id="96"/>
      <w:r w:rsidRPr="00E3701C">
        <w:rPr>
          <w:b/>
        </w:rPr>
        <w:t>: Methyl site exchange in DMCYS.</w:t>
      </w:r>
      <w:bookmarkEnd w:id="97"/>
      <w:r w:rsidRPr="00E3701C">
        <w:rPr>
          <w:b/>
        </w:rPr>
        <w:t xml:space="preserve"> </w:t>
      </w:r>
    </w:p>
    <w:p w14:paraId="1F02FC35" w14:textId="77777777" w:rsidR="003B3066" w:rsidRDefault="00DA54C5" w:rsidP="00254388">
      <w:pPr>
        <w:pStyle w:val="McGillBodyText"/>
        <w:ind w:firstLine="720"/>
        <w:jc w:val="both"/>
      </w:pPr>
      <w:r>
        <w:t xml:space="preserve">Individually the </w:t>
      </w:r>
      <w:r w:rsidRPr="00666208">
        <w:rPr>
          <w:vertAlign w:val="superscript"/>
        </w:rPr>
        <w:t>1</w:t>
      </w:r>
      <w:r>
        <w:t xml:space="preserve">H and </w:t>
      </w:r>
      <w:r w:rsidRPr="00666208">
        <w:rPr>
          <w:vertAlign w:val="superscript"/>
        </w:rPr>
        <w:t>13</w:t>
      </w:r>
      <w:r>
        <w:t xml:space="preserve">C NMR spectra of </w:t>
      </w:r>
      <w:r>
        <w:rPr>
          <w:b/>
        </w:rPr>
        <w:t>DMGSH</w:t>
      </w:r>
      <w:r>
        <w:t xml:space="preserve"> and </w:t>
      </w:r>
      <w:r w:rsidRPr="00666208">
        <w:rPr>
          <w:b/>
        </w:rPr>
        <w:t>DMCYS</w:t>
      </w:r>
      <w:r>
        <w:t xml:space="preserve"> are markedly temperature, pH, and concentration sensitive. </w:t>
      </w:r>
      <w:proofErr w:type="spellStart"/>
      <w:r>
        <w:t>Dimethylarseno</w:t>
      </w:r>
      <w:proofErr w:type="spellEnd"/>
      <w:r>
        <w:t xml:space="preserve"> cysteine in aqueous solution exhibited temperature and pH sensitive coalescence of </w:t>
      </w:r>
      <w:r>
        <w:rPr>
          <w:vertAlign w:val="superscript"/>
        </w:rPr>
        <w:t>1</w:t>
      </w:r>
      <w:r>
        <w:t xml:space="preserve">H NMR methyl peaks </w:t>
      </w:r>
      <w:proofErr w:type="spellStart"/>
      <w:r>
        <w:t>Me</w:t>
      </w:r>
      <w:r>
        <w:rPr>
          <w:vertAlign w:val="subscript"/>
        </w:rPr>
        <w:t>A</w:t>
      </w:r>
      <w:proofErr w:type="spellEnd"/>
      <w:r>
        <w:t xml:space="preserve"> and </w:t>
      </w:r>
      <w:proofErr w:type="spellStart"/>
      <w:r>
        <w:t>Me</w:t>
      </w:r>
      <w:r>
        <w:rPr>
          <w:vertAlign w:val="subscript"/>
        </w:rPr>
        <w:t>B</w:t>
      </w:r>
      <w:proofErr w:type="spellEnd"/>
      <w:r>
        <w:rPr>
          <w:vertAlign w:val="subscript"/>
        </w:rPr>
        <w:t xml:space="preserve"> </w:t>
      </w:r>
      <w:r>
        <w:t xml:space="preserve">as shown in </w:t>
      </w:r>
      <w:r w:rsidRPr="00DA54C5">
        <w:rPr>
          <w:b/>
        </w:rPr>
        <w:t>Figure 1</w:t>
      </w:r>
      <w:r>
        <w:rPr>
          <w:b/>
        </w:rPr>
        <w:t>6</w:t>
      </w:r>
      <w:r>
        <w:t xml:space="preserve">. Formally this corresponds to the two site exchange, which corresponds to an effective inversion of the arsenic stereochemistry. Although this mechanism may not the same as </w:t>
      </w:r>
      <w:proofErr w:type="spellStart"/>
      <w:r>
        <w:t>interthiol</w:t>
      </w:r>
      <w:proofErr w:type="spellEnd"/>
      <w:r>
        <w:t xml:space="preserve"> exchange of Me</w:t>
      </w:r>
      <w:r w:rsidRPr="004D1B32">
        <w:rPr>
          <w:vertAlign w:val="subscript"/>
        </w:rPr>
        <w:t>2</w:t>
      </w:r>
      <w:r>
        <w:t>As</w:t>
      </w:r>
      <w:r w:rsidRPr="009D3CB8">
        <w:rPr>
          <w:vertAlign w:val="superscript"/>
        </w:rPr>
        <w:t>+</w:t>
      </w:r>
      <w:r>
        <w:t xml:space="preserve">, both reactions suggest a markedly unexpected </w:t>
      </w:r>
      <w:proofErr w:type="spellStart"/>
      <w:r>
        <w:t>labililty</w:t>
      </w:r>
      <w:proofErr w:type="spellEnd"/>
      <w:r>
        <w:t xml:space="preserve"> for the Me</w:t>
      </w:r>
      <w:r w:rsidRPr="004D1B32">
        <w:rPr>
          <w:vertAlign w:val="subscript"/>
        </w:rPr>
        <w:t>2</w:t>
      </w:r>
      <w:r>
        <w:t xml:space="preserve">As-S bond. The study of this system in isolation allows for the elimination of </w:t>
      </w:r>
      <w:r>
        <w:rPr>
          <w:rFonts w:cs="Arial Unicode MS" w:hint="eastAsia"/>
        </w:rPr>
        <w:t>Δ</w:t>
      </w:r>
      <w:r>
        <w:t xml:space="preserve">G as a factor for </w:t>
      </w:r>
      <w:proofErr w:type="spellStart"/>
      <w:r>
        <w:t>dimethylarsenic</w:t>
      </w:r>
      <w:proofErr w:type="spellEnd"/>
      <w:r>
        <w:t xml:space="preserve"> exchange.</w:t>
      </w:r>
      <w:r w:rsidR="00254388">
        <w:t xml:space="preserve"> </w:t>
      </w:r>
    </w:p>
    <w:p w14:paraId="5092482E" w14:textId="77777777" w:rsidR="00A73F37" w:rsidRPr="007B6A02" w:rsidRDefault="00A73F37" w:rsidP="00A73F37">
      <w:pPr>
        <w:pStyle w:val="McGillBodyText"/>
        <w:jc w:val="both"/>
        <w:rPr>
          <w:rFonts w:cs="Arial Unicode MS"/>
          <w:b/>
        </w:rPr>
      </w:pPr>
      <w:r w:rsidRPr="007B6A02">
        <w:rPr>
          <w:rFonts w:cs="Arial Unicode MS"/>
          <w:b/>
        </w:rPr>
        <w:t>Preparation of S-(</w:t>
      </w:r>
      <w:proofErr w:type="spellStart"/>
      <w:r w:rsidRPr="007B6A02">
        <w:rPr>
          <w:rFonts w:cs="Arial Unicode MS"/>
          <w:b/>
        </w:rPr>
        <w:t>dimethylarseno</w:t>
      </w:r>
      <w:proofErr w:type="spellEnd"/>
      <w:r w:rsidRPr="007B6A02">
        <w:rPr>
          <w:rFonts w:cs="Arial Unicode MS"/>
          <w:b/>
        </w:rPr>
        <w:t>)</w:t>
      </w:r>
      <w:r>
        <w:rPr>
          <w:rFonts w:cs="Arial Unicode MS"/>
          <w:b/>
        </w:rPr>
        <w:t xml:space="preserve"> </w:t>
      </w:r>
      <w:r w:rsidRPr="007B6A02">
        <w:rPr>
          <w:rFonts w:cs="Arial Unicode MS"/>
          <w:b/>
        </w:rPr>
        <w:t xml:space="preserve">cysteine </w:t>
      </w:r>
      <w:r>
        <w:rPr>
          <w:rFonts w:cs="Arial Unicode MS"/>
          <w:b/>
        </w:rPr>
        <w:t>s</w:t>
      </w:r>
      <w:r w:rsidRPr="007B6A02">
        <w:rPr>
          <w:rFonts w:cs="Arial Unicode MS"/>
          <w:b/>
        </w:rPr>
        <w:t xml:space="preserve">olution. </w:t>
      </w:r>
    </w:p>
    <w:p w14:paraId="16E7FF21" w14:textId="77777777" w:rsidR="00A73F37" w:rsidRDefault="00A73F37" w:rsidP="00A73F37">
      <w:pPr>
        <w:pStyle w:val="McGillBodyText"/>
        <w:ind w:firstLine="720"/>
        <w:jc w:val="both"/>
        <w:rPr>
          <w:rFonts w:cs="Arial Unicode MS"/>
        </w:rPr>
      </w:pPr>
      <w:r w:rsidRPr="009D5708">
        <w:rPr>
          <w:rFonts w:cs="Arial Unicode MS"/>
          <w:b/>
        </w:rPr>
        <w:t>DMCYS</w:t>
      </w:r>
      <w:r>
        <w:rPr>
          <w:rFonts w:cs="Arial Unicode MS"/>
          <w:b/>
        </w:rPr>
        <w:t xml:space="preserve"> </w:t>
      </w:r>
      <w:r w:rsidRPr="004F1DEC">
        <w:rPr>
          <w:rFonts w:cs="Arial Unicode MS"/>
        </w:rPr>
        <w:t>(</w:t>
      </w:r>
      <w:r>
        <w:rPr>
          <w:rFonts w:cs="Arial Unicode MS"/>
        </w:rPr>
        <w:t>0.0115g)</w:t>
      </w:r>
      <w:r w:rsidRPr="00C0292D">
        <w:rPr>
          <w:rFonts w:cs="Arial Unicode MS"/>
        </w:rPr>
        <w:t xml:space="preserve"> was dissolved in 1 ml of Phosphate buffer at pH 4.2 (10% potassium phosphate buffer was prepared by the dissolution of potassium phosphate into water and subsequent adjustment of pH using </w:t>
      </w:r>
      <w:proofErr w:type="spellStart"/>
      <w:r w:rsidRPr="00C0292D">
        <w:rPr>
          <w:rFonts w:cs="Arial Unicode MS"/>
        </w:rPr>
        <w:t>NaOH</w:t>
      </w:r>
      <w:proofErr w:type="spellEnd"/>
      <w:r w:rsidRPr="00C0292D">
        <w:rPr>
          <w:rFonts w:cs="Arial Unicode MS"/>
        </w:rPr>
        <w:t xml:space="preserve">. The solution was </w:t>
      </w:r>
      <w:proofErr w:type="spellStart"/>
      <w:r w:rsidRPr="00C0292D">
        <w:rPr>
          <w:rFonts w:cs="Arial Unicode MS"/>
        </w:rPr>
        <w:t>deuterated</w:t>
      </w:r>
      <w:proofErr w:type="spellEnd"/>
      <w:r w:rsidRPr="00C0292D">
        <w:rPr>
          <w:rFonts w:cs="Arial Unicode MS"/>
        </w:rPr>
        <w:t xml:space="preserve"> by drying the mixture and re-hydrating it with D2O). This solution was diluted to form a desired concentration of </w:t>
      </w:r>
      <w:r>
        <w:rPr>
          <w:rFonts w:cs="Arial Unicode MS"/>
        </w:rPr>
        <w:t>5</w:t>
      </w:r>
      <w:r w:rsidRPr="006B10B0">
        <w:rPr>
          <w:rFonts w:cs="Arial Unicode MS"/>
        </w:rPr>
        <w:t xml:space="preserve"> </w:t>
      </w:r>
      <w:proofErr w:type="spellStart"/>
      <w:r w:rsidRPr="006B10B0">
        <w:rPr>
          <w:rFonts w:cs="Arial Unicode MS"/>
        </w:rPr>
        <w:t>mM</w:t>
      </w:r>
      <w:proofErr w:type="spellEnd"/>
      <w:r w:rsidRPr="00C0292D">
        <w:rPr>
          <w:rFonts w:cs="Arial Unicode MS"/>
        </w:rPr>
        <w:t xml:space="preserve"> by dilution. </w:t>
      </w:r>
    </w:p>
    <w:p w14:paraId="5D335679" w14:textId="77777777" w:rsidR="00A73F37" w:rsidRDefault="00A73F37" w:rsidP="00A73F37">
      <w:pPr>
        <w:pStyle w:val="McGillBodyText"/>
        <w:ind w:firstLine="720"/>
        <w:jc w:val="both"/>
        <w:rPr>
          <w:rFonts w:cs="Arial Unicode MS"/>
        </w:rPr>
      </w:pPr>
      <w:r w:rsidRPr="00C125A5">
        <w:rPr>
          <w:vertAlign w:val="superscript"/>
        </w:rPr>
        <w:lastRenderedPageBreak/>
        <w:t>1</w:t>
      </w:r>
      <w:r>
        <w:t xml:space="preserve">H spectrum NMR experiments of </w:t>
      </w:r>
      <w:r w:rsidRPr="00666208">
        <w:rPr>
          <w:b/>
        </w:rPr>
        <w:t>DMCYS</w:t>
      </w:r>
      <w:r>
        <w:t xml:space="preserve"> were performed on a 5mM phosphate buffered solution at pH = 4.6 between the temperatures of 270 K to 335 K. </w:t>
      </w:r>
      <w:r>
        <w:rPr>
          <w:rFonts w:cs="Arial Unicode MS"/>
        </w:rPr>
        <w:t xml:space="preserve">The solution was given 10 minutes to equilibrate to the airflow temperature. Longer (30min) equilibrated samples confirmed that no further chemical shift change was observed.  </w:t>
      </w:r>
    </w:p>
    <w:p w14:paraId="158956B9" w14:textId="77777777" w:rsidR="005D24A0" w:rsidRPr="00875A5A" w:rsidRDefault="005D24A0" w:rsidP="00A73F37">
      <w:pPr>
        <w:pStyle w:val="McGillBodyText"/>
        <w:ind w:firstLine="720"/>
        <w:jc w:val="both"/>
        <w:rPr>
          <w:rFonts w:cs="Arial Unicode MS"/>
        </w:rPr>
      </w:pPr>
    </w:p>
    <w:p w14:paraId="50D0A6DC" w14:textId="77777777" w:rsidR="00A73F37" w:rsidRDefault="00A73F37" w:rsidP="00A73F37">
      <w:pPr>
        <w:pStyle w:val="McGillBodyText"/>
        <w:jc w:val="both"/>
        <w:rPr>
          <w:rFonts w:cs="Arial Unicode MS"/>
          <w:b/>
        </w:rPr>
      </w:pPr>
      <w:r w:rsidRPr="0062739F">
        <w:rPr>
          <w:rFonts w:cs="Arial Unicode MS"/>
          <w:b/>
        </w:rPr>
        <w:t>Temperature dependant NMR on 5mM solution of DMCYS</w:t>
      </w:r>
    </w:p>
    <w:p w14:paraId="6F9E33D7" w14:textId="7C3AF8C1" w:rsidR="005D24A0" w:rsidRDefault="00C0332E" w:rsidP="005D24A0">
      <w:pPr>
        <w:pStyle w:val="McGillBodyText"/>
        <w:ind w:firstLine="720"/>
        <w:jc w:val="center"/>
        <w:rPr>
          <w:noProof/>
          <w:lang w:val="en-US" w:eastAsia="zh-CN"/>
        </w:rPr>
      </w:pPr>
      <w:r w:rsidRPr="005D24A0">
        <w:rPr>
          <w:noProof/>
          <w:lang w:val="en-US"/>
        </w:rPr>
        <w:drawing>
          <wp:inline distT="0" distB="0" distL="0" distR="0" wp14:anchorId="0E6A3301" wp14:editId="6E8EED85">
            <wp:extent cx="3838575" cy="33623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8575" cy="3362325"/>
                    </a:xfrm>
                    <a:prstGeom prst="rect">
                      <a:avLst/>
                    </a:prstGeom>
                    <a:noFill/>
                    <a:ln>
                      <a:noFill/>
                    </a:ln>
                  </pic:spPr>
                </pic:pic>
              </a:graphicData>
            </a:graphic>
          </wp:inline>
        </w:drawing>
      </w:r>
    </w:p>
    <w:p w14:paraId="2337AADB" w14:textId="77777777" w:rsidR="005D24A0" w:rsidRPr="005D24A0" w:rsidRDefault="005D24A0" w:rsidP="005D24A0">
      <w:pPr>
        <w:pStyle w:val="McGillFigureCaption"/>
        <w:jc w:val="center"/>
        <w:rPr>
          <w:rFonts w:cs="Arial Unicode MS"/>
          <w:b/>
        </w:rPr>
      </w:pPr>
      <w:bookmarkStart w:id="98" w:name="_Toc404960728"/>
      <w:r w:rsidRPr="005D24A0">
        <w:rPr>
          <w:b/>
        </w:rPr>
        <w:t xml:space="preserve">Figure </w:t>
      </w:r>
      <w:r w:rsidRPr="005D24A0">
        <w:rPr>
          <w:b/>
        </w:rPr>
        <w:fldChar w:fldCharType="begin"/>
      </w:r>
      <w:r w:rsidRPr="005D24A0">
        <w:rPr>
          <w:b/>
        </w:rPr>
        <w:instrText xml:space="preserve"> SEQ Figure \* ARABIC </w:instrText>
      </w:r>
      <w:r w:rsidRPr="005D24A0">
        <w:rPr>
          <w:b/>
        </w:rPr>
        <w:fldChar w:fldCharType="separate"/>
      </w:r>
      <w:r w:rsidR="00C129B5">
        <w:rPr>
          <w:b/>
          <w:noProof/>
        </w:rPr>
        <w:t>17</w:t>
      </w:r>
      <w:r w:rsidRPr="005D24A0">
        <w:rPr>
          <w:b/>
        </w:rPr>
        <w:fldChar w:fldCharType="end"/>
      </w:r>
      <w:r w:rsidRPr="005D24A0">
        <w:rPr>
          <w:b/>
        </w:rPr>
        <w:t>: Coalescence of DMCYS methyl peaks as temperature is increased. From top to bottom: 55</w:t>
      </w:r>
      <w:r w:rsidRPr="005D24A0">
        <w:rPr>
          <w:rFonts w:cs="Arial Unicode MS" w:hint="eastAsia"/>
          <w:b/>
        </w:rPr>
        <w:t>℃</w:t>
      </w:r>
      <w:r w:rsidRPr="005D24A0">
        <w:rPr>
          <w:b/>
        </w:rPr>
        <w:t>, 52</w:t>
      </w:r>
      <w:r w:rsidRPr="005D24A0">
        <w:rPr>
          <w:rFonts w:cs="Arial Unicode MS" w:hint="eastAsia"/>
          <w:b/>
        </w:rPr>
        <w:t>℃</w:t>
      </w:r>
      <w:r w:rsidRPr="005D24A0">
        <w:rPr>
          <w:b/>
        </w:rPr>
        <w:t>, 45</w:t>
      </w:r>
      <w:r w:rsidRPr="005D24A0">
        <w:rPr>
          <w:rFonts w:cs="Arial Unicode MS" w:hint="eastAsia"/>
          <w:b/>
        </w:rPr>
        <w:t>℃</w:t>
      </w:r>
      <w:r w:rsidRPr="005D24A0">
        <w:rPr>
          <w:b/>
        </w:rPr>
        <w:t>, 40</w:t>
      </w:r>
      <w:r w:rsidRPr="005D24A0">
        <w:rPr>
          <w:rFonts w:cs="Arial Unicode MS" w:hint="eastAsia"/>
          <w:b/>
        </w:rPr>
        <w:t>℃</w:t>
      </w:r>
      <w:r w:rsidRPr="005D24A0">
        <w:rPr>
          <w:b/>
        </w:rPr>
        <w:t>, 30</w:t>
      </w:r>
      <w:r w:rsidRPr="005D24A0">
        <w:rPr>
          <w:rFonts w:cs="Arial Unicode MS" w:hint="eastAsia"/>
          <w:b/>
        </w:rPr>
        <w:t>℃</w:t>
      </w:r>
      <w:r w:rsidRPr="005D24A0">
        <w:rPr>
          <w:b/>
        </w:rPr>
        <w:t>, 20</w:t>
      </w:r>
      <w:r w:rsidRPr="005D24A0">
        <w:rPr>
          <w:rFonts w:cs="Arial Unicode MS" w:hint="eastAsia"/>
          <w:b/>
        </w:rPr>
        <w:t>℃</w:t>
      </w:r>
      <w:proofErr w:type="gramStart"/>
      <w:r w:rsidRPr="005D24A0">
        <w:rPr>
          <w:b/>
        </w:rPr>
        <w:t>,10</w:t>
      </w:r>
      <w:proofErr w:type="gramEnd"/>
      <w:r w:rsidRPr="005D24A0">
        <w:rPr>
          <w:rFonts w:cs="Arial Unicode MS" w:hint="eastAsia"/>
          <w:b/>
        </w:rPr>
        <w:t>℃</w:t>
      </w:r>
      <w:bookmarkEnd w:id="98"/>
    </w:p>
    <w:p w14:paraId="29A24ED4" w14:textId="77777777" w:rsidR="005D24A0" w:rsidRPr="005D24A0" w:rsidRDefault="005D24A0" w:rsidP="005D24A0">
      <w:pPr>
        <w:pStyle w:val="McGillBodyText"/>
      </w:pPr>
    </w:p>
    <w:p w14:paraId="52B6E87E" w14:textId="53D689A6" w:rsidR="00A73F37" w:rsidRPr="00C0292D" w:rsidRDefault="0035599F" w:rsidP="00A73F37">
      <w:pPr>
        <w:pStyle w:val="McGillBodyText"/>
        <w:ind w:firstLine="720"/>
        <w:jc w:val="both"/>
        <w:rPr>
          <w:rFonts w:cs="Arial Unicode MS"/>
        </w:rPr>
      </w:pPr>
      <w:r>
        <w:lastRenderedPageBreak/>
        <w:t xml:space="preserve">The rate constant  </w:t>
      </w:r>
      <m:oMath>
        <m:f>
          <m:fPr>
            <m:ctrlPr>
              <w:rPr>
                <w:rFonts w:ascii="Cambria Math" w:hAnsi="Cambria Math"/>
                <w:i/>
              </w:rPr>
            </m:ctrlPr>
          </m:fPr>
          <m:num>
            <m:r>
              <w:rPr>
                <w:rFonts w:ascii="Cambria Math" w:hAnsi="Cambria Math"/>
              </w:rPr>
              <m:t>d</m:t>
            </m:r>
            <m:d>
              <m:dPr>
                <m:begChr m:val="["/>
                <m:endChr m:val="]"/>
                <m:ctrlPr>
                  <w:rPr>
                    <w:rFonts w:ascii="Cambria Math" w:hAnsi="Cambria Math"/>
                    <w:i/>
                  </w:rPr>
                </m:ctrlPr>
              </m:dPr>
              <m:e>
                <m:r>
                  <w:rPr>
                    <w:rFonts w:ascii="Cambria Math" w:hAnsi="Cambria Math"/>
                  </w:rPr>
                  <m:t>DMCYS</m:t>
                </m:r>
              </m:e>
            </m:d>
          </m:num>
          <m:den>
            <m:r>
              <w:rPr>
                <w:rFonts w:ascii="Cambria Math" w:hAnsi="Cambria Math"/>
              </w:rPr>
              <m:t>dt</m:t>
            </m:r>
          </m:den>
        </m:f>
        <m:r>
          <w:rPr>
            <w:rFonts w:ascii="Cambria Math" w:hAnsi="Cambria Math"/>
          </w:rPr>
          <m:t>=-kf[DMCYS]</m:t>
        </m:r>
      </m:oMath>
      <w:r>
        <w:t xml:space="preserve"> was calculated using the chemical shift difference between the methyl peaks </w:t>
      </w:r>
      <w:r w:rsidR="005D24A0">
        <w:t xml:space="preserve">from </w:t>
      </w:r>
      <w:r w:rsidR="005D24A0" w:rsidRPr="005D24A0">
        <w:rPr>
          <w:b/>
        </w:rPr>
        <w:t>Figure 17</w:t>
      </w:r>
      <w:r w:rsidR="005D24A0">
        <w:t xml:space="preserve"> </w:t>
      </w:r>
      <w:r>
        <w:t xml:space="preserve">using the </w:t>
      </w:r>
      <w:proofErr w:type="spellStart"/>
      <w:r>
        <w:t>Sandstrom’s</w:t>
      </w:r>
      <w:proofErr w:type="spellEnd"/>
      <w:r>
        <w:t xml:space="preserve"> equation</w:t>
      </w:r>
      <w:hyperlink w:anchor="_ENREF_3_7" w:tooltip="Sandström, 1983 #69" w:history="1">
        <w:r w:rsidR="005F06AB">
          <w:fldChar w:fldCharType="begin"/>
        </w:r>
        <w:r w:rsidR="005F06AB">
          <w:instrText xml:space="preserve"> ADDIN EN.CITE &lt;EndNote&gt;&lt;Cite&gt;&lt;Author&gt;Sandström&lt;/Author&gt;&lt;Year&gt;1983&lt;/Year&gt;&lt;RecNum&gt;69&lt;/RecNum&gt;&lt;DisplayText&gt;&lt;style face="superscript"&gt;7&lt;/style&gt;&lt;/DisplayText&gt;&lt;record&gt;&lt;rec-number&gt;69&lt;/rec-number&gt;&lt;foreign-keys&gt;&lt;key app="EN" db-id="925ewvdr4stppxextfzpv0x4edx2rrttpr5r" timestamp="1358545804"&gt;69&lt;/key&gt;&lt;/foreign-keys&gt;&lt;ref-type name="Journal Article"&gt;17&lt;/ref-type&gt;&lt;contributors&gt;&lt;authors&gt;&lt;author&gt;Sandström, J.&lt;/author&gt;&lt;/authors&gt;&lt;/contributors&gt;&lt;titles&gt;&lt;title&gt;Dynamic NMR Spectroscopy&lt;/title&gt;&lt;secondary-title&gt;Journal of Molecular Structure&lt;/secondary-title&gt;&lt;/titles&gt;&lt;periodical&gt;&lt;full-title&gt;Journal of Molecular Structure&lt;/full-title&gt;&lt;abbr-1&gt;J. Mol. Struct.&lt;/abbr-1&gt;&lt;abbr-2&gt;J Mol Struct&lt;/abbr-2&gt;&lt;/periodical&gt;&lt;pages&gt;417-420&lt;/pages&gt;&lt;volume&gt;102&lt;/volume&gt;&lt;dates&gt;&lt;year&gt;1983&lt;/year&gt;&lt;/dates&gt;&lt;urls&gt;&lt;/urls&gt;&lt;electronic-resource-num&gt;10.1016/0022-2860(83)85080-7&lt;/electronic-resource-num&gt;&lt;/record&gt;&lt;/Cite&gt;&lt;/EndNote&gt;</w:instrText>
        </w:r>
        <w:r w:rsidR="005F06AB">
          <w:fldChar w:fldCharType="separate"/>
        </w:r>
        <w:r w:rsidR="005F06AB" w:rsidRPr="00243B98">
          <w:rPr>
            <w:noProof/>
            <w:vertAlign w:val="superscript"/>
          </w:rPr>
          <w:t>7</w:t>
        </w:r>
        <w:r w:rsidR="005F06AB">
          <w:fldChar w:fldCharType="end"/>
        </w:r>
      </w:hyperlink>
      <w:r>
        <w:t>:</w:t>
      </w:r>
    </w:p>
    <w:p w14:paraId="4E01FC92" w14:textId="7BFE8AF1" w:rsidR="00A73F37" w:rsidRPr="00C0332E" w:rsidRDefault="00C0332E" w:rsidP="00A73F37">
      <w:pPr>
        <w:pStyle w:val="McGillBodyText"/>
        <w:jc w:val="both"/>
        <w:rPr>
          <w:rFonts w:cs="Arial Unicode MS"/>
        </w:rPr>
      </w:pPr>
      <m:oMathPara>
        <m:oMath>
          <m:r>
            <w:rPr>
              <w:rFonts w:ascii="Cambria Math" w:hAnsi="Cambria Math"/>
            </w:rPr>
            <m:t>k</m:t>
          </m:r>
          <m:r>
            <m:rPr>
              <m:sty m:val="p"/>
            </m:rPr>
            <w:rPr>
              <w:rFonts w:ascii="Cambria Math" w:hAnsi="Cambria Math"/>
            </w:rPr>
            <m:t>=</m:t>
          </m:r>
          <m:f>
            <m:fPr>
              <m:ctrlPr>
                <w:rPr>
                  <w:rFonts w:ascii="Cambria Math" w:eastAsia="Calibri" w:hAnsi="Cambria Math"/>
                  <w:lang w:val="en-US"/>
                </w:rPr>
              </m:ctrlPr>
            </m:fPr>
            <m:num>
              <m:r>
                <w:rPr>
                  <w:rFonts w:ascii="Cambria Math" w:hAnsi="Cambria Math"/>
                </w:rPr>
                <m:t>π</m:t>
              </m:r>
            </m:num>
            <m:den>
              <m:rad>
                <m:radPr>
                  <m:degHide m:val="1"/>
                  <m:ctrlPr>
                    <w:rPr>
                      <w:rFonts w:ascii="Cambria Math" w:eastAsia="Calibri" w:hAnsi="Cambria Math"/>
                      <w:lang w:val="en-US"/>
                    </w:rPr>
                  </m:ctrlPr>
                </m:radPr>
                <m:deg/>
                <m:e>
                  <m:r>
                    <m:rPr>
                      <m:sty m:val="p"/>
                    </m:rPr>
                    <w:rPr>
                      <w:rFonts w:ascii="Cambria Math" w:hAnsi="Cambria Math"/>
                    </w:rPr>
                    <m:t>2</m:t>
                  </m:r>
                </m:e>
              </m:rad>
            </m:den>
          </m:f>
          <m:rad>
            <m:radPr>
              <m:degHide m:val="1"/>
              <m:ctrlPr>
                <w:rPr>
                  <w:rFonts w:ascii="Cambria Math" w:eastAsia="Calibri" w:hAnsi="Cambria Math"/>
                  <w:lang w:val="en-US"/>
                </w:rPr>
              </m:ctrlPr>
            </m:radPr>
            <m:deg/>
            <m:e>
              <m:r>
                <w:rPr>
                  <w:rFonts w:ascii="Cambria Math" w:hAnsi="Cambria Math"/>
                </w:rPr>
                <m:t>δ</m:t>
              </m:r>
              <m:sSup>
                <m:sSupPr>
                  <m:ctrlPr>
                    <w:rPr>
                      <w:rFonts w:ascii="Cambria Math" w:eastAsia="Calibri" w:hAnsi="Cambria Math"/>
                      <w:lang w:val="en-US"/>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δ</m:t>
              </m:r>
              <m:sSup>
                <m:sSupPr>
                  <m:ctrlPr>
                    <w:rPr>
                      <w:rFonts w:ascii="Cambria Math" w:eastAsia="Calibri" w:hAnsi="Cambria Math"/>
                      <w:lang w:val="en-US"/>
                    </w:rPr>
                  </m:ctrlPr>
                </m:sSupPr>
                <m:e>
                  <m:sSub>
                    <m:sSubPr>
                      <m:ctrlPr>
                        <w:rPr>
                          <w:rFonts w:ascii="Cambria Math" w:eastAsia="Calibri" w:hAnsi="Cambria Math"/>
                          <w:lang w:val="en-US"/>
                        </w:rPr>
                      </m:ctrlPr>
                    </m:sSubPr>
                    <m:e>
                      <m:r>
                        <w:rPr>
                          <w:rFonts w:ascii="Cambria Math" w:hAnsi="Cambria Math"/>
                        </w:rPr>
                        <m:t>v</m:t>
                      </m:r>
                    </m:e>
                    <m:sub>
                      <m:r>
                        <w:rPr>
                          <w:rFonts w:ascii="Cambria Math" w:hAnsi="Cambria Math"/>
                        </w:rPr>
                        <m:t>e</m:t>
                      </m:r>
                    </m:sub>
                  </m:sSub>
                </m:e>
                <m:sup>
                  <m:r>
                    <m:rPr>
                      <m:sty m:val="p"/>
                    </m:rPr>
                    <w:rPr>
                      <w:rFonts w:ascii="Cambria Math" w:hAnsi="Cambria Math"/>
                    </w:rPr>
                    <m:t>2</m:t>
                  </m:r>
                </m:sup>
              </m:sSup>
            </m:e>
          </m:rad>
        </m:oMath>
      </m:oMathPara>
    </w:p>
    <w:p w14:paraId="3D433BDD" w14:textId="77777777" w:rsidR="00A73F37" w:rsidRPr="0062739F" w:rsidRDefault="00A73F37" w:rsidP="00A73F37">
      <w:pPr>
        <w:pStyle w:val="McGillBodyText"/>
        <w:ind w:firstLine="720"/>
        <w:jc w:val="both"/>
        <w:rPr>
          <w:rFonts w:cs="Arial Unicode MS"/>
        </w:rPr>
      </w:pPr>
      <w:r w:rsidRPr="00C0292D">
        <w:rPr>
          <w:rFonts w:cs="Arial Unicode MS"/>
        </w:rPr>
        <w:t xml:space="preserve">This equation is applicable in this situation as </w:t>
      </w:r>
      <w:r>
        <w:rPr>
          <w:rFonts w:cs="Arial Unicode MS" w:hint="eastAsia"/>
        </w:rPr>
        <w:t>δ</w:t>
      </w:r>
      <w:r w:rsidRPr="00C0292D">
        <w:rPr>
          <w:rFonts w:cs="Arial Unicode MS"/>
        </w:rPr>
        <w:t xml:space="preserve">v and k are much larger than the bandwidth in absence of exchange (0.6 Hz). As it is not possible to lower the sample below 0 degrees due to the freezing point of water, </w:t>
      </w:r>
      <w:r>
        <w:rPr>
          <w:rFonts w:cs="Arial Unicode MS" w:hint="eastAsia"/>
        </w:rPr>
        <w:t>δ</w:t>
      </w:r>
      <w:r w:rsidRPr="00C0292D">
        <w:rPr>
          <w:rFonts w:cs="Arial Unicode MS"/>
        </w:rPr>
        <w:t xml:space="preserve">v was estimated using the lowest experimentally obtained separation of 7.8 Hz (solution of 1mM sample at 10 </w:t>
      </w:r>
      <w:r>
        <w:rPr>
          <w:rFonts w:cs="Arial Unicode MS" w:hint="eastAsia"/>
        </w:rPr>
        <w:t>°</w:t>
      </w:r>
      <w:r>
        <w:rPr>
          <w:rFonts w:cs="Arial Unicode MS"/>
        </w:rPr>
        <w:t xml:space="preserve">C). </w:t>
      </w:r>
    </w:p>
    <w:p w14:paraId="575C6A6C" w14:textId="1EEC157C" w:rsidR="00A73F37" w:rsidRDefault="00A73F37" w:rsidP="00A73F37">
      <w:pPr>
        <w:pStyle w:val="McGillBodyText"/>
        <w:ind w:firstLine="720"/>
        <w:rPr>
          <w:rFonts w:cs="Arial Unicode MS"/>
          <w:noProof/>
          <w:lang w:val="en-US" w:eastAsia="zh-CN"/>
        </w:rPr>
      </w:pPr>
      <w:r>
        <w:rPr>
          <w:rFonts w:cs="Arial Unicode MS"/>
        </w:rPr>
        <w:t xml:space="preserve">An Arrhenius plot of the log of the rate of reaction against 1/ temperature yielded a line with a linear fit (y = -1666 x +7.8). </w:t>
      </w:r>
      <w:r w:rsidR="00C0332E" w:rsidRPr="0062739F">
        <w:rPr>
          <w:rFonts w:cs="Arial Unicode MS"/>
          <w:noProof/>
          <w:lang w:val="en-US"/>
        </w:rPr>
        <w:drawing>
          <wp:inline distT="0" distB="0" distL="0" distR="0" wp14:anchorId="4DBDCD54" wp14:editId="65B2FEF6">
            <wp:extent cx="3352800" cy="271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2800" cy="2714625"/>
                    </a:xfrm>
                    <a:prstGeom prst="rect">
                      <a:avLst/>
                    </a:prstGeom>
                    <a:noFill/>
                    <a:ln>
                      <a:noFill/>
                    </a:ln>
                  </pic:spPr>
                </pic:pic>
              </a:graphicData>
            </a:graphic>
          </wp:inline>
        </w:drawing>
      </w:r>
    </w:p>
    <w:p w14:paraId="0F6B829C" w14:textId="77777777" w:rsidR="00A73F37" w:rsidRPr="005223D5" w:rsidRDefault="00A73F37" w:rsidP="00A73F37">
      <w:pPr>
        <w:pStyle w:val="McGillBodyText"/>
        <w:ind w:firstLine="720"/>
        <w:jc w:val="center"/>
        <w:rPr>
          <w:rFonts w:cs="Arial Unicode MS"/>
          <w:b/>
          <w:noProof/>
        </w:rPr>
      </w:pPr>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18</w:t>
      </w:r>
      <w:r w:rsidRPr="00C0292D">
        <w:rPr>
          <w:rFonts w:cs="Arial Unicode MS"/>
          <w:b/>
        </w:rPr>
        <w:fldChar w:fldCharType="end"/>
      </w:r>
      <w:r w:rsidRPr="00C0292D">
        <w:rPr>
          <w:rFonts w:cs="Arial Unicode MS"/>
          <w:b/>
        </w:rPr>
        <w:t xml:space="preserve">: </w:t>
      </w:r>
      <w:r w:rsidRPr="0062739F">
        <w:rPr>
          <w:rFonts w:cs="Arial Unicode MS"/>
          <w:b/>
        </w:rPr>
        <w:t>Arrhenius plot of the natural log of the rat</w:t>
      </w:r>
      <w:r>
        <w:rPr>
          <w:rFonts w:cs="Arial Unicode MS"/>
          <w:b/>
        </w:rPr>
        <w:t>e constant (</w:t>
      </w:r>
      <w:proofErr w:type="spellStart"/>
      <w:r>
        <w:rPr>
          <w:rFonts w:cs="Arial Unicode MS"/>
          <w:b/>
        </w:rPr>
        <w:t>ln</w:t>
      </w:r>
      <w:proofErr w:type="spellEnd"/>
      <w:r>
        <w:rPr>
          <w:rFonts w:cs="Arial Unicode MS"/>
          <w:b/>
        </w:rPr>
        <w:t xml:space="preserve"> (k)) against 1 / </w:t>
      </w:r>
      <w:r w:rsidRPr="0062739F">
        <w:rPr>
          <w:rFonts w:cs="Arial Unicode MS"/>
          <w:b/>
        </w:rPr>
        <w:t>Temperature (1/K)</w:t>
      </w:r>
    </w:p>
    <w:p w14:paraId="2A7E5831" w14:textId="77777777" w:rsidR="00A73F37" w:rsidRDefault="00A73F37" w:rsidP="00A73F37">
      <w:pPr>
        <w:pStyle w:val="McGillBodyText"/>
        <w:ind w:firstLine="720"/>
        <w:jc w:val="both"/>
        <w:rPr>
          <w:rFonts w:cs="Arial Unicode MS"/>
        </w:rPr>
      </w:pPr>
      <w:r w:rsidRPr="005223D5">
        <w:rPr>
          <w:rFonts w:cs="Arial Unicode MS"/>
        </w:rPr>
        <w:lastRenderedPageBreak/>
        <w:t xml:space="preserve">The derived </w:t>
      </w:r>
      <w:r>
        <w:rPr>
          <w:rFonts w:cs="Arial Unicode MS"/>
        </w:rPr>
        <w:t>parameters are ∆G‡ = 73 kJmol</w:t>
      </w:r>
      <w:r w:rsidRPr="00DA54C5">
        <w:rPr>
          <w:rFonts w:cs="Arial Unicode MS"/>
          <w:vertAlign w:val="superscript"/>
        </w:rPr>
        <w:t>‐1</w:t>
      </w:r>
      <w:r>
        <w:rPr>
          <w:rFonts w:cs="Arial Unicode MS"/>
        </w:rPr>
        <w:t>, ∆H‡ = 11 kJmol</w:t>
      </w:r>
      <w:r w:rsidRPr="00DA54C5">
        <w:rPr>
          <w:rFonts w:cs="Arial Unicode MS"/>
          <w:vertAlign w:val="superscript"/>
        </w:rPr>
        <w:t>‐1</w:t>
      </w:r>
      <w:r>
        <w:rPr>
          <w:rFonts w:cs="Arial Unicode MS"/>
        </w:rPr>
        <w:t xml:space="preserve"> and ∆S‡= ‐190 Jmol</w:t>
      </w:r>
      <w:r w:rsidRPr="00DA54C5">
        <w:rPr>
          <w:rFonts w:cs="Arial Unicode MS"/>
          <w:vertAlign w:val="superscript"/>
        </w:rPr>
        <w:t>‐1</w:t>
      </w:r>
      <w:r>
        <w:rPr>
          <w:rFonts w:cs="Arial Unicode MS"/>
        </w:rPr>
        <w:t>K</w:t>
      </w:r>
      <w:r w:rsidRPr="00DA54C5">
        <w:rPr>
          <w:rFonts w:cs="Arial Unicode MS"/>
          <w:vertAlign w:val="superscript"/>
        </w:rPr>
        <w:t>‐1</w:t>
      </w:r>
      <w:r>
        <w:rPr>
          <w:rFonts w:cs="Arial Unicode MS"/>
        </w:rPr>
        <w:t>. Using these parameters, a theoretical rate constant was calculated and plotted against the observed rate constant.</w:t>
      </w:r>
    </w:p>
    <w:p w14:paraId="4C0A0825" w14:textId="4C2FBC0A" w:rsidR="00A73F37" w:rsidRDefault="00C0332E" w:rsidP="00A73F37">
      <w:pPr>
        <w:pStyle w:val="McGillBodyText"/>
        <w:ind w:firstLine="720"/>
        <w:jc w:val="both"/>
        <w:rPr>
          <w:rFonts w:cs="Arial Unicode MS"/>
        </w:rPr>
      </w:pPr>
      <w:r w:rsidRPr="005223D5">
        <w:rPr>
          <w:rFonts w:cs="Arial Unicode MS"/>
          <w:noProof/>
          <w:lang w:val="en-US"/>
        </w:rPr>
        <w:drawing>
          <wp:inline distT="0" distB="0" distL="0" distR="0" wp14:anchorId="057AF8A5" wp14:editId="7457178F">
            <wp:extent cx="37338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3114675"/>
                    </a:xfrm>
                    <a:prstGeom prst="rect">
                      <a:avLst/>
                    </a:prstGeom>
                    <a:noFill/>
                    <a:ln>
                      <a:noFill/>
                    </a:ln>
                  </pic:spPr>
                </pic:pic>
              </a:graphicData>
            </a:graphic>
          </wp:inline>
        </w:drawing>
      </w:r>
    </w:p>
    <w:p w14:paraId="37E7640F" w14:textId="77777777" w:rsidR="00A73F37" w:rsidRDefault="00A73F37" w:rsidP="00A73F37">
      <w:pPr>
        <w:jc w:val="center"/>
        <w:rPr>
          <w:b/>
          <w:lang w:val="en-US" w:eastAsia="zh-CN"/>
        </w:rPr>
      </w:pPr>
      <w:r w:rsidRPr="005223D5">
        <w:rPr>
          <w:b/>
        </w:rPr>
        <w:t xml:space="preserve">Figure </w:t>
      </w:r>
      <w:r w:rsidRPr="005223D5">
        <w:rPr>
          <w:b/>
        </w:rPr>
        <w:fldChar w:fldCharType="begin"/>
      </w:r>
      <w:r w:rsidRPr="005223D5">
        <w:rPr>
          <w:b/>
        </w:rPr>
        <w:instrText xml:space="preserve"> SEQ Figure \* ARABIC </w:instrText>
      </w:r>
      <w:r w:rsidRPr="005223D5">
        <w:rPr>
          <w:b/>
        </w:rPr>
        <w:fldChar w:fldCharType="separate"/>
      </w:r>
      <w:r w:rsidR="00C129B5">
        <w:rPr>
          <w:b/>
          <w:noProof/>
        </w:rPr>
        <w:t>19</w:t>
      </w:r>
      <w:r w:rsidRPr="005223D5">
        <w:rPr>
          <w:b/>
        </w:rPr>
        <w:fldChar w:fldCharType="end"/>
      </w:r>
      <w:r w:rsidRPr="005223D5">
        <w:rPr>
          <w:b/>
        </w:rPr>
        <w:t xml:space="preserve">: </w:t>
      </w:r>
      <w:r w:rsidRPr="005223D5">
        <w:rPr>
          <w:b/>
          <w:lang w:val="en-US" w:eastAsia="zh-CN"/>
        </w:rPr>
        <w:t>Chart showing the experimental and the data fitted (</w:t>
      </w:r>
      <w:proofErr w:type="spellStart"/>
      <w:r w:rsidRPr="005223D5">
        <w:rPr>
          <w:b/>
          <w:lang w:val="en-US" w:eastAsia="zh-CN"/>
        </w:rPr>
        <w:t>Eyring</w:t>
      </w:r>
      <w:proofErr w:type="spellEnd"/>
      <w:r w:rsidRPr="005223D5">
        <w:rPr>
          <w:b/>
          <w:lang w:val="en-US" w:eastAsia="zh-CN"/>
        </w:rPr>
        <w:t xml:space="preserve"> equation) rate constant against temperature</w:t>
      </w:r>
    </w:p>
    <w:p w14:paraId="42F66D83" w14:textId="77777777" w:rsidR="00A73F37" w:rsidRPr="005223D5" w:rsidRDefault="00A73F37" w:rsidP="00A73F37">
      <w:pPr>
        <w:jc w:val="center"/>
        <w:rPr>
          <w:b/>
          <w:lang w:val="en-US" w:eastAsia="zh-CN"/>
        </w:rPr>
      </w:pPr>
    </w:p>
    <w:p w14:paraId="02D4212C" w14:textId="77777777" w:rsidR="0025160D" w:rsidRDefault="0025160D" w:rsidP="00B975A5">
      <w:pPr>
        <w:pStyle w:val="McGillBodyText"/>
        <w:ind w:firstLine="720"/>
        <w:jc w:val="both"/>
      </w:pPr>
      <w:r>
        <w:t>The data give good linear Arrhenius fits for all data above 3˚C with only slight deviations being found for the temperatures just above the freezing point of water.</w:t>
      </w:r>
      <w:r w:rsidR="009318E8">
        <w:t xml:space="preserve"> The activation energy (E</w:t>
      </w:r>
      <w:r w:rsidR="0035599F">
        <w:rPr>
          <w:vertAlign w:val="subscript"/>
        </w:rPr>
        <w:t>A</w:t>
      </w:r>
      <w:r w:rsidR="009318E8">
        <w:t xml:space="preserve">) is </w:t>
      </w:r>
      <w:r>
        <w:t>14 kJ mol-1, indicating that very little energy is required to cause the coalescence. The relatively small ∆G‡ suggests that As-S bond dissociation is an unlikely mechanism as the bond enthalpy</w:t>
      </w:r>
      <w:hyperlink w:anchor="_ENREF_3_8" w:tooltip="Luo, 2007 #311" w:history="1">
        <w:r w:rsidR="005F06AB">
          <w:fldChar w:fldCharType="begin"/>
        </w:r>
        <w:r w:rsidR="005F06AB">
          <w:instrText xml:space="preserve"> ADDIN EN.CITE &lt;EndNote&gt;&lt;Cite&gt;&lt;Author&gt;Luo&lt;/Author&gt;&lt;Year&gt;2007&lt;/Year&gt;&lt;RecNum&gt;311&lt;/RecNum&gt;&lt;DisplayText&gt;&lt;style face="superscript"&gt;8&lt;/style&gt;&lt;/DisplayText&gt;&lt;record&gt;&lt;rec-number&gt;311&lt;/rec-number&gt;&lt;foreign-keys&gt;&lt;key app="EN" db-id="925ewvdr4stppxextfzpv0x4edx2rrttpr5r" timestamp="1415863247"&gt;311&lt;/key&gt;&lt;/foreign-keys&gt;&lt;ref-type name="Book"&gt;6&lt;/ref-type&gt;&lt;contributors&gt;&lt;authors&gt;&lt;author&gt;Y. R. Luo&lt;/author&gt;&lt;/authors&gt;&lt;/contributors&gt;&lt;titles&gt;&lt;title&gt;Comprehensive Handbook of Chemical Bond Energies&lt;/title&gt;&lt;/titles&gt;&lt;section&gt;488&lt;/section&gt;&lt;dates&gt;&lt;year&gt;2007&lt;/year&gt;&lt;/dates&gt;&lt;publisher&gt;CRC Press&lt;/publisher&gt;&lt;urls&gt;&lt;/urls&gt;&lt;/record&gt;&lt;/Cite&gt;&lt;/EndNote&gt;</w:instrText>
        </w:r>
        <w:r w:rsidR="005F06AB">
          <w:fldChar w:fldCharType="separate"/>
        </w:r>
        <w:r w:rsidR="005F06AB" w:rsidRPr="00243B98">
          <w:rPr>
            <w:noProof/>
            <w:vertAlign w:val="superscript"/>
          </w:rPr>
          <w:t>8</w:t>
        </w:r>
        <w:r w:rsidR="005F06AB">
          <w:fldChar w:fldCharType="end"/>
        </w:r>
      </w:hyperlink>
      <w:r>
        <w:t xml:space="preserve"> of the As-S</w:t>
      </w:r>
      <w:r w:rsidR="009318E8">
        <w:t xml:space="preserve"> bond is around 380 kJmol</w:t>
      </w:r>
      <w:r w:rsidR="009318E8" w:rsidRPr="009318E8">
        <w:rPr>
          <w:vertAlign w:val="superscript"/>
        </w:rPr>
        <w:t>-1</w:t>
      </w:r>
      <w:r w:rsidR="009318E8">
        <w:t>.</w:t>
      </w:r>
      <w:r>
        <w:t xml:space="preserve"> In addition, the ∆S‡ is </w:t>
      </w:r>
      <w:r w:rsidR="009318E8">
        <w:t xml:space="preserve">negative indicating a markedly </w:t>
      </w:r>
      <w:r>
        <w:t xml:space="preserve">more </w:t>
      </w:r>
      <w:r>
        <w:lastRenderedPageBreak/>
        <w:t xml:space="preserve">ordered transition state, this suggests that there might be an associative mechanism for this exchange.  </w:t>
      </w:r>
    </w:p>
    <w:p w14:paraId="1F093BA6" w14:textId="3B156538" w:rsidR="00C40678" w:rsidRDefault="0025160D" w:rsidP="00503013">
      <w:pPr>
        <w:pStyle w:val="McGillBodyText"/>
        <w:ind w:firstLine="720"/>
        <w:jc w:val="both"/>
      </w:pPr>
      <w:r>
        <w:t xml:space="preserve">The </w:t>
      </w:r>
      <w:proofErr w:type="spellStart"/>
      <w:r>
        <w:t>zwitterionic</w:t>
      </w:r>
      <w:proofErr w:type="spellEnd"/>
      <w:r>
        <w:t xml:space="preserve"> ionization of the amine and carboxylic acid groups in </w:t>
      </w:r>
      <w:r w:rsidR="002172FF">
        <w:rPr>
          <w:b/>
        </w:rPr>
        <w:t>DMGSH</w:t>
      </w:r>
      <w:r>
        <w:t xml:space="preserve"> and </w:t>
      </w:r>
      <w:r w:rsidR="00666208">
        <w:rPr>
          <w:b/>
        </w:rPr>
        <w:t>DMCYS</w:t>
      </w:r>
      <w:r w:rsidR="00B975A5">
        <w:t xml:space="preserve"> play</w:t>
      </w:r>
      <w:r>
        <w:t xml:space="preserve"> an important role in the mechanism of the exchange.  Exchange kinetics as a function of pH and substrate concentration are shown in </w:t>
      </w:r>
      <w:r w:rsidR="00C129B5" w:rsidRPr="00E3701C">
        <w:rPr>
          <w:b/>
        </w:rPr>
        <w:t xml:space="preserve">Figure </w:t>
      </w:r>
      <w:r w:rsidR="00C129B5">
        <w:rPr>
          <w:b/>
          <w:noProof/>
        </w:rPr>
        <w:t>20</w:t>
      </w:r>
      <w:r>
        <w:t xml:space="preserve">.  </w:t>
      </w:r>
    </w:p>
    <w:p w14:paraId="40421EA8" w14:textId="6832DF7F" w:rsidR="00C40678" w:rsidRDefault="00C0332E" w:rsidP="00C40678">
      <w:pPr>
        <w:pStyle w:val="McGillBodyText"/>
        <w:ind w:firstLine="720"/>
        <w:jc w:val="both"/>
      </w:pPr>
      <w:r w:rsidRPr="00B21E57">
        <w:rPr>
          <w:noProof/>
          <w:lang w:val="en-US"/>
        </w:rPr>
        <w:drawing>
          <wp:inline distT="0" distB="0" distL="0" distR="0" wp14:anchorId="59A17F59" wp14:editId="6056421B">
            <wp:extent cx="3867150" cy="4943475"/>
            <wp:effectExtent l="0" t="0" r="0" b="952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7150" cy="4943475"/>
                    </a:xfrm>
                    <a:prstGeom prst="rect">
                      <a:avLst/>
                    </a:prstGeom>
                    <a:noFill/>
                    <a:ln>
                      <a:noFill/>
                    </a:ln>
                  </pic:spPr>
                </pic:pic>
              </a:graphicData>
            </a:graphic>
          </wp:inline>
        </w:drawing>
      </w:r>
    </w:p>
    <w:p w14:paraId="439EEB39" w14:textId="77777777" w:rsidR="00C40678" w:rsidRPr="00E3701C" w:rsidRDefault="00C40678" w:rsidP="00C40678">
      <w:pPr>
        <w:pStyle w:val="McGillFigureCaption"/>
        <w:spacing w:line="240" w:lineRule="auto"/>
        <w:jc w:val="center"/>
        <w:rPr>
          <w:b/>
        </w:rPr>
      </w:pPr>
      <w:bookmarkStart w:id="99" w:name="_Ref403660260"/>
      <w:bookmarkStart w:id="100" w:name="_Toc404960729"/>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20</w:t>
      </w:r>
      <w:r w:rsidRPr="00E3701C">
        <w:rPr>
          <w:b/>
        </w:rPr>
        <w:fldChar w:fldCharType="end"/>
      </w:r>
      <w:bookmarkEnd w:id="99"/>
      <w:r w:rsidRPr="00E3701C">
        <w:rPr>
          <w:b/>
        </w:rPr>
        <w:t xml:space="preserve">: Dependence of coalescence temperature upon (a) the pH of a 5 </w:t>
      </w:r>
      <w:proofErr w:type="spellStart"/>
      <w:r w:rsidRPr="00E3701C">
        <w:rPr>
          <w:b/>
        </w:rPr>
        <w:t>mM</w:t>
      </w:r>
      <w:proofErr w:type="spellEnd"/>
      <w:r w:rsidRPr="00E3701C">
        <w:rPr>
          <w:b/>
        </w:rPr>
        <w:t xml:space="preserve"> solution of DMCYS and (b) concentration of DMCYS in 5 </w:t>
      </w:r>
      <w:proofErr w:type="spellStart"/>
      <w:r w:rsidRPr="00E3701C">
        <w:rPr>
          <w:b/>
        </w:rPr>
        <w:t>mM</w:t>
      </w:r>
      <w:proofErr w:type="spellEnd"/>
      <w:r w:rsidRPr="00E3701C">
        <w:rPr>
          <w:b/>
        </w:rPr>
        <w:t xml:space="preserve"> phosphate buffer.</w:t>
      </w:r>
      <w:bookmarkEnd w:id="100"/>
    </w:p>
    <w:p w14:paraId="42B2BB87" w14:textId="6DD02FDA" w:rsidR="0025160D" w:rsidRDefault="0025160D" w:rsidP="00C40678">
      <w:pPr>
        <w:pStyle w:val="McGillBodyText"/>
        <w:ind w:firstLine="720"/>
        <w:jc w:val="both"/>
      </w:pPr>
      <w:r>
        <w:lastRenderedPageBreak/>
        <w:t xml:space="preserve">The slowest methyl site exchange kinetics correspond to a singly protonated species.  This is in accord with a prior potentiometric titration result for </w:t>
      </w:r>
      <w:r w:rsidR="002172FF">
        <w:rPr>
          <w:b/>
        </w:rPr>
        <w:t>DMGSH</w:t>
      </w:r>
      <w:r>
        <w:t xml:space="preserve"> which was suggested to be particularl</w:t>
      </w:r>
      <w:r w:rsidR="009318E8">
        <w:t>y labile at pH 7 and greater</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9318E8">
        <w:t>.</w:t>
      </w:r>
      <w:r>
        <w:t xml:space="preserve">    While at higher pH there be significant dissociation of Me</w:t>
      </w:r>
      <w:r w:rsidRPr="00C125A5">
        <w:rPr>
          <w:vertAlign w:val="subscript"/>
        </w:rPr>
        <w:t>2</w:t>
      </w:r>
      <w:r>
        <w:t>As+ through an associative nucleophilic hydrolysis, for the pH used in these studies there is no substantial buildup of side products or other indication</w:t>
      </w:r>
      <w:r w:rsidR="00C40678">
        <w:t xml:space="preserve">s of competing side reactions. </w:t>
      </w:r>
      <w:r>
        <w:t xml:space="preserve">The concentration dependence for the methyl site exchange, as reflected in its coalescence temperature, is shown in </w:t>
      </w:r>
      <w:r w:rsidR="00C129B5" w:rsidRPr="00E3701C">
        <w:rPr>
          <w:b/>
        </w:rPr>
        <w:t xml:space="preserve">Figure </w:t>
      </w:r>
      <w:r w:rsidR="00C129B5">
        <w:rPr>
          <w:b/>
          <w:noProof/>
        </w:rPr>
        <w:t>20</w:t>
      </w:r>
      <w:r w:rsidR="00C125A5" w:rsidRPr="003B3066">
        <w:rPr>
          <w:b/>
        </w:rPr>
        <w:t>b</w:t>
      </w:r>
      <w:r>
        <w:t xml:space="preserve">.  The marginal decrease in coalescence temperature with increased concentration suggest that in addition to a rapid </w:t>
      </w:r>
      <w:proofErr w:type="spellStart"/>
      <w:r>
        <w:t>intramolecular</w:t>
      </w:r>
      <w:proofErr w:type="spellEnd"/>
      <w:r>
        <w:t xml:space="preserve"> mechanism there is second intermolecular, bimolecular, pathway.  This second pathway is consistent with the </w:t>
      </w:r>
      <w:r w:rsidR="0009580A" w:rsidRPr="0009580A">
        <w:rPr>
          <w:b/>
        </w:rPr>
        <w:t>DMCYS</w:t>
      </w:r>
      <w:r w:rsidR="0009580A">
        <w:t>/</w:t>
      </w:r>
      <w:r w:rsidR="0009580A" w:rsidRPr="0009580A">
        <w:rPr>
          <w:b/>
        </w:rPr>
        <w:t>DMGSH</w:t>
      </w:r>
      <w:r>
        <w:t xml:space="preserve"> exchange results shown in </w:t>
      </w:r>
      <w:r w:rsidRPr="00DD1354">
        <w:rPr>
          <w:b/>
        </w:rPr>
        <w:t xml:space="preserve">Figure </w:t>
      </w:r>
      <w:r w:rsidR="00DD1354">
        <w:rPr>
          <w:b/>
        </w:rPr>
        <w:t>17</w:t>
      </w:r>
      <w:r>
        <w:t xml:space="preserve">.  However, the rate and thus contribution this second pathway makes to methyl site exchange is minor compared to basal </w:t>
      </w:r>
      <w:proofErr w:type="spellStart"/>
      <w:r>
        <w:t>unimolecular</w:t>
      </w:r>
      <w:proofErr w:type="spellEnd"/>
      <w:r>
        <w:t xml:space="preserve"> rate of site exchange.  There are several mechanisms for methyl site exchange, with most obvious, a formal inversion of the arsenic geometry, being unlikely. Experimentally, </w:t>
      </w:r>
      <w:r w:rsidR="005C71DC">
        <w:t>arsenic (</w:t>
      </w:r>
      <w:r>
        <w:t xml:space="preserve">III) pyramidal inversion through a </w:t>
      </w:r>
      <w:proofErr w:type="spellStart"/>
      <w:r>
        <w:t>trigonal</w:t>
      </w:r>
      <w:proofErr w:type="spellEnd"/>
      <w:r>
        <w:t xml:space="preserve"> planar transition state has a high barrier, 176 kJ mol-1 for </w:t>
      </w:r>
      <w:proofErr w:type="spellStart"/>
      <w:r>
        <w:t>Ph</w:t>
      </w:r>
      <w:r w:rsidR="004E03B4">
        <w:t>EtMeAs</w:t>
      </w:r>
      <w:proofErr w:type="spellEnd"/>
      <w:r w:rsidR="00415DBE">
        <w:fldChar w:fldCharType="begin"/>
      </w:r>
      <w:r w:rsidR="00415DBE">
        <w:instrText xml:space="preserve"> HYPERLINK \l "_ENREF_3_9" \o "G. H. Senkler Jr. , 1972 #312" </w:instrText>
      </w:r>
      <w:r w:rsidR="00415DBE">
        <w:fldChar w:fldCharType="separate"/>
      </w:r>
      <w:r w:rsidR="005F06AB">
        <w:fldChar w:fldCharType="begin"/>
      </w:r>
      <w:r w:rsidR="005F06AB">
        <w:instrText xml:space="preserve"> ADDIN EN.CITE &lt;EndNote&gt;&lt;Cite&gt;&lt;Author&gt;Mislow&lt;/Author&gt;&lt;Year&gt;1972&lt;/Year&gt;&lt;RecNum&gt;312&lt;/RecNum&gt;&lt;DisplayText&gt;&lt;style face="superscript"&gt;9&lt;/style&gt;&lt;/DisplayText&gt;&lt;record&gt;&lt;rec-number&gt;312&lt;/rec-number&gt;&lt;foreign-keys&gt;&lt;key app="EN" db-id="925ewvdr4stppxextfzpv0x4edx2rrttpr5r" timestamp="1415863490"&gt;312&lt;/key&gt;&lt;/foreign-keys&gt;&lt;ref-type name="Journal Article"&gt;17&lt;/ref-type&gt;&lt;contributors&gt;&lt;authors&gt;&lt;author&gt;G. H. Senkler Jr. , K. Mislow&lt;/author&gt;&lt;/authors&gt;&lt;/contributors&gt;&lt;titles&gt;&lt;secondary-title&gt;J. Am. Chem. Soc&lt;/secondary-title&gt;&lt;/titles&gt;&lt;pages&gt;291&lt;/pages&gt;&lt;number&gt;94&lt;/number&gt;&lt;dates&gt;&lt;year&gt;1972&lt;/year&gt;&lt;/dates&gt;&lt;urls&gt;&lt;/urls&gt;&lt;/record&gt;&lt;/Cite&gt;&lt;/EndNote&gt;</w:instrText>
      </w:r>
      <w:r w:rsidR="005F06AB">
        <w:fldChar w:fldCharType="separate"/>
      </w:r>
      <w:r w:rsidR="005F06AB" w:rsidRPr="00243B98">
        <w:rPr>
          <w:noProof/>
          <w:vertAlign w:val="superscript"/>
        </w:rPr>
        <w:t>9</w:t>
      </w:r>
      <w:r w:rsidR="005F06AB">
        <w:fldChar w:fldCharType="end"/>
      </w:r>
      <w:r w:rsidR="00415DBE">
        <w:fldChar w:fldCharType="end"/>
      </w:r>
      <w:r w:rsidR="004E03B4">
        <w:t>.</w:t>
      </w:r>
      <w:r w:rsidR="0009580A">
        <w:t xml:space="preserve"> </w:t>
      </w:r>
      <w:r>
        <w:t>Theoretical calculations</w:t>
      </w:r>
      <w:hyperlink w:anchor="_ENREF_3_10" w:tooltip="Xu, 2011 #79" w:history="1">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 </w:instrText>
        </w:r>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EN.CITE.DATA </w:instrText>
        </w:r>
        <w:r w:rsidR="005F06AB">
          <w:fldChar w:fldCharType="end"/>
        </w:r>
        <w:r w:rsidR="005F06AB">
          <w:fldChar w:fldCharType="separate"/>
        </w:r>
        <w:r w:rsidR="005F06AB" w:rsidRPr="00243B98">
          <w:rPr>
            <w:noProof/>
            <w:vertAlign w:val="superscript"/>
          </w:rPr>
          <w:t>10</w:t>
        </w:r>
        <w:r w:rsidR="005F06AB">
          <w:fldChar w:fldCharType="end"/>
        </w:r>
      </w:hyperlink>
      <w:r w:rsidR="005C637D" w:rsidRPr="005C637D">
        <w:rPr>
          <w:vertAlign w:val="superscript"/>
        </w:rPr>
        <w:t>,</w:t>
      </w:r>
      <w:hyperlink w:anchor="_ENREF_3_11" w:tooltip="Rekhis, 2008 #288" w:history="1">
        <w:r w:rsidR="005F06AB">
          <w:fldChar w:fldCharType="begin"/>
        </w:r>
        <w:r w:rsidR="005F06AB">
          <w:instrText xml:space="preserve"> ADDIN EN.CITE &lt;EndNote&gt;&lt;Cite&gt;&lt;Author&gt;Rekhis&lt;/Author&gt;&lt;Year&gt;2008&lt;/Year&gt;&lt;RecNum&gt;288&lt;/RecNum&gt;&lt;DisplayText&gt;&lt;style face="superscript"&gt;10b&lt;/style&gt;&lt;/DisplayText&gt;&lt;record&gt;&lt;rec-number&gt;288&lt;/rec-number&gt;&lt;foreign-keys&gt;&lt;key app="EN" db-id="925ewvdr4stppxextfzpv0x4edx2rrttpr5r" timestamp="1358878347"&gt;288&lt;/key&gt;&lt;/foreign-keys&gt;&lt;ref-type name="Journal Article"&gt;17&lt;/ref-type&gt;&lt;contributors&gt;&lt;authors&gt;&lt;author&gt;Rekhis, Mâamar&lt;/author&gt;&lt;author&gt;Ouamerali, Ourida&lt;/author&gt;&lt;author&gt;Joubert, Laurent&lt;/author&gt;&lt;author&gt;Tognetti, Vincent&lt;/author&gt;&lt;author&gt;Adamo, Carlo&lt;/author&gt;&lt;/authors&gt;&lt;/contributors&gt;&lt;titles&gt;&lt;title&gt;A comparative post-Hartree–Fock and density functional theory study of monochalcogenide diatomic molecules&lt;/title&gt;&lt;secondary-title&gt;Journal of Molecular Structure: THEOCHEM&lt;/secondary-title&gt;&lt;/titles&gt;&lt;pages&gt;79-83&lt;/pages&gt;&lt;volume&gt;863&lt;/volume&gt;&lt;number&gt;1-3&lt;/number&gt;&lt;dates&gt;&lt;year&gt;2008&lt;/year&gt;&lt;/dates&gt;&lt;urls&gt;&lt;related-urls&gt;&lt;url&gt;http://linkinghub.elsevier.com/retrieve/pii/S0166128008003096&lt;/url&gt;&lt;/related-urls&gt;&lt;pdf-urls&gt;&lt;url&gt;file:///C:/Users/wei/Documents/Mendeley Desktop/Rekhis et al/Journal of Molecular Structure THEOCHEM/Rekhis et al. - 2008 - A comparative post-Hartree–Fock and density functional theory study of monochalcogenide diatomic molecules.pdf&lt;/url&gt;&lt;/pdf-urls&gt;&lt;/urls&gt;&lt;electronic-resource-num&gt;10.1016/j.theochem.2008.05.018&lt;/electronic-resource-num&gt;&lt;/record&gt;&lt;/Cite&gt;&lt;/EndNote&gt;</w:instrText>
        </w:r>
        <w:r w:rsidR="005F06AB">
          <w:fldChar w:fldCharType="separate"/>
        </w:r>
        <w:r w:rsidR="005F06AB" w:rsidRPr="00243B98">
          <w:rPr>
            <w:noProof/>
            <w:vertAlign w:val="superscript"/>
          </w:rPr>
          <w:t>10b</w:t>
        </w:r>
        <w:r w:rsidR="005F06AB">
          <w:fldChar w:fldCharType="end"/>
        </w:r>
      </w:hyperlink>
      <w:r w:rsidR="005C637D">
        <w:t xml:space="preserve"> </w:t>
      </w:r>
      <w:r>
        <w:t xml:space="preserve">also suggest these transition states should be in excess of 150 kJ mol-1, which is much higher than our experimentally determined barrier of 80 kJ mol-1. Surprisingly facile racemisation at arsenic of the </w:t>
      </w:r>
      <w:proofErr w:type="spellStart"/>
      <w:r>
        <w:t>diastereomeric</w:t>
      </w:r>
      <w:proofErr w:type="spellEnd"/>
      <w:r>
        <w:t xml:space="preserve"> </w:t>
      </w:r>
      <w:proofErr w:type="spellStart"/>
      <w:r>
        <w:lastRenderedPageBreak/>
        <w:t>methylphenylarsinic</w:t>
      </w:r>
      <w:proofErr w:type="spellEnd"/>
      <w:r>
        <w:t xml:space="preserve"> acid adduct with glutathione was observed by Edmonds et al., and interpreted in terms of an unexpected and unaccountably low inversion barrier</w:t>
      </w:r>
      <w:hyperlink w:anchor="_ENREF_3_12" w:tooltip="Edmonds, 2006 #303" w:history="1">
        <w:r w:rsidR="005F06AB">
          <w:fldChar w:fldCharType="begin"/>
        </w:r>
        <w:r w:rsidR="005F06AB">
          <w:instrText xml:space="preserve"> ADDIN EN.CITE &lt;EndNote&gt;&lt;Cite&gt;&lt;Author&gt;Edmonds&lt;/Author&gt;&lt;Year&gt;2006&lt;/Year&gt;&lt;RecNum&gt;303&lt;/RecNum&gt;&lt;DisplayText&gt;&lt;style face="superscript"&gt;11&lt;/style&gt;&lt;/DisplayText&gt;&lt;record&gt;&lt;rec-number&gt;303&lt;/rec-number&gt;&lt;foreign-keys&gt;&lt;key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fldChar w:fldCharType="separate"/>
        </w:r>
        <w:r w:rsidR="005F06AB" w:rsidRPr="00243B98">
          <w:rPr>
            <w:noProof/>
            <w:vertAlign w:val="superscript"/>
          </w:rPr>
          <w:t>11</w:t>
        </w:r>
        <w:r w:rsidR="005F06AB">
          <w:fldChar w:fldCharType="end"/>
        </w:r>
      </w:hyperlink>
      <w:r w:rsidR="00666208">
        <w:t>.</w:t>
      </w:r>
    </w:p>
    <w:p w14:paraId="5DD1115E" w14:textId="30782E6D" w:rsidR="00C05C40" w:rsidRDefault="00C0332E" w:rsidP="00F13DF9">
      <w:pPr>
        <w:pStyle w:val="McGillBodyText"/>
        <w:jc w:val="center"/>
      </w:pPr>
      <w:r w:rsidRPr="00B21E57">
        <w:rPr>
          <w:noProof/>
          <w:lang w:val="en-US"/>
        </w:rPr>
        <w:drawing>
          <wp:inline distT="0" distB="0" distL="0" distR="0" wp14:anchorId="239F5605" wp14:editId="17B90818">
            <wp:extent cx="3209925" cy="2352675"/>
            <wp:effectExtent l="0" t="0" r="9525" b="952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9925" cy="2352675"/>
                    </a:xfrm>
                    <a:prstGeom prst="rect">
                      <a:avLst/>
                    </a:prstGeom>
                    <a:noFill/>
                    <a:ln>
                      <a:noFill/>
                    </a:ln>
                  </pic:spPr>
                </pic:pic>
              </a:graphicData>
            </a:graphic>
          </wp:inline>
        </w:drawing>
      </w:r>
    </w:p>
    <w:p w14:paraId="38942F7F" w14:textId="77777777" w:rsidR="00F13DF9" w:rsidRPr="00E3701C" w:rsidRDefault="00F13DF9" w:rsidP="00F13DF9">
      <w:pPr>
        <w:pStyle w:val="McGillFigureCaption"/>
        <w:jc w:val="center"/>
        <w:rPr>
          <w:b/>
        </w:rPr>
      </w:pPr>
      <w:bookmarkStart w:id="101" w:name="_Toc404960730"/>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21</w:t>
      </w:r>
      <w:r w:rsidRPr="00E3701C">
        <w:rPr>
          <w:b/>
        </w:rPr>
        <w:fldChar w:fldCharType="end"/>
      </w:r>
      <w:r w:rsidRPr="00E3701C">
        <w:rPr>
          <w:b/>
        </w:rPr>
        <w:t xml:space="preserve">: Proposed </w:t>
      </w:r>
      <w:proofErr w:type="spellStart"/>
      <w:r w:rsidRPr="00E3701C">
        <w:rPr>
          <w:b/>
        </w:rPr>
        <w:t>fluxionality</w:t>
      </w:r>
      <w:proofErr w:type="spellEnd"/>
      <w:r w:rsidRPr="00E3701C">
        <w:rPr>
          <w:b/>
        </w:rPr>
        <w:t xml:space="preserve"> in DMCYS.</w:t>
      </w:r>
      <w:bookmarkEnd w:id="101"/>
    </w:p>
    <w:p w14:paraId="27EEE7A4" w14:textId="6591834B" w:rsidR="0025160D" w:rsidRDefault="0025160D" w:rsidP="00B975A5">
      <w:pPr>
        <w:pStyle w:val="McGillBodyText"/>
        <w:ind w:firstLine="720"/>
        <w:jc w:val="both"/>
      </w:pPr>
      <w:r>
        <w:t>To account for the rapid m</w:t>
      </w:r>
      <w:r w:rsidR="005C637D">
        <w:t xml:space="preserve">ethyl site exchange in </w:t>
      </w:r>
      <w:r w:rsidR="002172FF">
        <w:rPr>
          <w:b/>
        </w:rPr>
        <w:t>DMGSH</w:t>
      </w:r>
      <w:r w:rsidR="005C637D">
        <w:t xml:space="preserve"> and </w:t>
      </w:r>
      <w:r w:rsidR="00666208" w:rsidRPr="00666208">
        <w:rPr>
          <w:b/>
        </w:rPr>
        <w:t>DMCYS</w:t>
      </w:r>
      <w:r w:rsidR="005C637D">
        <w:t xml:space="preserve"> </w:t>
      </w:r>
      <w:r w:rsidR="00584E2C">
        <w:t>I</w:t>
      </w:r>
      <w:r>
        <w:t xml:space="preserve"> note that </w:t>
      </w:r>
      <w:proofErr w:type="gramStart"/>
      <w:r>
        <w:t>As(</w:t>
      </w:r>
      <w:proofErr w:type="gramEnd"/>
      <w:r>
        <w:t xml:space="preserve">III) species are of course </w:t>
      </w:r>
      <w:proofErr w:type="spellStart"/>
      <w:r>
        <w:t>ambiphilic</w:t>
      </w:r>
      <w:proofErr w:type="spellEnd"/>
      <w:r>
        <w:t xml:space="preserve"> being potent nucleophiles and ligands as well being as metalloids with latent Lewis acidity.  It is this latter character which would allow for an associative or chelation of the amine to the arsenic to give a net five coordinate intermediate with four </w:t>
      </w:r>
      <w:r w:rsidR="000F5817">
        <w:t>substituents</w:t>
      </w:r>
      <w:r>
        <w:t xml:space="preserve"> and a </w:t>
      </w:r>
      <w:proofErr w:type="spellStart"/>
      <w:r>
        <w:t>stereochem</w:t>
      </w:r>
      <w:r w:rsidR="003B3066">
        <w:t>ically</w:t>
      </w:r>
      <w:proofErr w:type="spellEnd"/>
      <w:r w:rsidR="003B3066">
        <w:t xml:space="preserve"> active lone pair as shown in </w:t>
      </w:r>
      <w:r w:rsidR="003B3066" w:rsidRPr="003B3066">
        <w:rPr>
          <w:b/>
        </w:rPr>
        <w:t xml:space="preserve">Figure </w:t>
      </w:r>
      <w:r w:rsidR="00DD1354">
        <w:rPr>
          <w:b/>
        </w:rPr>
        <w:t>21</w:t>
      </w:r>
      <w:r>
        <w:t xml:space="preserve">.  For this geometry Berry </w:t>
      </w:r>
      <w:proofErr w:type="spellStart"/>
      <w:r>
        <w:t>pseudorotation</w:t>
      </w:r>
      <w:proofErr w:type="spellEnd"/>
      <w:r>
        <w:t xml:space="preserve"> barriers will be very low, and their action will lead to rapid methyl site exchange.  This mechanism is in accord with the near zero slightly negative entropy of activation and the </w:t>
      </w:r>
      <w:r w:rsidR="000F5817">
        <w:t xml:space="preserve">rate enhancement at higher </w:t>
      </w:r>
      <w:proofErr w:type="spellStart"/>
      <w:r w:rsidR="000F5817">
        <w:t>pH.</w:t>
      </w:r>
      <w:proofErr w:type="spellEnd"/>
      <w:r w:rsidR="000F5817">
        <w:t xml:space="preserve"> </w:t>
      </w:r>
      <w:r>
        <w:t xml:space="preserve">The increase in rate at lower pH may be due to a separate acid catalyzed exchange, but the generally </w:t>
      </w:r>
      <w:r>
        <w:lastRenderedPageBreak/>
        <w:t>low of solubility of these species limits a more extensive study under these conditions.</w:t>
      </w:r>
    </w:p>
    <w:p w14:paraId="13394384" w14:textId="77777777" w:rsidR="000F5817" w:rsidRDefault="000F5817" w:rsidP="004B26FB">
      <w:pPr>
        <w:pStyle w:val="McGillBodyText"/>
        <w:jc w:val="both"/>
      </w:pPr>
    </w:p>
    <w:p w14:paraId="16DFD6A1" w14:textId="77777777" w:rsidR="003B3066" w:rsidRPr="009C21FA" w:rsidRDefault="00C40678" w:rsidP="009C21FA">
      <w:pPr>
        <w:pStyle w:val="McGillFirstLevelSubheading"/>
      </w:pPr>
      <w:bookmarkStart w:id="102" w:name="_Toc404960796"/>
      <w:r>
        <w:t xml:space="preserve">2.2 </w:t>
      </w:r>
      <w:r w:rsidR="003B3066" w:rsidRPr="009C21FA">
        <w:t>Instrumentation details</w:t>
      </w:r>
      <w:bookmarkEnd w:id="102"/>
    </w:p>
    <w:p w14:paraId="24399064" w14:textId="77777777" w:rsidR="003B3066" w:rsidRPr="00C40678" w:rsidRDefault="003B3066" w:rsidP="003B3066">
      <w:pPr>
        <w:pStyle w:val="McGillBodyText"/>
        <w:ind w:firstLine="720"/>
      </w:pPr>
      <w:r w:rsidRPr="00C0292D">
        <w:rPr>
          <w:rFonts w:cs="Arial Unicode MS"/>
        </w:rPr>
        <w:t xml:space="preserve">NMR data was acquired with a Varian </w:t>
      </w:r>
      <w:r>
        <w:rPr>
          <w:rFonts w:cs="Arial Unicode MS"/>
        </w:rPr>
        <w:t xml:space="preserve">AV500 </w:t>
      </w:r>
      <w:r w:rsidRPr="00C0292D">
        <w:rPr>
          <w:rFonts w:cs="Arial Unicode MS"/>
        </w:rPr>
        <w:t>500 MHz instrument</w:t>
      </w:r>
      <w:r>
        <w:rPr>
          <w:rFonts w:cs="Arial Unicode MS"/>
        </w:rPr>
        <w:t xml:space="preserve"> with a 5mm </w:t>
      </w:r>
      <w:proofErr w:type="spellStart"/>
      <w:r>
        <w:rPr>
          <w:rFonts w:cs="Arial Unicode MS"/>
        </w:rPr>
        <w:t>SmartProbe</w:t>
      </w:r>
      <w:proofErr w:type="spellEnd"/>
      <w:r w:rsidRPr="00C0292D">
        <w:rPr>
          <w:rFonts w:cs="Arial Unicode MS"/>
        </w:rPr>
        <w:t xml:space="preserve">. All NMR acquisitions were made with 16 scans, transform size of 32k and shims were done with a gradient shimming on each measurement. Data was processed using </w:t>
      </w:r>
      <w:proofErr w:type="spellStart"/>
      <w:r w:rsidRPr="00C0292D">
        <w:rPr>
          <w:rFonts w:cs="Arial Unicode MS"/>
        </w:rPr>
        <w:t>Mnova</w:t>
      </w:r>
      <w:proofErr w:type="spellEnd"/>
      <w:r w:rsidRPr="00C0292D">
        <w:rPr>
          <w:rFonts w:cs="Arial Unicode MS"/>
        </w:rPr>
        <w:t xml:space="preserve"> 6.1.1 FID processing software. </w:t>
      </w:r>
      <w:r>
        <w:rPr>
          <w:rFonts w:cs="Arial Unicode MS"/>
        </w:rPr>
        <w:t xml:space="preserve">Temperature calibrations of the Varian 500 MHz instrument were made using methanol-d4 and </w:t>
      </w:r>
      <w:proofErr w:type="spellStart"/>
      <w:r>
        <w:rPr>
          <w:rFonts w:cs="Arial Unicode MS"/>
        </w:rPr>
        <w:t>Trifluoroacetic</w:t>
      </w:r>
      <w:proofErr w:type="spellEnd"/>
      <w:r>
        <w:rPr>
          <w:rFonts w:cs="Arial Unicode MS"/>
        </w:rPr>
        <w:t xml:space="preserve"> acid-d as a reference.</w:t>
      </w:r>
    </w:p>
    <w:p w14:paraId="4F65251E" w14:textId="77777777" w:rsidR="00C40678" w:rsidRDefault="00C40678" w:rsidP="00C40678"/>
    <w:p w14:paraId="764DD31A" w14:textId="77777777" w:rsidR="000F5817" w:rsidRDefault="005C7624" w:rsidP="00C40678">
      <w:pPr>
        <w:pStyle w:val="McGillFirstLevelSubheading"/>
      </w:pPr>
      <w:bookmarkStart w:id="103" w:name="_Toc404960797"/>
      <w:r>
        <w:t>2.3</w:t>
      </w:r>
      <w:r w:rsidR="000F5817">
        <w:t xml:space="preserve"> Conclusion</w:t>
      </w:r>
      <w:bookmarkEnd w:id="103"/>
    </w:p>
    <w:p w14:paraId="22A8792B" w14:textId="77777777" w:rsidR="0025160D" w:rsidRDefault="0025160D" w:rsidP="000F5817">
      <w:pPr>
        <w:pStyle w:val="McGillBodyText"/>
        <w:ind w:firstLine="720"/>
        <w:jc w:val="both"/>
      </w:pPr>
      <w:r>
        <w:t xml:space="preserve">In conclusion, </w:t>
      </w:r>
      <w:r w:rsidR="00584E2C">
        <w:t>I</w:t>
      </w:r>
      <w:r>
        <w:t xml:space="preserve"> have shown that the As-S bond is kinetically labile and can be interact with other </w:t>
      </w:r>
      <w:proofErr w:type="spellStart"/>
      <w:r>
        <w:t>thiols</w:t>
      </w:r>
      <w:proofErr w:type="spellEnd"/>
      <w:r>
        <w:t xml:space="preserve"> in aqueous solutions. Despite being more stable to oxidation, </w:t>
      </w:r>
      <w:r w:rsidR="002172FF">
        <w:rPr>
          <w:b/>
        </w:rPr>
        <w:t>DMGSH</w:t>
      </w:r>
      <w:r>
        <w:t xml:space="preserve"> in the equilibrium system is only 1.4 kJ mol-1 more stable than </w:t>
      </w:r>
      <w:r w:rsidR="00666208" w:rsidRPr="00666208">
        <w:rPr>
          <w:b/>
        </w:rPr>
        <w:t>DMCYS</w:t>
      </w:r>
      <w:r w:rsidR="00DA54C5">
        <w:t xml:space="preserve"> in aqueous solutions. I have shown that in isolation, a solution of DMCYS also exhibited a methyl site exchange and a clear coalescence of 1H NMR methyl signals were observed. The parameters for this coalescence were calculated at</w:t>
      </w:r>
      <w:r w:rsidR="00DA54C5">
        <w:rPr>
          <w:rFonts w:cs="Arial Unicode MS"/>
        </w:rPr>
        <w:t> ∆G‡ = 73 kJmol</w:t>
      </w:r>
      <w:r w:rsidR="00DA54C5" w:rsidRPr="00DA54C5">
        <w:rPr>
          <w:rFonts w:cs="Arial Unicode MS"/>
          <w:vertAlign w:val="superscript"/>
        </w:rPr>
        <w:t>‐1</w:t>
      </w:r>
      <w:r w:rsidR="00DA54C5">
        <w:rPr>
          <w:rFonts w:cs="Arial Unicode MS"/>
        </w:rPr>
        <w:t>, ∆H‡ = 11 kJmol</w:t>
      </w:r>
      <w:r w:rsidR="00DA54C5" w:rsidRPr="00DA54C5">
        <w:rPr>
          <w:rFonts w:cs="Arial Unicode MS"/>
          <w:vertAlign w:val="superscript"/>
        </w:rPr>
        <w:t xml:space="preserve">‐1 </w:t>
      </w:r>
      <w:r w:rsidR="00DA54C5">
        <w:rPr>
          <w:rFonts w:cs="Arial Unicode MS"/>
        </w:rPr>
        <w:t>and ∆S‡=‐190 Jmol</w:t>
      </w:r>
      <w:r w:rsidR="00DA54C5" w:rsidRPr="00DA54C5">
        <w:rPr>
          <w:rFonts w:cs="Arial Unicode MS"/>
          <w:vertAlign w:val="superscript"/>
        </w:rPr>
        <w:t>‐1</w:t>
      </w:r>
      <w:r w:rsidR="00DA54C5">
        <w:rPr>
          <w:rFonts w:cs="Arial Unicode MS"/>
        </w:rPr>
        <w:t>K</w:t>
      </w:r>
      <w:r w:rsidR="00DA54C5" w:rsidRPr="00DA54C5">
        <w:rPr>
          <w:rFonts w:cs="Arial Unicode MS"/>
          <w:vertAlign w:val="superscript"/>
        </w:rPr>
        <w:t>‐1</w:t>
      </w:r>
      <w:r w:rsidR="00DA54C5">
        <w:rPr>
          <w:rFonts w:cs="Arial Unicode MS"/>
        </w:rPr>
        <w:t>. Because of the negative entropy, an</w:t>
      </w:r>
      <w:r>
        <w:t xml:space="preserve"> associative </w:t>
      </w:r>
      <w:proofErr w:type="spellStart"/>
      <w:r>
        <w:t>intramolecular</w:t>
      </w:r>
      <w:proofErr w:type="spellEnd"/>
      <w:r>
        <w:t xml:space="preserve"> self-exchange mechanism </w:t>
      </w:r>
      <w:r w:rsidR="00B762D2">
        <w:t>has been suggested as</w:t>
      </w:r>
      <w:r>
        <w:t xml:space="preserve"> one of the mechanism r</w:t>
      </w:r>
      <w:r w:rsidR="00F174FE">
        <w:t xml:space="preserve">esponsible for this </w:t>
      </w:r>
      <w:r w:rsidR="00DA54C5">
        <w:t xml:space="preserve">methyl exchange. </w:t>
      </w:r>
      <w:r>
        <w:lastRenderedPageBreak/>
        <w:t xml:space="preserve">This type of facile </w:t>
      </w:r>
      <w:proofErr w:type="spellStart"/>
      <w:r>
        <w:t>thio</w:t>
      </w:r>
      <w:r w:rsidR="00B762D2">
        <w:t>l</w:t>
      </w:r>
      <w:proofErr w:type="spellEnd"/>
      <w:r>
        <w:t xml:space="preserve"> exchange has important implications of how </w:t>
      </w:r>
      <w:proofErr w:type="spellStart"/>
      <w:r>
        <w:t>methylarsenic</w:t>
      </w:r>
      <w:proofErr w:type="spellEnd"/>
      <w:r>
        <w:t xml:space="preserve"> species are act</w:t>
      </w:r>
      <w:r w:rsidR="00F174FE">
        <w:t xml:space="preserve">ive cells and within proteins. </w:t>
      </w:r>
      <w:r>
        <w:t xml:space="preserve">In what may be a helpful analogy, the facile </w:t>
      </w:r>
      <w:proofErr w:type="spellStart"/>
      <w:r>
        <w:t>dimethylarsenium</w:t>
      </w:r>
      <w:proofErr w:type="spellEnd"/>
      <w:r>
        <w:t xml:space="preserve"> transfer reactions discovered here have many parallels with the   trans-</w:t>
      </w:r>
      <w:proofErr w:type="spellStart"/>
      <w:r>
        <w:t>nitrosylation</w:t>
      </w:r>
      <w:proofErr w:type="spellEnd"/>
      <w:r>
        <w:t xml:space="preserve"> chemistry of the </w:t>
      </w:r>
      <w:proofErr w:type="spellStart"/>
      <w:r>
        <w:t>nitrosylated</w:t>
      </w:r>
      <w:proofErr w:type="spellEnd"/>
      <w:r>
        <w:t xml:space="preserve"> </w:t>
      </w:r>
      <w:proofErr w:type="spellStart"/>
      <w:r>
        <w:t>thiolates</w:t>
      </w:r>
      <w:proofErr w:type="spellEnd"/>
      <w:r>
        <w:t>, RSNO, which have be</w:t>
      </w:r>
      <w:r w:rsidR="004E03B4">
        <w:t>en more extensively studied</w:t>
      </w:r>
      <w:hyperlink w:anchor="_ENREF_3_13" w:tooltip="Digicaylioglu, 2001 #315" w:history="1">
        <w:r w:rsidR="005F06AB">
          <w:fldChar w:fldCharType="begin"/>
        </w:r>
        <w:r w:rsidR="005F06AB">
          <w:instrText xml:space="preserve"> ADDIN EN.CITE &lt;EndNote&gt;&lt;Cite&gt;&lt;Author&gt;Digicaylioglu&lt;/Author&gt;&lt;Year&gt;2001&lt;/Year&gt;&lt;RecNum&gt;315&lt;/RecNum&gt;&lt;DisplayText&gt;&lt;style face="superscript"&gt;12&lt;/style&gt;&lt;/DisplayText&gt;&lt;record&gt;&lt;rec-number&gt;315&lt;/rec-number&gt;&lt;foreign-keys&gt;&lt;key app="EN" db-id="925ewvdr4stppxextfzpv0x4edx2rrttpr5r" timestamp="1415969075"&gt;315&lt;/key&gt;&lt;/foreign-keys&gt;&lt;ref-type name="Journal Article"&gt;17&lt;/ref-type&gt;&lt;contributors&gt;&lt;authors&gt;&lt;author&gt;Digicaylioglu, Murat&lt;/author&gt;&lt;author&gt;Lipton, Stuart A.&lt;/author&gt;&lt;/authors&gt;&lt;/contributors&gt;&lt;titles&gt;&lt;title&gt;Erythropoietin-mediated neuroprotection involves cross-talk between Jak2 and NF-[kappa]B signalling cascades&lt;/title&gt;&lt;secondary-title&gt;Nature&lt;/secondary-title&gt;&lt;/titles&gt;&lt;pages&gt;641-647&lt;/pages&gt;&lt;volume&gt;412&lt;/volume&gt;&lt;number&gt;6847&lt;/number&gt;&lt;dates&gt;&lt;year&gt;2001&lt;/year&gt;&lt;pub-dates&gt;&lt;date&gt;08/09/print&lt;/date&gt;&lt;/pub-dates&gt;&lt;/dates&gt;&lt;isbn&gt;0028-0836&lt;/isbn&gt;&lt;work-type&gt;10.1038/35088074&lt;/work-type&gt;&lt;urls&gt;&lt;related-urls&gt;&lt;url&gt;http://dx.doi.org/10.1038/35088074&lt;/url&gt;&lt;/related-urls&gt;&lt;/urls&gt;&lt;electronic-resource-num&gt;http://www.nature.com/nature/journal/v412/n6847/suppinfo/412641a0_S1.html&lt;/electronic-resource-num&gt;&lt;/record&gt;&lt;/Cite&gt;&lt;/EndNote&gt;</w:instrText>
        </w:r>
        <w:r w:rsidR="005F06AB">
          <w:fldChar w:fldCharType="separate"/>
        </w:r>
        <w:r w:rsidR="005F06AB" w:rsidRPr="00243B98">
          <w:rPr>
            <w:noProof/>
            <w:vertAlign w:val="superscript"/>
          </w:rPr>
          <w:t>12</w:t>
        </w:r>
        <w:r w:rsidR="005F06AB">
          <w:fldChar w:fldCharType="end"/>
        </w:r>
      </w:hyperlink>
      <w:r w:rsidR="00C41A0D">
        <w:rPr>
          <w:vertAlign w:val="superscript"/>
        </w:rPr>
        <w:t>,</w:t>
      </w:r>
      <w:hyperlink w:anchor="_ENREF_3_14" w:tooltip="Giles E. Hardingham, 2011 #316" w:history="1">
        <w:r w:rsidR="005F06AB">
          <w:rPr>
            <w:vertAlign w:val="superscript"/>
          </w:rPr>
          <w:fldChar w:fldCharType="begin"/>
        </w:r>
        <w:r w:rsidR="005F06AB">
          <w:rPr>
            <w:vertAlign w:val="superscript"/>
          </w:rPr>
          <w:instrText xml:space="preserve"> ADDIN EN.CITE &lt;EndNote&gt;&lt;Cite&gt;&lt;Author&gt;Giles E. Hardingham&lt;/Author&gt;&lt;Year&gt;2011&lt;/Year&gt;&lt;RecNum&gt;316&lt;/RecNum&gt;&lt;DisplayText&gt;&lt;style face="superscript"&gt;13&lt;/style&gt;&lt;/DisplayText&gt;&lt;record&gt;&lt;rec-number&gt;316&lt;/rec-number&gt;&lt;foreign-keys&gt;&lt;key app="EN" db-id="925ewvdr4stppxextfzpv0x4edx2rrttpr5r" timestamp="1415969365"&gt;316&lt;/key&gt;&lt;/foreign-keys&gt;&lt;ref-type name="Journal Article"&gt;17&lt;/ref-type&gt;&lt;contributors&gt;&lt;authors&gt;&lt;author&gt;Giles E. Hardingham, Stuart A. Lipton&lt;/author&gt;&lt;/authors&gt;&lt;/contributors&gt;&lt;titles&gt;&lt;title&gt;Regulation of Neuronal Oxidative and Nitrosative Stress by Endogenous Protective Pathways and Disease Processes&lt;/title&gt;&lt;secondary-title&gt;Antioxidants &amp;amp; Redox Signaling.&lt;/secondary-title&gt;&lt;/titles&gt;&lt;pages&gt;1421-1424&lt;/pages&gt;&lt;number&gt;14&lt;/number&gt;&lt;dates&gt;&lt;year&gt;2011&lt;/year&gt;&lt;/dates&gt;&lt;urls&gt;&lt;/urls&gt;&lt;/record&gt;&lt;/Cite&gt;&lt;/EndNote&gt;</w:instrText>
        </w:r>
        <w:r w:rsidR="005F06AB">
          <w:rPr>
            <w:vertAlign w:val="superscript"/>
          </w:rPr>
          <w:fldChar w:fldCharType="separate"/>
        </w:r>
        <w:r w:rsidR="005F06AB">
          <w:rPr>
            <w:noProof/>
            <w:vertAlign w:val="superscript"/>
          </w:rPr>
          <w:t>13</w:t>
        </w:r>
        <w:r w:rsidR="005F06AB">
          <w:rPr>
            <w:vertAlign w:val="superscript"/>
          </w:rPr>
          <w:fldChar w:fldCharType="end"/>
        </w:r>
      </w:hyperlink>
      <w:r w:rsidR="004E03B4">
        <w:t>.</w:t>
      </w:r>
      <w:r>
        <w:t xml:space="preserve">    </w:t>
      </w:r>
    </w:p>
    <w:p w14:paraId="343D2FAD" w14:textId="77777777" w:rsidR="005C637D" w:rsidRPr="0025160D" w:rsidRDefault="005C637D" w:rsidP="004B26FB">
      <w:pPr>
        <w:pStyle w:val="McGillBodyText"/>
        <w:jc w:val="both"/>
      </w:pPr>
    </w:p>
    <w:p w14:paraId="2A5ADD82" w14:textId="77777777" w:rsidR="00F83602" w:rsidRDefault="00C201A2" w:rsidP="002C4CC7">
      <w:pPr>
        <w:pStyle w:val="McGillFirstLevelSubheading"/>
      </w:pPr>
      <w:r w:rsidRPr="00C0292D">
        <w:rPr>
          <w:rFonts w:cs="Arial Unicode MS"/>
        </w:rPr>
        <w:br w:type="page"/>
      </w:r>
      <w:bookmarkStart w:id="104" w:name="_Toc404960798"/>
      <w:r w:rsidR="002A2953">
        <w:lastRenderedPageBreak/>
        <w:t>2.3 References</w:t>
      </w:r>
      <w:bookmarkEnd w:id="104"/>
    </w:p>
    <w:p w14:paraId="7AF0A003" w14:textId="77777777" w:rsidR="005F06AB" w:rsidRPr="005F06AB" w:rsidRDefault="002A2953" w:rsidP="005F06AB">
      <w:pPr>
        <w:pStyle w:val="EndNoteBibliography"/>
      </w:pPr>
      <w:r>
        <w:fldChar w:fldCharType="begin"/>
      </w:r>
      <w:r>
        <w:instrText xml:space="preserve"> ADDIN EN.SECTION.REFLIST </w:instrText>
      </w:r>
      <w:r>
        <w:fldChar w:fldCharType="separate"/>
      </w:r>
      <w:bookmarkStart w:id="105" w:name="_ENREF_3_1"/>
      <w:r w:rsidR="005F06AB" w:rsidRPr="005F06AB">
        <w:t>1.</w:t>
      </w:r>
      <w:r w:rsidR="005F06AB" w:rsidRPr="005F06AB">
        <w:tab/>
        <w:t xml:space="preserve">Rey, N.; Howarth, O., Equilibrium characterization of the As (III)-cysteine and the As (III)-glutathione systems in aqueous solution. </w:t>
      </w:r>
      <w:r w:rsidR="005F06AB" w:rsidRPr="005F06AB">
        <w:rPr>
          <w:i/>
        </w:rPr>
        <w:t xml:space="preserve">J. Inorg. Biochem. </w:t>
      </w:r>
      <w:r w:rsidR="005F06AB" w:rsidRPr="005F06AB">
        <w:rPr>
          <w:b/>
        </w:rPr>
        <w:t>2004,</w:t>
      </w:r>
      <w:r w:rsidR="005F06AB" w:rsidRPr="005F06AB">
        <w:t xml:space="preserve"> </w:t>
      </w:r>
      <w:r w:rsidR="005F06AB" w:rsidRPr="005F06AB">
        <w:rPr>
          <w:i/>
        </w:rPr>
        <w:t>98</w:t>
      </w:r>
      <w:r w:rsidR="005F06AB" w:rsidRPr="005F06AB">
        <w:t>, 1151-9.</w:t>
      </w:r>
      <w:bookmarkEnd w:id="105"/>
    </w:p>
    <w:p w14:paraId="7C37807B" w14:textId="77777777" w:rsidR="005F06AB" w:rsidRPr="005F06AB" w:rsidRDefault="005F06AB" w:rsidP="005F06AB">
      <w:pPr>
        <w:pStyle w:val="EndNoteBibliography"/>
      </w:pPr>
      <w:bookmarkStart w:id="106" w:name="_ENREF_3_2"/>
      <w:r w:rsidRPr="005F06AB">
        <w:t>2.</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106"/>
    </w:p>
    <w:p w14:paraId="7848F660" w14:textId="77777777" w:rsidR="005F06AB" w:rsidRPr="005F06AB" w:rsidRDefault="005F06AB" w:rsidP="005F06AB">
      <w:pPr>
        <w:pStyle w:val="EndNoteBibliography"/>
      </w:pPr>
      <w:bookmarkStart w:id="107" w:name="_ENREF_3_3"/>
      <w:r w:rsidRPr="005F06AB">
        <w:t>3.</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107"/>
    </w:p>
    <w:p w14:paraId="2220BF48" w14:textId="77777777" w:rsidR="005F06AB" w:rsidRPr="005F06AB" w:rsidRDefault="005F06AB" w:rsidP="005F06AB">
      <w:pPr>
        <w:pStyle w:val="EndNoteBibliography"/>
      </w:pPr>
      <w:bookmarkStart w:id="108" w:name="_ENREF_3_4"/>
      <w:r w:rsidRPr="005F06AB">
        <w:t>4.</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108"/>
    </w:p>
    <w:p w14:paraId="5D56F11D" w14:textId="77777777" w:rsidR="005F06AB" w:rsidRPr="005F06AB" w:rsidRDefault="005F06AB" w:rsidP="005F06AB">
      <w:pPr>
        <w:pStyle w:val="EndNoteBibliography"/>
      </w:pPr>
      <w:bookmarkStart w:id="109" w:name="_ENREF_3_5"/>
      <w:r w:rsidRPr="005F06AB">
        <w:t>5.</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109"/>
    </w:p>
    <w:p w14:paraId="6B6CDC12" w14:textId="77777777" w:rsidR="005F06AB" w:rsidRPr="005F06AB" w:rsidRDefault="005F06AB" w:rsidP="005F06AB">
      <w:pPr>
        <w:pStyle w:val="EndNoteBibliography"/>
      </w:pPr>
      <w:bookmarkStart w:id="110" w:name="_ENREF_3_6"/>
      <w:r w:rsidRPr="005F06AB">
        <w:t>6.</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110"/>
    </w:p>
    <w:p w14:paraId="4A438604" w14:textId="77777777" w:rsidR="005F06AB" w:rsidRPr="005F06AB" w:rsidRDefault="005F06AB" w:rsidP="005F06AB">
      <w:pPr>
        <w:pStyle w:val="EndNoteBibliography"/>
      </w:pPr>
      <w:bookmarkStart w:id="111" w:name="_ENREF_3_7"/>
      <w:r w:rsidRPr="005F06AB">
        <w:t>7.</w:t>
      </w:r>
      <w:r w:rsidRPr="005F06AB">
        <w:tab/>
        <w:t xml:space="preserve">Sandström, J., Dynamic NMR Spectroscopy. </w:t>
      </w:r>
      <w:r w:rsidRPr="005F06AB">
        <w:rPr>
          <w:i/>
        </w:rPr>
        <w:t xml:space="preserve">J. Mol. Struct. </w:t>
      </w:r>
      <w:r w:rsidRPr="005F06AB">
        <w:rPr>
          <w:b/>
        </w:rPr>
        <w:t>1983,</w:t>
      </w:r>
      <w:r w:rsidRPr="005F06AB">
        <w:t xml:space="preserve"> </w:t>
      </w:r>
      <w:r w:rsidRPr="005F06AB">
        <w:rPr>
          <w:i/>
        </w:rPr>
        <w:t>102</w:t>
      </w:r>
      <w:r w:rsidRPr="005F06AB">
        <w:t>, 417-420.</w:t>
      </w:r>
      <w:bookmarkEnd w:id="111"/>
    </w:p>
    <w:p w14:paraId="1B791B73" w14:textId="77777777" w:rsidR="005F06AB" w:rsidRPr="005F06AB" w:rsidRDefault="005F06AB" w:rsidP="005F06AB">
      <w:pPr>
        <w:pStyle w:val="EndNoteBibliography"/>
      </w:pPr>
      <w:bookmarkStart w:id="112" w:name="_ENREF_3_8"/>
      <w:r w:rsidRPr="005F06AB">
        <w:t>8.</w:t>
      </w:r>
      <w:r w:rsidRPr="005F06AB">
        <w:tab/>
        <w:t xml:space="preserve">Luo, Y. R., </w:t>
      </w:r>
      <w:r w:rsidRPr="005F06AB">
        <w:rPr>
          <w:i/>
        </w:rPr>
        <w:t>Comprehensive Handbook of Chemical Bond Energies</w:t>
      </w:r>
      <w:r w:rsidRPr="005F06AB">
        <w:t>. CRC Press: 2007.</w:t>
      </w:r>
      <w:bookmarkEnd w:id="112"/>
    </w:p>
    <w:p w14:paraId="101ED602" w14:textId="77777777" w:rsidR="005F06AB" w:rsidRPr="005F06AB" w:rsidRDefault="005F06AB" w:rsidP="005F06AB">
      <w:pPr>
        <w:pStyle w:val="EndNoteBibliography"/>
      </w:pPr>
      <w:bookmarkStart w:id="113" w:name="_ENREF_3_9"/>
      <w:r w:rsidRPr="005F06AB">
        <w:t>9.</w:t>
      </w:r>
      <w:r w:rsidRPr="005F06AB">
        <w:tab/>
        <w:t xml:space="preserve">G. H. Senkler Jr. , K. M., </w:t>
      </w:r>
      <w:r w:rsidRPr="005F06AB">
        <w:rPr>
          <w:i/>
        </w:rPr>
        <w:t xml:space="preserve">J. Am. Chem. Soc </w:t>
      </w:r>
      <w:r w:rsidRPr="005F06AB">
        <w:rPr>
          <w:b/>
        </w:rPr>
        <w:t>1972,</w:t>
      </w:r>
      <w:r w:rsidRPr="005F06AB">
        <w:t xml:space="preserve">  (94), 291.</w:t>
      </w:r>
      <w:bookmarkEnd w:id="113"/>
    </w:p>
    <w:p w14:paraId="0A04CC4B" w14:textId="77777777" w:rsidR="005F06AB" w:rsidRPr="005F06AB" w:rsidRDefault="005F06AB" w:rsidP="005F06AB">
      <w:pPr>
        <w:pStyle w:val="EndNoteBibliography"/>
      </w:pPr>
      <w:bookmarkStart w:id="114" w:name="_ENREF_3_10"/>
      <w:r w:rsidRPr="005F06AB">
        <w:t>10.</w:t>
      </w:r>
      <w:r w:rsidRPr="005F06AB">
        <w:tab/>
        <w:t xml:space="preserve">(a) Xu, X.; Truhlar, D. G., Accuracy of Effective Core Potentials and Basis Sets for Density Functional Calculations, Including Relativistic Effects, As Illustrated by Calculations on Arsenic Compounds. </w:t>
      </w:r>
      <w:r w:rsidRPr="005F06AB">
        <w:rPr>
          <w:i/>
        </w:rPr>
        <w:t xml:space="preserve">Journal of Chemical Theory and Computation </w:t>
      </w:r>
      <w:r w:rsidRPr="005F06AB">
        <w:rPr>
          <w:b/>
        </w:rPr>
        <w:t>2011,</w:t>
      </w:r>
      <w:r w:rsidRPr="005F06AB">
        <w:t xml:space="preserve"> </w:t>
      </w:r>
      <w:r w:rsidRPr="005F06AB">
        <w:rPr>
          <w:i/>
        </w:rPr>
        <w:t>7</w:t>
      </w:r>
      <w:r w:rsidRPr="005F06AB">
        <w:t xml:space="preserve"> (9), 2766-2779;</w:t>
      </w:r>
      <w:bookmarkEnd w:id="114"/>
      <w:r w:rsidRPr="005F06AB">
        <w:t xml:space="preserve"> </w:t>
      </w:r>
      <w:bookmarkStart w:id="115" w:name="_ENREF_3_11"/>
      <w:r w:rsidRPr="005F06AB">
        <w:t xml:space="preserve">(b) Rekhis, M.; Ouamerali, O.; Joubert, L.; Tognetti, V.; Adamo, C., A comparative post-Hartree–Fock and density </w:t>
      </w:r>
      <w:r w:rsidRPr="005F06AB">
        <w:lastRenderedPageBreak/>
        <w:t xml:space="preserve">functional theory study of monochalcogenide diatomic molecules. </w:t>
      </w:r>
      <w:r w:rsidRPr="005F06AB">
        <w:rPr>
          <w:i/>
        </w:rPr>
        <w:t xml:space="preserve">Journal of Molecular Structure: THEOCHEM </w:t>
      </w:r>
      <w:r w:rsidRPr="005F06AB">
        <w:rPr>
          <w:b/>
        </w:rPr>
        <w:t>2008,</w:t>
      </w:r>
      <w:r w:rsidRPr="005F06AB">
        <w:t xml:space="preserve"> </w:t>
      </w:r>
      <w:r w:rsidRPr="005F06AB">
        <w:rPr>
          <w:i/>
        </w:rPr>
        <w:t>863</w:t>
      </w:r>
      <w:r w:rsidRPr="005F06AB">
        <w:t xml:space="preserve"> (1-3), 79-83.</w:t>
      </w:r>
      <w:bookmarkEnd w:id="115"/>
    </w:p>
    <w:p w14:paraId="751E0A3F" w14:textId="77777777" w:rsidR="005F06AB" w:rsidRPr="005F06AB" w:rsidRDefault="005F06AB" w:rsidP="005F06AB">
      <w:pPr>
        <w:pStyle w:val="EndNoteBibliography"/>
      </w:pPr>
      <w:bookmarkStart w:id="116" w:name="_ENREF_3_12"/>
      <w:r w:rsidRPr="005F06AB">
        <w:t>11.</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116"/>
    </w:p>
    <w:p w14:paraId="1C7C0B26" w14:textId="77777777" w:rsidR="005F06AB" w:rsidRPr="005F06AB" w:rsidRDefault="005F06AB" w:rsidP="005F06AB">
      <w:pPr>
        <w:pStyle w:val="EndNoteBibliography"/>
      </w:pPr>
      <w:bookmarkStart w:id="117" w:name="_ENREF_3_13"/>
      <w:r w:rsidRPr="005F06AB">
        <w:t>12.</w:t>
      </w:r>
      <w:r w:rsidRPr="005F06AB">
        <w:tab/>
        <w:t xml:space="preserve">Digicaylioglu, M.; Lipton, S. A., Erythropoietin-mediated neuroprotection involves cross-talk between Jak2 and NF-[kappa]B signalling cascades. </w:t>
      </w:r>
      <w:r w:rsidRPr="005F06AB">
        <w:rPr>
          <w:i/>
        </w:rPr>
        <w:t xml:space="preserve">Nature </w:t>
      </w:r>
      <w:r w:rsidRPr="005F06AB">
        <w:rPr>
          <w:b/>
        </w:rPr>
        <w:t>2001,</w:t>
      </w:r>
      <w:r w:rsidRPr="005F06AB">
        <w:t xml:space="preserve"> </w:t>
      </w:r>
      <w:r w:rsidRPr="005F06AB">
        <w:rPr>
          <w:i/>
        </w:rPr>
        <w:t>412</w:t>
      </w:r>
      <w:r w:rsidRPr="005F06AB">
        <w:t xml:space="preserve"> (6847), 641-647.</w:t>
      </w:r>
      <w:bookmarkEnd w:id="117"/>
    </w:p>
    <w:p w14:paraId="5DC478CF" w14:textId="77777777" w:rsidR="005F06AB" w:rsidRPr="005F06AB" w:rsidRDefault="005F06AB" w:rsidP="005F06AB">
      <w:pPr>
        <w:pStyle w:val="EndNoteBibliography"/>
      </w:pPr>
      <w:bookmarkStart w:id="118" w:name="_ENREF_3_14"/>
      <w:r w:rsidRPr="005F06AB">
        <w:t>13.</w:t>
      </w:r>
      <w:r w:rsidRPr="005F06AB">
        <w:tab/>
        <w:t xml:space="preserve">Giles E. Hardingham, S. A. L., Regulation of Neuronal Oxidative and Nitrosative Stress by Endogenous Protective Pathways and Disease Processes. </w:t>
      </w:r>
      <w:r w:rsidRPr="005F06AB">
        <w:rPr>
          <w:i/>
        </w:rPr>
        <w:t xml:space="preserve">Antioxidants &amp; Redox Signaling. </w:t>
      </w:r>
      <w:r w:rsidRPr="005F06AB">
        <w:rPr>
          <w:b/>
        </w:rPr>
        <w:t>2011,</w:t>
      </w:r>
      <w:r w:rsidRPr="005F06AB">
        <w:t xml:space="preserve">  (14), 1421-1424.</w:t>
      </w:r>
      <w:bookmarkEnd w:id="118"/>
    </w:p>
    <w:p w14:paraId="555B8C64" w14:textId="77777777" w:rsidR="004710D0" w:rsidRPr="00C0292D" w:rsidRDefault="002A2953" w:rsidP="00C0292D">
      <w:pPr>
        <w:pStyle w:val="McGillBodyText"/>
        <w:rPr>
          <w:rFonts w:cs="Arial Unicode MS"/>
        </w:rPr>
      </w:pPr>
      <w:r>
        <w:rPr>
          <w:rFonts w:cs="Arial Unicode MS"/>
        </w:rPr>
        <w:fldChar w:fldCharType="end"/>
      </w:r>
    </w:p>
    <w:p w14:paraId="3425C773" w14:textId="77777777" w:rsidR="00FA509E" w:rsidRDefault="00E7567E" w:rsidP="00C0292D">
      <w:pPr>
        <w:pStyle w:val="McGillChapterTitle"/>
        <w:rPr>
          <w:rFonts w:cs="Arial Unicode MS"/>
        </w:rPr>
      </w:pPr>
      <w:r>
        <w:rPr>
          <w:rFonts w:cs="Arial Unicode MS"/>
        </w:rPr>
        <w:br w:type="page"/>
      </w:r>
    </w:p>
    <w:p w14:paraId="28614891" w14:textId="77777777" w:rsidR="00E7567E" w:rsidRDefault="00E7567E" w:rsidP="00E7567E">
      <w:pPr>
        <w:pStyle w:val="McGillBodyText"/>
      </w:pPr>
    </w:p>
    <w:p w14:paraId="3729A896" w14:textId="77777777" w:rsidR="002F7318" w:rsidRDefault="002F7318" w:rsidP="00E7567E">
      <w:pPr>
        <w:pStyle w:val="McGillBodyText"/>
      </w:pPr>
    </w:p>
    <w:p w14:paraId="54354806" w14:textId="77777777" w:rsidR="00E7567E" w:rsidRDefault="00E7567E" w:rsidP="00E7567E">
      <w:pPr>
        <w:pStyle w:val="McGillBodyText"/>
      </w:pPr>
    </w:p>
    <w:p w14:paraId="1B18FD9A" w14:textId="77777777" w:rsidR="00E7567E" w:rsidRDefault="00E7567E" w:rsidP="00E7567E">
      <w:pPr>
        <w:pStyle w:val="McGillBodyText"/>
      </w:pPr>
    </w:p>
    <w:p w14:paraId="28C5B43E" w14:textId="77777777" w:rsidR="00E7567E" w:rsidRPr="00E7567E" w:rsidRDefault="00E7567E" w:rsidP="00E7567E">
      <w:pPr>
        <w:pStyle w:val="McGillBodyText"/>
        <w:sectPr w:rsidR="00E7567E" w:rsidRPr="00E7567E" w:rsidSect="00FA509E">
          <w:type w:val="continuous"/>
          <w:pgSz w:w="12240" w:h="15840"/>
          <w:pgMar w:top="1440" w:right="1800" w:bottom="1440" w:left="1800" w:header="720" w:footer="720" w:gutter="0"/>
          <w:cols w:space="720"/>
          <w:docGrid w:linePitch="360"/>
        </w:sectPr>
      </w:pPr>
    </w:p>
    <w:p w14:paraId="43A08A50" w14:textId="77777777" w:rsidR="002F7318" w:rsidRDefault="00C201A2" w:rsidP="00C0292D">
      <w:pPr>
        <w:pStyle w:val="McGillChapterTitle"/>
        <w:rPr>
          <w:rFonts w:cs="Arial Unicode MS"/>
        </w:rPr>
      </w:pPr>
      <w:bookmarkStart w:id="119" w:name="_Toc404960799"/>
      <w:r w:rsidRPr="00C0292D">
        <w:rPr>
          <w:rFonts w:cs="Arial Unicode MS"/>
        </w:rPr>
        <w:lastRenderedPageBreak/>
        <w:t>Chapter 3</w:t>
      </w:r>
      <w:bookmarkEnd w:id="119"/>
      <w:r w:rsidR="004710D0" w:rsidRPr="00C0292D">
        <w:rPr>
          <w:rFonts w:cs="Arial Unicode MS"/>
        </w:rPr>
        <w:t xml:space="preserve"> </w:t>
      </w:r>
    </w:p>
    <w:p w14:paraId="00E6E619" w14:textId="77777777" w:rsidR="002F7318" w:rsidRDefault="002F7318" w:rsidP="002F7318">
      <w:pPr>
        <w:jc w:val="center"/>
      </w:pPr>
    </w:p>
    <w:p w14:paraId="3516080D" w14:textId="77777777" w:rsidR="002F7318" w:rsidRDefault="002F7318" w:rsidP="002F7318">
      <w:pPr>
        <w:jc w:val="center"/>
      </w:pPr>
    </w:p>
    <w:p w14:paraId="293FB2B1" w14:textId="77777777" w:rsidR="002F7318" w:rsidRDefault="002F7318" w:rsidP="002F7318">
      <w:pPr>
        <w:jc w:val="center"/>
      </w:pPr>
    </w:p>
    <w:p w14:paraId="0BB6F8B9" w14:textId="77777777" w:rsidR="004710D0" w:rsidRPr="00C0292D" w:rsidRDefault="00353DCA" w:rsidP="002F7318">
      <w:pPr>
        <w:jc w:val="center"/>
      </w:pPr>
      <w:r w:rsidRPr="00C0292D">
        <w:t>Rapid exchange in related arsenic derivatives.</w:t>
      </w:r>
    </w:p>
    <w:p w14:paraId="057086D2" w14:textId="77777777" w:rsidR="004710D0" w:rsidRPr="00C0292D" w:rsidRDefault="004710D0" w:rsidP="00C0292D">
      <w:pPr>
        <w:pStyle w:val="McGillBodyText"/>
        <w:rPr>
          <w:rFonts w:cs="Arial Unicode MS"/>
        </w:rPr>
      </w:pPr>
    </w:p>
    <w:p w14:paraId="48F0EB8F" w14:textId="77777777" w:rsidR="004710D0" w:rsidRDefault="004710D0" w:rsidP="00C0292D">
      <w:pPr>
        <w:pStyle w:val="McGillBodyText"/>
        <w:rPr>
          <w:rFonts w:cs="Arial Unicode MS"/>
        </w:rPr>
      </w:pPr>
    </w:p>
    <w:p w14:paraId="5D89B729" w14:textId="77777777" w:rsidR="009E22CE" w:rsidRPr="00C0292D" w:rsidRDefault="009E22CE" w:rsidP="009E22CE">
      <w:pPr>
        <w:pStyle w:val="McGillFirstLevelSubheading"/>
        <w:jc w:val="both"/>
        <w:rPr>
          <w:rFonts w:cs="Arial Unicode MS"/>
        </w:rPr>
      </w:pPr>
      <w:bookmarkStart w:id="120" w:name="_Toc404960800"/>
      <w:r>
        <w:rPr>
          <w:rFonts w:cs="Arial Unicode MS"/>
        </w:rPr>
        <w:t>Introduction</w:t>
      </w:r>
      <w:bookmarkEnd w:id="120"/>
      <w:r>
        <w:rPr>
          <w:rFonts w:cs="Arial Unicode MS"/>
        </w:rPr>
        <w:t xml:space="preserve"> </w:t>
      </w:r>
    </w:p>
    <w:p w14:paraId="074478C3" w14:textId="79ADCC70" w:rsidR="009E22CE" w:rsidRDefault="00756E89" w:rsidP="009E22CE">
      <w:pPr>
        <w:spacing w:line="360" w:lineRule="auto"/>
        <w:ind w:firstLine="720"/>
        <w:jc w:val="both"/>
        <w:rPr>
          <w:rFonts w:cs="Arial Unicode MS"/>
        </w:rPr>
      </w:pPr>
      <w:r>
        <w:rPr>
          <w:rFonts w:cs="Arial Unicode MS"/>
        </w:rPr>
        <w:t xml:space="preserve">The </w:t>
      </w:r>
      <w:r w:rsidR="00CB53F2">
        <w:rPr>
          <w:rFonts w:cs="Arial Unicode MS"/>
        </w:rPr>
        <w:t>previous chapter</w:t>
      </w:r>
      <w:r w:rsidR="009E22CE" w:rsidRPr="00C0292D">
        <w:rPr>
          <w:rFonts w:cs="Arial Unicode MS"/>
        </w:rPr>
        <w:t xml:space="preserve"> showed that facile </w:t>
      </w:r>
      <w:proofErr w:type="spellStart"/>
      <w:r w:rsidR="009E22CE" w:rsidRPr="00C0292D">
        <w:rPr>
          <w:rFonts w:cs="Arial Unicode MS"/>
        </w:rPr>
        <w:t>dimethylarsenic</w:t>
      </w:r>
      <w:proofErr w:type="spellEnd"/>
      <w:r w:rsidR="009E22CE" w:rsidRPr="00C0292D">
        <w:rPr>
          <w:rFonts w:cs="Arial Unicode MS"/>
        </w:rPr>
        <w:t xml:space="preserve"> </w:t>
      </w:r>
      <w:r w:rsidR="009E22CE">
        <w:rPr>
          <w:rFonts w:cs="Arial Unicode MS"/>
        </w:rPr>
        <w:t xml:space="preserve">exchange occurs in the </w:t>
      </w:r>
      <w:proofErr w:type="spellStart"/>
      <w:r w:rsidR="009E22CE">
        <w:rPr>
          <w:rFonts w:cs="Arial Unicode MS"/>
        </w:rPr>
        <w:t>dimethylarsenic</w:t>
      </w:r>
      <w:proofErr w:type="spellEnd"/>
      <w:r w:rsidR="009E22CE">
        <w:rPr>
          <w:rFonts w:cs="Arial Unicode MS"/>
        </w:rPr>
        <w:t xml:space="preserve"> adducts of cysteine and glutathione. </w:t>
      </w:r>
      <w:r w:rsidR="009E22CE">
        <w:rPr>
          <w:rFonts w:cs="Arial Unicode MS" w:hint="eastAsia"/>
          <w:lang w:eastAsia="zh-CN"/>
        </w:rPr>
        <w:t>One</w:t>
      </w:r>
      <w:r w:rsidR="009E22CE">
        <w:rPr>
          <w:rFonts w:cs="Arial Unicode MS"/>
          <w:lang w:val="en-US"/>
        </w:rPr>
        <w:t xml:space="preserve"> of the </w:t>
      </w:r>
      <w:r w:rsidR="009E22CE">
        <w:rPr>
          <w:rFonts w:cs="Arial Unicode MS"/>
        </w:rPr>
        <w:t xml:space="preserve">proposed mechanisms involves the </w:t>
      </w:r>
      <w:proofErr w:type="spellStart"/>
      <w:r w:rsidR="009E22CE">
        <w:rPr>
          <w:rFonts w:cs="Arial Unicode MS"/>
        </w:rPr>
        <w:t>intramolecular</w:t>
      </w:r>
      <w:proofErr w:type="spellEnd"/>
      <w:r w:rsidR="009E22CE">
        <w:rPr>
          <w:rFonts w:cs="Arial Unicode MS"/>
        </w:rPr>
        <w:t xml:space="preserve"> </w:t>
      </w:r>
      <w:r w:rsidR="009E22CE" w:rsidRPr="00C0292D">
        <w:rPr>
          <w:rFonts w:cs="Arial Unicode MS"/>
        </w:rPr>
        <w:t xml:space="preserve">nucleophilic attack </w:t>
      </w:r>
      <w:r w:rsidR="009E22CE">
        <w:rPr>
          <w:rFonts w:cs="Arial Unicode MS"/>
        </w:rPr>
        <w:t xml:space="preserve">of the amine on the arsenic which leads to a </w:t>
      </w:r>
      <w:r w:rsidR="009E22CE" w:rsidRPr="00C0292D">
        <w:rPr>
          <w:rFonts w:cs="Arial Unicode MS"/>
        </w:rPr>
        <w:t>5 membered ring</w:t>
      </w:r>
      <w:r w:rsidR="009E22CE">
        <w:rPr>
          <w:rFonts w:cs="Arial Unicode MS"/>
        </w:rPr>
        <w:t xml:space="preserve"> as outlined in </w:t>
      </w:r>
      <w:r w:rsidR="00C129B5" w:rsidRPr="00C0292D">
        <w:rPr>
          <w:rFonts w:cs="Arial Unicode MS"/>
          <w:b/>
        </w:rPr>
        <w:t xml:space="preserve">Figure </w:t>
      </w:r>
      <w:r w:rsidR="00C129B5">
        <w:rPr>
          <w:rFonts w:cs="Arial Unicode MS"/>
          <w:b/>
          <w:noProof/>
        </w:rPr>
        <w:t>22</w:t>
      </w:r>
      <w:r w:rsidR="009E22CE">
        <w:rPr>
          <w:rFonts w:cs="Arial Unicode MS"/>
        </w:rPr>
        <w:t xml:space="preserve">. </w:t>
      </w:r>
    </w:p>
    <w:p w14:paraId="68D994A6" w14:textId="77777777" w:rsidR="009E22CE" w:rsidRPr="00C0292D" w:rsidRDefault="009E22CE" w:rsidP="009E22CE">
      <w:pPr>
        <w:spacing w:line="360" w:lineRule="auto"/>
        <w:ind w:firstLine="720"/>
        <w:jc w:val="center"/>
        <w:rPr>
          <w:rFonts w:cs="Arial Unicode MS"/>
          <w:lang w:val="en-US"/>
        </w:rPr>
      </w:pPr>
      <w:r w:rsidRPr="00C0292D">
        <w:rPr>
          <w:rFonts w:cs="Arial Unicode MS"/>
          <w:lang w:val="en-US"/>
        </w:rPr>
        <w:object w:dxaOrig="7159" w:dyaOrig="1896" w14:anchorId="32B3CBBE">
          <v:shape id="_x0000_i1036" type="#_x0000_t75" style="width:218.25pt;height:57.75pt" o:ole="">
            <v:imagedata r:id="rId49" o:title=""/>
          </v:shape>
          <o:OLEObject Type="Embed" ProgID="ChemDraw.Document.6.0" ShapeID="_x0000_i1036" DrawAspect="Content" ObjectID="_1488023775" r:id="rId50"/>
        </w:object>
      </w:r>
    </w:p>
    <w:p w14:paraId="7E288CE7" w14:textId="77777777" w:rsidR="009E22CE" w:rsidRPr="00C0292D" w:rsidRDefault="009E22CE" w:rsidP="007D2A16">
      <w:pPr>
        <w:pStyle w:val="McGillFigureCaption"/>
        <w:jc w:val="center"/>
        <w:rPr>
          <w:rFonts w:cs="Arial Unicode MS"/>
          <w:b/>
        </w:rPr>
      </w:pPr>
      <w:bookmarkStart w:id="121" w:name="_Ref403756991"/>
      <w:bookmarkStart w:id="122" w:name="_Toc40496073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22</w:t>
      </w:r>
      <w:r w:rsidRPr="00C0292D">
        <w:rPr>
          <w:rFonts w:cs="Arial Unicode MS"/>
          <w:b/>
        </w:rPr>
        <w:fldChar w:fldCharType="end"/>
      </w:r>
      <w:bookmarkEnd w:id="121"/>
      <w:r>
        <w:rPr>
          <w:rFonts w:cs="Arial Unicode MS"/>
          <w:b/>
        </w:rPr>
        <w:t>: Possible mechanism</w:t>
      </w:r>
      <w:r w:rsidRPr="00C0292D">
        <w:rPr>
          <w:rFonts w:cs="Arial Unicode MS"/>
          <w:b/>
        </w:rPr>
        <w:t xml:space="preserve"> for the observed coalescence of the </w:t>
      </w:r>
      <w:proofErr w:type="spellStart"/>
      <w:r w:rsidRPr="00C0292D">
        <w:rPr>
          <w:rFonts w:cs="Arial Unicode MS"/>
          <w:b/>
        </w:rPr>
        <w:t>dimethylarsonium</w:t>
      </w:r>
      <w:proofErr w:type="spellEnd"/>
      <w:r w:rsidRPr="00C0292D">
        <w:rPr>
          <w:rFonts w:cs="Arial Unicode MS"/>
          <w:b/>
        </w:rPr>
        <w:t xml:space="preserve"> peaks</w:t>
      </w:r>
      <w:r w:rsidR="00787A2C">
        <w:rPr>
          <w:rFonts w:cs="Arial Unicode MS"/>
          <w:b/>
        </w:rPr>
        <w:t>.</w:t>
      </w:r>
      <w:bookmarkEnd w:id="122"/>
    </w:p>
    <w:p w14:paraId="74B269A2" w14:textId="77777777" w:rsidR="009E22CE" w:rsidRPr="0071455A" w:rsidRDefault="009E22CE" w:rsidP="00476477">
      <w:pPr>
        <w:spacing w:line="360" w:lineRule="auto"/>
        <w:jc w:val="both"/>
        <w:rPr>
          <w:rFonts w:cs="Arial Unicode MS"/>
        </w:rPr>
      </w:pPr>
      <w:r>
        <w:rPr>
          <w:rFonts w:cs="Arial Unicode MS"/>
        </w:rPr>
        <w:lastRenderedPageBreak/>
        <w:t xml:space="preserve">Fluxional dynamics of the methyl by Berry </w:t>
      </w:r>
      <w:proofErr w:type="spellStart"/>
      <w:r>
        <w:rPr>
          <w:rFonts w:cs="Arial Unicode MS"/>
        </w:rPr>
        <w:t>pseudorotation</w:t>
      </w:r>
      <w:proofErr w:type="spellEnd"/>
      <w:r>
        <w:rPr>
          <w:rFonts w:cs="Arial Unicode MS"/>
        </w:rPr>
        <w:t xml:space="preserve"> for example, would exchange the methyl sites and lead to </w:t>
      </w:r>
      <w:r w:rsidR="00476477">
        <w:rPr>
          <w:rFonts w:cs="Arial Unicode MS"/>
        </w:rPr>
        <w:t xml:space="preserve">the observed </w:t>
      </w:r>
      <w:r>
        <w:rPr>
          <w:rFonts w:cs="Arial Unicode MS"/>
        </w:rPr>
        <w:t xml:space="preserve">NMR signal coalescence.  If this is the case, </w:t>
      </w:r>
      <w:r w:rsidR="00816C92">
        <w:rPr>
          <w:rFonts w:cs="Arial Unicode MS"/>
        </w:rPr>
        <w:t>the addition of electron withdrawing or donating</w:t>
      </w:r>
      <w:r>
        <w:rPr>
          <w:rFonts w:cs="Arial Unicode MS"/>
        </w:rPr>
        <w:t xml:space="preserve"> substituents on the </w:t>
      </w:r>
      <w:r w:rsidR="00816C92">
        <w:rPr>
          <w:rFonts w:cs="Arial Unicode MS"/>
        </w:rPr>
        <w:t>amino group</w:t>
      </w:r>
      <w:r>
        <w:rPr>
          <w:rFonts w:cs="Arial Unicode MS"/>
        </w:rPr>
        <w:t xml:space="preserve"> would cause changes in the rate of reaction. </w:t>
      </w:r>
    </w:p>
    <w:p w14:paraId="7B8B6575" w14:textId="77777777" w:rsidR="009E22CE" w:rsidRDefault="009E22CE" w:rsidP="009E22CE">
      <w:pPr>
        <w:spacing w:line="360" w:lineRule="auto"/>
        <w:ind w:firstLine="720"/>
        <w:jc w:val="both"/>
        <w:rPr>
          <w:rFonts w:cs="Arial Unicode MS"/>
          <w:lang w:val="en-US"/>
        </w:rPr>
      </w:pPr>
      <w:proofErr w:type="spellStart"/>
      <w:r>
        <w:rPr>
          <w:rFonts w:cs="Arial Unicode MS"/>
          <w:lang w:val="en-US"/>
        </w:rPr>
        <w:t>Dimethylarseno</w:t>
      </w:r>
      <w:proofErr w:type="spellEnd"/>
      <w:r>
        <w:rPr>
          <w:rFonts w:cs="Arial Unicode MS"/>
          <w:lang w:val="en-US"/>
        </w:rPr>
        <w:t xml:space="preserve"> species are </w:t>
      </w:r>
      <w:proofErr w:type="spellStart"/>
      <w:r>
        <w:rPr>
          <w:rFonts w:cs="Arial Unicode MS"/>
          <w:lang w:val="en-US"/>
        </w:rPr>
        <w:t>demethylated</w:t>
      </w:r>
      <w:proofErr w:type="spellEnd"/>
      <w:r>
        <w:rPr>
          <w:rFonts w:cs="Arial Unicode MS"/>
          <w:lang w:val="en-US"/>
        </w:rPr>
        <w:t xml:space="preserve"> in the body as outlined in section 1.1.1. The </w:t>
      </w:r>
      <w:proofErr w:type="spellStart"/>
      <w:r>
        <w:rPr>
          <w:rFonts w:cs="Arial Unicode MS"/>
          <w:lang w:val="en-US"/>
        </w:rPr>
        <w:t>monomethylated</w:t>
      </w:r>
      <w:proofErr w:type="spellEnd"/>
      <w:r>
        <w:rPr>
          <w:rFonts w:cs="Arial Unicode MS"/>
          <w:lang w:val="en-US"/>
        </w:rPr>
        <w:t xml:space="preserve"> species is not only biologically relevant, but might interact in a similar way to the </w:t>
      </w:r>
      <w:proofErr w:type="spellStart"/>
      <w:r>
        <w:rPr>
          <w:rFonts w:cs="Arial Unicode MS"/>
          <w:lang w:val="en-US"/>
        </w:rPr>
        <w:t>d</w:t>
      </w:r>
      <w:r w:rsidR="00B5631B">
        <w:rPr>
          <w:rFonts w:cs="Arial Unicode MS"/>
          <w:lang w:val="en-US"/>
        </w:rPr>
        <w:t>i</w:t>
      </w:r>
      <w:r>
        <w:rPr>
          <w:rFonts w:cs="Arial Unicode MS"/>
          <w:lang w:val="en-US"/>
        </w:rPr>
        <w:t>methylated</w:t>
      </w:r>
      <w:proofErr w:type="spellEnd"/>
      <w:r>
        <w:rPr>
          <w:rFonts w:cs="Arial Unicode MS"/>
          <w:lang w:val="en-US"/>
        </w:rPr>
        <w:t xml:space="preserve"> species. In section 3.2.1, </w:t>
      </w:r>
      <w:proofErr w:type="spellStart"/>
      <w:r>
        <w:rPr>
          <w:rFonts w:cs="Arial Unicode MS"/>
          <w:lang w:val="en-US"/>
        </w:rPr>
        <w:t>monomethylated</w:t>
      </w:r>
      <w:proofErr w:type="spellEnd"/>
      <w:r>
        <w:rPr>
          <w:rFonts w:cs="Arial Unicode MS"/>
          <w:lang w:val="en-US"/>
        </w:rPr>
        <w:t xml:space="preserve"> species was synthesized and its interaction with cysteine in solution was investigated. </w:t>
      </w:r>
    </w:p>
    <w:p w14:paraId="2DC03237" w14:textId="77777777" w:rsidR="009E22CE" w:rsidRPr="008A708E" w:rsidRDefault="009E22CE" w:rsidP="009E22CE">
      <w:pPr>
        <w:pStyle w:val="McGillBodyText"/>
      </w:pPr>
    </w:p>
    <w:p w14:paraId="4153336F" w14:textId="77777777" w:rsidR="009E22CE" w:rsidRPr="00ED1F07" w:rsidRDefault="009E22CE" w:rsidP="00FD472F">
      <w:pPr>
        <w:pStyle w:val="McGillFirstLevelSubheading"/>
        <w:rPr>
          <w:lang w:val="en-US"/>
        </w:rPr>
      </w:pPr>
      <w:bookmarkStart w:id="123" w:name="_Toc404960801"/>
      <w:r>
        <w:rPr>
          <w:lang w:val="en-US"/>
        </w:rPr>
        <w:t xml:space="preserve">3.1 Synthetic analogues to </w:t>
      </w:r>
      <w:proofErr w:type="spellStart"/>
      <w:r w:rsidR="00787A2C">
        <w:rPr>
          <w:lang w:val="en-US"/>
        </w:rPr>
        <w:t>D</w:t>
      </w:r>
      <w:r>
        <w:rPr>
          <w:lang w:val="en-US"/>
        </w:rPr>
        <w:t>imethylarsenocysteine</w:t>
      </w:r>
      <w:bookmarkEnd w:id="123"/>
      <w:proofErr w:type="spellEnd"/>
    </w:p>
    <w:p w14:paraId="2FE8FFCB" w14:textId="77777777" w:rsidR="009E22CE" w:rsidRDefault="009E22CE" w:rsidP="009E22CE">
      <w:pPr>
        <w:spacing w:line="360" w:lineRule="auto"/>
        <w:ind w:firstLine="720"/>
        <w:jc w:val="both"/>
        <w:rPr>
          <w:rFonts w:cs="Arial Unicode MS"/>
        </w:rPr>
      </w:pPr>
      <w:r>
        <w:rPr>
          <w:rFonts w:cs="Arial Unicode MS"/>
        </w:rPr>
        <w:t xml:space="preserve">One of the mechanisms proposed for the exchange of the methyl peaks in aqueous </w:t>
      </w:r>
      <w:r w:rsidR="00FF7D44" w:rsidRPr="00FF7D44">
        <w:rPr>
          <w:rFonts w:cs="Arial Unicode MS"/>
          <w:b/>
        </w:rPr>
        <w:t>DMCYS</w:t>
      </w:r>
      <w:r>
        <w:rPr>
          <w:rFonts w:cs="Arial Unicode MS"/>
        </w:rPr>
        <w:t xml:space="preserve"> involves the formation an intermediate chelated 5</w:t>
      </w:r>
      <w:r w:rsidR="00B5631B">
        <w:rPr>
          <w:rFonts w:cs="Arial Unicode MS"/>
        </w:rPr>
        <w:t>-membered</w:t>
      </w:r>
      <w:r>
        <w:rPr>
          <w:rFonts w:cs="Arial Unicode MS"/>
        </w:rPr>
        <w:t xml:space="preserve"> ringed species. The method of chemical substitution was chosen to validate this mechanism</w:t>
      </w:r>
      <w:r w:rsidR="007D2A16">
        <w:rPr>
          <w:rFonts w:cs="Arial Unicode MS"/>
        </w:rPr>
        <w:t xml:space="preserve">. Two synthetic targets, </w:t>
      </w:r>
      <w:proofErr w:type="spellStart"/>
      <w:r w:rsidR="007D2A16" w:rsidRPr="00C0292D">
        <w:rPr>
          <w:rFonts w:cs="Arial Unicode MS"/>
        </w:rPr>
        <w:t>dimethylarseno</w:t>
      </w:r>
      <w:proofErr w:type="spellEnd"/>
      <w:r w:rsidR="007D2A16" w:rsidRPr="00C0292D">
        <w:rPr>
          <w:rFonts w:cs="Arial Unicode MS"/>
        </w:rPr>
        <w:t>-N-acetyl cysteine</w:t>
      </w:r>
      <w:r w:rsidR="007D2A16">
        <w:rPr>
          <w:rFonts w:cs="Arial Unicode MS"/>
        </w:rPr>
        <w:t xml:space="preserve"> (</w:t>
      </w:r>
      <w:r w:rsidR="007D2A16" w:rsidRPr="007D2A16">
        <w:rPr>
          <w:rFonts w:cs="Arial Unicode MS"/>
          <w:b/>
        </w:rPr>
        <w:t>DMNAC</w:t>
      </w:r>
      <w:r w:rsidR="007D2A16">
        <w:rPr>
          <w:rFonts w:cs="Arial Unicode MS"/>
        </w:rPr>
        <w:t xml:space="preserve">) and </w:t>
      </w:r>
      <w:proofErr w:type="spellStart"/>
      <w:r w:rsidR="007D2A16" w:rsidRPr="00C0292D">
        <w:rPr>
          <w:rFonts w:cs="Arial Unicode MS"/>
        </w:rPr>
        <w:t>dimethylarseno</w:t>
      </w:r>
      <w:proofErr w:type="spellEnd"/>
      <w:r w:rsidR="007D2A16" w:rsidRPr="00C0292D">
        <w:rPr>
          <w:rFonts w:cs="Arial Unicode MS"/>
        </w:rPr>
        <w:t>-p</w:t>
      </w:r>
      <w:proofErr w:type="spellStart"/>
      <w:r w:rsidR="007D2A16" w:rsidRPr="00C0292D">
        <w:rPr>
          <w:rFonts w:cs="Arial Unicode MS"/>
          <w:lang w:val="en-US"/>
        </w:rPr>
        <w:t>enicillamine</w:t>
      </w:r>
      <w:proofErr w:type="spellEnd"/>
      <w:r w:rsidR="007D2A16">
        <w:rPr>
          <w:rFonts w:cs="Arial Unicode MS"/>
          <w:lang w:val="en-US"/>
        </w:rPr>
        <w:t xml:space="preserve"> (</w:t>
      </w:r>
      <w:r w:rsidR="007D2A16" w:rsidRPr="007D2A16">
        <w:rPr>
          <w:rFonts w:cs="Arial Unicode MS"/>
          <w:b/>
          <w:lang w:val="en-US"/>
        </w:rPr>
        <w:t>DMPEN</w:t>
      </w:r>
      <w:r w:rsidR="007D2A16">
        <w:rPr>
          <w:rFonts w:cs="Arial Unicode MS"/>
          <w:lang w:val="en-US"/>
        </w:rPr>
        <w:t xml:space="preserve">) were chosen as shown in </w:t>
      </w:r>
      <w:r w:rsidR="007D2A16" w:rsidRPr="00B762D2">
        <w:rPr>
          <w:rFonts w:cs="Arial Unicode MS"/>
          <w:b/>
          <w:lang w:val="en-US"/>
        </w:rPr>
        <w:t xml:space="preserve">Figure </w:t>
      </w:r>
      <w:r w:rsidR="00B762D2" w:rsidRPr="00B762D2">
        <w:rPr>
          <w:rFonts w:cs="Arial Unicode MS"/>
          <w:b/>
          <w:lang w:val="en-US"/>
        </w:rPr>
        <w:t>23</w:t>
      </w:r>
      <w:r w:rsidR="007D2A16" w:rsidRPr="00B762D2">
        <w:rPr>
          <w:rFonts w:cs="Arial Unicode MS"/>
          <w:b/>
          <w:lang w:val="en-US"/>
        </w:rPr>
        <w:t>.</w:t>
      </w:r>
      <w:r w:rsidR="007D2A16">
        <w:rPr>
          <w:rFonts w:cs="Arial Unicode MS"/>
          <w:lang w:val="en-US"/>
        </w:rPr>
        <w:t xml:space="preserve"> </w:t>
      </w:r>
    </w:p>
    <w:p w14:paraId="18A9D9C1" w14:textId="77777777" w:rsidR="009E22CE" w:rsidRDefault="00C033D1" w:rsidP="00787A2C">
      <w:pPr>
        <w:spacing w:line="360" w:lineRule="auto"/>
        <w:jc w:val="center"/>
      </w:pPr>
      <w:r>
        <w:object w:dxaOrig="8690" w:dyaOrig="4948" w14:anchorId="369C0E44">
          <v:shape id="_x0000_i1037" type="#_x0000_t75" style="width:377.25pt;height:213.75pt" o:ole="">
            <v:imagedata r:id="rId51" o:title=""/>
          </v:shape>
          <o:OLEObject Type="Embed" ProgID="ChemDraw.Document.6.0" ShapeID="_x0000_i1037" DrawAspect="Content" ObjectID="_1488023776" r:id="rId52"/>
        </w:object>
      </w:r>
    </w:p>
    <w:p w14:paraId="47136DC5" w14:textId="77777777" w:rsidR="009E22CE" w:rsidRPr="00B762D2" w:rsidRDefault="00B762D2" w:rsidP="00B762D2">
      <w:pPr>
        <w:pStyle w:val="McGillFigureCaption"/>
        <w:jc w:val="center"/>
        <w:rPr>
          <w:b/>
        </w:rPr>
      </w:pPr>
      <w:bookmarkStart w:id="124" w:name="_Toc404960732"/>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23</w:t>
      </w:r>
      <w:r w:rsidRPr="00B762D2">
        <w:rPr>
          <w:b/>
        </w:rPr>
        <w:fldChar w:fldCharType="end"/>
      </w:r>
      <w:r w:rsidRPr="00B762D2">
        <w:rPr>
          <w:b/>
        </w:rPr>
        <w:t xml:space="preserve">: </w:t>
      </w:r>
      <w:r w:rsidR="009E22CE" w:rsidRPr="00B762D2">
        <w:rPr>
          <w:b/>
        </w:rPr>
        <w:t xml:space="preserve"> proposed derivatives of </w:t>
      </w:r>
      <w:proofErr w:type="spellStart"/>
      <w:r w:rsidR="009E22CE" w:rsidRPr="00B762D2">
        <w:rPr>
          <w:b/>
        </w:rPr>
        <w:t>dimethylarsenocysteine</w:t>
      </w:r>
      <w:proofErr w:type="spellEnd"/>
      <w:r w:rsidR="009E22CE" w:rsidRPr="00B762D2">
        <w:rPr>
          <w:b/>
        </w:rPr>
        <w:t>.</w:t>
      </w:r>
      <w:bookmarkEnd w:id="124"/>
    </w:p>
    <w:p w14:paraId="4F67024C" w14:textId="77777777" w:rsidR="009E22CE" w:rsidRDefault="009E22CE" w:rsidP="009E22CE">
      <w:pPr>
        <w:spacing w:line="360" w:lineRule="auto"/>
        <w:ind w:firstLine="720"/>
        <w:jc w:val="both"/>
        <w:rPr>
          <w:rFonts w:cs="Arial Unicode MS"/>
        </w:rPr>
      </w:pPr>
      <w:r>
        <w:rPr>
          <w:rFonts w:cs="Arial Unicode MS"/>
        </w:rPr>
        <w:t>The first synthesis target wa</w:t>
      </w:r>
      <w:r w:rsidRPr="00C0292D">
        <w:rPr>
          <w:rFonts w:cs="Arial Unicode MS"/>
        </w:rPr>
        <w:t xml:space="preserve">s </w:t>
      </w:r>
      <w:r w:rsidR="007D2A16" w:rsidRPr="00AF693C">
        <w:rPr>
          <w:rFonts w:cs="Arial Unicode MS"/>
          <w:b/>
        </w:rPr>
        <w:t>DMNAC</w:t>
      </w:r>
      <w:r w:rsidR="006E45A7">
        <w:rPr>
          <w:rFonts w:cs="Arial Unicode MS"/>
          <w:b/>
        </w:rPr>
        <w:t xml:space="preserve"> </w:t>
      </w:r>
      <w:r w:rsidR="006E45A7">
        <w:rPr>
          <w:rFonts w:cs="Arial Unicode MS"/>
          <w:lang w:val="en-US"/>
        </w:rPr>
        <w:t>(section 3.1.1)</w:t>
      </w:r>
      <w:r w:rsidRPr="00C0292D">
        <w:rPr>
          <w:rFonts w:cs="Arial Unicode MS"/>
          <w:i/>
        </w:rPr>
        <w:t xml:space="preserve"> </w:t>
      </w:r>
      <w:r w:rsidRPr="00C0292D">
        <w:rPr>
          <w:rFonts w:cs="Arial Unicode MS"/>
        </w:rPr>
        <w:t xml:space="preserve">where the nitrogen is </w:t>
      </w:r>
      <w:r>
        <w:rPr>
          <w:rFonts w:cs="Arial Unicode MS"/>
        </w:rPr>
        <w:t>acetylate</w:t>
      </w:r>
      <w:r w:rsidR="007D2A16">
        <w:rPr>
          <w:rFonts w:cs="Arial Unicode MS"/>
        </w:rPr>
        <w:t>d</w:t>
      </w:r>
      <w:r w:rsidRPr="00C0292D">
        <w:rPr>
          <w:rFonts w:cs="Arial Unicode MS"/>
        </w:rPr>
        <w:t>, thus</w:t>
      </w:r>
      <w:r>
        <w:rPr>
          <w:rFonts w:cs="Arial Unicode MS"/>
        </w:rPr>
        <w:t xml:space="preserve"> delocalizing </w:t>
      </w:r>
      <w:r w:rsidRPr="00C0292D">
        <w:rPr>
          <w:rFonts w:cs="Arial Unicode MS"/>
        </w:rPr>
        <w:t xml:space="preserve">its lone pairs and preventing it from </w:t>
      </w:r>
      <w:proofErr w:type="spellStart"/>
      <w:r w:rsidRPr="00C0292D">
        <w:rPr>
          <w:rFonts w:cs="Arial Unicode MS"/>
        </w:rPr>
        <w:t>nucleophillically</w:t>
      </w:r>
      <w:proofErr w:type="spellEnd"/>
      <w:r w:rsidRPr="00C0292D">
        <w:rPr>
          <w:rFonts w:cs="Arial Unicode MS"/>
        </w:rPr>
        <w:t xml:space="preserve"> attacking </w:t>
      </w:r>
      <w:r>
        <w:rPr>
          <w:rFonts w:cs="Arial Unicode MS"/>
        </w:rPr>
        <w:t xml:space="preserve">the arsenic. If the formation of the 5 membered species is responsible for the observed rapid methyl exchange, the N-acetyl cysteine derivative is not expected to exhibit coalescing methyl peaks. </w:t>
      </w:r>
    </w:p>
    <w:p w14:paraId="3DCFEE62" w14:textId="77777777" w:rsidR="009E22CE" w:rsidRDefault="009E22CE" w:rsidP="009E22CE">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r w:rsidRPr="007D2A16">
        <w:rPr>
          <w:rFonts w:cs="Arial Unicode MS"/>
          <w:b/>
          <w:lang w:val="en-US"/>
        </w:rPr>
        <w:t>DMPEN</w:t>
      </w:r>
      <w:r w:rsidRPr="00C0292D">
        <w:rPr>
          <w:rFonts w:cs="Arial Unicode MS"/>
          <w:lang w:val="en-US"/>
        </w:rPr>
        <w:t xml:space="preserve"> </w:t>
      </w:r>
      <w:r w:rsidR="006E45A7">
        <w:rPr>
          <w:rFonts w:cs="Arial Unicode MS"/>
          <w:lang w:val="en-US"/>
        </w:rPr>
        <w:t xml:space="preserve">(section 3.1.2) </w:t>
      </w:r>
      <w:r w:rsidRPr="00C0292D">
        <w:rPr>
          <w:rFonts w:cs="Arial Unicode MS"/>
          <w:lang w:val="en-US"/>
        </w:rPr>
        <w:t xml:space="preserve">which </w:t>
      </w:r>
      <w:r w:rsidR="007D2A16">
        <w:rPr>
          <w:rFonts w:cs="Arial Unicode MS"/>
          <w:lang w:val="en-US"/>
        </w:rPr>
        <w:t>replaces the cysteine with</w:t>
      </w:r>
      <w:r w:rsidRPr="00C0292D">
        <w:rPr>
          <w:rFonts w:cs="Arial Unicode MS"/>
          <w:lang w:val="en-US"/>
        </w:rPr>
        <w:t xml:space="preserve"> </w:t>
      </w:r>
      <w:proofErr w:type="spellStart"/>
      <w:r w:rsidRPr="00C0292D">
        <w:rPr>
          <w:rFonts w:cs="Arial Unicode MS"/>
          <w:lang w:val="en-US"/>
        </w:rPr>
        <w:t>penicillamine</w:t>
      </w:r>
      <w:proofErr w:type="spellEnd"/>
      <w:r w:rsidRPr="00C0292D">
        <w:rPr>
          <w:rFonts w:cs="Arial Unicode MS"/>
          <w:lang w:val="en-US"/>
        </w:rPr>
        <w:t xml:space="preserve">, a cysteine derivative which contains two additional </w:t>
      </w:r>
      <w:proofErr w:type="spellStart"/>
      <w:r w:rsidRPr="00C0292D">
        <w:rPr>
          <w:rFonts w:cs="Arial Unicode MS"/>
          <w:lang w:val="en-US"/>
        </w:rPr>
        <w:t>methyls</w:t>
      </w:r>
      <w:proofErr w:type="spellEnd"/>
      <w:r w:rsidRPr="00C0292D">
        <w:rPr>
          <w:rFonts w:cs="Arial Unicode MS"/>
          <w:lang w:val="en-US"/>
        </w:rPr>
        <w:t xml:space="preserve"> between the </w:t>
      </w:r>
      <w:proofErr w:type="spellStart"/>
      <w:r w:rsidRPr="00C0292D">
        <w:rPr>
          <w:rFonts w:cs="Arial Unicode MS"/>
          <w:lang w:val="en-US"/>
        </w:rPr>
        <w:t>thiol</w:t>
      </w:r>
      <w:proofErr w:type="spellEnd"/>
      <w:r w:rsidRPr="00C0292D">
        <w:rPr>
          <w:rFonts w:cs="Arial Unicode MS"/>
          <w:lang w:val="en-US"/>
        </w:rPr>
        <w:t xml:space="preserve">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w:t>
      </w:r>
      <w:proofErr w:type="spellStart"/>
      <w:r>
        <w:rPr>
          <w:rFonts w:cs="Arial Unicode MS"/>
          <w:lang w:val="en-US"/>
        </w:rPr>
        <w:t>methyls</w:t>
      </w:r>
      <w:proofErr w:type="spellEnd"/>
      <w:r>
        <w:rPr>
          <w:rFonts w:cs="Arial Unicode MS"/>
          <w:lang w:val="en-US"/>
        </w:rPr>
        <w:t xml:space="preserve"> substituents is expected to stabilize the 5-membered intermediate and thus increase the rate of chelation. If the observed dimethyl exchange involves </w:t>
      </w:r>
      <w:proofErr w:type="spellStart"/>
      <w:r>
        <w:rPr>
          <w:rFonts w:cs="Arial Unicode MS"/>
          <w:lang w:val="en-US"/>
        </w:rPr>
        <w:t>intramolecular</w:t>
      </w:r>
      <w:proofErr w:type="spellEnd"/>
      <w:r>
        <w:rPr>
          <w:rFonts w:cs="Arial Unicode MS"/>
          <w:lang w:val="en-US"/>
        </w:rPr>
        <w:t xml:space="preserve"> attack, a lower coalescence temperature is expected for this species with respect to dimethyl arsenic cysteine. </w:t>
      </w:r>
    </w:p>
    <w:p w14:paraId="6CF8F818" w14:textId="77777777" w:rsidR="009E22CE" w:rsidRPr="00237388" w:rsidRDefault="009E22CE" w:rsidP="009E22CE">
      <w:pPr>
        <w:pStyle w:val="McGillSecondLevelSubheading"/>
        <w:rPr>
          <w:lang w:val="en-US"/>
        </w:rPr>
      </w:pPr>
      <w:bookmarkStart w:id="125" w:name="_Toc404960802"/>
      <w:r>
        <w:rPr>
          <w:lang w:val="en-US"/>
        </w:rPr>
        <w:lastRenderedPageBreak/>
        <w:t xml:space="preserve">3.1.1 </w:t>
      </w:r>
      <w:r w:rsidRPr="00C0292D">
        <w:rPr>
          <w:lang w:val="en-US"/>
        </w:rPr>
        <w:t xml:space="preserve">Preparation of </w:t>
      </w:r>
      <w:proofErr w:type="spellStart"/>
      <w:r w:rsidR="00563748">
        <w:t>D</w:t>
      </w:r>
      <w:r w:rsidRPr="00C0292D">
        <w:t>imethylarseno</w:t>
      </w:r>
      <w:proofErr w:type="spellEnd"/>
      <w:r w:rsidRPr="00C0292D">
        <w:t>-N-acetyl cysteine</w:t>
      </w:r>
      <w:bookmarkEnd w:id="125"/>
      <w:r w:rsidR="00C033D1">
        <w:t xml:space="preserve"> </w:t>
      </w:r>
    </w:p>
    <w:p w14:paraId="2652B066" w14:textId="72A8CF87" w:rsidR="007D2A16" w:rsidRDefault="009E22CE" w:rsidP="009E22CE">
      <w:pPr>
        <w:pStyle w:val="McGillBodyText"/>
        <w:jc w:val="both"/>
        <w:rPr>
          <w:lang w:val="en-US"/>
        </w:rPr>
      </w:pPr>
      <w:r>
        <w:rPr>
          <w:lang w:val="en-US"/>
        </w:rPr>
        <w:tab/>
      </w:r>
      <w:proofErr w:type="spellStart"/>
      <w:r w:rsidR="00C033D1">
        <w:rPr>
          <w:lang w:val="en-US"/>
        </w:rPr>
        <w:t>D</w:t>
      </w:r>
      <w:r w:rsidR="00C033D1" w:rsidRPr="00C033D1">
        <w:rPr>
          <w:lang w:val="en-US"/>
        </w:rPr>
        <w:t>imethylarseno</w:t>
      </w:r>
      <w:proofErr w:type="spellEnd"/>
      <w:r w:rsidR="00C033D1" w:rsidRPr="00C033D1">
        <w:rPr>
          <w:lang w:val="en-US"/>
        </w:rPr>
        <w:t xml:space="preserve">-N-acetyl cysteine </w:t>
      </w:r>
      <w:r>
        <w:rPr>
          <w:lang w:val="en-US"/>
        </w:rPr>
        <w:t>is a new species that has not been previous synthesized. A synthetic procedure</w:t>
      </w:r>
      <w:r w:rsidR="00B762D2">
        <w:rPr>
          <w:lang w:val="en-US"/>
        </w:rPr>
        <w:t xml:space="preserve"> (</w:t>
      </w:r>
      <w:r w:rsidR="00DD1354" w:rsidRPr="00DD1354">
        <w:rPr>
          <w:b/>
          <w:lang w:val="en-US"/>
        </w:rPr>
        <w:t>Figure</w:t>
      </w:r>
      <w:r w:rsidR="005032B9">
        <w:rPr>
          <w:b/>
        </w:rPr>
        <w:t xml:space="preserve"> 24</w:t>
      </w:r>
      <w:r w:rsidR="00DD1354">
        <w:rPr>
          <w:lang w:val="en-US"/>
        </w:rPr>
        <w:t>)</w:t>
      </w:r>
      <w:r>
        <w:rPr>
          <w:lang w:val="en-US"/>
        </w:rPr>
        <w:t xml:space="preserve"> was adopted from the synthesis of </w:t>
      </w:r>
      <w:r w:rsidR="00672D3D" w:rsidRPr="00672D3D">
        <w:rPr>
          <w:b/>
          <w:lang w:val="en-US"/>
        </w:rPr>
        <w:t>DMCYS</w:t>
      </w:r>
      <w:r>
        <w:rPr>
          <w:lang w:val="en-US"/>
        </w:rPr>
        <w:t xml:space="preserve"> involving the reduction of </w:t>
      </w:r>
      <w:proofErr w:type="spellStart"/>
      <w:r>
        <w:rPr>
          <w:lang w:val="en-US"/>
        </w:rPr>
        <w:t>cacodylic</w:t>
      </w:r>
      <w:proofErr w:type="spellEnd"/>
      <w:r>
        <w:rPr>
          <w:lang w:val="en-US"/>
        </w:rPr>
        <w:t xml:space="preserve"> acid the by N-ac</w:t>
      </w:r>
      <w:r w:rsidR="00DC2C6B">
        <w:rPr>
          <w:lang w:val="en-US"/>
        </w:rPr>
        <w:t>et</w:t>
      </w:r>
      <w:r>
        <w:rPr>
          <w:lang w:val="en-US"/>
        </w:rPr>
        <w:t>yl cysteine</w:t>
      </w:r>
      <w:hyperlink w:anchor="_ENREF_4_1" w:tooltip="Cullen, 1984 #45" w:history="1">
        <w:r w:rsidR="005F06AB">
          <w:rPr>
            <w:lang w:val="en-US"/>
          </w:rPr>
          <w:fldChar w:fldCharType="begin"/>
        </w:r>
        <w:r w:rsidR="005F06AB">
          <w:rPr>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lang w:val="en-US"/>
          </w:rPr>
          <w:fldChar w:fldCharType="separate"/>
        </w:r>
        <w:r w:rsidR="005F06AB" w:rsidRPr="00166D55">
          <w:rPr>
            <w:noProof/>
            <w:vertAlign w:val="superscript"/>
            <w:lang w:val="en-US"/>
          </w:rPr>
          <w:t>1</w:t>
        </w:r>
        <w:r w:rsidR="005F06AB">
          <w:rPr>
            <w:lang w:val="en-US"/>
          </w:rPr>
          <w:fldChar w:fldCharType="end"/>
        </w:r>
      </w:hyperlink>
      <w:r w:rsidR="001143C3">
        <w:rPr>
          <w:lang w:val="en-US"/>
        </w:rPr>
        <w:t xml:space="preserve"> (</w:t>
      </w:r>
      <w:r w:rsidR="001143C3" w:rsidRPr="001143C3">
        <w:rPr>
          <w:b/>
          <w:lang w:val="en-US"/>
        </w:rPr>
        <w:t>NAC</w:t>
      </w:r>
      <w:r w:rsidR="001143C3">
        <w:rPr>
          <w:lang w:val="en-US"/>
        </w:rPr>
        <w:t>)</w:t>
      </w:r>
      <w:r>
        <w:rPr>
          <w:lang w:val="en-US"/>
        </w:rPr>
        <w:t xml:space="preserve">. A proof of concept for the reaction was done by adding 5 equivalents of N-acetyl cysteine to a solution of </w:t>
      </w:r>
      <w:proofErr w:type="spellStart"/>
      <w:r>
        <w:rPr>
          <w:lang w:val="en-US"/>
        </w:rPr>
        <w:t>cacodylic</w:t>
      </w:r>
      <w:proofErr w:type="spellEnd"/>
      <w:r>
        <w:rPr>
          <w:lang w:val="en-US"/>
        </w:rPr>
        <w:t xml:space="preserve"> acid in D</w:t>
      </w:r>
      <w:r>
        <w:rPr>
          <w:vertAlign w:val="subscript"/>
          <w:lang w:val="en-US"/>
        </w:rPr>
        <w:t>2</w:t>
      </w:r>
      <w:r>
        <w:rPr>
          <w:vertAlign w:val="subscript"/>
          <w:lang w:val="en-US"/>
        </w:rPr>
        <w:softHyphen/>
      </w:r>
      <w:r>
        <w:rPr>
          <w:vertAlign w:val="subscript"/>
          <w:lang w:val="en-US"/>
        </w:rPr>
        <w:softHyphen/>
      </w:r>
      <w:r>
        <w:rPr>
          <w:lang w:val="en-US"/>
        </w:rPr>
        <w:t xml:space="preserve">O. The reaction was followed by NMR over a 1 hour period. Over this time the </w:t>
      </w:r>
      <w:proofErr w:type="spellStart"/>
      <w:r>
        <w:rPr>
          <w:lang w:val="en-US"/>
        </w:rPr>
        <w:t>cacodylic</w:t>
      </w:r>
      <w:proofErr w:type="spellEnd"/>
      <w:r>
        <w:rPr>
          <w:lang w:val="en-US"/>
        </w:rPr>
        <w:t xml:space="preserve"> acid peak at 1.15 ppm disappears and a new peak at 1.35ppm, assigned to </w:t>
      </w:r>
      <w:r w:rsidRPr="001143C3">
        <w:rPr>
          <w:b/>
          <w:lang w:val="en-US"/>
        </w:rPr>
        <w:t>DMNAC</w:t>
      </w:r>
      <w:r w:rsidR="00B762D2">
        <w:rPr>
          <w:lang w:val="en-US"/>
        </w:rPr>
        <w:t xml:space="preserve">, grows in. </w:t>
      </w:r>
    </w:p>
    <w:p w14:paraId="461F891C" w14:textId="77777777" w:rsidR="005032B9" w:rsidRPr="003A6BB9" w:rsidRDefault="005032B9" w:rsidP="009E22CE">
      <w:pPr>
        <w:pStyle w:val="McGillBodyText"/>
        <w:jc w:val="both"/>
        <w:rPr>
          <w:lang w:val="en-US"/>
        </w:rPr>
      </w:pPr>
    </w:p>
    <w:p w14:paraId="42054569" w14:textId="77777777" w:rsidR="005032B9" w:rsidRDefault="009E22CE" w:rsidP="005032B9">
      <w:r>
        <w:object w:dxaOrig="9945" w:dyaOrig="1000" w14:anchorId="1BDC232B">
          <v:shape id="_x0000_i1038" type="#_x0000_t75" style="width:435.75pt;height:44.25pt" o:ole="">
            <v:imagedata r:id="rId53" o:title=""/>
          </v:shape>
          <o:OLEObject Type="Embed" ProgID="ChemDraw.Document.6.0" ShapeID="_x0000_i1038" DrawAspect="Content" ObjectID="_1488023777" r:id="rId54"/>
        </w:object>
      </w:r>
    </w:p>
    <w:p w14:paraId="4D460050" w14:textId="5F44AAF4" w:rsidR="009E22CE" w:rsidRDefault="00B762D2" w:rsidP="00DD1354">
      <w:pPr>
        <w:jc w:val="center"/>
      </w:pPr>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24</w:t>
      </w:r>
      <w:r w:rsidRPr="00B762D2">
        <w:rPr>
          <w:b/>
        </w:rPr>
        <w:fldChar w:fldCharType="end"/>
      </w:r>
      <w:r w:rsidRPr="00B762D2">
        <w:rPr>
          <w:b/>
        </w:rPr>
        <w:t xml:space="preserve">: </w:t>
      </w:r>
      <w:r w:rsidR="009E22CE" w:rsidRPr="00B762D2">
        <w:rPr>
          <w:b/>
        </w:rPr>
        <w:t>Synthetic scheme DMNAC</w:t>
      </w:r>
    </w:p>
    <w:p w14:paraId="1186CCF0" w14:textId="757D0440" w:rsidR="009E22CE" w:rsidRDefault="009E22CE" w:rsidP="009E22CE">
      <w:pPr>
        <w:pStyle w:val="McGillBodyText"/>
        <w:jc w:val="both"/>
      </w:pPr>
      <w:r w:rsidRPr="00950944">
        <w:t xml:space="preserve"> </w:t>
      </w:r>
      <w:r>
        <w:tab/>
        <w:t xml:space="preserve">This preparation is performed under nitrogen to prevent the oxidation of the final product. </w:t>
      </w:r>
      <w:proofErr w:type="spellStart"/>
      <w:r w:rsidR="00C56DB9">
        <w:t>C</w:t>
      </w:r>
      <w:r>
        <w:t>acodylic</w:t>
      </w:r>
      <w:proofErr w:type="spellEnd"/>
      <w:r>
        <w:t xml:space="preserve"> acid</w:t>
      </w:r>
      <w:r w:rsidR="00C56DB9">
        <w:t xml:space="preserve">, </w:t>
      </w:r>
      <w:r w:rsidR="00C56DB9" w:rsidRPr="002E7EB8">
        <w:t>0.3579 g</w:t>
      </w:r>
      <w:r w:rsidR="00C56DB9">
        <w:t>,</w:t>
      </w:r>
      <w:r>
        <w:t xml:space="preserve"> was placed in a round bottom flask and dissolved in 10 ml of degassed water. </w:t>
      </w:r>
      <w:r w:rsidRPr="002E7EB8">
        <w:t>0.9724 g</w:t>
      </w:r>
      <w:r>
        <w:t xml:space="preserve"> of N-acetyl cysteine was added and the solution was left stirring under nitrogen for 16 hours. Unfortunately, unlike the synthesis of the cysteine derivative, the disulfide side product did not precipitate out of solution. Water was removed</w:t>
      </w:r>
      <w:r w:rsidR="00563748">
        <w:t xml:space="preserve"> leaving a</w:t>
      </w:r>
      <w:r>
        <w:t xml:space="preserve"> white powder. </w:t>
      </w:r>
      <w:r w:rsidRPr="00BD15CA">
        <w:rPr>
          <w:vertAlign w:val="superscript"/>
        </w:rPr>
        <w:t>1</w:t>
      </w:r>
      <w:r>
        <w:t>H NMR (400 MHz, D</w:t>
      </w:r>
      <w:r w:rsidRPr="00BD15CA">
        <w:rPr>
          <w:vertAlign w:val="subscript"/>
        </w:rPr>
        <w:t>2</w:t>
      </w:r>
      <w:r>
        <w:t xml:space="preserve">O) δ 4.76 – 4.68 (m, 1H), 4.66 – 4.56 (m, 2H), 3.31 (m, J = 14.3, 4.5 Hz, 1H), 3.20 (m, 2H), 3.04 – 2.90 (m, 6H), 2.15 (d, J = 4.9 Hz, 3H), 2.06 (d, J = </w:t>
      </w:r>
      <w:r>
        <w:lastRenderedPageBreak/>
        <w:t xml:space="preserve">4.9 Hz, 6H), 1.35 (d, J = 2.8 Hz, 6H). Peaks at 2.06, 3.04 and 4.66 ppm could be assigned to acetyl cysteine </w:t>
      </w:r>
      <w:r w:rsidR="00C033D1">
        <w:t>disulfide</w:t>
      </w:r>
      <w:r>
        <w:t xml:space="preserve"> and the resonance at 1.35 ppm was assigned to the </w:t>
      </w:r>
      <w:proofErr w:type="spellStart"/>
      <w:r>
        <w:t>methyls</w:t>
      </w:r>
      <w:proofErr w:type="spellEnd"/>
      <w:r>
        <w:t xml:space="preserve"> on the As. This NMR demonstrated that the reaction has gone to completion, however the target product has yet to be separated from the disulfide side product. Extraction with various solvents was unsuccessful at extracting </w:t>
      </w:r>
      <w:r w:rsidRPr="001143C3">
        <w:rPr>
          <w:b/>
        </w:rPr>
        <w:t>DMNAC</w:t>
      </w:r>
      <w:r>
        <w:t xml:space="preserve"> from the mixture.  Recrystallization was attempted with various solvent mixtures, </w:t>
      </w:r>
      <w:r w:rsidR="00DC2C6B">
        <w:t xml:space="preserve">but </w:t>
      </w:r>
      <w:r>
        <w:t xml:space="preserve">did not result in a purified product. Chromatography was not possible due to the sensitive nature of the product. </w:t>
      </w:r>
    </w:p>
    <w:p w14:paraId="7B70DEC9" w14:textId="59E25E72" w:rsidR="009E22CE" w:rsidRPr="00C0292D" w:rsidRDefault="009E22CE" w:rsidP="007D2A16">
      <w:pPr>
        <w:spacing w:line="360" w:lineRule="auto"/>
        <w:ind w:firstLine="720"/>
        <w:jc w:val="both"/>
        <w:rPr>
          <w:rFonts w:cs="Arial Unicode MS"/>
          <w:lang w:val="en-US"/>
        </w:rPr>
      </w:pPr>
      <w:r>
        <w:rPr>
          <w:rFonts w:cs="Arial Unicode MS"/>
          <w:lang w:val="en-US"/>
        </w:rPr>
        <w:t>As it was not possible to obtain a clean product with this method, an alternative reaction scheme</w:t>
      </w:r>
      <w:r w:rsidR="00DD1354">
        <w:rPr>
          <w:rFonts w:cs="Arial Unicode MS"/>
          <w:lang w:val="en-US"/>
        </w:rPr>
        <w:t xml:space="preserve"> </w:t>
      </w:r>
      <w:r w:rsidR="00DD1354" w:rsidRPr="00DD1354">
        <w:rPr>
          <w:rFonts w:cs="Arial Unicode MS"/>
          <w:b/>
          <w:lang w:val="en-US"/>
        </w:rPr>
        <w:t>(Figure</w:t>
      </w:r>
      <w:r w:rsidR="005032B9">
        <w:rPr>
          <w:rStyle w:val="McGillBoldMcGillSForeignWord"/>
          <w:rFonts w:cs="Arial Unicode MS"/>
        </w:rPr>
        <w:t xml:space="preserve"> 25</w:t>
      </w:r>
      <w:r w:rsidR="00DD1354" w:rsidRPr="00DD1354">
        <w:rPr>
          <w:rStyle w:val="McGillBoldMcGillSForeignWord"/>
          <w:rFonts w:cs="Arial Unicode MS"/>
        </w:rPr>
        <w:t>)</w:t>
      </w:r>
      <w:r w:rsidR="00DD1354">
        <w:rPr>
          <w:rFonts w:cs="Arial Unicode MS"/>
          <w:lang w:val="en-US"/>
        </w:rPr>
        <w:t xml:space="preserve"> </w:t>
      </w:r>
      <w:r>
        <w:rPr>
          <w:rFonts w:cs="Arial Unicode MS"/>
          <w:lang w:val="en-US"/>
        </w:rPr>
        <w:t xml:space="preserve">was proposed that didn’t involve the production of n-acetyl cysteine disulfide. Instead of using the oxidation state </w:t>
      </w:r>
      <w:r w:rsidR="00563748">
        <w:rPr>
          <w:rFonts w:cs="Arial Unicode MS"/>
          <w:lang w:val="en-US"/>
        </w:rPr>
        <w:t>(V)</w:t>
      </w:r>
      <w:r>
        <w:rPr>
          <w:rFonts w:cs="Arial Unicode MS"/>
          <w:lang w:val="en-US"/>
        </w:rPr>
        <w:t xml:space="preserve"> </w:t>
      </w:r>
      <w:proofErr w:type="spellStart"/>
      <w:r>
        <w:rPr>
          <w:rFonts w:cs="Arial Unicode MS"/>
          <w:lang w:val="en-US"/>
        </w:rPr>
        <w:t>cacodylic</w:t>
      </w:r>
      <w:proofErr w:type="spellEnd"/>
      <w:r>
        <w:rPr>
          <w:rFonts w:cs="Arial Unicode MS"/>
          <w:lang w:val="en-US"/>
        </w:rPr>
        <w:t xml:space="preserve"> acid as a source of arsenic, </w:t>
      </w:r>
      <w:proofErr w:type="spellStart"/>
      <w:r w:rsidRPr="00F550E9">
        <w:rPr>
          <w:rFonts w:cs="Arial Unicode MS"/>
        </w:rPr>
        <w:t>dimethylarsenoiodide</w:t>
      </w:r>
      <w:proofErr w:type="spellEnd"/>
      <w:r>
        <w:rPr>
          <w:rFonts w:cs="Arial Unicode MS"/>
          <w:lang w:val="en-US"/>
        </w:rPr>
        <w:t>(III)</w:t>
      </w:r>
      <w:hyperlink w:anchor="_ENREF_4_1" w:tooltip="Cullen, 1984 #45" w:history="1">
        <w:r w:rsidR="005F06AB">
          <w:rPr>
            <w:rFonts w:cs="Arial Unicode MS"/>
            <w:lang w:val="en-US"/>
          </w:rPr>
          <w:fldChar w:fldCharType="begin"/>
        </w:r>
        <w:r w:rsidR="005F06AB">
          <w:rPr>
            <w:rFonts w:cs="Arial Unicode MS"/>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lang w:val="en-US"/>
          </w:rPr>
          <w:fldChar w:fldCharType="separate"/>
        </w:r>
        <w:r w:rsidR="005F06AB" w:rsidRPr="00166D55">
          <w:rPr>
            <w:rFonts w:cs="Arial Unicode MS"/>
            <w:noProof/>
            <w:vertAlign w:val="superscript"/>
            <w:lang w:val="en-US"/>
          </w:rPr>
          <w:t>1</w:t>
        </w:r>
        <w:r w:rsidR="005F06AB">
          <w:rPr>
            <w:rFonts w:cs="Arial Unicode MS"/>
            <w:lang w:val="en-US"/>
          </w:rPr>
          <w:fldChar w:fldCharType="end"/>
        </w:r>
      </w:hyperlink>
      <w:r w:rsidR="00672D3D">
        <w:rPr>
          <w:rFonts w:cs="Arial Unicode MS"/>
          <w:vertAlign w:val="superscript"/>
          <w:lang w:val="en-US"/>
        </w:rPr>
        <w:t>,</w:t>
      </w:r>
      <w:hyperlink w:anchor="_ENREF_4_2" w:tooltip="Burrows, 1920 #216"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2</w:t>
        </w:r>
        <w:r w:rsidR="005F06AB">
          <w:rPr>
            <w:rFonts w:cs="Arial Unicode MS"/>
            <w:vertAlign w:val="superscript"/>
            <w:lang w:val="en-US"/>
          </w:rPr>
          <w:fldChar w:fldCharType="end"/>
        </w:r>
      </w:hyperlink>
      <w:r w:rsidR="00672D3D">
        <w:rPr>
          <w:rFonts w:cs="Arial Unicode MS"/>
          <w:vertAlign w:val="superscript"/>
          <w:lang w:val="en-US"/>
        </w:rPr>
        <w:t>,</w:t>
      </w:r>
      <w:hyperlink w:anchor="_ENREF_4_3" w:tooltip="Feltham, 1967 #227"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&lt;EndNote&gt;&lt;Cite&gt;&lt;Author&gt;Feltham&lt;/Author&gt;&lt;Year&gt;1967&lt;/Year&gt;&lt;RecNum&gt;227&lt;/RecNum&gt;&lt;DisplayText&gt;&lt;style face="superscript"&gt;3&lt;/style&gt;&lt;/DisplayText&gt;&lt;record&gt;&lt;rec-number&gt;227&lt;/rec-number&gt;&lt;foreign-keys&gt;&lt;key app="EN" db-id="925ewvdr4stppxextfzpv0x4edx2rrttpr5r" timestamp="1358878347"&gt;227&lt;/key&gt;&lt;/foreign-keys&gt;&lt;ref-type name="Journal Article"&gt;17&lt;/ref-type&gt;&lt;contributors&gt;&lt;authors&gt;&lt;author&gt;Feltham, Robert D.&lt;/author&gt;&lt;author&gt;Kasenally, A.&lt;/author&gt;&lt;author&gt;Nyholm, R. S.&lt;/author&gt;&lt;/authors&gt;&lt;/contributors&gt;&lt;titles&gt;&lt;title&gt;A new synthesis of di- and tri-tertiary arsines&lt;/title&gt;&lt;secondary-title&gt;Journal of Organometallic Chemistry&lt;/secondary-title&gt;&lt;/titles&gt;&lt;periodical&gt;&lt;full-title&gt;Journal of Organometallic Chemistry&lt;/full-title&gt;&lt;abbr-1&gt;J. Organomet. Chem.&lt;/abbr-1&gt;&lt;abbr-2&gt;J Organomet Chem&lt;/abbr-2&gt;&lt;/periodical&gt;&lt;pages&gt;285-288&lt;/pages&gt;&lt;volume&gt;7&lt;/volume&gt;&lt;number&gt;2&lt;/number&gt;&lt;dates&gt;&lt;year&gt;1967&lt;/year&gt;&lt;/dates&gt;&lt;urls&gt;&lt;related-urls&gt;&lt;url&gt;http://linkinghub.elsevier.com/retrieve/pii/S0022328X00910799&lt;/url&gt;&lt;/related-urls&gt;&lt;pdf-urls&gt;&lt;url&gt;file:///C:/Users/wei/Documents/Mendeley Desktop/Feltham, Kasenally, Nyholm/Journal of Organometallic Chemistry/Feltham, Kasenally, Nyholm - 1967 - A new synthesis of di- and tri-tertiary arsines.pdf&lt;/url&gt;&lt;/pdf-urls&gt;&lt;/urls&gt;&lt;electronic-resource-num&gt;10.1016/S0022-328X(00)91079-9&lt;/electronic-resource-num&gt;&lt;/record&gt;&lt;/Cite&gt;&lt;/EndNote&gt;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3</w:t>
        </w:r>
        <w:r w:rsidR="005F06AB">
          <w:rPr>
            <w:rFonts w:cs="Arial Unicode MS"/>
            <w:vertAlign w:val="superscript"/>
            <w:lang w:val="en-US"/>
          </w:rPr>
          <w:fldChar w:fldCharType="end"/>
        </w:r>
      </w:hyperlink>
      <w:r>
        <w:rPr>
          <w:rFonts w:cs="Arial Unicode MS"/>
          <w:lang w:val="en-US"/>
        </w:rPr>
        <w:t xml:space="preserve"> was used. This would give a clean reaction with a 1:1 ratio of arsenic and </w:t>
      </w:r>
      <w:r w:rsidRPr="004B1955">
        <w:rPr>
          <w:rFonts w:cs="Arial Unicode MS"/>
          <w:b/>
          <w:lang w:val="en-US"/>
        </w:rPr>
        <w:t>NAC</w:t>
      </w:r>
      <w:r>
        <w:rPr>
          <w:rFonts w:cs="Arial Unicode MS"/>
          <w:lang w:val="en-US"/>
        </w:rPr>
        <w:t xml:space="preserve">. </w:t>
      </w:r>
    </w:p>
    <w:p w14:paraId="341FCFCA" w14:textId="77777777" w:rsidR="009E22CE" w:rsidRDefault="009E22CE" w:rsidP="009E22CE">
      <w:pPr>
        <w:spacing w:line="360" w:lineRule="auto"/>
        <w:jc w:val="both"/>
        <w:rPr>
          <w:rFonts w:cs="Arial Unicode MS"/>
        </w:rPr>
      </w:pPr>
      <w:r w:rsidRPr="00C0292D">
        <w:rPr>
          <w:rFonts w:cs="Arial Unicode MS"/>
        </w:rPr>
        <w:object w:dxaOrig="8188" w:dyaOrig="1106" w14:anchorId="673DE1A4">
          <v:shape id="_x0000_i1039" type="#_x0000_t75" style="width:410.25pt;height:54pt" o:ole="">
            <v:imagedata r:id="rId55" o:title=""/>
          </v:shape>
          <o:OLEObject Type="Embed" ProgID="ChemDraw.Document.6.0" ShapeID="_x0000_i1039" DrawAspect="Content" ObjectID="_1488023778" r:id="rId56"/>
        </w:object>
      </w:r>
    </w:p>
    <w:p w14:paraId="43733B25" w14:textId="77777777" w:rsidR="009E22CE" w:rsidRPr="00C35F80" w:rsidRDefault="009E22CE" w:rsidP="009E22CE">
      <w:pPr>
        <w:pStyle w:val="McGillFigureCaption"/>
        <w:jc w:val="center"/>
        <w:rPr>
          <w:rFonts w:cs="Arial Unicode MS"/>
          <w:b/>
        </w:rPr>
      </w:pPr>
      <w:bookmarkStart w:id="126" w:name="_Toc404960733"/>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sidR="00C129B5">
        <w:rPr>
          <w:rStyle w:val="McGillBoldMcGillSForeignWord"/>
          <w:rFonts w:cs="Arial Unicode MS"/>
          <w:noProof/>
        </w:rPr>
        <w:t>25</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r>
        <w:rPr>
          <w:rStyle w:val="McGillBoldMcGillSForeignWord"/>
          <w:rFonts w:cs="Arial Unicode MS"/>
        </w:rPr>
        <w:t>DMNAC (</w:t>
      </w:r>
      <w:proofErr w:type="spellStart"/>
      <w:r>
        <w:rPr>
          <w:rStyle w:val="McGillBoldMcGillSForeignWord"/>
          <w:rFonts w:cs="Arial Unicode MS"/>
        </w:rPr>
        <w:t>py.HI</w:t>
      </w:r>
      <w:proofErr w:type="spellEnd"/>
      <w:r>
        <w:rPr>
          <w:rStyle w:val="McGillBoldMcGillSForeignWord"/>
          <w:rFonts w:cs="Arial Unicode MS"/>
        </w:rPr>
        <w:t>)</w:t>
      </w:r>
      <w:bookmarkEnd w:id="126"/>
    </w:p>
    <w:p w14:paraId="36B0CE36" w14:textId="77777777" w:rsidR="009E22CE" w:rsidRPr="00C033D1" w:rsidRDefault="009E22CE" w:rsidP="009E22CE">
      <w:pPr>
        <w:spacing w:line="360" w:lineRule="auto"/>
        <w:jc w:val="both"/>
        <w:rPr>
          <w:rFonts w:cs="Arial Unicode MS"/>
          <w:b/>
        </w:rPr>
      </w:pPr>
      <w:r w:rsidRPr="00C033D1">
        <w:rPr>
          <w:rFonts w:cs="Arial Unicode MS"/>
          <w:b/>
        </w:rPr>
        <w:t xml:space="preserve">Preparation of </w:t>
      </w:r>
      <w:proofErr w:type="spellStart"/>
      <w:r w:rsidRPr="00C033D1">
        <w:rPr>
          <w:rFonts w:cs="Arial Unicode MS"/>
          <w:b/>
        </w:rPr>
        <w:t>Dimethylarsenoiodide</w:t>
      </w:r>
      <w:proofErr w:type="spellEnd"/>
      <w:r w:rsidRPr="00C033D1">
        <w:rPr>
          <w:rFonts w:cs="Arial Unicode MS"/>
          <w:b/>
        </w:rPr>
        <w:t xml:space="preserve">. </w:t>
      </w:r>
    </w:p>
    <w:p w14:paraId="37E3CA4E" w14:textId="77777777" w:rsidR="009E22CE" w:rsidRPr="0071455A" w:rsidRDefault="009E22CE" w:rsidP="009E22CE">
      <w:pPr>
        <w:spacing w:line="360" w:lineRule="auto"/>
        <w:ind w:firstLine="720"/>
        <w:jc w:val="both"/>
        <w:rPr>
          <w:rFonts w:cs="Arial Unicode MS"/>
          <w:i/>
        </w:rPr>
      </w:pPr>
      <w:r w:rsidRPr="00C0292D">
        <w:rPr>
          <w:rFonts w:cs="Arial Unicode MS"/>
        </w:rPr>
        <w:t>Me</w:t>
      </w:r>
      <w:r w:rsidRPr="00C0292D">
        <w:rPr>
          <w:rFonts w:cs="Arial Unicode MS"/>
          <w:vertAlign w:val="subscript"/>
        </w:rPr>
        <w:t>2</w:t>
      </w:r>
      <w:r w:rsidRPr="00C0292D">
        <w:rPr>
          <w:rFonts w:cs="Arial Unicode MS"/>
        </w:rPr>
        <w:t>AsI was prepared using the Burrows method</w:t>
      </w:r>
      <w:hyperlink w:anchor="_ENREF_4_2" w:tooltip="Burrows, 1920 #216" w:history="1">
        <w:r w:rsidR="005F06AB" w:rsidRPr="00C0292D">
          <w:rPr>
            <w:rFonts w:cs="Arial Unicode MS"/>
          </w:rPr>
          <w:fldChar w:fldCharType="begin"/>
        </w:r>
        <w:r w:rsidR="005F06AB">
          <w:rPr>
            <w:rFonts w:cs="Arial Unicode M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2</w:t>
        </w:r>
        <w:r w:rsidR="005F06AB" w:rsidRPr="00C0292D">
          <w:rPr>
            <w:rFonts w:cs="Arial Unicode MS"/>
          </w:rPr>
          <w:fldChar w:fldCharType="end"/>
        </w:r>
      </w:hyperlink>
      <w:r w:rsidRPr="00C0292D">
        <w:rPr>
          <w:rFonts w:cs="Arial Unicode MS"/>
        </w:rPr>
        <w:t>.</w:t>
      </w:r>
      <w:r w:rsidR="000266DD">
        <w:rPr>
          <w:rFonts w:cs="Arial Unicode MS"/>
        </w:rPr>
        <w:t xml:space="preserve"> It is important to</w:t>
      </w:r>
      <w:r w:rsidRPr="00C0292D">
        <w:rPr>
          <w:rFonts w:cs="Arial Unicode MS"/>
        </w:rPr>
        <w:t xml:space="preserve"> </w:t>
      </w:r>
      <w:r w:rsidR="000266DD">
        <w:rPr>
          <w:rFonts w:cs="Arial Unicode MS"/>
        </w:rPr>
        <w:t>note</w:t>
      </w:r>
      <w:r w:rsidR="000266DD" w:rsidRPr="00C0292D">
        <w:rPr>
          <w:rFonts w:cs="Arial Unicode MS"/>
          <w:lang w:val="en-US"/>
        </w:rPr>
        <w:t xml:space="preserve"> </w:t>
      </w:r>
      <w:r w:rsidR="000266DD">
        <w:rPr>
          <w:rFonts w:cs="Arial Unicode MS"/>
          <w:lang w:val="en-US"/>
        </w:rPr>
        <w:t xml:space="preserve">that </w:t>
      </w:r>
      <w:r w:rsidR="000266DD" w:rsidRPr="00C0292D">
        <w:rPr>
          <w:rFonts w:cs="Arial Unicode MS"/>
          <w:lang w:val="en-US"/>
        </w:rPr>
        <w:t>this compound</w:t>
      </w:r>
      <w:r w:rsidR="000266DD">
        <w:rPr>
          <w:rFonts w:cs="Arial Unicode MS"/>
          <w:lang w:val="en-US"/>
        </w:rPr>
        <w:t xml:space="preserve"> (and its derivatives)</w:t>
      </w:r>
      <w:r w:rsidR="000266DD" w:rsidRPr="00C0292D">
        <w:rPr>
          <w:rFonts w:cs="Arial Unicode MS"/>
          <w:lang w:val="en-US"/>
        </w:rPr>
        <w:t xml:space="preserve"> </w:t>
      </w:r>
      <w:r w:rsidR="000266DD">
        <w:rPr>
          <w:rFonts w:cs="Arial Unicode MS"/>
          <w:lang w:val="en-US"/>
        </w:rPr>
        <w:t xml:space="preserve">is </w:t>
      </w:r>
      <w:r w:rsidR="00634EA0">
        <w:rPr>
          <w:rFonts w:cs="Arial Unicode MS"/>
          <w:lang w:val="en-US"/>
        </w:rPr>
        <w:t xml:space="preserve">extremely </w:t>
      </w:r>
      <w:r w:rsidR="000266DD">
        <w:rPr>
          <w:rFonts w:cs="Arial Unicode MS"/>
          <w:lang w:val="en-US"/>
        </w:rPr>
        <w:t xml:space="preserve">toxic and </w:t>
      </w:r>
      <w:r w:rsidR="00634EA0">
        <w:rPr>
          <w:rFonts w:cs="Arial Unicode MS"/>
          <w:lang w:val="en-US"/>
        </w:rPr>
        <w:t>has a</w:t>
      </w:r>
      <w:r w:rsidR="000266DD" w:rsidRPr="00C0292D">
        <w:rPr>
          <w:rFonts w:cs="Arial Unicode MS"/>
          <w:lang w:val="en-US"/>
        </w:rPr>
        <w:t xml:space="preserve"> </w:t>
      </w:r>
      <w:r w:rsidR="00634EA0">
        <w:rPr>
          <w:rFonts w:cs="Arial Unicode MS"/>
          <w:lang w:val="en-US"/>
        </w:rPr>
        <w:t>pungent</w:t>
      </w:r>
      <w:r w:rsidR="000266DD" w:rsidRPr="00C0292D">
        <w:rPr>
          <w:rFonts w:cs="Arial Unicode MS"/>
          <w:lang w:val="en-US"/>
        </w:rPr>
        <w:t xml:space="preserve"> unpleasant smell, </w:t>
      </w:r>
      <w:r w:rsidR="000266DD">
        <w:rPr>
          <w:rFonts w:cs="Arial Unicode MS"/>
          <w:lang w:val="en-US"/>
        </w:rPr>
        <w:t xml:space="preserve">hence </w:t>
      </w:r>
      <w:proofErr w:type="spellStart"/>
      <w:r w:rsidR="000266DD" w:rsidRPr="00C0292D">
        <w:rPr>
          <w:rFonts w:cs="Arial Unicode MS"/>
          <w:lang w:val="en-US"/>
        </w:rPr>
        <w:t>Schlenk</w:t>
      </w:r>
      <w:proofErr w:type="spellEnd"/>
      <w:r w:rsidR="000266DD" w:rsidRPr="00C0292D">
        <w:rPr>
          <w:rFonts w:cs="Arial Unicode MS"/>
          <w:lang w:val="en-US"/>
        </w:rPr>
        <w:t xml:space="preserve"> apparatus and proper fume hood containment </w:t>
      </w:r>
      <w:r w:rsidR="000266DD" w:rsidRPr="00C0292D">
        <w:rPr>
          <w:rFonts w:cs="Arial Unicode MS"/>
          <w:lang w:val="en-US"/>
        </w:rPr>
        <w:lastRenderedPageBreak/>
        <w:t xml:space="preserve">methods are required. </w:t>
      </w:r>
      <w:r w:rsidRPr="00C0292D">
        <w:rPr>
          <w:rFonts w:cs="Arial Unicode MS"/>
        </w:rPr>
        <w:t xml:space="preserve">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AsO</w:t>
      </w:r>
      <w:r w:rsidR="009F466A">
        <w:rPr>
          <w:rFonts w:cs="Arial Unicode MS"/>
          <w:vertAlign w:val="subscript"/>
          <w:lang w:val="en-US"/>
        </w:rPr>
        <w:t>2</w:t>
      </w:r>
      <w:r w:rsidRPr="00C0292D">
        <w:rPr>
          <w:rFonts w:cs="Arial Unicode MS"/>
          <w:lang w:val="en-US"/>
        </w:rPr>
        <w:t xml:space="preserve">H </w:t>
      </w:r>
      <w:r w:rsidR="00634EA0">
        <w:rPr>
          <w:rFonts w:cs="Arial Unicode MS"/>
          <w:lang w:val="en-US"/>
        </w:rPr>
        <w:t>were</w:t>
      </w:r>
      <w:r w:rsidRPr="00C0292D">
        <w:rPr>
          <w:rFonts w:cs="Arial Unicode MS"/>
          <w:lang w:val="en-US"/>
        </w:rPr>
        <w:t xml:space="preserve"> dissolved in 45ml of distilled water. Concentrated </w:t>
      </w:r>
      <w:proofErr w:type="spellStart"/>
      <w:r w:rsidRPr="00C0292D">
        <w:rPr>
          <w:rFonts w:cs="Arial Unicode MS"/>
          <w:lang w:val="en-US"/>
        </w:rPr>
        <w:t>HCl</w:t>
      </w:r>
      <w:proofErr w:type="spellEnd"/>
      <w:r w:rsidR="00634EA0">
        <w:rPr>
          <w:rFonts w:cs="Arial Unicode MS"/>
          <w:lang w:val="en-US"/>
        </w:rPr>
        <w:t>,</w:t>
      </w:r>
      <w:r w:rsidRPr="00C0292D">
        <w:rPr>
          <w:rFonts w:cs="Arial Unicode MS"/>
          <w:lang w:val="en-US"/>
        </w:rPr>
        <w:t xml:space="preserve"> 5ml</w:t>
      </w:r>
      <w:r w:rsidR="00634EA0">
        <w:rPr>
          <w:rFonts w:cs="Arial Unicode MS"/>
          <w:lang w:val="en-US"/>
        </w:rPr>
        <w:t>,</w:t>
      </w:r>
      <w:r w:rsidRPr="00C0292D">
        <w:rPr>
          <w:rFonts w:cs="Arial Unicode MS"/>
          <w:lang w:val="en-US"/>
        </w:rPr>
        <w:t xml:space="preserve"> is added to make a clear colorless solution. Sulfur dioxide is bubbled for 15 minutes through the solution at which point the solution turned to light yellow. After 5 minutes of bubbling the solution darkened to an opaque black, followed by the formation of a bottom layer which was clear yellow.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16 mm</w:t>
      </w:r>
      <w:r w:rsidR="005E0C5A">
        <w:rPr>
          <w:rFonts w:cs="Arial Unicode MS"/>
          <w:lang w:val="en-US"/>
        </w:rPr>
        <w:t>Hg</w:t>
      </w:r>
      <w:r w:rsidRPr="00C0292D">
        <w:rPr>
          <w:rFonts w:cs="Arial Unicode MS"/>
          <w:lang w:val="en-US"/>
        </w:rPr>
        <w:t xml:space="preserve"> at 401K</w:t>
      </w:r>
      <w:r w:rsidR="00634EA0">
        <w:rPr>
          <w:rFonts w:cs="Arial Unicode MS"/>
          <w:lang w:val="en-US"/>
        </w:rPr>
        <w:t xml:space="preserve"> giving a clean yellow liquid</w:t>
      </w:r>
      <w:r w:rsidR="005E0C5A">
        <w:rPr>
          <w:rFonts w:cs="Arial Unicode MS"/>
          <w:lang w:val="en-US"/>
        </w:rPr>
        <w:t xml:space="preserve"> with 84% yield</w:t>
      </w:r>
      <w:r w:rsidRPr="00C0292D">
        <w:rPr>
          <w:rFonts w:cs="Arial Unicode MS"/>
          <w:lang w:val="en-US"/>
        </w:rPr>
        <w:t xml:space="preserve">.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38D4E043" w14:textId="77777777" w:rsidR="009E22CE" w:rsidRPr="00C033D1" w:rsidRDefault="009E22CE" w:rsidP="009E22CE">
      <w:pPr>
        <w:spacing w:line="360" w:lineRule="auto"/>
        <w:jc w:val="both"/>
        <w:rPr>
          <w:rFonts w:cs="Arial Unicode MS"/>
          <w:b/>
        </w:rPr>
      </w:pPr>
      <w:r w:rsidRPr="00C033D1">
        <w:rPr>
          <w:rFonts w:cs="Arial Unicode MS"/>
          <w:b/>
          <w:lang w:val="en-US"/>
        </w:rPr>
        <w:t xml:space="preserve">Preparation of </w:t>
      </w:r>
      <w:proofErr w:type="spellStart"/>
      <w:r w:rsidR="004323DE">
        <w:rPr>
          <w:rFonts w:cs="Arial Unicode MS"/>
          <w:b/>
        </w:rPr>
        <w:t>D</w:t>
      </w:r>
      <w:r w:rsidRPr="00C033D1">
        <w:rPr>
          <w:rFonts w:cs="Arial Unicode MS"/>
          <w:b/>
        </w:rPr>
        <w:t>imethylarseno</w:t>
      </w:r>
      <w:proofErr w:type="spellEnd"/>
      <w:r w:rsidRPr="00C033D1">
        <w:rPr>
          <w:rFonts w:cs="Arial Unicode MS"/>
          <w:b/>
        </w:rPr>
        <w:t>-N-acetyl cysteine</w:t>
      </w:r>
    </w:p>
    <w:p w14:paraId="59AC4095" w14:textId="77777777" w:rsidR="009E22CE" w:rsidRDefault="00621486" w:rsidP="009E22CE">
      <w:pPr>
        <w:spacing w:line="360" w:lineRule="auto"/>
        <w:ind w:firstLine="720"/>
        <w:jc w:val="both"/>
        <w:rPr>
          <w:rFonts w:cs="Arial Unicode MS"/>
          <w:lang w:val="en-US"/>
        </w:rPr>
      </w:pPr>
      <w:r>
        <w:rPr>
          <w:rFonts w:cs="Arial Unicode MS"/>
          <w:lang w:val="en-US"/>
        </w:rPr>
        <w:t>N-Acetyl cysteine, 0.5g,</w:t>
      </w:r>
      <w:r w:rsidR="009E22CE" w:rsidRPr="00C0292D">
        <w:rPr>
          <w:rFonts w:cs="Arial Unicode MS"/>
          <w:lang w:val="en-US"/>
        </w:rPr>
        <w:t xml:space="preserve"> was dissolved in </w:t>
      </w:r>
      <w:proofErr w:type="spellStart"/>
      <w:r w:rsidR="009E22CE" w:rsidRPr="00C0292D">
        <w:rPr>
          <w:rFonts w:cs="Arial Unicode MS"/>
          <w:lang w:val="en-US"/>
        </w:rPr>
        <w:t>dimethoxyethane</w:t>
      </w:r>
      <w:proofErr w:type="spellEnd"/>
      <w:r w:rsidR="009E22CE" w:rsidRPr="00C0292D">
        <w:rPr>
          <w:rFonts w:cs="Arial Unicode MS"/>
          <w:lang w:val="en-US"/>
        </w:rPr>
        <w:t xml:space="preserve"> and 1 ml of Me</w:t>
      </w:r>
      <w:r w:rsidR="009E22CE" w:rsidRPr="00C033D1">
        <w:rPr>
          <w:rFonts w:cs="Arial Unicode MS"/>
          <w:vertAlign w:val="subscript"/>
          <w:lang w:val="en-US"/>
        </w:rPr>
        <w:t>2</w:t>
      </w:r>
      <w:r w:rsidR="009E22CE" w:rsidRPr="00C0292D">
        <w:rPr>
          <w:rFonts w:cs="Arial Unicode MS"/>
          <w:lang w:val="en-US"/>
        </w:rPr>
        <w:t xml:space="preserve">AsI was added by syringe. </w:t>
      </w:r>
      <w:r w:rsidR="001271EC">
        <w:rPr>
          <w:rFonts w:cs="Arial Unicode MS"/>
          <w:lang w:val="en-US"/>
        </w:rPr>
        <w:t>P</w:t>
      </w:r>
      <w:r w:rsidR="009E22CE" w:rsidRPr="00C0292D">
        <w:rPr>
          <w:rFonts w:cs="Arial Unicode MS"/>
          <w:lang w:val="en-US"/>
        </w:rPr>
        <w:t>yridine</w:t>
      </w:r>
      <w:r w:rsidR="001271EC">
        <w:rPr>
          <w:rFonts w:cs="Arial Unicode MS"/>
          <w:lang w:val="en-US"/>
        </w:rPr>
        <w:t xml:space="preserve">, </w:t>
      </w:r>
      <w:r w:rsidR="001271EC" w:rsidRPr="00C0292D">
        <w:rPr>
          <w:rFonts w:cs="Arial Unicode MS"/>
          <w:lang w:val="en-US"/>
        </w:rPr>
        <w:t>1 ml</w:t>
      </w:r>
      <w:r w:rsidR="001271EC">
        <w:rPr>
          <w:rFonts w:cs="Arial Unicode MS"/>
          <w:lang w:val="en-US"/>
        </w:rPr>
        <w:t>,</w:t>
      </w:r>
      <w:r w:rsidR="009E22CE" w:rsidRPr="00C0292D">
        <w:rPr>
          <w:rFonts w:cs="Arial Unicode MS"/>
          <w:lang w:val="en-US"/>
        </w:rPr>
        <w:t xml:space="preserve"> was added and precipitation immediately occurred. The solution was refluxed for 15 minutes and left to stir for 2 h</w:t>
      </w:r>
      <w:r>
        <w:rPr>
          <w:rFonts w:cs="Arial Unicode MS"/>
          <w:lang w:val="en-US"/>
        </w:rPr>
        <w:t xml:space="preserve">ours. The solution was filtered and </w:t>
      </w:r>
      <w:r w:rsidR="009E22CE" w:rsidRPr="00C0292D">
        <w:rPr>
          <w:rFonts w:cs="Arial Unicode MS"/>
          <w:lang w:val="en-US"/>
        </w:rPr>
        <w:t xml:space="preserve">NMR revealed the </w:t>
      </w:r>
      <w:proofErr w:type="spellStart"/>
      <w:r w:rsidR="009E22CE" w:rsidRPr="00C0292D">
        <w:rPr>
          <w:rFonts w:cs="Arial Unicode MS"/>
          <w:lang w:val="en-US"/>
        </w:rPr>
        <w:t>filtrand</w:t>
      </w:r>
      <w:proofErr w:type="spellEnd"/>
      <w:r w:rsidR="009E22CE" w:rsidRPr="00C0292D">
        <w:rPr>
          <w:rFonts w:cs="Arial Unicode MS"/>
          <w:lang w:val="en-US"/>
        </w:rPr>
        <w:t xml:space="preserve"> to be </w:t>
      </w:r>
      <w:proofErr w:type="spellStart"/>
      <w:r w:rsidR="009E22CE" w:rsidRPr="00C0292D">
        <w:rPr>
          <w:rFonts w:cs="Arial Unicode MS"/>
          <w:lang w:val="en-US"/>
        </w:rPr>
        <w:t>pyridinium</w:t>
      </w:r>
      <w:proofErr w:type="spellEnd"/>
      <w:r w:rsidR="009E22CE" w:rsidRPr="00C0292D">
        <w:rPr>
          <w:rFonts w:cs="Arial Unicode MS"/>
          <w:lang w:val="en-US"/>
        </w:rPr>
        <w:t xml:space="preserve"> iodide. </w:t>
      </w:r>
      <w:r>
        <w:rPr>
          <w:rFonts w:cs="Arial Unicode MS"/>
          <w:lang w:val="en-US"/>
        </w:rPr>
        <w:t>Solvent was removed from the filtra</w:t>
      </w:r>
      <w:r w:rsidR="00020390">
        <w:rPr>
          <w:rFonts w:cs="Arial Unicode MS"/>
          <w:lang w:val="en-US"/>
        </w:rPr>
        <w:t>te</w:t>
      </w:r>
      <w:r>
        <w:rPr>
          <w:rFonts w:cs="Arial Unicode MS"/>
          <w:lang w:val="en-US"/>
        </w:rPr>
        <w:t xml:space="preserve"> leaving a white solid, </w:t>
      </w:r>
      <w:r w:rsidR="009E22CE" w:rsidRPr="00621486">
        <w:rPr>
          <w:rFonts w:cs="Arial Unicode MS"/>
          <w:vertAlign w:val="superscript"/>
          <w:lang w:val="en-US"/>
        </w:rPr>
        <w:t>1</w:t>
      </w:r>
      <w:r w:rsidR="009E22CE" w:rsidRPr="00BA5B76">
        <w:rPr>
          <w:rFonts w:cs="Arial Unicode MS"/>
          <w:lang w:val="en-US"/>
        </w:rPr>
        <w:t>H NMR (400 MHz, D2O) δ 4.76 – 4.68 (m, 1H), 4.66 – 4.56 (m, 1H), 3.31 (</w:t>
      </w:r>
      <w:proofErr w:type="spellStart"/>
      <w:r w:rsidR="009E22CE" w:rsidRPr="00BA5B76">
        <w:rPr>
          <w:rFonts w:cs="Arial Unicode MS"/>
          <w:lang w:val="en-US"/>
        </w:rPr>
        <w:t>dd</w:t>
      </w:r>
      <w:proofErr w:type="spellEnd"/>
      <w:r w:rsidR="009E22CE" w:rsidRPr="00BA5B76">
        <w:rPr>
          <w:rFonts w:cs="Arial Unicode MS"/>
          <w:lang w:val="en-US"/>
        </w:rPr>
        <w:t>, J = 14.3, 4.5 Hz, 1H), 3.20 (</w:t>
      </w:r>
      <w:proofErr w:type="spellStart"/>
      <w:r w:rsidR="009E22CE" w:rsidRPr="00BA5B76">
        <w:rPr>
          <w:rFonts w:cs="Arial Unicode MS"/>
          <w:lang w:val="en-US"/>
        </w:rPr>
        <w:t>dd</w:t>
      </w:r>
      <w:proofErr w:type="spellEnd"/>
      <w:r w:rsidR="009E22CE" w:rsidRPr="00BA5B76">
        <w:rPr>
          <w:rFonts w:cs="Arial Unicode MS"/>
          <w:lang w:val="en-US"/>
        </w:rPr>
        <w:t xml:space="preserve">, J = 14.1, 4.6 Hz, 1H), 3.04 – 2.90 (m, 2H), 2.06 (d, J = 4.9 Hz, 3H), 1.35 (d, J = 2.8 Hz, </w:t>
      </w:r>
      <w:r w:rsidR="009E22CE">
        <w:rPr>
          <w:rFonts w:cs="Arial Unicode MS"/>
          <w:lang w:val="en-US"/>
        </w:rPr>
        <w:t>6</w:t>
      </w:r>
      <w:r w:rsidR="009E22CE" w:rsidRPr="00BA5B76">
        <w:rPr>
          <w:rFonts w:cs="Arial Unicode MS"/>
          <w:lang w:val="en-US"/>
        </w:rPr>
        <w:t>H)</w:t>
      </w:r>
      <w:r w:rsidR="009E22CE">
        <w:rPr>
          <w:rFonts w:cs="Arial Unicode MS"/>
          <w:lang w:val="en-US"/>
        </w:rPr>
        <w:t>, 1.15 (s, 1H)</w:t>
      </w:r>
      <w:r w:rsidR="009E22CE" w:rsidRPr="00BA5B76">
        <w:rPr>
          <w:rFonts w:cs="Arial Unicode MS"/>
          <w:lang w:val="en-US"/>
        </w:rPr>
        <w:t>.</w:t>
      </w:r>
      <w:r w:rsidR="009E22CE">
        <w:rPr>
          <w:rFonts w:cs="Arial Unicode MS"/>
          <w:lang w:val="en-US"/>
        </w:rPr>
        <w:t xml:space="preserve"> This spectrum could be assigned to that of </w:t>
      </w:r>
      <w:r w:rsidR="00223C16">
        <w:rPr>
          <w:rFonts w:cs="Arial Unicode MS"/>
          <w:b/>
          <w:lang w:val="en-US"/>
        </w:rPr>
        <w:t>DMNAC</w:t>
      </w:r>
      <w:r w:rsidR="009E22CE">
        <w:rPr>
          <w:rFonts w:cs="Arial Unicode MS"/>
          <w:lang w:val="en-US"/>
        </w:rPr>
        <w:t xml:space="preserve"> with the ex</w:t>
      </w:r>
      <w:r w:rsidR="00CA1D40">
        <w:rPr>
          <w:rFonts w:cs="Arial Unicode MS"/>
          <w:lang w:val="en-US"/>
        </w:rPr>
        <w:t>ception</w:t>
      </w:r>
      <w:r w:rsidR="009E22CE">
        <w:rPr>
          <w:rFonts w:cs="Arial Unicode MS"/>
          <w:lang w:val="en-US"/>
        </w:rPr>
        <w:t xml:space="preserve"> of the 1.15 ppm peak which was assigned </w:t>
      </w:r>
      <w:r w:rsidR="001143C3">
        <w:rPr>
          <w:rFonts w:cs="Arial Unicode MS"/>
          <w:lang w:val="en-US"/>
        </w:rPr>
        <w:t xml:space="preserve">to the </w:t>
      </w:r>
      <w:proofErr w:type="spellStart"/>
      <w:r w:rsidR="001143C3">
        <w:rPr>
          <w:rFonts w:cs="Arial Unicode MS"/>
          <w:lang w:val="en-US"/>
        </w:rPr>
        <w:t>methyls</w:t>
      </w:r>
      <w:proofErr w:type="spellEnd"/>
      <w:r w:rsidR="001143C3">
        <w:rPr>
          <w:rFonts w:cs="Arial Unicode MS"/>
          <w:lang w:val="en-US"/>
        </w:rPr>
        <w:t xml:space="preserve"> </w:t>
      </w:r>
      <w:r w:rsidR="00CA1D40">
        <w:rPr>
          <w:rFonts w:cs="Arial Unicode MS"/>
          <w:lang w:val="en-US"/>
        </w:rPr>
        <w:t>on</w:t>
      </w:r>
      <w:r w:rsidR="001143C3">
        <w:rPr>
          <w:rFonts w:cs="Arial Unicode MS"/>
          <w:lang w:val="en-US"/>
        </w:rPr>
        <w:t xml:space="preserve"> </w:t>
      </w:r>
      <w:proofErr w:type="spellStart"/>
      <w:r w:rsidR="00CA1D40">
        <w:rPr>
          <w:rFonts w:cs="Arial Unicode MS"/>
          <w:lang w:val="en-US"/>
        </w:rPr>
        <w:t>c</w:t>
      </w:r>
      <w:r w:rsidR="001143C3">
        <w:rPr>
          <w:rFonts w:cs="Arial Unicode MS"/>
          <w:lang w:val="en-US"/>
        </w:rPr>
        <w:t>acodylic</w:t>
      </w:r>
      <w:proofErr w:type="spellEnd"/>
      <w:r w:rsidR="001143C3">
        <w:rPr>
          <w:rFonts w:cs="Arial Unicode MS"/>
          <w:lang w:val="en-US"/>
        </w:rPr>
        <w:t xml:space="preserve"> acid. </w:t>
      </w:r>
      <w:r w:rsidR="005E0C5A">
        <w:rPr>
          <w:rFonts w:cs="Arial Unicode MS"/>
          <w:lang w:val="en-US"/>
        </w:rPr>
        <w:t>Comparison of the integrals estimates a</w:t>
      </w:r>
      <w:r w:rsidR="00223C16">
        <w:rPr>
          <w:rFonts w:cs="Arial Unicode MS"/>
          <w:lang w:val="en-US"/>
        </w:rPr>
        <w:t xml:space="preserve"> 14% </w:t>
      </w:r>
      <w:proofErr w:type="spellStart"/>
      <w:r w:rsidR="001271EC">
        <w:rPr>
          <w:rFonts w:cs="Arial Unicode MS"/>
          <w:lang w:val="en-US"/>
        </w:rPr>
        <w:t>cacodylic</w:t>
      </w:r>
      <w:proofErr w:type="spellEnd"/>
      <w:r w:rsidR="001271EC">
        <w:rPr>
          <w:rFonts w:cs="Arial Unicode MS"/>
          <w:lang w:val="en-US"/>
        </w:rPr>
        <w:t xml:space="preserve"> acid contamination</w:t>
      </w:r>
      <w:r w:rsidR="00223C16">
        <w:rPr>
          <w:rFonts w:cs="Arial Unicode MS"/>
          <w:lang w:val="en-US"/>
        </w:rPr>
        <w:t xml:space="preserve">. </w:t>
      </w:r>
      <w:r w:rsidR="009E22CE">
        <w:rPr>
          <w:rFonts w:cs="Arial Unicode MS"/>
          <w:lang w:val="en-US"/>
        </w:rPr>
        <w:t xml:space="preserve">This is most likely formed by the air oxidation of </w:t>
      </w:r>
      <w:r w:rsidR="00223C16">
        <w:rPr>
          <w:rFonts w:cs="Arial Unicode MS"/>
          <w:b/>
          <w:lang w:val="en-US"/>
        </w:rPr>
        <w:t>DMNAC</w:t>
      </w:r>
      <w:r w:rsidR="009E22CE">
        <w:rPr>
          <w:rFonts w:cs="Arial Unicode MS"/>
          <w:lang w:val="en-US"/>
        </w:rPr>
        <w:t xml:space="preserve">, a </w:t>
      </w:r>
      <w:r w:rsidR="009E22CE">
        <w:rPr>
          <w:rFonts w:cs="Arial Unicode MS"/>
          <w:lang w:val="en-US"/>
        </w:rPr>
        <w:lastRenderedPageBreak/>
        <w:t>reaction that is known to happen with the cysteine derivative.</w:t>
      </w:r>
      <w:r w:rsidR="00E568ED" w:rsidRPr="00E568ED">
        <w:rPr>
          <w:rFonts w:cs="Arial Unicode MS"/>
        </w:rPr>
        <w:t xml:space="preserve"> </w:t>
      </w:r>
      <w:r w:rsidR="005E0C5A">
        <w:rPr>
          <w:rFonts w:cs="Arial Unicode MS"/>
        </w:rPr>
        <w:t>Air oxidation was observed when in the</w:t>
      </w:r>
      <w:r w:rsidR="001271EC">
        <w:rPr>
          <w:rFonts w:cs="Arial Unicode MS"/>
        </w:rPr>
        <w:t xml:space="preserve"> NMR of a sample of </w:t>
      </w:r>
      <w:r w:rsidR="00223C16">
        <w:rPr>
          <w:rFonts w:cs="Arial Unicode MS"/>
          <w:b/>
          <w:lang w:val="en-US"/>
        </w:rPr>
        <w:t>DMNAC</w:t>
      </w:r>
      <w:r w:rsidR="00E568ED">
        <w:rPr>
          <w:rFonts w:cs="Arial Unicode MS"/>
          <w:b/>
          <w:lang w:val="en-US"/>
        </w:rPr>
        <w:t xml:space="preserve"> </w:t>
      </w:r>
      <w:r w:rsidR="001271EC">
        <w:rPr>
          <w:rFonts w:cs="Arial Unicode MS"/>
          <w:lang w:val="en-US"/>
        </w:rPr>
        <w:t>solution (</w:t>
      </w:r>
      <w:r w:rsidR="00E568ED">
        <w:rPr>
          <w:rFonts w:cs="Arial Unicode MS"/>
        </w:rPr>
        <w:t>D</w:t>
      </w:r>
      <w:r w:rsidR="00E568ED">
        <w:rPr>
          <w:rFonts w:cs="Arial Unicode MS"/>
          <w:vertAlign w:val="subscript"/>
        </w:rPr>
        <w:t>2</w:t>
      </w:r>
      <w:r w:rsidR="00E568ED">
        <w:rPr>
          <w:rFonts w:cs="Arial Unicode MS"/>
        </w:rPr>
        <w:t>O</w:t>
      </w:r>
      <w:r w:rsidR="001271EC">
        <w:rPr>
          <w:rFonts w:cs="Arial Unicode MS"/>
        </w:rPr>
        <w:t>) kept at room temperature for 24 hours,</w:t>
      </w:r>
      <w:r w:rsidR="00E568ED">
        <w:rPr>
          <w:rFonts w:cs="Arial Unicode MS"/>
        </w:rPr>
        <w:t xml:space="preserve"> </w:t>
      </w:r>
      <w:r w:rsidR="001271EC">
        <w:rPr>
          <w:rFonts w:cs="Arial Unicode MS"/>
        </w:rPr>
        <w:t xml:space="preserve">which showed </w:t>
      </w:r>
      <w:r w:rsidR="00E568ED">
        <w:rPr>
          <w:rFonts w:cs="Arial Unicode MS" w:hint="eastAsia"/>
        </w:rPr>
        <w:t>significant growth</w:t>
      </w:r>
      <w:r w:rsidR="00E568ED">
        <w:rPr>
          <w:rFonts w:cs="Arial Unicode MS"/>
        </w:rPr>
        <w:t xml:space="preserve"> in the </w:t>
      </w:r>
      <w:r w:rsidR="005E0C5A">
        <w:rPr>
          <w:rFonts w:cs="Arial Unicode MS"/>
        </w:rPr>
        <w:t>1.15 ppm (</w:t>
      </w:r>
      <w:proofErr w:type="spellStart"/>
      <w:r w:rsidR="00E568ED">
        <w:rPr>
          <w:rFonts w:cs="Arial Unicode MS"/>
        </w:rPr>
        <w:t>cacodylic</w:t>
      </w:r>
      <w:proofErr w:type="spellEnd"/>
      <w:r w:rsidR="00E568ED">
        <w:rPr>
          <w:rFonts w:cs="Arial Unicode MS"/>
        </w:rPr>
        <w:t xml:space="preserve"> acid</w:t>
      </w:r>
      <w:r w:rsidR="005E0C5A">
        <w:rPr>
          <w:rFonts w:cs="Arial Unicode MS"/>
        </w:rPr>
        <w:t>)</w:t>
      </w:r>
      <w:r w:rsidR="00E568ED">
        <w:rPr>
          <w:rFonts w:cs="Arial Unicode MS"/>
        </w:rPr>
        <w:t xml:space="preserve"> peak</w:t>
      </w:r>
      <w:r w:rsidR="00E568ED">
        <w:rPr>
          <w:rFonts w:cs="Arial Unicode MS" w:hint="eastAsia"/>
        </w:rPr>
        <w:t xml:space="preserve">. </w:t>
      </w:r>
      <w:r w:rsidR="009F466A">
        <w:rPr>
          <w:rFonts w:cs="Arial Unicode MS"/>
        </w:rPr>
        <w:t xml:space="preserve">Purification by </w:t>
      </w:r>
      <w:r w:rsidR="009F466A">
        <w:rPr>
          <w:rFonts w:cs="Arial Unicode MS"/>
          <w:lang w:val="en-US"/>
        </w:rPr>
        <w:t>r</w:t>
      </w:r>
      <w:r w:rsidR="009E22CE">
        <w:rPr>
          <w:rFonts w:cs="Arial Unicode MS"/>
          <w:lang w:val="en-US"/>
        </w:rPr>
        <w:t xml:space="preserve">ecrystallization with various solvent mixtures was attempted but was unsuccessful. </w:t>
      </w:r>
      <w:r w:rsidR="009E22CE" w:rsidRPr="00C0292D">
        <w:rPr>
          <w:rFonts w:cs="Arial Unicode MS"/>
          <w:lang w:val="en-US"/>
        </w:rPr>
        <w:t xml:space="preserve"> </w:t>
      </w:r>
    </w:p>
    <w:p w14:paraId="40367097" w14:textId="77777777" w:rsidR="009E22CE" w:rsidRPr="00237388" w:rsidRDefault="009E22CE" w:rsidP="00223C16">
      <w:pPr>
        <w:spacing w:line="360" w:lineRule="auto"/>
        <w:ind w:firstLine="720"/>
        <w:jc w:val="both"/>
        <w:rPr>
          <w:rFonts w:cs="Arial Unicode MS"/>
          <w:lang w:val="en-US"/>
        </w:rPr>
      </w:pPr>
      <w:r>
        <w:rPr>
          <w:rFonts w:cs="Arial Unicode MS"/>
          <w:lang w:val="en-US"/>
        </w:rPr>
        <w:t>A pure produc</w:t>
      </w:r>
      <w:r w:rsidR="001271EC">
        <w:rPr>
          <w:rFonts w:cs="Arial Unicode MS"/>
          <w:lang w:val="en-US"/>
        </w:rPr>
        <w:t>t is extremely important for the variable temperature experiments because previous</w:t>
      </w:r>
      <w:r>
        <w:rPr>
          <w:rFonts w:cs="Arial Unicode MS"/>
          <w:lang w:val="en-US"/>
        </w:rPr>
        <w:t xml:space="preserve"> experiments </w:t>
      </w:r>
      <w:r w:rsidR="001271EC">
        <w:rPr>
          <w:rFonts w:cs="Arial Unicode MS"/>
          <w:lang w:val="en-US"/>
        </w:rPr>
        <w:t>have shown that methyl peak</w:t>
      </w:r>
      <w:r>
        <w:rPr>
          <w:rFonts w:cs="Arial Unicode MS"/>
          <w:lang w:val="en-US"/>
        </w:rPr>
        <w:t xml:space="preserve"> coalescence is sensitive to cysteine impurities. </w:t>
      </w:r>
      <w:r w:rsidR="003D0F06">
        <w:rPr>
          <w:rFonts w:cs="Arial Unicode MS"/>
          <w:lang w:val="en-US"/>
        </w:rPr>
        <w:t xml:space="preserve">One possible improvement to the synthetic procedure could be the inclusion of a </w:t>
      </w:r>
      <w:proofErr w:type="spellStart"/>
      <w:r w:rsidR="003D0F06">
        <w:rPr>
          <w:rFonts w:cs="Arial Unicode MS"/>
          <w:lang w:val="en-US"/>
        </w:rPr>
        <w:t>reductant</w:t>
      </w:r>
      <w:proofErr w:type="spellEnd"/>
      <w:r w:rsidR="003D0F06">
        <w:rPr>
          <w:rFonts w:cs="Arial Unicode MS"/>
          <w:lang w:val="en-US"/>
        </w:rPr>
        <w:t xml:space="preserve"> in solution which would prevent the oxidation of the product. </w:t>
      </w:r>
    </w:p>
    <w:p w14:paraId="038A303E" w14:textId="77777777" w:rsidR="009E22CE" w:rsidRPr="00C0292D" w:rsidRDefault="009E22CE" w:rsidP="00164210">
      <w:pPr>
        <w:pStyle w:val="McGillSecondLevelSubheading"/>
        <w:rPr>
          <w:lang w:val="en-US"/>
        </w:rPr>
      </w:pPr>
      <w:bookmarkStart w:id="127" w:name="_Toc404960803"/>
      <w:r>
        <w:rPr>
          <w:lang w:val="en-US"/>
        </w:rPr>
        <w:t xml:space="preserve">3.1.2 </w:t>
      </w:r>
      <w:r w:rsidRPr="00C0292D">
        <w:rPr>
          <w:lang w:val="en-US"/>
        </w:rPr>
        <w:t xml:space="preserve">Preparation of </w:t>
      </w:r>
      <w:proofErr w:type="spellStart"/>
      <w:r w:rsidRPr="00C0292D">
        <w:t>Dimethylarseno</w:t>
      </w:r>
      <w:proofErr w:type="spellEnd"/>
      <w:r w:rsidRPr="00C0292D">
        <w:t>-p</w:t>
      </w:r>
      <w:proofErr w:type="spellStart"/>
      <w:r w:rsidR="00727F8A">
        <w:rPr>
          <w:lang w:val="en-US"/>
        </w:rPr>
        <w:t>enicillamine</w:t>
      </w:r>
      <w:bookmarkEnd w:id="127"/>
      <w:proofErr w:type="spellEnd"/>
      <w:r w:rsidR="00727F8A">
        <w:rPr>
          <w:lang w:val="en-US"/>
        </w:rPr>
        <w:t xml:space="preserve"> </w:t>
      </w:r>
    </w:p>
    <w:p w14:paraId="676976C4" w14:textId="69FAED47" w:rsidR="009E22CE" w:rsidRPr="005567EC" w:rsidRDefault="009E22CE" w:rsidP="009E22CE">
      <w:pPr>
        <w:spacing w:line="360" w:lineRule="auto"/>
        <w:jc w:val="both"/>
        <w:rPr>
          <w:rFonts w:cs="Arial Unicode MS"/>
          <w:lang w:val="en-US"/>
        </w:rPr>
      </w:pPr>
      <w:r>
        <w:rPr>
          <w:rFonts w:cs="Arial Unicode MS"/>
          <w:lang w:val="en-US"/>
        </w:rPr>
        <w:tab/>
      </w:r>
      <w:r w:rsidR="003D0F06">
        <w:rPr>
          <w:rFonts w:cs="Arial Unicode MS"/>
          <w:lang w:val="en-US"/>
        </w:rPr>
        <w:t xml:space="preserve">There are not reported </w:t>
      </w:r>
      <w:proofErr w:type="spellStart"/>
      <w:r w:rsidR="003D0F06">
        <w:rPr>
          <w:rFonts w:cs="Arial Unicode MS"/>
          <w:lang w:val="en-US"/>
        </w:rPr>
        <w:t>sythesies</w:t>
      </w:r>
      <w:proofErr w:type="spellEnd"/>
      <w:r w:rsidR="003D0F06">
        <w:rPr>
          <w:rFonts w:cs="Arial Unicode MS"/>
          <w:lang w:val="en-US"/>
        </w:rPr>
        <w:t xml:space="preserve"> of </w:t>
      </w:r>
      <w:proofErr w:type="spellStart"/>
      <w:r>
        <w:rPr>
          <w:rFonts w:cs="Arial Unicode MS"/>
          <w:lang w:val="en-US"/>
        </w:rPr>
        <w:t>Dimethylarseno-penicillamine</w:t>
      </w:r>
      <w:proofErr w:type="spellEnd"/>
      <w:r>
        <w:rPr>
          <w:rFonts w:cs="Arial Unicode MS"/>
          <w:lang w:val="en-US"/>
        </w:rPr>
        <w:t xml:space="preserve">. The synthetic scheme for </w:t>
      </w:r>
      <w:r w:rsidRPr="00485526">
        <w:rPr>
          <w:rFonts w:cs="Arial Unicode MS"/>
          <w:b/>
          <w:lang w:val="en-US"/>
        </w:rPr>
        <w:t>DMNAC</w:t>
      </w:r>
      <w:r>
        <w:rPr>
          <w:rFonts w:cs="Arial Unicode MS"/>
          <w:lang w:val="en-US"/>
        </w:rPr>
        <w:t xml:space="preserve"> was adopted for the synthesis</w:t>
      </w:r>
      <w:r w:rsidR="00DD1354">
        <w:rPr>
          <w:rFonts w:cs="Arial Unicode MS"/>
          <w:lang w:val="en-US"/>
        </w:rPr>
        <w:t xml:space="preserve"> as shown in </w:t>
      </w:r>
      <w:r w:rsidR="00DD1354" w:rsidRPr="00DD1354">
        <w:rPr>
          <w:rFonts w:cs="Arial Unicode MS"/>
          <w:b/>
          <w:lang w:val="en-US"/>
        </w:rPr>
        <w:t>Figure</w:t>
      </w:r>
      <w:r w:rsidR="005032B9">
        <w:rPr>
          <w:rFonts w:cs="Arial Unicode MS"/>
          <w:b/>
        </w:rPr>
        <w:t xml:space="preserve"> 26</w:t>
      </w:r>
      <w:r>
        <w:rPr>
          <w:rFonts w:cs="Arial Unicode MS"/>
          <w:lang w:val="en-US"/>
        </w:rPr>
        <w:t xml:space="preserve">. </w:t>
      </w:r>
    </w:p>
    <w:p w14:paraId="53FE188A" w14:textId="77777777" w:rsidR="009E22CE" w:rsidRPr="00C0292D" w:rsidRDefault="009E22CE" w:rsidP="009E22CE">
      <w:pPr>
        <w:spacing w:line="360" w:lineRule="auto"/>
        <w:jc w:val="both"/>
        <w:rPr>
          <w:rFonts w:cs="Arial Unicode MS"/>
        </w:rPr>
      </w:pPr>
      <w:r w:rsidRPr="00C0292D">
        <w:rPr>
          <w:rFonts w:cs="Arial Unicode MS"/>
        </w:rPr>
        <w:object w:dxaOrig="8279" w:dyaOrig="1000" w14:anchorId="4C06332F">
          <v:shape id="_x0000_i1040" type="#_x0000_t75" style="width:415.5pt;height:49.5pt" o:ole="">
            <v:imagedata r:id="rId57" o:title=""/>
          </v:shape>
          <o:OLEObject Type="Embed" ProgID="ChemDraw.Document.6.0" ShapeID="_x0000_i1040" DrawAspect="Content" ObjectID="_1488023779" r:id="rId58"/>
        </w:object>
      </w:r>
    </w:p>
    <w:p w14:paraId="56005015" w14:textId="77777777" w:rsidR="009E22CE" w:rsidRPr="00970572" w:rsidRDefault="009E22CE" w:rsidP="00970572">
      <w:pPr>
        <w:pStyle w:val="McGillFigureCaption"/>
        <w:jc w:val="center"/>
        <w:rPr>
          <w:rFonts w:cs="Arial Unicode MS"/>
          <w:b/>
          <w:lang w:val="en-US"/>
        </w:rPr>
      </w:pPr>
      <w:bookmarkStart w:id="128" w:name="_Toc40496073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26</w:t>
      </w:r>
      <w:r w:rsidRPr="00C0292D">
        <w:rPr>
          <w:rFonts w:cs="Arial Unicode MS"/>
          <w:b/>
        </w:rPr>
        <w:fldChar w:fldCharType="end"/>
      </w:r>
      <w:r w:rsidRPr="00C0292D">
        <w:rPr>
          <w:rFonts w:cs="Arial Unicode MS"/>
          <w:b/>
        </w:rPr>
        <w:t xml:space="preserve">: Synthetic scheme for </w:t>
      </w:r>
      <w:r w:rsidR="001A0FC3">
        <w:rPr>
          <w:rFonts w:cs="Arial Unicode MS"/>
          <w:b/>
          <w:lang w:val="en-US"/>
        </w:rPr>
        <w:t>DMPEN</w:t>
      </w:r>
      <w:bookmarkEnd w:id="128"/>
    </w:p>
    <w:p w14:paraId="650D0952" w14:textId="77777777" w:rsidR="00E568ED" w:rsidRDefault="009E22CE" w:rsidP="00E568ED">
      <w:pPr>
        <w:spacing w:line="360" w:lineRule="auto"/>
        <w:ind w:firstLine="720"/>
        <w:jc w:val="both"/>
        <w:rPr>
          <w:rFonts w:cs="Arial Unicode MS"/>
        </w:rPr>
      </w:pPr>
      <w:proofErr w:type="spellStart"/>
      <w:r w:rsidRPr="00C0292D">
        <w:rPr>
          <w:rFonts w:cs="Arial Unicode MS"/>
          <w:lang w:val="en-US"/>
        </w:rPr>
        <w:t>Penicillamine</w:t>
      </w:r>
      <w:proofErr w:type="spellEnd"/>
      <w:r w:rsidRPr="00C0292D">
        <w:rPr>
          <w:rFonts w:cs="Arial Unicode MS"/>
          <w:lang w:val="en-US"/>
        </w:rPr>
        <w:t xml:space="preserve">, 0.5g, was suspended in </w:t>
      </w:r>
      <w:proofErr w:type="spellStart"/>
      <w:r w:rsidRPr="00C0292D">
        <w:rPr>
          <w:rFonts w:cs="Arial Unicode MS"/>
          <w:lang w:val="en-US"/>
        </w:rPr>
        <w:t>dimethoxyethane</w:t>
      </w:r>
      <w:proofErr w:type="spellEnd"/>
      <w:r w:rsidRPr="00C0292D">
        <w:rPr>
          <w:rFonts w:cs="Arial Unicode MS"/>
          <w:lang w:val="en-US"/>
        </w:rPr>
        <w:t>. 1 ml of Me</w:t>
      </w:r>
      <w:r w:rsidRPr="005567EC">
        <w:rPr>
          <w:rFonts w:cs="Arial Unicode MS"/>
          <w:vertAlign w:val="subscript"/>
          <w:lang w:val="en-US"/>
        </w:rPr>
        <w:t>2</w:t>
      </w:r>
      <w:r w:rsidRPr="00C0292D">
        <w:rPr>
          <w:rFonts w:cs="Arial Unicode MS"/>
          <w:lang w:val="en-US"/>
        </w:rPr>
        <w:t>AsI was added by syringe causing the full dissolut</w:t>
      </w:r>
      <w:r w:rsidR="00FE60DC">
        <w:rPr>
          <w:rFonts w:cs="Arial Unicode MS"/>
          <w:lang w:val="en-US"/>
        </w:rPr>
        <w:t xml:space="preserve">ion was </w:t>
      </w:r>
      <w:proofErr w:type="spellStart"/>
      <w:r w:rsidR="00FE60DC">
        <w:rPr>
          <w:rFonts w:cs="Arial Unicode MS"/>
          <w:lang w:val="en-US"/>
        </w:rPr>
        <w:t>penicillamine</w:t>
      </w:r>
      <w:proofErr w:type="spellEnd"/>
      <w:r w:rsidR="00FE60DC">
        <w:rPr>
          <w:rFonts w:cs="Arial Unicode MS"/>
          <w:lang w:val="en-US"/>
        </w:rPr>
        <w:t>. P</w:t>
      </w:r>
      <w:r w:rsidRPr="00C0292D">
        <w:rPr>
          <w:rFonts w:cs="Arial Unicode MS"/>
          <w:lang w:val="en-US"/>
        </w:rPr>
        <w:t>yridine</w:t>
      </w:r>
      <w:r w:rsidR="00FE60DC">
        <w:rPr>
          <w:rFonts w:cs="Arial Unicode MS"/>
          <w:lang w:val="en-US"/>
        </w:rPr>
        <w:t>, 1ml,</w:t>
      </w:r>
      <w:r w:rsidRPr="00C0292D">
        <w:rPr>
          <w:rFonts w:cs="Arial Unicode MS"/>
          <w:lang w:val="en-US"/>
        </w:rPr>
        <w:t xml:space="preserve"> was added and </w:t>
      </w:r>
      <w:r w:rsidR="00FE60DC">
        <w:rPr>
          <w:rFonts w:cs="Arial Unicode MS"/>
          <w:lang w:val="en-US"/>
        </w:rPr>
        <w:t>a white precipitate immediately appeared</w:t>
      </w:r>
      <w:r w:rsidRPr="00C0292D">
        <w:rPr>
          <w:rFonts w:cs="Arial Unicode MS"/>
          <w:lang w:val="en-US"/>
        </w:rPr>
        <w:t xml:space="preserve">. The solution was refluxed for 15 minutes and left to stir for 2 hours. The solution was filtered and the </w:t>
      </w:r>
      <w:r w:rsidRPr="00C0292D">
        <w:rPr>
          <w:rFonts w:cs="Arial Unicode MS"/>
          <w:lang w:val="en-US"/>
        </w:rPr>
        <w:lastRenderedPageBreak/>
        <w:t xml:space="preserve">filtrate was dried. NMR revealed the </w:t>
      </w:r>
      <w:proofErr w:type="spellStart"/>
      <w:r w:rsidRPr="00C0292D">
        <w:rPr>
          <w:rFonts w:cs="Arial Unicode MS"/>
          <w:lang w:val="en-US"/>
        </w:rPr>
        <w:t>filtrand</w:t>
      </w:r>
      <w:proofErr w:type="spellEnd"/>
      <w:r w:rsidRPr="00C0292D">
        <w:rPr>
          <w:rFonts w:cs="Arial Unicode MS"/>
          <w:lang w:val="en-US"/>
        </w:rPr>
        <w:t xml:space="preserve"> to be </w:t>
      </w:r>
      <w:proofErr w:type="spellStart"/>
      <w:r w:rsidRPr="00C0292D">
        <w:rPr>
          <w:rFonts w:cs="Arial Unicode MS"/>
          <w:lang w:val="en-US"/>
        </w:rPr>
        <w:t>pyridinium</w:t>
      </w:r>
      <w:proofErr w:type="spellEnd"/>
      <w:r w:rsidRPr="00C0292D">
        <w:rPr>
          <w:rFonts w:cs="Arial Unicode MS"/>
          <w:lang w:val="en-US"/>
        </w:rPr>
        <w:t xml:space="preserve"> iodide. </w:t>
      </w:r>
      <w:r w:rsidR="000266DD">
        <w:rPr>
          <w:rFonts w:cs="Arial Unicode MS"/>
          <w:lang w:val="en-US"/>
        </w:rPr>
        <w:t>NMR of the filtrate:</w:t>
      </w:r>
      <w:r w:rsidRPr="00C0292D">
        <w:rPr>
          <w:rFonts w:cs="Arial Unicode MS"/>
          <w:lang w:val="en-US"/>
        </w:rPr>
        <w:t xml:space="preserve">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3.86 (d, </w:t>
      </w:r>
      <w:r w:rsidRPr="00C0292D">
        <w:rPr>
          <w:rFonts w:cs="Arial Unicode MS"/>
          <w:i/>
          <w:iCs/>
        </w:rPr>
        <w:t>J</w:t>
      </w:r>
      <w:r w:rsidRPr="00C0292D">
        <w:rPr>
          <w:rFonts w:cs="Arial Unicode MS"/>
        </w:rPr>
        <w:t xml:space="preserve"> = 2.3 Hz, 1H), 3.60 (s, 1H), 3.36 (s, 1H), 2.02 (d, </w:t>
      </w:r>
      <w:r w:rsidRPr="00C0292D">
        <w:rPr>
          <w:rFonts w:cs="Arial Unicode MS"/>
          <w:i/>
          <w:iCs/>
        </w:rPr>
        <w:t>J</w:t>
      </w:r>
      <w:r w:rsidRPr="00C0292D">
        <w:rPr>
          <w:rFonts w:cs="Arial Unicode MS"/>
        </w:rPr>
        <w:t xml:space="preserve"> = 1.1 Hz, 1H), 1.60 (s, 4H), 1.44 (s, 4H), 1.38 (s, 3H), 1.35 – 1.28 (m, 6H)</w:t>
      </w:r>
      <w:r w:rsidR="00CA1D40">
        <w:rPr>
          <w:rFonts w:cs="Arial Unicode MS"/>
        </w:rPr>
        <w:t xml:space="preserve"> 1.15 (s, </w:t>
      </w:r>
      <w:r w:rsidR="00531C2D">
        <w:rPr>
          <w:rFonts w:cs="Arial Unicode MS"/>
        </w:rPr>
        <w:t xml:space="preserve">0.7 </w:t>
      </w:r>
      <w:r w:rsidR="00CA1D40">
        <w:rPr>
          <w:rFonts w:cs="Arial Unicode MS"/>
        </w:rPr>
        <w:t>H)</w:t>
      </w:r>
      <w:r w:rsidRPr="00C0292D">
        <w:rPr>
          <w:rFonts w:cs="Arial Unicode MS"/>
        </w:rPr>
        <w:t xml:space="preserve">. The NMR revealed additional unexpected peaks that could be attributed to </w:t>
      </w:r>
      <w:proofErr w:type="spellStart"/>
      <w:r w:rsidRPr="00C0292D">
        <w:rPr>
          <w:rFonts w:cs="Arial Unicode MS"/>
        </w:rPr>
        <w:t>cacodylic</w:t>
      </w:r>
      <w:proofErr w:type="spellEnd"/>
      <w:r w:rsidRPr="00C0292D">
        <w:rPr>
          <w:rFonts w:cs="Arial Unicode MS"/>
        </w:rPr>
        <w:t xml:space="preserve"> acid and the disulfide ad</w:t>
      </w:r>
      <w:r w:rsidR="00CA1D40">
        <w:rPr>
          <w:rFonts w:cs="Arial Unicode MS"/>
        </w:rPr>
        <w:t xml:space="preserve">duct of </w:t>
      </w:r>
      <w:proofErr w:type="spellStart"/>
      <w:r w:rsidR="00CA1D40">
        <w:rPr>
          <w:rFonts w:cs="Arial Unicode MS"/>
        </w:rPr>
        <w:t>penicillamine</w:t>
      </w:r>
      <w:proofErr w:type="spellEnd"/>
      <w:r w:rsidR="00CA1D40">
        <w:rPr>
          <w:rFonts w:cs="Arial Unicode MS"/>
        </w:rPr>
        <w:t xml:space="preserve">. </w:t>
      </w:r>
      <w:r w:rsidR="00621486" w:rsidRPr="00C0292D">
        <w:rPr>
          <w:rFonts w:cs="Arial Unicode MS"/>
        </w:rPr>
        <w:t xml:space="preserve">Attempts to further purify the product </w:t>
      </w:r>
      <w:r w:rsidR="00621486">
        <w:rPr>
          <w:rFonts w:cs="Arial Unicode MS"/>
        </w:rPr>
        <w:t xml:space="preserve">using recrystallization and extraction methods </w:t>
      </w:r>
      <w:r w:rsidR="00621486" w:rsidRPr="00C0292D">
        <w:rPr>
          <w:rFonts w:cs="Arial Unicode MS"/>
        </w:rPr>
        <w:t xml:space="preserve">proved unsuccessful. </w:t>
      </w:r>
      <w:r w:rsidR="000266DD">
        <w:rPr>
          <w:rFonts w:cs="Arial Unicode MS"/>
        </w:rPr>
        <w:t xml:space="preserve">Samples of </w:t>
      </w:r>
      <w:r w:rsidR="000266DD" w:rsidRPr="00F67758">
        <w:rPr>
          <w:rFonts w:cs="Arial Unicode MS"/>
          <w:b/>
        </w:rPr>
        <w:t>DMPEN</w:t>
      </w:r>
      <w:r w:rsidR="000266DD">
        <w:rPr>
          <w:rFonts w:cs="Arial Unicode MS"/>
        </w:rPr>
        <w:t xml:space="preserve"> dissolved in D</w:t>
      </w:r>
      <w:r w:rsidR="000266DD">
        <w:rPr>
          <w:rFonts w:cs="Arial Unicode MS"/>
          <w:vertAlign w:val="subscript"/>
        </w:rPr>
        <w:t>2</w:t>
      </w:r>
      <w:r w:rsidR="000266DD">
        <w:rPr>
          <w:rFonts w:cs="Arial Unicode MS"/>
        </w:rPr>
        <w:t>O and kept at 24</w:t>
      </w:r>
      <w:r w:rsidR="000266DD">
        <w:rPr>
          <w:rFonts w:cs="Arial Unicode MS" w:hint="eastAsia"/>
        </w:rPr>
        <w:t xml:space="preserve">℃ </w:t>
      </w:r>
      <w:r w:rsidR="00C946C3">
        <w:rPr>
          <w:rFonts w:cs="Arial Unicode MS"/>
        </w:rPr>
        <w:t xml:space="preserve">for 24 hours </w:t>
      </w:r>
      <w:r w:rsidR="000266DD">
        <w:rPr>
          <w:rFonts w:cs="Arial Unicode MS" w:hint="eastAsia"/>
        </w:rPr>
        <w:t>showed significant growth</w:t>
      </w:r>
      <w:r w:rsidR="000266DD">
        <w:rPr>
          <w:rFonts w:cs="Arial Unicode MS"/>
        </w:rPr>
        <w:t xml:space="preserve"> in the relative integral of</w:t>
      </w:r>
      <w:r w:rsidR="000266DD">
        <w:rPr>
          <w:rFonts w:cs="Arial Unicode MS" w:hint="eastAsia"/>
        </w:rPr>
        <w:t xml:space="preserve"> the 1.</w:t>
      </w:r>
      <w:r w:rsidR="000266DD">
        <w:rPr>
          <w:rFonts w:cs="Arial Unicode MS"/>
        </w:rPr>
        <w:t xml:space="preserve">15ppm peak. </w:t>
      </w:r>
      <w:r w:rsidR="00E568ED">
        <w:rPr>
          <w:rFonts w:cs="Arial Unicode MS"/>
        </w:rPr>
        <w:t>This shows that the product when dissolved in solution is vulnerable to</w:t>
      </w:r>
      <w:r w:rsidR="009F466A">
        <w:rPr>
          <w:rFonts w:cs="Arial Unicode MS"/>
        </w:rPr>
        <w:t xml:space="preserve"> aerial</w:t>
      </w:r>
      <w:r w:rsidR="00E568ED">
        <w:rPr>
          <w:rFonts w:cs="Arial Unicode MS"/>
        </w:rPr>
        <w:t xml:space="preserve"> oxidation and represents </w:t>
      </w:r>
      <w:r w:rsidR="009F466A">
        <w:rPr>
          <w:rFonts w:cs="Arial Unicode MS"/>
        </w:rPr>
        <w:t xml:space="preserve">a significant </w:t>
      </w:r>
      <w:r w:rsidR="00E568ED">
        <w:rPr>
          <w:rFonts w:cs="Arial Unicode MS"/>
        </w:rPr>
        <w:t xml:space="preserve">challenge to the synthesis of </w:t>
      </w:r>
      <w:r w:rsidR="00E568ED" w:rsidRPr="00223C16">
        <w:rPr>
          <w:rFonts w:cs="Arial Unicode MS"/>
          <w:b/>
        </w:rPr>
        <w:t>DMPEN</w:t>
      </w:r>
      <w:r w:rsidR="00E568ED">
        <w:rPr>
          <w:rFonts w:cs="Arial Unicode MS"/>
        </w:rPr>
        <w:t xml:space="preserve">. </w:t>
      </w:r>
    </w:p>
    <w:p w14:paraId="402B8ADF" w14:textId="77777777" w:rsidR="00E568ED" w:rsidRDefault="00E568ED" w:rsidP="00E568ED">
      <w:pPr>
        <w:pStyle w:val="McGillSecondLevelSubheading"/>
      </w:pPr>
      <w:bookmarkStart w:id="129" w:name="_Toc404960804"/>
      <w:r>
        <w:t>3.1.3 Section conclusion</w:t>
      </w:r>
      <w:bookmarkEnd w:id="129"/>
    </w:p>
    <w:p w14:paraId="617B5F0E" w14:textId="77777777" w:rsidR="00C946C3" w:rsidRPr="00C0292D" w:rsidRDefault="00531C2D" w:rsidP="00C946C3">
      <w:pPr>
        <w:spacing w:line="360" w:lineRule="auto"/>
        <w:ind w:firstLine="720"/>
        <w:jc w:val="both"/>
        <w:rPr>
          <w:rFonts w:cs="Arial Unicode MS"/>
        </w:rPr>
      </w:pPr>
      <w:r>
        <w:rPr>
          <w:rFonts w:cs="Arial Unicode MS"/>
        </w:rPr>
        <w:t xml:space="preserve">One of the main </w:t>
      </w:r>
      <w:r w:rsidR="00385B96">
        <w:rPr>
          <w:rFonts w:cs="Arial Unicode MS"/>
        </w:rPr>
        <w:t xml:space="preserve">difficulties </w:t>
      </w:r>
      <w:r>
        <w:rPr>
          <w:rFonts w:cs="Arial Unicode MS"/>
        </w:rPr>
        <w:t xml:space="preserve">to the synthesis of both </w:t>
      </w:r>
      <w:r w:rsidRPr="00531C2D">
        <w:rPr>
          <w:rFonts w:cs="Arial Unicode MS"/>
          <w:b/>
        </w:rPr>
        <w:t>DMPEN</w:t>
      </w:r>
      <w:r>
        <w:rPr>
          <w:rFonts w:cs="Arial Unicode MS"/>
        </w:rPr>
        <w:t xml:space="preserve"> and </w:t>
      </w:r>
      <w:r w:rsidRPr="00531C2D">
        <w:rPr>
          <w:rFonts w:cs="Arial Unicode MS"/>
          <w:b/>
        </w:rPr>
        <w:t>DMNAC</w:t>
      </w:r>
      <w:r>
        <w:rPr>
          <w:rFonts w:cs="Arial Unicode MS"/>
        </w:rPr>
        <w:t xml:space="preserve"> is the susceptibility of both these compounds to oxidation. </w:t>
      </w:r>
      <w:r w:rsidR="00AC35CD">
        <w:rPr>
          <w:rFonts w:cs="Arial Unicode MS"/>
        </w:rPr>
        <w:t xml:space="preserve">This is not a problem with </w:t>
      </w:r>
      <w:r w:rsidR="00AC35CD" w:rsidRPr="00AC35CD">
        <w:rPr>
          <w:rFonts w:cs="Arial Unicode MS"/>
          <w:b/>
        </w:rPr>
        <w:t>DMCYS</w:t>
      </w:r>
      <w:r w:rsidR="00AC35CD">
        <w:rPr>
          <w:rFonts w:cs="Arial Unicode MS"/>
        </w:rPr>
        <w:t xml:space="preserve"> because it could be purified by recrystallization. Both the synthesis of </w:t>
      </w:r>
      <w:r w:rsidR="00AC35CD" w:rsidRPr="00AC35CD">
        <w:rPr>
          <w:rFonts w:cs="Arial Unicode MS"/>
          <w:b/>
        </w:rPr>
        <w:t>DMPEN</w:t>
      </w:r>
      <w:r w:rsidR="00AC35CD">
        <w:rPr>
          <w:rFonts w:cs="Arial Unicode MS"/>
        </w:rPr>
        <w:t xml:space="preserve"> and </w:t>
      </w:r>
      <w:r w:rsidR="00AC35CD" w:rsidRPr="00AC35CD">
        <w:rPr>
          <w:rFonts w:cs="Arial Unicode MS"/>
          <w:b/>
        </w:rPr>
        <w:t>DMNAC</w:t>
      </w:r>
      <w:r w:rsidR="00AC35CD">
        <w:rPr>
          <w:rFonts w:cs="Arial Unicode MS"/>
        </w:rPr>
        <w:t xml:space="preserve"> were done under nitrogen however around 10% contamination of </w:t>
      </w:r>
      <w:proofErr w:type="spellStart"/>
      <w:r w:rsidR="00AC35CD">
        <w:rPr>
          <w:rFonts w:cs="Arial Unicode MS"/>
        </w:rPr>
        <w:t>cacodylic</w:t>
      </w:r>
      <w:proofErr w:type="spellEnd"/>
      <w:r w:rsidR="00AC35CD">
        <w:rPr>
          <w:rFonts w:cs="Arial Unicode MS"/>
        </w:rPr>
        <w:t xml:space="preserve"> acid still occurred. One possible way around the </w:t>
      </w:r>
      <w:r w:rsidR="00385B96">
        <w:rPr>
          <w:rFonts w:cs="Arial Unicode MS"/>
        </w:rPr>
        <w:t xml:space="preserve">problem </w:t>
      </w:r>
      <w:r w:rsidR="00AC35CD">
        <w:rPr>
          <w:rFonts w:cs="Arial Unicode MS"/>
        </w:rPr>
        <w:t xml:space="preserve">is to perform the reactions in the presence of a reduction to prevent the oxidation of the product. </w:t>
      </w:r>
      <w:r w:rsidR="000119F0">
        <w:rPr>
          <w:rFonts w:cs="Arial Unicode MS"/>
        </w:rPr>
        <w:t>Different extraction methods could also be tried to separate the product from the impurities.</w:t>
      </w:r>
    </w:p>
    <w:p w14:paraId="54FA9851" w14:textId="68C882F8" w:rsidR="009E22CE" w:rsidRPr="00C0292D" w:rsidRDefault="009E22CE" w:rsidP="009E22CE">
      <w:pPr>
        <w:pStyle w:val="McGillFirstLevelSubheading"/>
        <w:rPr>
          <w:rFonts w:cs="Arial Unicode MS"/>
          <w:lang w:val="en-US"/>
        </w:rPr>
      </w:pPr>
      <w:bookmarkStart w:id="130" w:name="_Toc404960805"/>
      <w:r w:rsidRPr="00C0292D">
        <w:rPr>
          <w:rFonts w:cs="Arial Unicode MS"/>
          <w:lang w:val="en-US"/>
        </w:rPr>
        <w:lastRenderedPageBreak/>
        <w:t>3.</w:t>
      </w:r>
      <w:r>
        <w:rPr>
          <w:rFonts w:cs="Arial Unicode MS"/>
          <w:lang w:val="en-US"/>
        </w:rPr>
        <w:t>2</w:t>
      </w:r>
      <w:r w:rsidRPr="00C0292D">
        <w:rPr>
          <w:rFonts w:cs="Arial Unicode MS"/>
          <w:lang w:val="en-US"/>
        </w:rPr>
        <w:t xml:space="preserve"> </w:t>
      </w:r>
      <w:bookmarkEnd w:id="130"/>
      <w:proofErr w:type="spellStart"/>
      <w:r w:rsidR="0042279F" w:rsidRPr="00D2182F">
        <w:rPr>
          <w:rFonts w:cs="Arial Unicode MS"/>
          <w:lang w:val="en-US"/>
        </w:rPr>
        <w:t>Monomethyl</w:t>
      </w:r>
      <w:proofErr w:type="spellEnd"/>
      <w:r w:rsidR="0042279F">
        <w:rPr>
          <w:rFonts w:cs="Arial Unicode MS"/>
          <w:lang w:val="en-US"/>
        </w:rPr>
        <w:t xml:space="preserve"> arsenic species</w:t>
      </w:r>
    </w:p>
    <w:p w14:paraId="2CB23B69" w14:textId="77DE176E" w:rsidR="009E22CE" w:rsidRDefault="009E22CE" w:rsidP="009E22CE">
      <w:pPr>
        <w:spacing w:line="360" w:lineRule="auto"/>
        <w:jc w:val="both"/>
        <w:rPr>
          <w:rFonts w:cs="Arial Unicode MS"/>
        </w:rPr>
      </w:pPr>
      <w:r w:rsidRPr="00C0292D">
        <w:rPr>
          <w:rFonts w:cs="Arial Unicode MS"/>
        </w:rPr>
        <w:tab/>
      </w:r>
      <w:r w:rsidR="00A94733">
        <w:rPr>
          <w:rFonts w:cs="Arial Unicode MS"/>
        </w:rPr>
        <w:t>The previous chapter</w:t>
      </w:r>
      <w:r w:rsidR="00A94733" w:rsidRPr="00C0292D">
        <w:rPr>
          <w:rFonts w:cs="Arial Unicode MS"/>
        </w:rPr>
        <w:t xml:space="preserve"> showed facile </w:t>
      </w:r>
      <w:proofErr w:type="spellStart"/>
      <w:r w:rsidR="00A94733" w:rsidRPr="00C0292D">
        <w:rPr>
          <w:rFonts w:cs="Arial Unicode MS"/>
        </w:rPr>
        <w:t>dimethylarsenic</w:t>
      </w:r>
      <w:proofErr w:type="spellEnd"/>
      <w:r w:rsidR="00A94733" w:rsidRPr="00C0292D">
        <w:rPr>
          <w:rFonts w:cs="Arial Unicode MS"/>
        </w:rPr>
        <w:t xml:space="preserve"> </w:t>
      </w:r>
      <w:r w:rsidR="00A94733">
        <w:rPr>
          <w:rFonts w:cs="Arial Unicode MS"/>
        </w:rPr>
        <w:t xml:space="preserve">exchange occurred in the </w:t>
      </w:r>
      <w:proofErr w:type="spellStart"/>
      <w:r w:rsidR="00A94733">
        <w:rPr>
          <w:rFonts w:cs="Arial Unicode MS"/>
        </w:rPr>
        <w:t>dimethylarsenous</w:t>
      </w:r>
      <w:proofErr w:type="spellEnd"/>
      <w:r w:rsidR="00A94733">
        <w:rPr>
          <w:rFonts w:cs="Arial Unicode MS"/>
        </w:rPr>
        <w:t xml:space="preserve"> (</w:t>
      </w:r>
      <w:r w:rsidR="00A94733" w:rsidRPr="0001332F">
        <w:rPr>
          <w:rFonts w:cs="Arial Unicode MS"/>
          <w:b/>
        </w:rPr>
        <w:t>DMA</w:t>
      </w:r>
      <w:r w:rsidR="00A94733">
        <w:rPr>
          <w:rFonts w:cs="Arial Unicode MS"/>
        </w:rPr>
        <w:t xml:space="preserve">) adducts of cysteine and glutathione. The aim of this chapter is to determine if </w:t>
      </w:r>
      <w:proofErr w:type="spellStart"/>
      <w:r w:rsidR="00A94733">
        <w:rPr>
          <w:rFonts w:cs="Arial Unicode MS"/>
        </w:rPr>
        <w:t>monomethylarsenous</w:t>
      </w:r>
      <w:proofErr w:type="spellEnd"/>
      <w:r w:rsidR="00A94733">
        <w:rPr>
          <w:rFonts w:cs="Arial Unicode MS"/>
        </w:rPr>
        <w:t xml:space="preserve"> acid (</w:t>
      </w:r>
      <w:r w:rsidR="00A94733" w:rsidRPr="00223C16">
        <w:rPr>
          <w:rFonts w:cs="Arial Unicode MS"/>
          <w:b/>
        </w:rPr>
        <w:t>MMA</w:t>
      </w:r>
      <w:r w:rsidR="00A94733">
        <w:rPr>
          <w:rFonts w:cs="Arial Unicode MS"/>
          <w:b/>
        </w:rPr>
        <w:t>)</w:t>
      </w:r>
      <w:r w:rsidR="00A94733">
        <w:rPr>
          <w:rFonts w:cs="Arial Unicode MS"/>
        </w:rPr>
        <w:t xml:space="preserve"> and its </w:t>
      </w:r>
      <w:proofErr w:type="spellStart"/>
      <w:r w:rsidR="00A94733">
        <w:rPr>
          <w:rFonts w:cs="Arial Unicode MS"/>
        </w:rPr>
        <w:t>thiol</w:t>
      </w:r>
      <w:proofErr w:type="spellEnd"/>
      <w:r w:rsidR="00A94733">
        <w:rPr>
          <w:rFonts w:cs="Arial Unicode MS"/>
        </w:rPr>
        <w:t xml:space="preserve"> adducts share similar reactivity with </w:t>
      </w:r>
      <w:r w:rsidR="00A94733" w:rsidRPr="00223C16">
        <w:rPr>
          <w:rFonts w:cs="Arial Unicode MS"/>
          <w:b/>
        </w:rPr>
        <w:t>DMA</w:t>
      </w:r>
      <w:r w:rsidR="00A94733">
        <w:rPr>
          <w:rFonts w:cs="Arial Unicode MS"/>
        </w:rPr>
        <w:t xml:space="preserve"> and have labile arsenic-sulfur bonds. These species are immensely interesting because like </w:t>
      </w:r>
      <w:proofErr w:type="spellStart"/>
      <w:r w:rsidR="00A94733">
        <w:rPr>
          <w:rFonts w:cs="Arial Unicode MS"/>
        </w:rPr>
        <w:t>dimethylated</w:t>
      </w:r>
      <w:proofErr w:type="spellEnd"/>
      <w:r w:rsidR="00A94733">
        <w:rPr>
          <w:rFonts w:cs="Arial Unicode MS"/>
        </w:rPr>
        <w:t xml:space="preserve"> species, they are also have a high affinity for </w:t>
      </w:r>
      <w:proofErr w:type="spellStart"/>
      <w:r w:rsidR="00A94733">
        <w:rPr>
          <w:rFonts w:cs="Arial Unicode MS"/>
        </w:rPr>
        <w:t>thiol</w:t>
      </w:r>
      <w:proofErr w:type="spellEnd"/>
      <w:r w:rsidR="00A94733">
        <w:rPr>
          <w:rFonts w:cs="Arial Unicode MS"/>
        </w:rPr>
        <w:t xml:space="preserve"> groups. In addition, </w:t>
      </w:r>
      <w:r w:rsidR="00A94733" w:rsidRPr="006C2BC8">
        <w:rPr>
          <w:rFonts w:cs="Arial Unicode MS"/>
          <w:b/>
        </w:rPr>
        <w:t>MMA</w:t>
      </w:r>
      <w:r w:rsidR="00A94733">
        <w:rPr>
          <w:rFonts w:cs="Arial Unicode MS"/>
          <w:b/>
        </w:rPr>
        <w:t xml:space="preserve"> </w:t>
      </w:r>
      <w:r w:rsidR="00A94733">
        <w:rPr>
          <w:rFonts w:cs="Arial Unicode MS"/>
        </w:rPr>
        <w:t>is also biologically relevant as it is a key metabolite of ingested inorganic arsenic</w:t>
      </w:r>
      <w:hyperlink w:anchor="_ENREF_4_4" w:tooltip="Petrick, 2000 #193" w:history="1">
        <w:r w:rsidR="005F06AB">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face="superscript"&gt;4&lt;/style&gt;&lt;/DisplayText&gt;&lt;record&gt;&lt;rec-number&gt;193&lt;/rec-number&gt;&lt;foreign-keys&gt;&lt;key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Pr>
            <w:rFonts w:cs="Arial Unicode MS"/>
          </w:rPr>
          <w:fldChar w:fldCharType="separate"/>
        </w:r>
        <w:r w:rsidR="005F06AB" w:rsidRPr="00166D55">
          <w:rPr>
            <w:rFonts w:cs="Arial Unicode MS"/>
            <w:noProof/>
            <w:vertAlign w:val="superscript"/>
          </w:rPr>
          <w:t>4</w:t>
        </w:r>
        <w:r w:rsidR="005F06AB">
          <w:rPr>
            <w:rFonts w:cs="Arial Unicode MS"/>
          </w:rPr>
          <w:fldChar w:fldCharType="end"/>
        </w:r>
      </w:hyperlink>
      <w:r>
        <w:rPr>
          <w:rFonts w:cs="Arial Unicode MS"/>
        </w:rPr>
        <w:t xml:space="preserve">.  </w:t>
      </w:r>
      <w:r w:rsidR="00A94733" w:rsidRPr="00C0292D">
        <w:rPr>
          <w:rFonts w:cs="Arial Unicode MS"/>
        </w:rPr>
        <w:t>One particularly interesting p</w:t>
      </w:r>
      <w:r w:rsidR="00A94733">
        <w:rPr>
          <w:rFonts w:cs="Arial Unicode MS"/>
        </w:rPr>
        <w:t>roperty</w:t>
      </w:r>
      <w:r w:rsidR="00A94733" w:rsidRPr="00C0292D">
        <w:rPr>
          <w:rFonts w:cs="Arial Unicode MS"/>
        </w:rPr>
        <w:t xml:space="preserve"> of </w:t>
      </w:r>
      <w:proofErr w:type="spellStart"/>
      <w:r w:rsidR="00A94733" w:rsidRPr="00C0292D">
        <w:rPr>
          <w:rFonts w:cs="Arial Unicode MS"/>
        </w:rPr>
        <w:t>monomethyl</w:t>
      </w:r>
      <w:proofErr w:type="spellEnd"/>
      <w:r w:rsidR="00A94733" w:rsidRPr="00C0292D">
        <w:rPr>
          <w:rFonts w:cs="Arial Unicode MS"/>
        </w:rPr>
        <w:t xml:space="preserve"> arsenic derivatives</w:t>
      </w:r>
      <w:r w:rsidR="00A94733">
        <w:rPr>
          <w:rFonts w:cs="Arial Unicode MS"/>
        </w:rPr>
        <w:t xml:space="preserve"> is the ability</w:t>
      </w:r>
      <w:r w:rsidR="00A94733" w:rsidRPr="00C0292D">
        <w:rPr>
          <w:rFonts w:cs="Arial Unicode MS"/>
        </w:rPr>
        <w:t xml:space="preserve"> to bind to two </w:t>
      </w:r>
      <w:proofErr w:type="spellStart"/>
      <w:proofErr w:type="gramStart"/>
      <w:r w:rsidR="00A94733" w:rsidRPr="00C0292D">
        <w:rPr>
          <w:rFonts w:cs="Arial Unicode MS"/>
        </w:rPr>
        <w:t>thiols</w:t>
      </w:r>
      <w:proofErr w:type="spellEnd"/>
      <w:r w:rsidR="00A94733">
        <w:t xml:space="preserve"> </w:t>
      </w:r>
      <w:proofErr w:type="gramEnd"/>
      <w:r w:rsidR="00415DBE">
        <w:fldChar w:fldCharType="begin"/>
      </w:r>
      <w:r w:rsidR="00415DBE">
        <w:instrText xml:space="preserve"> HYPERLINK \l "_ENREF_4_5" \o "Styblo, 1997 #13" </w:instrText>
      </w:r>
      <w:r w:rsidR="00415DBE">
        <w:fldChar w:fldCharType="separate"/>
      </w:r>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Pr>
          <w:rFonts w:cs="Arial Unicode MS"/>
        </w:rPr>
      </w:r>
      <w:r w:rsidR="005F06AB">
        <w:rPr>
          <w:rFonts w:cs="Arial Unicode MS"/>
        </w:rPr>
        <w:fldChar w:fldCharType="separate"/>
      </w:r>
      <w:r w:rsidR="005F06AB" w:rsidRPr="00166D55">
        <w:rPr>
          <w:rFonts w:cs="Arial Unicode MS"/>
          <w:noProof/>
          <w:vertAlign w:val="superscript"/>
        </w:rPr>
        <w:t>5</w:t>
      </w:r>
      <w:r w:rsidR="005F06AB">
        <w:rPr>
          <w:rFonts w:cs="Arial Unicode MS"/>
        </w:rPr>
        <w:fldChar w:fldCharType="end"/>
      </w:r>
      <w:r w:rsidR="00415DBE">
        <w:rPr>
          <w:rFonts w:cs="Arial Unicode MS"/>
        </w:rPr>
        <w:fldChar w:fldCharType="end"/>
      </w:r>
      <w:r w:rsidR="0007381C">
        <w:rPr>
          <w:rFonts w:cs="Arial Unicode MS"/>
          <w:vertAlign w:val="superscript"/>
        </w:rPr>
        <w:t>,</w:t>
      </w:r>
      <w:hyperlink w:anchor="_ENREF_4_6" w:tooltip="Mandal, 2008 #91" w:history="1">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 </w:instrText>
        </w:r>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EN.CITE.DATA </w:instrText>
        </w:r>
        <w:r w:rsidR="005F06AB">
          <w:rPr>
            <w:rFonts w:cs="Arial Unicode MS"/>
            <w:vertAlign w:val="superscript"/>
          </w:rPr>
        </w:r>
        <w:r w:rsidR="005F06AB">
          <w:rPr>
            <w:rFonts w:cs="Arial Unicode MS"/>
            <w:vertAlign w:val="superscript"/>
          </w:rPr>
          <w:fldChar w:fldCharType="end"/>
        </w:r>
        <w:r w:rsidR="005F06AB">
          <w:rPr>
            <w:rFonts w:cs="Arial Unicode MS"/>
            <w:vertAlign w:val="superscript"/>
          </w:rPr>
        </w:r>
        <w:r w:rsidR="005F06AB">
          <w:rPr>
            <w:rFonts w:cs="Arial Unicode MS"/>
            <w:vertAlign w:val="superscript"/>
          </w:rPr>
          <w:fldChar w:fldCharType="separate"/>
        </w:r>
        <w:r w:rsidR="005F06AB">
          <w:rPr>
            <w:rFonts w:cs="Arial Unicode MS"/>
            <w:noProof/>
            <w:vertAlign w:val="superscript"/>
          </w:rPr>
          <w:t>6</w:t>
        </w:r>
        <w:r w:rsidR="005F06AB">
          <w:rPr>
            <w:rFonts w:cs="Arial Unicode MS"/>
            <w:vertAlign w:val="superscript"/>
          </w:rPr>
          <w:fldChar w:fldCharType="end"/>
        </w:r>
      </w:hyperlink>
      <w:r w:rsidRPr="00C0292D">
        <w:rPr>
          <w:rFonts w:cs="Arial Unicode MS"/>
        </w:rPr>
        <w:t xml:space="preserve"> thus allowing </w:t>
      </w:r>
      <w:r w:rsidR="00017D05">
        <w:rPr>
          <w:rFonts w:cs="Arial Unicode MS"/>
        </w:rPr>
        <w:t xml:space="preserve">the arsenic chelation by two </w:t>
      </w:r>
      <w:r w:rsidRPr="00C0292D">
        <w:rPr>
          <w:rFonts w:cs="Arial Unicode MS"/>
        </w:rPr>
        <w:t xml:space="preserve">vicinal </w:t>
      </w:r>
      <w:proofErr w:type="spellStart"/>
      <w:r w:rsidRPr="00C0292D">
        <w:rPr>
          <w:rFonts w:cs="Arial Unicode MS"/>
        </w:rPr>
        <w:t>dicysteine</w:t>
      </w:r>
      <w:proofErr w:type="spellEnd"/>
      <w:r w:rsidRPr="00C0292D">
        <w:rPr>
          <w:rFonts w:cs="Arial Unicode MS"/>
        </w:rPr>
        <w:t xml:space="preserve"> residues.</w:t>
      </w:r>
      <w:r>
        <w:rPr>
          <w:rFonts w:cs="Arial Unicode MS"/>
        </w:rPr>
        <w:t xml:space="preserve"> </w:t>
      </w:r>
      <w:r w:rsidR="00385B96">
        <w:rPr>
          <w:rFonts w:cs="Arial Unicode MS"/>
        </w:rPr>
        <w:t xml:space="preserve">One </w:t>
      </w:r>
      <w:r w:rsidR="00A94733">
        <w:rPr>
          <w:rFonts w:cs="Arial Unicode MS"/>
        </w:rPr>
        <w:t xml:space="preserve">of the </w:t>
      </w:r>
      <w:r w:rsidR="00385B96">
        <w:rPr>
          <w:rFonts w:cs="Arial Unicode MS"/>
        </w:rPr>
        <w:t>aim</w:t>
      </w:r>
      <w:r w:rsidR="00A94733">
        <w:rPr>
          <w:rFonts w:cs="Arial Unicode MS"/>
        </w:rPr>
        <w:t>s</w:t>
      </w:r>
      <w:r w:rsidR="00385B96">
        <w:rPr>
          <w:rFonts w:cs="Arial Unicode MS"/>
        </w:rPr>
        <w:t xml:space="preserve"> of this </w:t>
      </w:r>
      <w:r>
        <w:rPr>
          <w:rFonts w:cs="Arial Unicode MS"/>
        </w:rPr>
        <w:t xml:space="preserve">chapter </w:t>
      </w:r>
      <w:r w:rsidR="00363798">
        <w:rPr>
          <w:rFonts w:cs="Arial Unicode MS"/>
        </w:rPr>
        <w:t>is to determine</w:t>
      </w:r>
      <w:r>
        <w:rPr>
          <w:rFonts w:cs="Arial Unicode MS"/>
        </w:rPr>
        <w:t xml:space="preserve"> if </w:t>
      </w:r>
      <w:r w:rsidRPr="00223C16">
        <w:rPr>
          <w:rFonts w:cs="Arial Unicode MS"/>
          <w:b/>
        </w:rPr>
        <w:t>MMA</w:t>
      </w:r>
      <w:r>
        <w:rPr>
          <w:rFonts w:cs="Arial Unicode MS"/>
        </w:rPr>
        <w:t xml:space="preserve"> species share similar reactivity with </w:t>
      </w:r>
      <w:r w:rsidRPr="00223C16">
        <w:rPr>
          <w:rFonts w:cs="Arial Unicode MS"/>
          <w:b/>
        </w:rPr>
        <w:t>DMA</w:t>
      </w:r>
      <w:r>
        <w:rPr>
          <w:rFonts w:cs="Arial Unicode MS"/>
        </w:rPr>
        <w:t xml:space="preserve"> and have labile arsenic-sulfur bonds. </w:t>
      </w:r>
    </w:p>
    <w:p w14:paraId="4C9DF8C5" w14:textId="77777777" w:rsidR="000001E4" w:rsidRDefault="000001E4" w:rsidP="000001E4">
      <w:pPr>
        <w:pStyle w:val="McGillSecondLevelSubheading"/>
        <w:rPr>
          <w:rFonts w:cs="Arial Unicode MS"/>
        </w:rPr>
      </w:pPr>
      <w:bookmarkStart w:id="131" w:name="_Toc404960806"/>
      <w:r w:rsidRPr="00C0292D">
        <w:rPr>
          <w:rFonts w:cs="Arial Unicode MS"/>
        </w:rPr>
        <w:t>3.2.</w:t>
      </w:r>
      <w:r w:rsidR="00017D05">
        <w:rPr>
          <w:rFonts w:cs="Arial Unicode MS"/>
        </w:rPr>
        <w:t>1</w:t>
      </w:r>
      <w:r w:rsidRPr="00C0292D">
        <w:rPr>
          <w:rFonts w:cs="Arial Unicode MS"/>
        </w:rPr>
        <w:t xml:space="preserve"> </w:t>
      </w:r>
      <w:proofErr w:type="spellStart"/>
      <w:r>
        <w:rPr>
          <w:rFonts w:cs="Arial Unicode MS"/>
        </w:rPr>
        <w:t>Methylarsine</w:t>
      </w:r>
      <w:proofErr w:type="spellEnd"/>
      <w:r>
        <w:rPr>
          <w:rFonts w:cs="Arial Unicode MS"/>
        </w:rPr>
        <w:t xml:space="preserve"> Oxide</w:t>
      </w:r>
      <w:bookmarkEnd w:id="131"/>
    </w:p>
    <w:p w14:paraId="635D7E4C" w14:textId="77777777" w:rsidR="009E22CE" w:rsidRPr="00C0292D" w:rsidRDefault="009E22CE" w:rsidP="009E22CE">
      <w:pPr>
        <w:spacing w:line="360" w:lineRule="auto"/>
        <w:ind w:firstLine="720"/>
        <w:jc w:val="both"/>
        <w:rPr>
          <w:rFonts w:cs="Arial Unicode MS"/>
          <w:lang w:eastAsia="zh-CN"/>
        </w:rPr>
      </w:pPr>
      <w:r>
        <w:rPr>
          <w:rFonts w:cs="Arial Unicode MS"/>
        </w:rPr>
        <w:t xml:space="preserve">In solution, </w:t>
      </w:r>
      <w:r w:rsidRPr="00223C16">
        <w:rPr>
          <w:rFonts w:cs="Arial Unicode MS"/>
          <w:b/>
        </w:rPr>
        <w:t>MMA</w:t>
      </w:r>
      <w:r>
        <w:rPr>
          <w:rFonts w:cs="Arial Unicode MS"/>
        </w:rPr>
        <w:t xml:space="preserve"> behaves very differently from </w:t>
      </w:r>
      <w:r w:rsidRPr="00223C16">
        <w:rPr>
          <w:rFonts w:cs="Arial Unicode MS"/>
          <w:b/>
        </w:rPr>
        <w:t>DMA</w:t>
      </w:r>
      <w:r>
        <w:rPr>
          <w:rFonts w:cs="Arial Unicode MS"/>
        </w:rPr>
        <w:t xml:space="preserve"> – it forms oligomers through arsenic-arsenic bonds. </w:t>
      </w:r>
      <w:r w:rsidRPr="00C0292D">
        <w:rPr>
          <w:rFonts w:cs="Arial Unicode MS"/>
        </w:rPr>
        <w:t>The starting material for</w:t>
      </w:r>
      <w:r>
        <w:rPr>
          <w:rFonts w:cs="Arial Unicode MS"/>
        </w:rPr>
        <w:t xml:space="preserve"> the </w:t>
      </w:r>
      <w:proofErr w:type="spellStart"/>
      <w:r w:rsidRPr="00C0292D">
        <w:rPr>
          <w:rFonts w:cs="Arial Unicode MS"/>
        </w:rPr>
        <w:t>monomethyl</w:t>
      </w:r>
      <w:proofErr w:type="spellEnd"/>
      <w:r w:rsidRPr="00C0292D">
        <w:rPr>
          <w:rFonts w:cs="Arial Unicode MS"/>
        </w:rPr>
        <w:t xml:space="preserve"> derivatives is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which was synthesised by</w:t>
      </w:r>
      <w:r w:rsidR="0007381C">
        <w:rPr>
          <w:rFonts w:cs="Arial Unicode MS"/>
        </w:rPr>
        <w:t xml:space="preserve"> the Cullen Method</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Pr="00C0292D">
        <w:rPr>
          <w:rFonts w:cs="Arial Unicode MS"/>
        </w:rPr>
        <w:t xml:space="preserve">. </w:t>
      </w:r>
    </w:p>
    <w:p w14:paraId="14C3168F" w14:textId="77777777" w:rsidR="009E22CE" w:rsidRPr="00156007" w:rsidRDefault="009E22CE" w:rsidP="009E22CE">
      <w:pPr>
        <w:spacing w:line="360" w:lineRule="auto"/>
        <w:jc w:val="both"/>
        <w:rPr>
          <w:rFonts w:cs="Arial Unicode MS"/>
          <w:b/>
        </w:rPr>
      </w:pPr>
      <w:r w:rsidRPr="00156007">
        <w:rPr>
          <w:rFonts w:cs="Arial Unicode MS"/>
          <w:b/>
        </w:rPr>
        <w:t xml:space="preserve">Preparation of </w:t>
      </w:r>
      <w:proofErr w:type="spellStart"/>
      <w:proofErr w:type="gramStart"/>
      <w:r w:rsidRPr="00156007">
        <w:rPr>
          <w:rFonts w:cs="Arial Unicode MS"/>
          <w:b/>
        </w:rPr>
        <w:t>Methylarsenate</w:t>
      </w:r>
      <w:proofErr w:type="spellEnd"/>
      <w:r w:rsidRPr="00156007">
        <w:rPr>
          <w:rFonts w:cs="Arial Unicode MS"/>
          <w:b/>
        </w:rPr>
        <w:t>(</w:t>
      </w:r>
      <w:proofErr w:type="gramEnd"/>
      <w:r w:rsidRPr="00156007">
        <w:rPr>
          <w:rFonts w:cs="Arial Unicode MS"/>
          <w:b/>
        </w:rPr>
        <w:t xml:space="preserve">V) acid sodium salt. </w:t>
      </w:r>
    </w:p>
    <w:p w14:paraId="1B452379" w14:textId="77777777" w:rsidR="009E22CE" w:rsidRPr="00C0292D" w:rsidRDefault="009E22CE" w:rsidP="009E22CE">
      <w:pPr>
        <w:spacing w:line="360" w:lineRule="auto"/>
        <w:ind w:firstLine="720"/>
        <w:jc w:val="both"/>
        <w:rPr>
          <w:rFonts w:cs="Arial Unicode MS"/>
        </w:rPr>
      </w:pPr>
      <w:r w:rsidRPr="00C0292D">
        <w:rPr>
          <w:rFonts w:cs="Arial Unicode MS"/>
        </w:rPr>
        <w:t>Arsenic trioxide</w:t>
      </w:r>
      <w:r w:rsidR="00F67758">
        <w:rPr>
          <w:rFonts w:cs="Arial Unicode MS"/>
        </w:rPr>
        <w:t xml:space="preserve">, </w:t>
      </w:r>
      <w:r w:rsidRPr="00C0292D">
        <w:rPr>
          <w:rFonts w:cs="Arial Unicode MS"/>
        </w:rPr>
        <w:t>3g</w:t>
      </w:r>
      <w:r w:rsidR="00F67758">
        <w:rPr>
          <w:rFonts w:cs="Arial Unicode MS"/>
        </w:rPr>
        <w:t>,</w:t>
      </w:r>
      <w:r w:rsidRPr="00C0292D">
        <w:rPr>
          <w:rFonts w:cs="Arial Unicode MS"/>
        </w:rPr>
        <w:t xml:space="preserve"> was dissolved in 10 ml of 10M </w:t>
      </w:r>
      <w:proofErr w:type="spellStart"/>
      <w:r w:rsidRPr="00C0292D">
        <w:rPr>
          <w:rFonts w:cs="Arial Unicode MS"/>
        </w:rPr>
        <w:t>NaOH</w:t>
      </w:r>
      <w:proofErr w:type="spellEnd"/>
      <w:r w:rsidRPr="00C0292D">
        <w:rPr>
          <w:rFonts w:cs="Arial Unicode MS"/>
        </w:rPr>
        <w:t xml:space="preserve">.  15 ml of </w:t>
      </w:r>
      <w:proofErr w:type="spellStart"/>
      <w:r w:rsidRPr="00C0292D">
        <w:rPr>
          <w:rFonts w:cs="Arial Unicode MS"/>
        </w:rPr>
        <w:t>MeI</w:t>
      </w:r>
      <w:proofErr w:type="spellEnd"/>
      <w:r w:rsidRPr="00C0292D">
        <w:rPr>
          <w:rFonts w:cs="Arial Unicode MS"/>
        </w:rPr>
        <w:t xml:space="preserve"> was added, forming a bilayer solution. The solution mixture was heated to reflux </w:t>
      </w:r>
      <w:r w:rsidRPr="00C0292D">
        <w:rPr>
          <w:rFonts w:cs="Arial Unicode MS"/>
        </w:rPr>
        <w:lastRenderedPageBreak/>
        <w:t xml:space="preserve">for 16 hours, which resulted in a white precipitate of </w:t>
      </w:r>
      <w:proofErr w:type="spellStart"/>
      <w:proofErr w:type="gramStart"/>
      <w:r w:rsidRPr="00C0292D">
        <w:rPr>
          <w:rFonts w:cs="Arial Unicode MS"/>
        </w:rPr>
        <w:t>methylarsenate</w:t>
      </w:r>
      <w:proofErr w:type="spellEnd"/>
      <w:r w:rsidRPr="00C0292D">
        <w:rPr>
          <w:rFonts w:cs="Arial Unicode MS"/>
        </w:rPr>
        <w:t>(</w:t>
      </w:r>
      <w:proofErr w:type="gramEnd"/>
      <w:r w:rsidRPr="00C0292D">
        <w:rPr>
          <w:rFonts w:cs="Arial Unicode MS"/>
        </w:rPr>
        <w:t xml:space="preserve">V) acid sodium salt in 72% yield.  </w:t>
      </w:r>
    </w:p>
    <w:p w14:paraId="466EA349" w14:textId="77777777" w:rsidR="009E22CE" w:rsidRPr="00F03B62" w:rsidRDefault="009E22CE" w:rsidP="009E22CE">
      <w:pPr>
        <w:spacing w:line="360" w:lineRule="auto"/>
        <w:jc w:val="both"/>
        <w:rPr>
          <w:rFonts w:cs="Arial Unicode MS"/>
          <w:b/>
        </w:rPr>
      </w:pPr>
      <w:r w:rsidRPr="00F03B62">
        <w:rPr>
          <w:rFonts w:cs="Arial Unicode MS"/>
          <w:b/>
        </w:rPr>
        <w:t xml:space="preserve">Preparation of </w:t>
      </w:r>
      <w:proofErr w:type="spellStart"/>
      <w:r w:rsidR="00F03B62" w:rsidRPr="00F03B62">
        <w:rPr>
          <w:rFonts w:cs="Arial Unicode MS"/>
          <w:b/>
        </w:rPr>
        <w:t>Methylarsine</w:t>
      </w:r>
      <w:proofErr w:type="spellEnd"/>
      <w:r w:rsidR="00F03B62" w:rsidRPr="00F03B62">
        <w:rPr>
          <w:rFonts w:cs="Arial Unicode MS"/>
          <w:b/>
        </w:rPr>
        <w:t xml:space="preserve"> oxide</w:t>
      </w:r>
    </w:p>
    <w:p w14:paraId="1D7B088E" w14:textId="1E52FBF3" w:rsidR="009E22CE" w:rsidRPr="00C0292D" w:rsidRDefault="00723FAB" w:rsidP="00245907">
      <w:pPr>
        <w:spacing w:line="360" w:lineRule="auto"/>
        <w:ind w:firstLine="720"/>
        <w:jc w:val="both"/>
        <w:rPr>
          <w:rFonts w:cs="Arial Unicode MS"/>
        </w:rPr>
      </w:pPr>
      <w:proofErr w:type="spellStart"/>
      <w:proofErr w:type="gramStart"/>
      <w:r>
        <w:rPr>
          <w:rFonts w:cs="Arial Unicode MS"/>
        </w:rPr>
        <w:t>M</w:t>
      </w:r>
      <w:r w:rsidR="00284116" w:rsidRPr="00C0292D">
        <w:rPr>
          <w:rFonts w:cs="Arial Unicode MS"/>
        </w:rPr>
        <w:t>ethylarsenate</w:t>
      </w:r>
      <w:proofErr w:type="spellEnd"/>
      <w:r w:rsidR="00284116" w:rsidRPr="00C0292D">
        <w:rPr>
          <w:rFonts w:cs="Arial Unicode MS"/>
        </w:rPr>
        <w:t>(</w:t>
      </w:r>
      <w:proofErr w:type="gramEnd"/>
      <w:r w:rsidR="00284116" w:rsidRPr="00C0292D">
        <w:rPr>
          <w:rFonts w:cs="Arial Unicode MS"/>
        </w:rPr>
        <w:t xml:space="preserve">V) acid sodium salt </w:t>
      </w:r>
      <w:r w:rsidR="009E22CE" w:rsidRPr="00C0292D">
        <w:rPr>
          <w:rFonts w:cs="Arial Unicode MS"/>
        </w:rPr>
        <w:t>was dissolved in 50 ml of H</w:t>
      </w:r>
      <w:r w:rsidR="009E22CE" w:rsidRPr="00C0292D">
        <w:rPr>
          <w:rFonts w:cs="Arial Unicode MS"/>
          <w:vertAlign w:val="subscript"/>
        </w:rPr>
        <w:t>2</w:t>
      </w:r>
      <w:r w:rsidR="009E22CE" w:rsidRPr="00C0292D">
        <w:rPr>
          <w:rFonts w:cs="Arial Unicode MS"/>
        </w:rPr>
        <w:t>O. Dissolution of the initial salt was promoted by gradual heating of the solution. Once dissolved the solution is treated with sulfur dioxide which is bubbled through the solution. The solution quickly becomes clear (suggesting acid sensitivity) then light yellow after 2 minutes. After saturating with SO</w:t>
      </w:r>
      <w:r w:rsidR="009E22CE" w:rsidRPr="00C0292D">
        <w:rPr>
          <w:rFonts w:cs="Arial Unicode MS"/>
          <w:vertAlign w:val="subscript"/>
        </w:rPr>
        <w:t>2</w:t>
      </w:r>
      <w:r w:rsidR="009E22CE" w:rsidRPr="00C0292D">
        <w:rPr>
          <w:rFonts w:cs="Arial Unicode MS"/>
        </w:rPr>
        <w:t>, the solution was quickly boiled for 2 minutes then cooled for 15 minutes. Neutralisation with sodium carbonate turned the solution from light yellow to clear.</w:t>
      </w:r>
      <w:r w:rsidR="003A1F84">
        <w:rPr>
          <w:rFonts w:cs="Arial Unicode MS"/>
        </w:rPr>
        <w:t xml:space="preserve"> </w:t>
      </w:r>
      <w:r w:rsidR="006755A6">
        <w:rPr>
          <w:rFonts w:cs="Arial Unicode MS"/>
        </w:rPr>
        <w:t xml:space="preserve">The solvent was removed </w:t>
      </w:r>
      <w:r w:rsidR="003A1F84">
        <w:rPr>
          <w:rFonts w:cs="Arial Unicode MS"/>
        </w:rPr>
        <w:t xml:space="preserve">and </w:t>
      </w:r>
      <w:r w:rsidR="009E22CE" w:rsidRPr="00C0292D">
        <w:rPr>
          <w:rFonts w:cs="Arial Unicode MS"/>
        </w:rPr>
        <w:t>(</w:t>
      </w:r>
      <w:proofErr w:type="spellStart"/>
      <w:r w:rsidR="009E22CE" w:rsidRPr="00C0292D">
        <w:rPr>
          <w:rFonts w:cs="Arial Unicode MS"/>
        </w:rPr>
        <w:t>MeAsO</w:t>
      </w:r>
      <w:proofErr w:type="spellEnd"/>
      <w:proofErr w:type="gramStart"/>
      <w:r w:rsidR="009E22CE" w:rsidRPr="00C0292D">
        <w:rPr>
          <w:rFonts w:cs="Arial Unicode MS"/>
        </w:rPr>
        <w:t>)</w:t>
      </w:r>
      <w:r w:rsidR="009E22CE" w:rsidRPr="00C0292D">
        <w:rPr>
          <w:rFonts w:cs="Arial Unicode MS"/>
          <w:vertAlign w:val="subscript"/>
        </w:rPr>
        <w:t>x</w:t>
      </w:r>
      <w:proofErr w:type="gramEnd"/>
      <w:r w:rsidR="009E22CE" w:rsidRPr="00C0292D">
        <w:rPr>
          <w:rFonts w:cs="Arial Unicode MS"/>
        </w:rPr>
        <w:t xml:space="preserve"> was extracted with benzene. </w:t>
      </w:r>
      <w:r w:rsidR="009E22CE">
        <w:rPr>
          <w:rFonts w:cs="Arial Unicode MS"/>
        </w:rPr>
        <w:t>R</w:t>
      </w:r>
      <w:r w:rsidR="009E22CE" w:rsidRPr="00C0292D">
        <w:rPr>
          <w:rFonts w:cs="Arial Unicode MS"/>
        </w:rPr>
        <w:t xml:space="preserve">emoving the benzene </w:t>
      </w:r>
      <w:r w:rsidR="009E22CE" w:rsidRPr="00BD15CA">
        <w:rPr>
          <w:rFonts w:cs="Arial Unicode MS"/>
          <w:i/>
        </w:rPr>
        <w:t xml:space="preserve">in </w:t>
      </w:r>
      <w:proofErr w:type="spellStart"/>
      <w:r w:rsidR="009E22CE" w:rsidRPr="00BD15CA">
        <w:rPr>
          <w:rFonts w:cs="Arial Unicode MS"/>
          <w:i/>
        </w:rPr>
        <w:t>vacuo</w:t>
      </w:r>
      <w:proofErr w:type="spellEnd"/>
      <w:r w:rsidR="009E22CE" w:rsidRPr="00C0292D">
        <w:rPr>
          <w:rFonts w:cs="Arial Unicode MS"/>
        </w:rPr>
        <w:t xml:space="preserve"> resulting</w:t>
      </w:r>
      <w:r w:rsidR="00245907">
        <w:rPr>
          <w:rFonts w:cs="Arial Unicode MS"/>
        </w:rPr>
        <w:t xml:space="preserve"> in a white solid (70% yield). </w:t>
      </w:r>
      <w:r w:rsidR="009E22CE" w:rsidRPr="00C0292D">
        <w:rPr>
          <w:rFonts w:cs="Arial Unicode MS"/>
          <w:vertAlign w:val="superscript"/>
        </w:rPr>
        <w:t>1</w:t>
      </w:r>
      <w:r w:rsidR="009E22CE" w:rsidRPr="00C0292D">
        <w:rPr>
          <w:rFonts w:cs="Arial Unicode MS"/>
        </w:rPr>
        <w:t>H NMR (500 MHz, CDCl</w:t>
      </w:r>
      <w:r w:rsidR="009E22CE" w:rsidRPr="00C0292D">
        <w:rPr>
          <w:rFonts w:cs="Arial Unicode MS"/>
          <w:vertAlign w:val="subscript"/>
        </w:rPr>
        <w:t>3</w:t>
      </w:r>
      <w:r w:rsidR="009E22CE" w:rsidRPr="00C0292D">
        <w:rPr>
          <w:rFonts w:cs="Arial Unicode MS"/>
        </w:rPr>
        <w:t xml:space="preserve">) δ 1.58 (d, </w:t>
      </w:r>
      <w:r w:rsidR="009E22CE" w:rsidRPr="00C0292D">
        <w:rPr>
          <w:rFonts w:cs="Arial Unicode MS"/>
          <w:i/>
          <w:iCs/>
        </w:rPr>
        <w:t>J</w:t>
      </w:r>
      <w:r w:rsidR="00363798">
        <w:rPr>
          <w:rFonts w:cs="Arial Unicode MS"/>
        </w:rPr>
        <w:t xml:space="preserve"> = 6.8 Hz, 5.9), 1.52 – 1.49 (m, 27</w:t>
      </w:r>
      <w:r w:rsidR="009E22CE" w:rsidRPr="00C0292D">
        <w:rPr>
          <w:rFonts w:cs="Arial Unicode MS"/>
        </w:rPr>
        <w:t xml:space="preserve">), 1.48 (d, </w:t>
      </w:r>
      <w:r w:rsidR="009E22CE" w:rsidRPr="00C0292D">
        <w:rPr>
          <w:rFonts w:cs="Arial Unicode MS"/>
          <w:i/>
          <w:iCs/>
        </w:rPr>
        <w:t>J</w:t>
      </w:r>
      <w:r w:rsidR="00363798">
        <w:rPr>
          <w:rFonts w:cs="Arial Unicode MS"/>
        </w:rPr>
        <w:t xml:space="preserve"> = 2.1 Hz, 58), 1.44 – 1.42 (m, 8). The integrals correspond those reported by </w:t>
      </w:r>
      <w:proofErr w:type="spellStart"/>
      <w:r w:rsidR="009E22CE" w:rsidRPr="00C0292D">
        <w:rPr>
          <w:rFonts w:cs="Arial Unicode MS"/>
        </w:rPr>
        <w:t>Aposhian</w:t>
      </w:r>
      <w:proofErr w:type="spellEnd"/>
      <w:r w:rsidR="009E22CE" w:rsidRPr="00C0292D">
        <w:rPr>
          <w:rFonts w:cs="Arial Unicode MS"/>
        </w:rPr>
        <w:t xml:space="preserve"> et al</w:t>
      </w:r>
      <w:hyperlink w:anchor="_ENREF_4_8" w:tooltip="Petrick, 2001 #134" w:history="1">
        <w:r w:rsidR="005F06AB" w:rsidRPr="00C0292D">
          <w:rPr>
            <w:rFonts w:cs="Arial Unicode MS"/>
          </w:rPr>
          <w:fldChar w:fldCharType="begin"/>
        </w:r>
        <w:r w:rsidR="005F06AB">
          <w:rPr>
            <w:rFonts w:cs="Arial Unicode MS"/>
          </w:rPr>
          <w:instrText xml:space="preserve"> ADDIN EN.CITE &lt;EndNote&gt;&lt;Cite&gt;&lt;Author&gt;Petrick&lt;/Author&gt;&lt;Year&gt;2001&lt;/Year&gt;&lt;RecNum&gt;134&lt;/RecNum&gt;&lt;DisplayText&gt;&lt;style face="superscript"&gt;8&lt;/style&gt;&lt;/DisplayText&gt;&lt;record&gt;&lt;rec-number&gt;134&lt;/rec-number&gt;&lt;foreign-keys&gt;&lt;key app="EN" db-id="925ewvdr4stppxextfzpv0x4edx2rrttpr5r" timestamp="1358878346"&gt;134&lt;/key&gt;&lt;/foreign-keys&gt;&lt;ref-type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8</w:t>
        </w:r>
        <w:r w:rsidR="005F06AB" w:rsidRPr="00C0292D">
          <w:rPr>
            <w:rFonts w:cs="Arial Unicode MS"/>
          </w:rPr>
          <w:fldChar w:fldCharType="end"/>
        </w:r>
      </w:hyperlink>
      <w:r w:rsidR="00363798">
        <w:rPr>
          <w:rFonts w:cs="Arial Unicode MS"/>
        </w:rPr>
        <w:t xml:space="preserve"> (percentage of total integrated area)</w:t>
      </w:r>
      <w:r w:rsidR="009E22CE" w:rsidRPr="00C0292D">
        <w:rPr>
          <w:rFonts w:cs="Arial Unicode MS"/>
        </w:rPr>
        <w:t xml:space="preserve">: δ 1.58/1.59 (5.0%), 1.50/1.51 (26.8%), 1.48 (60.0%), 1.43 (8.1%). </w:t>
      </w:r>
      <w:proofErr w:type="spellStart"/>
      <w:r w:rsidR="00363798">
        <w:rPr>
          <w:rFonts w:cs="Arial Unicode MS"/>
        </w:rPr>
        <w:t>Methylarsine</w:t>
      </w:r>
      <w:proofErr w:type="spellEnd"/>
      <w:r w:rsidR="00363798">
        <w:rPr>
          <w:rFonts w:cs="Arial Unicode MS"/>
        </w:rPr>
        <w:t xml:space="preserve"> oxide</w:t>
      </w:r>
      <w:r w:rsidR="00363798" w:rsidRPr="00C0292D">
        <w:rPr>
          <w:rFonts w:cs="Arial Unicode MS"/>
        </w:rPr>
        <w:t xml:space="preserve"> takes the form of cyclic and linear oligomers</w:t>
      </w:r>
      <w:hyperlink w:anchor="_ENREF_4_9" w:tooltip="Dimaio, 1991 #201" w:history="1">
        <w:r w:rsidR="005F06AB">
          <w:rPr>
            <w:rFonts w:cs="Arial Unicode MS"/>
          </w:rPr>
          <w:fldChar w:fldCharType="begin"/>
        </w:r>
        <w:r w:rsidR="005F06AB">
          <w:rPr>
            <w:rFonts w:cs="Arial Unicode MS"/>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rPr>
          <w:fldChar w:fldCharType="separate"/>
        </w:r>
        <w:r w:rsidR="005F06AB" w:rsidRPr="00166D55">
          <w:rPr>
            <w:rFonts w:cs="Arial Unicode MS"/>
            <w:noProof/>
            <w:vertAlign w:val="superscript"/>
          </w:rPr>
          <w:t>9</w:t>
        </w:r>
        <w:r w:rsidR="005F06AB">
          <w:rPr>
            <w:rFonts w:cs="Arial Unicode MS"/>
          </w:rPr>
          <w:fldChar w:fldCharType="end"/>
        </w:r>
      </w:hyperlink>
      <w:r w:rsidR="00363798" w:rsidRPr="00C0292D">
        <w:rPr>
          <w:rFonts w:cs="Arial Unicode MS"/>
        </w:rPr>
        <w:t>, hence resulting in the formula (</w:t>
      </w:r>
      <w:proofErr w:type="spellStart"/>
      <w:r w:rsidR="00363798" w:rsidRPr="00C0292D">
        <w:rPr>
          <w:rFonts w:cs="Arial Unicode MS"/>
        </w:rPr>
        <w:t>MeAsO</w:t>
      </w:r>
      <w:proofErr w:type="spellEnd"/>
      <w:r w:rsidR="00363798" w:rsidRPr="00C0292D">
        <w:rPr>
          <w:rFonts w:cs="Arial Unicode MS"/>
        </w:rPr>
        <w:t>)</w:t>
      </w:r>
      <w:r w:rsidR="00F03B62">
        <w:rPr>
          <w:rFonts w:cs="Arial Unicode MS"/>
          <w:vertAlign w:val="subscript"/>
        </w:rPr>
        <w:t>x</w:t>
      </w:r>
      <w:r w:rsidR="00363798" w:rsidRPr="00C0292D">
        <w:rPr>
          <w:rFonts w:cs="Arial Unicode MS"/>
        </w:rPr>
        <w:t>. This is shown in the CDCl</w:t>
      </w:r>
      <w:r w:rsidR="00363798" w:rsidRPr="00C0292D">
        <w:rPr>
          <w:rFonts w:cs="Arial Unicode MS"/>
          <w:vertAlign w:val="subscript"/>
        </w:rPr>
        <w:t>3</w:t>
      </w:r>
      <w:r w:rsidR="00363798" w:rsidRPr="00C0292D">
        <w:rPr>
          <w:rFonts w:cs="Arial Unicode MS"/>
        </w:rPr>
        <w:t xml:space="preserve"> NMR which contains 4 sets of </w:t>
      </w:r>
      <w:proofErr w:type="spellStart"/>
      <w:r w:rsidR="00363798" w:rsidRPr="00C0292D">
        <w:rPr>
          <w:rFonts w:cs="Arial Unicode MS"/>
        </w:rPr>
        <w:t>multiplets</w:t>
      </w:r>
      <w:proofErr w:type="spellEnd"/>
      <w:r w:rsidR="00363798" w:rsidRPr="00C0292D">
        <w:rPr>
          <w:rFonts w:cs="Arial Unicode MS"/>
        </w:rPr>
        <w:t xml:space="preserve"> in CDCl</w:t>
      </w:r>
      <w:r w:rsidR="00363798" w:rsidRPr="00C0292D">
        <w:rPr>
          <w:rFonts w:cs="Arial Unicode MS"/>
          <w:vertAlign w:val="subscript"/>
        </w:rPr>
        <w:t>3</w:t>
      </w:r>
      <w:r w:rsidR="00363798" w:rsidRPr="00C0292D">
        <w:rPr>
          <w:rFonts w:cs="Arial Unicode MS"/>
        </w:rPr>
        <w:t>.</w:t>
      </w:r>
      <w:r w:rsidR="00F03B62">
        <w:rPr>
          <w:rFonts w:cs="Arial Unicode MS"/>
        </w:rPr>
        <w:t xml:space="preserve"> It is interesting to note that in when placed in </w:t>
      </w:r>
      <w:r w:rsidR="00F03B62" w:rsidRPr="00C0292D">
        <w:rPr>
          <w:rFonts w:cs="Arial Unicode MS"/>
        </w:rPr>
        <w:t>D</w:t>
      </w:r>
      <w:r w:rsidR="00F03B62" w:rsidRPr="00C0292D">
        <w:rPr>
          <w:rFonts w:cs="Arial Unicode MS"/>
          <w:vertAlign w:val="subscript"/>
        </w:rPr>
        <w:t>2</w:t>
      </w:r>
      <w:r w:rsidR="00F03B62" w:rsidRPr="00C0292D">
        <w:rPr>
          <w:rFonts w:cs="Arial Unicode MS"/>
        </w:rPr>
        <w:t>O</w:t>
      </w:r>
      <w:r w:rsidR="00F03B62">
        <w:rPr>
          <w:rFonts w:cs="Arial Unicode MS"/>
        </w:rPr>
        <w:t xml:space="preserve"> </w:t>
      </w:r>
      <w:r w:rsidR="00B07C84">
        <w:rPr>
          <w:rFonts w:cs="Arial Unicode MS"/>
        </w:rPr>
        <w:t xml:space="preserve">or </w:t>
      </w:r>
      <w:r w:rsidR="00F03B62" w:rsidRPr="00C0292D">
        <w:rPr>
          <w:rFonts w:cs="Arial Unicode MS"/>
        </w:rPr>
        <w:t>C</w:t>
      </w:r>
      <w:r w:rsidR="00F03B62" w:rsidRPr="00C0292D">
        <w:rPr>
          <w:rFonts w:cs="Arial Unicode MS"/>
          <w:vertAlign w:val="subscript"/>
        </w:rPr>
        <w:t>6</w:t>
      </w:r>
      <w:r w:rsidR="00F03B62" w:rsidRPr="00C0292D">
        <w:rPr>
          <w:rFonts w:cs="Arial Unicode MS"/>
        </w:rPr>
        <w:t>D</w:t>
      </w:r>
      <w:r w:rsidR="00F03B62" w:rsidRPr="00C0292D">
        <w:rPr>
          <w:rFonts w:cs="Arial Unicode MS"/>
          <w:vertAlign w:val="subscript"/>
        </w:rPr>
        <w:t>6</w:t>
      </w:r>
      <w:r w:rsidR="00F03B62">
        <w:rPr>
          <w:rFonts w:cs="Arial Unicode MS"/>
        </w:rPr>
        <w:t xml:space="preserve">, the compound exhibited a single peak suggesting hydrolysis has taken place. </w:t>
      </w:r>
      <w:r w:rsidR="009E22CE" w:rsidRPr="00C0292D">
        <w:rPr>
          <w:rFonts w:cs="Arial Unicode MS"/>
          <w:vertAlign w:val="superscript"/>
        </w:rPr>
        <w:t>1</w:t>
      </w:r>
      <w:r w:rsidR="009E22CE" w:rsidRPr="00C0292D">
        <w:rPr>
          <w:rFonts w:cs="Arial Unicode MS"/>
        </w:rPr>
        <w:t>H NMR (400 MHz, D</w:t>
      </w:r>
      <w:r w:rsidR="009E22CE" w:rsidRPr="00C0292D">
        <w:rPr>
          <w:rFonts w:cs="Arial Unicode MS"/>
          <w:vertAlign w:val="subscript"/>
        </w:rPr>
        <w:t>2</w:t>
      </w:r>
      <w:r w:rsidR="009E22CE" w:rsidRPr="00C0292D">
        <w:rPr>
          <w:rFonts w:cs="Arial Unicode MS"/>
        </w:rPr>
        <w:t xml:space="preserve">O) δ 1.17 (s, 1H). </w:t>
      </w:r>
      <w:r w:rsidR="009E22CE" w:rsidRPr="00C0292D">
        <w:rPr>
          <w:rFonts w:cs="Arial Unicode MS"/>
          <w:vertAlign w:val="superscript"/>
        </w:rPr>
        <w:t>1</w:t>
      </w:r>
      <w:r w:rsidR="009E22CE" w:rsidRPr="00C0292D">
        <w:rPr>
          <w:rFonts w:cs="Arial Unicode MS"/>
        </w:rPr>
        <w:t>H NMR (500 MHz, C</w:t>
      </w:r>
      <w:r w:rsidR="009E22CE" w:rsidRPr="00C0292D">
        <w:rPr>
          <w:rFonts w:cs="Arial Unicode MS"/>
          <w:vertAlign w:val="subscript"/>
        </w:rPr>
        <w:t>6</w:t>
      </w:r>
      <w:r w:rsidR="009E22CE" w:rsidRPr="00C0292D">
        <w:rPr>
          <w:rFonts w:cs="Arial Unicode MS"/>
        </w:rPr>
        <w:t>D</w:t>
      </w:r>
      <w:r w:rsidR="009E22CE" w:rsidRPr="00C0292D">
        <w:rPr>
          <w:rFonts w:cs="Arial Unicode MS"/>
          <w:vertAlign w:val="subscript"/>
        </w:rPr>
        <w:t>6</w:t>
      </w:r>
      <w:r w:rsidR="009E22CE" w:rsidRPr="00C0292D">
        <w:rPr>
          <w:rFonts w:cs="Arial Unicode MS"/>
        </w:rPr>
        <w:t xml:space="preserve">) δ 1.21 (s, 1H). ESI of the compound </w:t>
      </w:r>
      <w:r w:rsidR="009E22CE" w:rsidRPr="00C0292D">
        <w:rPr>
          <w:rFonts w:cs="Arial Unicode MS"/>
        </w:rPr>
        <w:lastRenderedPageBreak/>
        <w:t>did not reveal any tetramer peaks</w:t>
      </w:r>
      <w:r w:rsidR="009906E4">
        <w:rPr>
          <w:rFonts w:cs="Arial Unicode MS"/>
        </w:rPr>
        <w:t>, possibly because the ionisation process would break apart the tetramer</w:t>
      </w:r>
      <w:r w:rsidR="009E22CE" w:rsidRPr="00C0292D">
        <w:rPr>
          <w:rFonts w:cs="Arial Unicode MS"/>
        </w:rPr>
        <w:t xml:space="preserve">. </w:t>
      </w:r>
    </w:p>
    <w:p w14:paraId="1403EBAE" w14:textId="77777777" w:rsidR="009E22CE" w:rsidRPr="000001E4" w:rsidRDefault="000001E4" w:rsidP="000001E4">
      <w:pPr>
        <w:spacing w:line="360" w:lineRule="auto"/>
        <w:ind w:firstLine="720"/>
        <w:jc w:val="both"/>
        <w:rPr>
          <w:rFonts w:cs="Arial Unicode MS"/>
          <w:sz w:val="17"/>
          <w:szCs w:val="17"/>
        </w:rPr>
      </w:pPr>
      <w:r>
        <w:rPr>
          <w:rFonts w:cs="Arial Unicode MS"/>
        </w:rPr>
        <w:t>As the</w:t>
      </w:r>
      <w:r w:rsidR="00546BCB">
        <w:rPr>
          <w:rFonts w:cs="Arial Unicode MS"/>
        </w:rPr>
        <w:t xml:space="preserve"> </w:t>
      </w:r>
      <w:proofErr w:type="spellStart"/>
      <w:r w:rsidR="00546BCB">
        <w:rPr>
          <w:rFonts w:cs="Arial Unicode MS"/>
        </w:rPr>
        <w:t>equilibria</w:t>
      </w:r>
      <w:proofErr w:type="spellEnd"/>
      <w:r w:rsidR="00546BCB">
        <w:rPr>
          <w:rFonts w:cs="Arial Unicode MS"/>
        </w:rPr>
        <w:t xml:space="preserve"> and dynamics</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00546BCB">
        <w:rPr>
          <w:rFonts w:cs="Arial Unicode MS"/>
          <w:vertAlign w:val="superscript"/>
        </w:rPr>
        <w:t>,</w:t>
      </w:r>
      <w:hyperlink w:anchor="_ENREF_4_9" w:tooltip="Dimaio, 1991 #201" w:history="1">
        <w:r w:rsidR="005F06AB">
          <w:rPr>
            <w:rFonts w:cs="Arial Unicode MS"/>
            <w:vertAlign w:val="superscript"/>
          </w:rPr>
          <w:fldChar w:fldCharType="begin"/>
        </w:r>
        <w:r w:rsidR="005F06AB">
          <w:rPr>
            <w:rFonts w:cs="Arial Unicode MS"/>
            <w:vertAlign w:val="superscript"/>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vertAlign w:val="superscript"/>
          </w:rPr>
          <w:fldChar w:fldCharType="separate"/>
        </w:r>
        <w:r w:rsidR="005F06AB">
          <w:rPr>
            <w:rFonts w:cs="Arial Unicode MS"/>
            <w:noProof/>
            <w:vertAlign w:val="superscript"/>
          </w:rPr>
          <w:t>9</w:t>
        </w:r>
        <w:r w:rsidR="005F06AB">
          <w:rPr>
            <w:rFonts w:cs="Arial Unicode MS"/>
            <w:vertAlign w:val="superscript"/>
          </w:rPr>
          <w:fldChar w:fldCharType="end"/>
        </w:r>
      </w:hyperlink>
      <w:r>
        <w:rPr>
          <w:rFonts w:cs="Arial Unicode MS"/>
          <w:vertAlign w:val="superscript"/>
        </w:rPr>
        <w:t xml:space="preserve"> </w:t>
      </w:r>
      <w:r>
        <w:rPr>
          <w:rFonts w:cs="Arial Unicode MS"/>
        </w:rPr>
        <w:t xml:space="preserve">of </w:t>
      </w:r>
      <w:proofErr w:type="spellStart"/>
      <w:r>
        <w:rPr>
          <w:rFonts w:cs="Arial Unicode MS"/>
        </w:rPr>
        <w:t>methylarsine</w:t>
      </w:r>
      <w:proofErr w:type="spellEnd"/>
      <w:r>
        <w:rPr>
          <w:rFonts w:cs="Arial Unicode MS"/>
        </w:rPr>
        <w:t xml:space="preserve"> oxide </w:t>
      </w:r>
      <w:r w:rsidR="00F03B62">
        <w:rPr>
          <w:rFonts w:cs="Arial Unicode MS"/>
        </w:rPr>
        <w:t xml:space="preserve">when dissolved in chloroform </w:t>
      </w:r>
      <w:r>
        <w:rPr>
          <w:rFonts w:cs="Arial Unicode MS"/>
        </w:rPr>
        <w:t xml:space="preserve">is not well understood, I chose to look at the </w:t>
      </w:r>
      <w:proofErr w:type="spellStart"/>
      <w:r>
        <w:rPr>
          <w:rFonts w:cs="Arial Unicode MS"/>
        </w:rPr>
        <w:t>equilibria</w:t>
      </w:r>
      <w:proofErr w:type="spellEnd"/>
      <w:r>
        <w:rPr>
          <w:rFonts w:cs="Arial Unicode MS"/>
        </w:rPr>
        <w:t xml:space="preserve"> in more detail before carrying out additional reactions</w:t>
      </w:r>
      <w:r w:rsidR="00546BCB">
        <w:rPr>
          <w:rFonts w:cs="Arial Unicode MS"/>
        </w:rPr>
        <w:t>.</w:t>
      </w:r>
      <w:r w:rsidR="009E22CE" w:rsidRPr="00C0292D">
        <w:rPr>
          <w:rFonts w:cs="Arial Unicode MS"/>
        </w:rPr>
        <w:t xml:space="preserve"> </w:t>
      </w:r>
      <w:proofErr w:type="spellStart"/>
      <w:r w:rsidR="009E22CE" w:rsidRPr="00C0292D">
        <w:rPr>
          <w:rFonts w:cs="Arial Unicode MS"/>
        </w:rPr>
        <w:t>Marsmann</w:t>
      </w:r>
      <w:proofErr w:type="spellEnd"/>
      <w:r w:rsidR="009E22CE" w:rsidRPr="00C0292D">
        <w:rPr>
          <w:rFonts w:cs="Arial Unicode MS"/>
        </w:rPr>
        <w:t xml:space="preserve"> and </w:t>
      </w:r>
      <w:proofErr w:type="spellStart"/>
      <w:r w:rsidR="009E22CE" w:rsidRPr="00C0292D">
        <w:rPr>
          <w:rFonts w:cs="Arial Unicode MS"/>
        </w:rPr>
        <w:t>Wazer</w:t>
      </w:r>
      <w:proofErr w:type="spellEnd"/>
      <w:r w:rsidR="00415DBE">
        <w:fldChar w:fldCharType="begin"/>
      </w:r>
      <w:r w:rsidR="00415DBE">
        <w:instrText xml:space="preserve"> HYPERLINK \</w:instrText>
      </w:r>
      <w:r w:rsidR="00415DBE">
        <w:instrText xml:space="preserve">l "_ENREF_4_10" \o "Marsmann, 1970 #196" </w:instrText>
      </w:r>
      <w:r w:rsidR="00415DBE">
        <w:fldChar w:fldCharType="separate"/>
      </w:r>
      <w:r w:rsidR="005F06AB" w:rsidRPr="00C0292D">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sidRPr="00C0292D">
        <w:rPr>
          <w:rFonts w:cs="Arial Unicode MS"/>
        </w:rPr>
        <w:fldChar w:fldCharType="separate"/>
      </w:r>
      <w:r w:rsidR="005F06AB" w:rsidRPr="00166D55">
        <w:rPr>
          <w:rFonts w:cs="Arial Unicode MS"/>
          <w:noProof/>
          <w:vertAlign w:val="superscript"/>
        </w:rPr>
        <w:t>10</w:t>
      </w:r>
      <w:r w:rsidR="005F06AB" w:rsidRPr="00C0292D">
        <w:rPr>
          <w:rFonts w:cs="Arial Unicode MS"/>
        </w:rPr>
        <w:fldChar w:fldCharType="end"/>
      </w:r>
      <w:r w:rsidR="00415DBE">
        <w:rPr>
          <w:rFonts w:cs="Arial Unicode MS"/>
        </w:rPr>
        <w:fldChar w:fldCharType="end"/>
      </w:r>
      <w:r w:rsidR="009E22CE" w:rsidRPr="00C0292D">
        <w:rPr>
          <w:rFonts w:cs="Arial Unicode MS"/>
        </w:rPr>
        <w:t xml:space="preserve"> proposed the possibility of the species </w:t>
      </w:r>
      <w:proofErr w:type="spellStart"/>
      <w:r w:rsidR="009E22CE" w:rsidRPr="00C0292D">
        <w:rPr>
          <w:rFonts w:cs="Arial Unicode MS"/>
        </w:rPr>
        <w:t>ol</w:t>
      </w:r>
      <w:r w:rsidR="00385B96">
        <w:rPr>
          <w:rFonts w:cs="Arial Unicode MS"/>
        </w:rPr>
        <w:t>i</w:t>
      </w:r>
      <w:r w:rsidR="009E22CE" w:rsidRPr="00C0292D">
        <w:rPr>
          <w:rFonts w:cs="Arial Unicode MS"/>
        </w:rPr>
        <w:t>gi</w:t>
      </w:r>
      <w:r w:rsidR="009E22CE">
        <w:rPr>
          <w:rFonts w:cs="Arial Unicode MS"/>
        </w:rPr>
        <w:t>o</w:t>
      </w:r>
      <w:r w:rsidR="009E22CE" w:rsidRPr="00C0292D">
        <w:rPr>
          <w:rFonts w:cs="Arial Unicode MS"/>
        </w:rPr>
        <w:t>meriz</w:t>
      </w:r>
      <w:r w:rsidR="00385B96">
        <w:rPr>
          <w:rFonts w:cs="Arial Unicode MS"/>
        </w:rPr>
        <w:t>ing</w:t>
      </w:r>
      <w:proofErr w:type="spellEnd"/>
      <w:r w:rsidR="00050EEC">
        <w:rPr>
          <w:rFonts w:cs="Arial Unicode MS"/>
        </w:rPr>
        <w:t xml:space="preserve"> </w:t>
      </w:r>
      <w:r w:rsidR="009E22CE" w:rsidRPr="00C0292D">
        <w:rPr>
          <w:rFonts w:cs="Arial Unicode MS"/>
        </w:rPr>
        <w:t>at higher concentrations and temperatures,</w:t>
      </w:r>
      <w:r w:rsidR="009E22CE">
        <w:rPr>
          <w:rFonts w:cs="Arial Unicode MS"/>
        </w:rPr>
        <w:t xml:space="preserve"> to give a cyclic anhydride,</w:t>
      </w:r>
      <w:r w:rsidR="009E22CE" w:rsidRPr="00C0292D">
        <w:rPr>
          <w:rFonts w:cs="Arial Unicode MS"/>
        </w:rPr>
        <w:t xml:space="preserve"> in particular </w:t>
      </w:r>
      <w:r w:rsidR="009E22CE">
        <w:rPr>
          <w:rFonts w:cs="Arial Unicode MS"/>
        </w:rPr>
        <w:t xml:space="preserve">with a </w:t>
      </w:r>
      <w:r w:rsidR="009E22CE" w:rsidRPr="00C0292D">
        <w:rPr>
          <w:rFonts w:cs="Arial Unicode MS"/>
        </w:rPr>
        <w:t xml:space="preserve">preference </w:t>
      </w:r>
      <w:r w:rsidR="009E22CE">
        <w:rPr>
          <w:rFonts w:cs="Arial Unicode MS"/>
        </w:rPr>
        <w:t xml:space="preserve">for a </w:t>
      </w:r>
      <w:r w:rsidR="009E22CE" w:rsidRPr="00C0292D">
        <w:rPr>
          <w:rFonts w:cs="Arial Unicode MS"/>
        </w:rPr>
        <w:t xml:space="preserve"> </w:t>
      </w:r>
      <w:proofErr w:type="spellStart"/>
      <w:r w:rsidR="009E22CE" w:rsidRPr="00C0292D">
        <w:rPr>
          <w:rFonts w:cs="Arial Unicode MS"/>
        </w:rPr>
        <w:t>tetrameric</w:t>
      </w:r>
      <w:proofErr w:type="spellEnd"/>
      <w:r w:rsidR="009E22CE" w:rsidRPr="00C0292D">
        <w:rPr>
          <w:rFonts w:cs="Arial Unicode MS"/>
        </w:rPr>
        <w:t xml:space="preserve"> form</w:t>
      </w:r>
      <w:r w:rsidR="009E22CE">
        <w:rPr>
          <w:rFonts w:cs="Arial Unicode MS"/>
        </w:rPr>
        <w:t>.  For example</w:t>
      </w:r>
      <w:r w:rsidR="009E22CE" w:rsidRPr="00C0292D">
        <w:rPr>
          <w:rFonts w:cs="Arial Unicode MS"/>
        </w:rPr>
        <w:t xml:space="preserve"> at 48% </w:t>
      </w:r>
      <w:proofErr w:type="spellStart"/>
      <w:r w:rsidR="009E22CE" w:rsidRPr="00C0292D">
        <w:rPr>
          <w:rFonts w:cs="Arial Unicode MS"/>
        </w:rPr>
        <w:t>wt</w:t>
      </w:r>
      <w:proofErr w:type="spellEnd"/>
      <w:r w:rsidR="009E22CE" w:rsidRPr="00C0292D">
        <w:rPr>
          <w:rFonts w:cs="Arial Unicode MS"/>
        </w:rPr>
        <w:t xml:space="preserve"> co</w:t>
      </w:r>
      <w:r w:rsidR="009E22CE">
        <w:rPr>
          <w:rFonts w:cs="Arial Unicode MS"/>
        </w:rPr>
        <w:t xml:space="preserve">ncentrations of </w:t>
      </w:r>
      <w:proofErr w:type="spellStart"/>
      <w:r w:rsidR="009E22CE">
        <w:rPr>
          <w:rFonts w:cs="Arial Unicode MS"/>
        </w:rPr>
        <w:t>arsenosomethane</w:t>
      </w:r>
      <w:proofErr w:type="spellEnd"/>
      <w:r w:rsidR="009E22CE" w:rsidRPr="00C0292D">
        <w:rPr>
          <w:rFonts w:cs="Arial Unicode MS"/>
        </w:rPr>
        <w:t xml:space="preserve"> at 120°C (in </w:t>
      </w:r>
      <w:proofErr w:type="spellStart"/>
      <w:r w:rsidR="009E22CE" w:rsidRPr="00C0292D">
        <w:rPr>
          <w:rFonts w:cs="Arial Unicode MS"/>
        </w:rPr>
        <w:t>diphenyl</w:t>
      </w:r>
      <w:proofErr w:type="spellEnd"/>
      <w:r w:rsidR="009E22CE" w:rsidRPr="00C0292D">
        <w:rPr>
          <w:rFonts w:cs="Arial Unicode MS"/>
        </w:rPr>
        <w:t xml:space="preserve"> ether)</w:t>
      </w:r>
      <w:r w:rsidR="009E22CE">
        <w:rPr>
          <w:rFonts w:cs="Arial Unicode MS"/>
        </w:rPr>
        <w:t xml:space="preserve"> it is </w:t>
      </w:r>
      <w:proofErr w:type="spellStart"/>
      <w:r w:rsidR="009E22CE">
        <w:rPr>
          <w:rFonts w:cs="Arial Unicode MS"/>
        </w:rPr>
        <w:t>tetrameric</w:t>
      </w:r>
      <w:proofErr w:type="spellEnd"/>
      <w:r w:rsidR="00F03B62">
        <w:rPr>
          <w:rFonts w:cs="Arial Unicode MS"/>
        </w:rPr>
        <w:t xml:space="preserve">. </w:t>
      </w:r>
      <w:r w:rsidR="009E22CE" w:rsidRPr="00C0292D">
        <w:rPr>
          <w:rFonts w:cs="Arial Unicode MS"/>
        </w:rPr>
        <w:t xml:space="preserve"> </w:t>
      </w:r>
    </w:p>
    <w:p w14:paraId="75753F9C" w14:textId="57C4C9E4" w:rsidR="009E22CE" w:rsidRPr="00C0292D" w:rsidRDefault="009E22CE" w:rsidP="009E22CE">
      <w:pPr>
        <w:spacing w:line="360" w:lineRule="auto"/>
        <w:ind w:firstLine="720"/>
        <w:jc w:val="both"/>
        <w:rPr>
          <w:rFonts w:cs="Arial Unicode MS"/>
        </w:rPr>
      </w:pPr>
      <w:r w:rsidRPr="00C0292D">
        <w:rPr>
          <w:rFonts w:cs="Arial Unicode MS"/>
        </w:rPr>
        <w:t xml:space="preserve"> </w:t>
      </w:r>
      <w:r w:rsidR="00B07C84" w:rsidRPr="00C0292D">
        <w:rPr>
          <w:rFonts w:cs="Arial Unicode MS"/>
        </w:rPr>
        <w:t>To validate th</w:t>
      </w:r>
      <w:r w:rsidR="00B07C84">
        <w:rPr>
          <w:rFonts w:cs="Arial Unicode MS"/>
        </w:rPr>
        <w:t>e</w:t>
      </w:r>
      <w:r w:rsidR="00B07C84" w:rsidRPr="00C0292D">
        <w:rPr>
          <w:rFonts w:cs="Arial Unicode MS"/>
        </w:rPr>
        <w:t xml:space="preserve"> possible</w:t>
      </w:r>
      <w:r w:rsidR="00B07C84">
        <w:rPr>
          <w:rFonts w:cs="Arial Unicode MS"/>
        </w:rPr>
        <w:t xml:space="preserve"> presence</w:t>
      </w:r>
      <w:r w:rsidR="00B07C84" w:rsidRPr="00C0292D">
        <w:rPr>
          <w:rFonts w:cs="Arial Unicode MS"/>
        </w:rPr>
        <w:t xml:space="preserve"> of oligomer</w:t>
      </w:r>
      <w:r w:rsidR="00B07C84">
        <w:rPr>
          <w:rFonts w:cs="Arial Unicode MS"/>
        </w:rPr>
        <w:t>s</w:t>
      </w:r>
      <w:r w:rsidRPr="00C0292D">
        <w:rPr>
          <w:rFonts w:cs="Arial Unicode MS"/>
        </w:rPr>
        <w:t>, a temperature depend</w:t>
      </w:r>
      <w:r>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00583E89">
        <w:rPr>
          <w:rFonts w:cs="Arial Unicode MS"/>
        </w:rPr>
        <w:t xml:space="preserve"> was dissolved in 1 m</w:t>
      </w:r>
      <w:r w:rsidRPr="00C0292D">
        <w:rPr>
          <w:rFonts w:cs="Arial Unicode MS"/>
        </w:rPr>
        <w:t>l of CDCl</w:t>
      </w:r>
      <w:r w:rsidRPr="00C0292D">
        <w:rPr>
          <w:rFonts w:cs="Arial Unicode MS"/>
          <w:vertAlign w:val="subscript"/>
        </w:rPr>
        <w:t>3</w:t>
      </w:r>
      <w:r w:rsidRPr="00C0292D">
        <w:rPr>
          <w:rFonts w:cs="Arial Unicode MS"/>
        </w:rPr>
        <w:t>. The sample was initially cooled down</w:t>
      </w:r>
      <w:r w:rsidR="008E06EF">
        <w:rPr>
          <w:rFonts w:cs="Arial Unicode MS"/>
        </w:rPr>
        <w:t xml:space="preserve"> in the Varian 500 instrument</w:t>
      </w:r>
      <w:r w:rsidRPr="00C0292D">
        <w:rPr>
          <w:rFonts w:cs="Arial Unicode MS"/>
        </w:rPr>
        <w:t xml:space="preserve"> to 273K and the temperat</w:t>
      </w:r>
      <w:r w:rsidR="00D62F2C">
        <w:rPr>
          <w:rFonts w:cs="Arial Unicode MS"/>
        </w:rPr>
        <w:t>ure was slowly brought up in 10 degree</w:t>
      </w:r>
      <w:r w:rsidRPr="00C0292D">
        <w:rPr>
          <w:rFonts w:cs="Arial Unicode MS"/>
        </w:rPr>
        <w:t xml:space="preserve"> </w:t>
      </w:r>
      <w:r w:rsidR="00DD1354">
        <w:rPr>
          <w:rFonts w:cs="Arial Unicode MS"/>
        </w:rPr>
        <w:t xml:space="preserve">increments. Results are shown in </w:t>
      </w:r>
      <w:r w:rsidR="00DD1354" w:rsidRPr="00DD1354">
        <w:rPr>
          <w:rFonts w:cs="Arial Unicode MS"/>
          <w:b/>
        </w:rPr>
        <w:t>Figure</w:t>
      </w:r>
      <w:r w:rsidR="005032B9">
        <w:rPr>
          <w:rFonts w:cs="Arial Unicode MS"/>
          <w:b/>
        </w:rPr>
        <w:t xml:space="preserve"> 27</w:t>
      </w:r>
      <w:r w:rsidR="00DD1354">
        <w:rPr>
          <w:rFonts w:cs="Arial Unicode MS"/>
        </w:rPr>
        <w:t xml:space="preserve">. </w:t>
      </w:r>
      <w:r w:rsidRPr="00C0292D">
        <w:rPr>
          <w:rFonts w:cs="Arial Unicode MS"/>
        </w:rPr>
        <w:t xml:space="preserve"> </w:t>
      </w:r>
    </w:p>
    <w:p w14:paraId="2E1635DD" w14:textId="77777777" w:rsidR="009E22CE" w:rsidRPr="00C0292D" w:rsidRDefault="009E22CE" w:rsidP="009E22CE">
      <w:pPr>
        <w:spacing w:line="360" w:lineRule="auto"/>
        <w:jc w:val="center"/>
        <w:rPr>
          <w:rFonts w:cs="Arial Unicode MS"/>
        </w:rPr>
      </w:pPr>
      <w:r w:rsidRPr="00C0292D">
        <w:rPr>
          <w:rFonts w:cs="Arial Unicode MS"/>
        </w:rPr>
        <w:object w:dxaOrig="13531" w:dyaOrig="11731" w14:anchorId="24E66D6A">
          <v:shape id="_x0000_i1041" type="#_x0000_t75" style="width:348pt;height:300pt" o:ole="">
            <v:imagedata r:id="rId59" o:title=""/>
          </v:shape>
          <o:OLEObject Type="Embed" ProgID="MestReNova.Document.1" ShapeID="_x0000_i1041" DrawAspect="Content" ObjectID="_1488023780" r:id="rId60"/>
        </w:object>
      </w:r>
    </w:p>
    <w:p w14:paraId="251D323C" w14:textId="77777777" w:rsidR="009E22CE" w:rsidRPr="00C0292D" w:rsidRDefault="009E22CE" w:rsidP="009E22CE">
      <w:pPr>
        <w:pStyle w:val="McGillFigureCaption"/>
        <w:jc w:val="center"/>
        <w:rPr>
          <w:rStyle w:val="McGillBoldMcGillSVisualEmphasis"/>
          <w:rFonts w:cs="Arial Unicode MS"/>
        </w:rPr>
      </w:pPr>
      <w:bookmarkStart w:id="132" w:name="_Toc404960735"/>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27</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w:t>
      </w:r>
      <w:proofErr w:type="spellStart"/>
      <w:r w:rsidRPr="00C0292D">
        <w:rPr>
          <w:rStyle w:val="McGillBoldMcGillSVisualEmphasis"/>
          <w:rFonts w:cs="Arial Unicode MS"/>
        </w:rPr>
        <w:t>MeAsO</w:t>
      </w:r>
      <w:proofErr w:type="spellEnd"/>
      <w:proofErr w:type="gramStart"/>
      <w:r w:rsidR="008E06EF">
        <w:rPr>
          <w:rStyle w:val="McGillBoldMcGillSVisualEmphasis"/>
          <w:rFonts w:cs="Arial Unicode MS"/>
        </w:rPr>
        <w:t>)x</w:t>
      </w:r>
      <w:proofErr w:type="gramEnd"/>
      <w:r w:rsidR="008E06EF">
        <w:rPr>
          <w:rStyle w:val="McGillBoldMcGillSVisualEmphasis"/>
          <w:rFonts w:cs="Arial Unicode MS"/>
        </w:rPr>
        <w:t xml:space="preserve"> dissolved in CDCl3, 1) 273 K, 2) 283 K 3)298 K, 4)313 K, 5) 323 </w:t>
      </w:r>
      <w:r w:rsidRPr="00C0292D">
        <w:rPr>
          <w:rStyle w:val="McGillBoldMcGillSVisualEmphasis"/>
          <w:rFonts w:cs="Arial Unicode MS"/>
        </w:rPr>
        <w:t>K.</w:t>
      </w:r>
      <w:bookmarkEnd w:id="132"/>
    </w:p>
    <w:p w14:paraId="6C1CDE31" w14:textId="77777777" w:rsidR="008575C0" w:rsidRPr="008575C0" w:rsidRDefault="009E22CE" w:rsidP="00780946">
      <w:pPr>
        <w:spacing w:line="360" w:lineRule="auto"/>
        <w:ind w:firstLine="720"/>
        <w:jc w:val="both"/>
        <w:rPr>
          <w:rFonts w:cs="Arial Unicode MS"/>
        </w:rPr>
      </w:pPr>
      <w:r w:rsidRPr="00C0292D">
        <w:rPr>
          <w:rFonts w:cs="Arial Unicode MS"/>
        </w:rPr>
        <w:t xml:space="preserve">As the temperature increases, a shoulder peak </w:t>
      </w:r>
      <w:r w:rsidR="000119F0">
        <w:rPr>
          <w:rFonts w:cs="Arial Unicode MS"/>
        </w:rPr>
        <w:t>appears</w:t>
      </w:r>
      <w:r w:rsidRPr="00C0292D">
        <w:rPr>
          <w:rFonts w:cs="Arial Unicode MS"/>
        </w:rPr>
        <w:t xml:space="preserve"> at 1.48 ppm. </w:t>
      </w:r>
      <w:r w:rsidR="00723FAB">
        <w:rPr>
          <w:rFonts w:cs="Arial Unicode MS"/>
        </w:rPr>
        <w:t>I</w:t>
      </w:r>
      <w:r w:rsidRPr="00C0292D">
        <w:rPr>
          <w:rFonts w:cs="Arial Unicode MS"/>
        </w:rPr>
        <w:t xml:space="preserve"> also notice in increase in the intensity of the peaks at 1.57 and 1.59. No coalescence of the peaks is observed suggesting that this process is slow on the NMR time scale. The integrals</w:t>
      </w:r>
      <w:r w:rsidR="00216AD7">
        <w:rPr>
          <w:rFonts w:cs="Arial Unicode MS"/>
        </w:rPr>
        <w:t xml:space="preserve"> return to their</w:t>
      </w:r>
      <w:r w:rsidRPr="00C0292D">
        <w:rPr>
          <w:rFonts w:cs="Arial Unicode MS"/>
        </w:rPr>
        <w:t xml:space="preserve"> original </w:t>
      </w:r>
      <w:r w:rsidR="001B7AAF">
        <w:rPr>
          <w:rFonts w:cs="Arial Unicode MS"/>
        </w:rPr>
        <w:t>ratio</w:t>
      </w:r>
      <w:r w:rsidRPr="00C0292D">
        <w:rPr>
          <w:rFonts w:cs="Arial Unicode MS"/>
        </w:rPr>
        <w:t xml:space="preserve"> upon cooling</w:t>
      </w:r>
      <w:r w:rsidR="00216AD7">
        <w:rPr>
          <w:rFonts w:cs="Arial Unicode MS"/>
        </w:rPr>
        <w:t xml:space="preserve">, showing that the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isation</w:t>
      </w:r>
      <w:proofErr w:type="spellEnd"/>
      <w:r w:rsidR="00216AD7">
        <w:rPr>
          <w:rFonts w:cs="Arial Unicode MS"/>
        </w:rPr>
        <w:t xml:space="preserve"> is reversible</w:t>
      </w:r>
      <w:r w:rsidRPr="00C0292D">
        <w:rPr>
          <w:rFonts w:cs="Arial Unicode MS"/>
        </w:rPr>
        <w:t xml:space="preserve">. </w:t>
      </w:r>
      <w:r w:rsidR="00216AD7">
        <w:rPr>
          <w:rFonts w:cs="Arial Unicode MS"/>
        </w:rPr>
        <w:t xml:space="preserve">The reversible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isation</w:t>
      </w:r>
      <w:proofErr w:type="spellEnd"/>
      <w:r w:rsidR="00216AD7">
        <w:rPr>
          <w:rFonts w:cs="Arial Unicode MS"/>
        </w:rPr>
        <w:t xml:space="preserve"> shows that the </w:t>
      </w:r>
      <w:proofErr w:type="gramStart"/>
      <w:r w:rsidR="00216AD7">
        <w:rPr>
          <w:rFonts w:cs="Arial Unicode MS"/>
        </w:rPr>
        <w:t>As-</w:t>
      </w:r>
      <w:proofErr w:type="gramEnd"/>
      <w:r w:rsidR="00216AD7">
        <w:rPr>
          <w:rFonts w:cs="Arial Unicode MS"/>
        </w:rPr>
        <w:t>As bond is labile in CDCl</w:t>
      </w:r>
      <w:r w:rsidR="00216AD7">
        <w:rPr>
          <w:rFonts w:cs="Arial Unicode MS"/>
        </w:rPr>
        <w:softHyphen/>
      </w:r>
      <w:r w:rsidR="00216AD7">
        <w:rPr>
          <w:rFonts w:cs="Arial Unicode MS"/>
          <w:vertAlign w:val="subscript"/>
        </w:rPr>
        <w:t>3</w:t>
      </w:r>
      <w:r w:rsidR="00216AD7">
        <w:rPr>
          <w:rFonts w:cs="Arial Unicode MS"/>
        </w:rPr>
        <w:t xml:space="preserve"> and could break to reform different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ic</w:t>
      </w:r>
      <w:proofErr w:type="spellEnd"/>
      <w:r w:rsidR="00216AD7">
        <w:rPr>
          <w:rFonts w:cs="Arial Unicode MS"/>
        </w:rPr>
        <w:t xml:space="preserve"> species. </w:t>
      </w:r>
      <w:r w:rsidR="008575C0">
        <w:rPr>
          <w:rFonts w:cs="Arial Unicode MS"/>
        </w:rPr>
        <w:t>Unfortunately, due to instrumental limitations it was not possible to extend the temperature range for this experiment. When (</w:t>
      </w:r>
      <w:proofErr w:type="spellStart"/>
      <w:r w:rsidR="008575C0">
        <w:rPr>
          <w:rFonts w:cs="Arial Unicode MS"/>
        </w:rPr>
        <w:t>MeAsO</w:t>
      </w:r>
      <w:proofErr w:type="spellEnd"/>
      <w:proofErr w:type="gramStart"/>
      <w:r w:rsidR="008575C0">
        <w:rPr>
          <w:rFonts w:cs="Arial Unicode MS"/>
        </w:rPr>
        <w:t>)</w:t>
      </w:r>
      <w:r w:rsidR="008575C0">
        <w:rPr>
          <w:rFonts w:cs="Arial Unicode MS"/>
          <w:vertAlign w:val="subscript"/>
        </w:rPr>
        <w:t>x</w:t>
      </w:r>
      <w:proofErr w:type="gramEnd"/>
      <w:r w:rsidR="008575C0">
        <w:rPr>
          <w:rFonts w:cs="Arial Unicode MS"/>
          <w:vertAlign w:val="subscript"/>
        </w:rPr>
        <w:t xml:space="preserve"> </w:t>
      </w:r>
      <w:r w:rsidR="008575C0">
        <w:rPr>
          <w:rFonts w:cs="Arial Unicode MS"/>
        </w:rPr>
        <w:t>is dissolved in D</w:t>
      </w:r>
      <w:r w:rsidR="008575C0">
        <w:rPr>
          <w:rFonts w:cs="Arial Unicode MS"/>
          <w:vertAlign w:val="subscript"/>
        </w:rPr>
        <w:t>2</w:t>
      </w:r>
      <w:r w:rsidR="008575C0">
        <w:rPr>
          <w:rFonts w:cs="Arial Unicode MS"/>
        </w:rPr>
        <w:t xml:space="preserve">O, only one peak at 1.36ppm is observed corresponding to the hydrolyzed species </w:t>
      </w:r>
      <w:proofErr w:type="spellStart"/>
      <w:r w:rsidR="008575C0">
        <w:rPr>
          <w:rFonts w:cs="Arial Unicode MS"/>
        </w:rPr>
        <w:lastRenderedPageBreak/>
        <w:t>MeAs</w:t>
      </w:r>
      <w:proofErr w:type="spellEnd"/>
      <w:r w:rsidR="008575C0">
        <w:rPr>
          <w:rFonts w:cs="Arial Unicode MS"/>
        </w:rPr>
        <w:t>(OH)</w:t>
      </w:r>
      <w:r w:rsidR="008575C0">
        <w:rPr>
          <w:rFonts w:cs="Arial Unicode MS"/>
          <w:vertAlign w:val="subscript"/>
        </w:rPr>
        <w:t>2</w:t>
      </w:r>
      <w:r w:rsidR="008575C0">
        <w:rPr>
          <w:rFonts w:cs="Arial Unicode MS"/>
        </w:rPr>
        <w:t xml:space="preserve">. </w:t>
      </w:r>
      <w:r w:rsidR="00F576E8">
        <w:rPr>
          <w:rFonts w:cs="Arial Unicode MS"/>
        </w:rPr>
        <w:t xml:space="preserve">As this was the case, I chose to continue the investigation by looking into the interaction between </w:t>
      </w:r>
      <w:proofErr w:type="spellStart"/>
      <w:r w:rsidR="00F576E8">
        <w:rPr>
          <w:rFonts w:cs="Arial Unicode MS"/>
        </w:rPr>
        <w:t>monomethylarsenic</w:t>
      </w:r>
      <w:proofErr w:type="spellEnd"/>
      <w:r w:rsidR="00F576E8">
        <w:rPr>
          <w:rFonts w:cs="Arial Unicode MS"/>
        </w:rPr>
        <w:t xml:space="preserve"> species with cysteine in aqueous solutions. </w:t>
      </w:r>
    </w:p>
    <w:p w14:paraId="2A84F90F" w14:textId="77777777" w:rsidR="009E22CE" w:rsidRPr="00C0292D" w:rsidRDefault="00780946" w:rsidP="009906E4">
      <w:pPr>
        <w:spacing w:line="360" w:lineRule="auto"/>
        <w:ind w:firstLine="720"/>
        <w:jc w:val="both"/>
        <w:rPr>
          <w:rFonts w:cs="Arial Unicode MS"/>
        </w:rPr>
      </w:pPr>
      <w:r>
        <w:rPr>
          <w:rFonts w:cs="Arial Unicode MS"/>
        </w:rPr>
        <w:t xml:space="preserve">This series of experiments could be </w:t>
      </w:r>
      <w:r w:rsidR="00216AD7">
        <w:rPr>
          <w:rFonts w:cs="Arial Unicode MS"/>
        </w:rPr>
        <w:t>extended by the use of</w:t>
      </w:r>
      <w:r>
        <w:rPr>
          <w:rFonts w:cs="Arial Unicode MS"/>
        </w:rPr>
        <w:t xml:space="preserve"> different solvents</w:t>
      </w:r>
      <w:r w:rsidR="00E73A90">
        <w:rPr>
          <w:rFonts w:cs="Arial Unicode MS"/>
        </w:rPr>
        <w:t xml:space="preserve">, </w:t>
      </w:r>
      <w:r w:rsidR="00E73A90" w:rsidRPr="00C0292D">
        <w:rPr>
          <w:rFonts w:cs="Arial Unicode MS"/>
        </w:rPr>
        <w:t>in</w:t>
      </w:r>
      <w:r w:rsidR="009E22CE" w:rsidRPr="00C0292D">
        <w:rPr>
          <w:rFonts w:cs="Arial Unicode MS"/>
        </w:rPr>
        <w:t xml:space="preserve"> </w:t>
      </w:r>
      <w:r>
        <w:rPr>
          <w:rFonts w:cs="Arial Unicode MS"/>
        </w:rPr>
        <w:t xml:space="preserve">particular </w:t>
      </w:r>
      <w:proofErr w:type="spellStart"/>
      <w:r>
        <w:rPr>
          <w:rFonts w:cs="Arial Unicode MS"/>
        </w:rPr>
        <w:t>diphenylether</w:t>
      </w:r>
      <w:proofErr w:type="spellEnd"/>
      <w:r>
        <w:rPr>
          <w:rFonts w:cs="Arial Unicode MS"/>
        </w:rPr>
        <w:t xml:space="preserve"> (</w:t>
      </w:r>
      <w:r w:rsidR="009E22CE" w:rsidRPr="00C0292D">
        <w:rPr>
          <w:rFonts w:cs="Arial Unicode MS"/>
        </w:rPr>
        <w:t xml:space="preserve">the solvent used by </w:t>
      </w:r>
      <w:proofErr w:type="spellStart"/>
      <w:r w:rsidR="009E22CE" w:rsidRPr="00C0292D">
        <w:rPr>
          <w:rFonts w:cs="Arial Unicode MS"/>
        </w:rPr>
        <w:t>Marsmann</w:t>
      </w:r>
      <w:proofErr w:type="spellEnd"/>
      <w:r w:rsidR="009E22CE" w:rsidRPr="00C0292D">
        <w:rPr>
          <w:rFonts w:cs="Arial Unicode MS"/>
        </w:rPr>
        <w:t xml:space="preserve"> et al</w:t>
      </w:r>
      <w:hyperlink w:anchor="_ENREF_4_10" w:tooltip="Marsmann, 1970 #196" w:history="1">
        <w:r w:rsidR="005F06AB">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Pr>
            <w:rFonts w:cs="Arial Unicode MS"/>
          </w:rPr>
          <w:fldChar w:fldCharType="separate"/>
        </w:r>
        <w:r w:rsidR="005F06AB" w:rsidRPr="00166D55">
          <w:rPr>
            <w:rFonts w:cs="Arial Unicode MS"/>
            <w:noProof/>
            <w:vertAlign w:val="superscript"/>
          </w:rPr>
          <w:t>10</w:t>
        </w:r>
        <w:r w:rsidR="005F06AB">
          <w:rPr>
            <w:rFonts w:cs="Arial Unicode MS"/>
          </w:rPr>
          <w:fldChar w:fldCharType="end"/>
        </w:r>
      </w:hyperlink>
      <w:r w:rsidR="009E22CE" w:rsidRPr="00C0292D">
        <w:rPr>
          <w:rFonts w:cs="Arial Unicode MS"/>
        </w:rPr>
        <w:t xml:space="preserve">). </w:t>
      </w:r>
      <w:r w:rsidR="00216AD7">
        <w:rPr>
          <w:rFonts w:cs="Arial Unicode MS"/>
        </w:rPr>
        <w:t>In addition c</w:t>
      </w:r>
      <w:r w:rsidR="009E22CE" w:rsidRPr="00C0292D">
        <w:rPr>
          <w:rFonts w:cs="Arial Unicode MS"/>
        </w:rPr>
        <w:t>oncentration variation</w:t>
      </w:r>
      <w:r w:rsidR="00216AD7">
        <w:rPr>
          <w:rFonts w:cs="Arial Unicode MS"/>
        </w:rPr>
        <w:t xml:space="preserve"> could be looked at</w:t>
      </w:r>
      <w:r w:rsidR="009E22CE" w:rsidRPr="00C0292D">
        <w:rPr>
          <w:rFonts w:cs="Arial Unicode MS"/>
        </w:rPr>
        <w:t xml:space="preserve"> especially high concentrations of (</w:t>
      </w:r>
      <w:proofErr w:type="spellStart"/>
      <w:r w:rsidR="009E22CE" w:rsidRPr="00C0292D">
        <w:rPr>
          <w:rFonts w:cs="Arial Unicode MS"/>
        </w:rPr>
        <w:t>MeAsO</w:t>
      </w:r>
      <w:proofErr w:type="spellEnd"/>
      <w:proofErr w:type="gramStart"/>
      <w:r w:rsidR="009E22CE" w:rsidRPr="00C0292D">
        <w:rPr>
          <w:rFonts w:cs="Arial Unicode MS"/>
        </w:rPr>
        <w:t>)</w:t>
      </w:r>
      <w:r w:rsidR="009E22CE" w:rsidRPr="00C0292D">
        <w:rPr>
          <w:rFonts w:cs="Arial Unicode MS"/>
          <w:vertAlign w:val="subscript"/>
        </w:rPr>
        <w:t>x</w:t>
      </w:r>
      <w:proofErr w:type="gramEnd"/>
      <w:r w:rsidR="009906E4">
        <w:rPr>
          <w:rFonts w:cs="Arial Unicode MS"/>
        </w:rPr>
        <w:t xml:space="preserve">. </w:t>
      </w:r>
    </w:p>
    <w:p w14:paraId="4A5386A5" w14:textId="77777777" w:rsidR="009E22CE" w:rsidRPr="00C0292D" w:rsidRDefault="009E22CE" w:rsidP="009E22CE">
      <w:pPr>
        <w:pStyle w:val="McGillSecondLevelSubheading"/>
        <w:rPr>
          <w:rFonts w:cs="Arial Unicode MS"/>
        </w:rPr>
      </w:pPr>
      <w:bookmarkStart w:id="133" w:name="_Toc404960807"/>
      <w:r w:rsidRPr="00C0292D">
        <w:rPr>
          <w:rFonts w:cs="Arial Unicode MS"/>
        </w:rPr>
        <w:t>3.2.</w:t>
      </w:r>
      <w:r w:rsidR="00017D05">
        <w:rPr>
          <w:rFonts w:cs="Arial Unicode MS"/>
        </w:rPr>
        <w:t>2</w:t>
      </w:r>
      <w:r w:rsidRPr="00C0292D">
        <w:rPr>
          <w:rFonts w:cs="Arial Unicode MS"/>
        </w:rPr>
        <w:t xml:space="preserve"> Interaction of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r w:rsidRPr="00C0292D">
        <w:rPr>
          <w:rFonts w:cs="Arial Unicode MS"/>
          <w:vertAlign w:val="subscript"/>
        </w:rPr>
        <w:t>2</w:t>
      </w:r>
      <w:r w:rsidRPr="00C0292D">
        <w:rPr>
          <w:rFonts w:cs="Arial Unicode MS"/>
        </w:rPr>
        <w:t xml:space="preserve"> with cysteine</w:t>
      </w:r>
      <w:bookmarkEnd w:id="133"/>
    </w:p>
    <w:p w14:paraId="01614BC0" w14:textId="77777777" w:rsidR="009E22CE" w:rsidRDefault="009E22CE" w:rsidP="009E22CE">
      <w:pPr>
        <w:spacing w:line="360" w:lineRule="auto"/>
        <w:jc w:val="both"/>
        <w:rPr>
          <w:rFonts w:cs="Arial Unicode MS"/>
        </w:rPr>
      </w:pPr>
      <w:r w:rsidRPr="00C0292D">
        <w:rPr>
          <w:rFonts w:cs="Arial Unicode MS"/>
        </w:rPr>
        <w:tab/>
        <w:t xml:space="preserve">Previously in the project </w:t>
      </w:r>
      <w:r w:rsidR="00723FAB">
        <w:rPr>
          <w:rFonts w:cs="Arial Unicode MS"/>
        </w:rPr>
        <w:t>I</w:t>
      </w:r>
      <w:r w:rsidRPr="00C0292D">
        <w:rPr>
          <w:rFonts w:cs="Arial Unicode MS"/>
        </w:rPr>
        <w:t xml:space="preserve"> characterised the interaction of dimethyl arsenicals with cysteine. This provided us with a new and </w:t>
      </w:r>
      <w:r w:rsidR="000F5817">
        <w:rPr>
          <w:rFonts w:cs="Arial Unicode MS"/>
        </w:rPr>
        <w:t>une</w:t>
      </w:r>
      <w:r w:rsidRPr="00C0292D">
        <w:rPr>
          <w:rFonts w:cs="Arial Unicode MS"/>
        </w:rPr>
        <w:t xml:space="preserve">xpected insight into the </w:t>
      </w:r>
      <w:proofErr w:type="spellStart"/>
      <w:r w:rsidRPr="00C0292D">
        <w:rPr>
          <w:rFonts w:cs="Arial Unicode MS"/>
        </w:rPr>
        <w:t>lability</w:t>
      </w:r>
      <w:proofErr w:type="spellEnd"/>
      <w:r w:rsidRPr="00C0292D">
        <w:rPr>
          <w:rFonts w:cs="Arial Unicode MS"/>
        </w:rPr>
        <w:t xml:space="preserve"> and kinetics of the As-S bond. With </w:t>
      </w:r>
      <w:proofErr w:type="spellStart"/>
      <w:r w:rsidRPr="00C0292D">
        <w:rPr>
          <w:rFonts w:cs="Arial Unicode MS"/>
        </w:rPr>
        <w:t>monomethyl</w:t>
      </w:r>
      <w:proofErr w:type="spellEnd"/>
      <w:r w:rsidRPr="00C0292D">
        <w:rPr>
          <w:rFonts w:cs="Arial Unicode MS"/>
        </w:rPr>
        <w:t xml:space="preserve"> derivatives the situation is more complicated as the arsenic can bind with two </w:t>
      </w:r>
      <w:proofErr w:type="spellStart"/>
      <w:r w:rsidRPr="00C0292D">
        <w:rPr>
          <w:rFonts w:cs="Arial Unicode MS"/>
        </w:rPr>
        <w:t>cysteines</w:t>
      </w:r>
      <w:proofErr w:type="spellEnd"/>
      <w:r w:rsidRPr="00C0292D">
        <w:rPr>
          <w:rFonts w:cs="Arial Unicode MS"/>
        </w:rPr>
        <w:t xml:space="preserve">. </w:t>
      </w:r>
    </w:p>
    <w:p w14:paraId="0CA3B622" w14:textId="2D7B153E" w:rsidR="009E22CE" w:rsidRDefault="00C0332E" w:rsidP="009E22CE">
      <w:pPr>
        <w:spacing w:line="360" w:lineRule="auto"/>
        <w:jc w:val="both"/>
        <w:rPr>
          <w:rFonts w:cs="Arial Unicode MS"/>
          <w:noProof/>
          <w:lang w:val="en-US" w:eastAsia="zh-CN"/>
        </w:rPr>
      </w:pPr>
      <w:r w:rsidRPr="00B21E57">
        <w:rPr>
          <w:rFonts w:cs="Arial Unicode MS"/>
          <w:noProof/>
          <w:lang w:val="en-US"/>
        </w:rPr>
        <w:drawing>
          <wp:inline distT="0" distB="0" distL="0" distR="0" wp14:anchorId="37003F18" wp14:editId="009D4C0C">
            <wp:extent cx="5476875" cy="65722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657225"/>
                    </a:xfrm>
                    <a:prstGeom prst="rect">
                      <a:avLst/>
                    </a:prstGeom>
                    <a:noFill/>
                    <a:ln>
                      <a:noFill/>
                    </a:ln>
                  </pic:spPr>
                </pic:pic>
              </a:graphicData>
            </a:graphic>
          </wp:inline>
        </w:drawing>
      </w:r>
    </w:p>
    <w:p w14:paraId="7F8EDE5C" w14:textId="77777777" w:rsidR="009E22CE" w:rsidRPr="00650197" w:rsidRDefault="009E22CE" w:rsidP="009E22CE">
      <w:pPr>
        <w:pStyle w:val="McGillFigureCaption"/>
        <w:jc w:val="center"/>
        <w:rPr>
          <w:rFonts w:cs="Arial Unicode MS"/>
          <w:b/>
        </w:rPr>
      </w:pPr>
      <w:bookmarkStart w:id="134" w:name="_Toc404960736"/>
      <w:r w:rsidRPr="00650197">
        <w:rPr>
          <w:b/>
        </w:rPr>
        <w:t xml:space="preserve">Figure </w:t>
      </w:r>
      <w:r w:rsidRPr="00650197">
        <w:rPr>
          <w:b/>
        </w:rPr>
        <w:fldChar w:fldCharType="begin"/>
      </w:r>
      <w:r w:rsidRPr="00650197">
        <w:rPr>
          <w:b/>
        </w:rPr>
        <w:instrText xml:space="preserve"> SEQ Figure \* ARABIC </w:instrText>
      </w:r>
      <w:r w:rsidRPr="00650197">
        <w:rPr>
          <w:b/>
        </w:rPr>
        <w:fldChar w:fldCharType="separate"/>
      </w:r>
      <w:r w:rsidR="00C129B5">
        <w:rPr>
          <w:b/>
          <w:noProof/>
        </w:rPr>
        <w:t>28</w:t>
      </w:r>
      <w:r w:rsidRPr="00650197">
        <w:rPr>
          <w:b/>
        </w:rPr>
        <w:fldChar w:fldCharType="end"/>
      </w:r>
      <w:r w:rsidRPr="00650197">
        <w:rPr>
          <w:b/>
        </w:rPr>
        <w:t>: Interaction of Cysteine with DMA in aqueous solution</w:t>
      </w:r>
      <w:bookmarkEnd w:id="134"/>
    </w:p>
    <w:p w14:paraId="26F57AFA" w14:textId="77777777" w:rsidR="00092181" w:rsidRPr="006755A6" w:rsidRDefault="009E22CE" w:rsidP="009E22CE">
      <w:pPr>
        <w:spacing w:line="360" w:lineRule="auto"/>
        <w:jc w:val="both"/>
        <w:rPr>
          <w:rFonts w:cs="Arial Unicode MS"/>
          <w:b/>
        </w:rPr>
      </w:pPr>
      <w:r w:rsidRPr="006755A6">
        <w:rPr>
          <w:rFonts w:cs="Arial Unicode MS"/>
          <w:b/>
        </w:rPr>
        <w:t xml:space="preserve">Preparation of </w:t>
      </w:r>
      <w:proofErr w:type="spellStart"/>
      <w:r w:rsidRPr="006755A6">
        <w:rPr>
          <w:rFonts w:cs="Arial Unicode MS"/>
          <w:b/>
        </w:rPr>
        <w:t>Monomethyl</w:t>
      </w:r>
      <w:proofErr w:type="spellEnd"/>
      <w:r w:rsidRPr="006755A6">
        <w:rPr>
          <w:rFonts w:cs="Arial Unicode MS"/>
          <w:b/>
        </w:rPr>
        <w:t xml:space="preserve"> </w:t>
      </w:r>
      <w:proofErr w:type="spellStart"/>
      <w:r w:rsidRPr="006755A6">
        <w:rPr>
          <w:rFonts w:cs="Arial Unicode MS"/>
          <w:b/>
        </w:rPr>
        <w:t>arsenious</w:t>
      </w:r>
      <w:proofErr w:type="spellEnd"/>
      <w:r w:rsidRPr="006755A6">
        <w:rPr>
          <w:rFonts w:cs="Arial Unicode MS"/>
          <w:b/>
        </w:rPr>
        <w:t xml:space="preserve"> acid solution. </w:t>
      </w:r>
    </w:p>
    <w:p w14:paraId="327B9B51" w14:textId="77777777" w:rsidR="009E22CE" w:rsidRPr="00535DCA" w:rsidRDefault="009E22CE" w:rsidP="00092181">
      <w:pPr>
        <w:spacing w:line="360" w:lineRule="auto"/>
        <w:ind w:firstLine="720"/>
        <w:jc w:val="both"/>
        <w:rPr>
          <w:rFonts w:cs="Arial Unicode MS"/>
        </w:rPr>
      </w:pPr>
      <w:r w:rsidRPr="00C0292D">
        <w:rPr>
          <w:rFonts w:cs="Arial Unicode MS"/>
        </w:rPr>
        <w:t>A solution of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 xml:space="preserve">O (buffered with 10% </w:t>
      </w:r>
      <w:proofErr w:type="spellStart"/>
      <w:r w:rsidRPr="00C0292D">
        <w:rPr>
          <w:rFonts w:cs="Arial Unicode MS"/>
        </w:rPr>
        <w:t>deuterated</w:t>
      </w:r>
      <w:proofErr w:type="spellEnd"/>
      <w:r w:rsidRPr="00C0292D">
        <w:rPr>
          <w:rFonts w:cs="Arial Unicode MS"/>
        </w:rPr>
        <w:t xml:space="preserve"> sodium phosphate). A 231 </w:t>
      </w:r>
      <w:proofErr w:type="spellStart"/>
      <w:r w:rsidRPr="00C0292D">
        <w:rPr>
          <w:rFonts w:cs="Arial Unicode MS"/>
        </w:rPr>
        <w:t>mM</w:t>
      </w:r>
      <w:proofErr w:type="spellEnd"/>
      <w:r w:rsidRPr="00C0292D">
        <w:rPr>
          <w:rFonts w:cs="Arial Unicode MS"/>
        </w:rPr>
        <w:t xml:space="preserve"> solution of cysteine was prepared by dissolving 0.0277g of cysteine in 2000 </w:t>
      </w:r>
      <w:proofErr w:type="spellStart"/>
      <w:r w:rsidRPr="00C0292D">
        <w:rPr>
          <w:rFonts w:cs="Arial Unicode MS"/>
        </w:rPr>
        <w:t>ul</w:t>
      </w:r>
      <w:proofErr w:type="spellEnd"/>
      <w:r w:rsidRPr="00C0292D">
        <w:rPr>
          <w:rFonts w:cs="Arial Unicode MS"/>
        </w:rPr>
        <w:t xml:space="preserve">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solution </w:t>
      </w:r>
      <w:r w:rsidRPr="00C0292D">
        <w:rPr>
          <w:rFonts w:cs="Arial Unicode MS"/>
        </w:rPr>
        <w:lastRenderedPageBreak/>
        <w:t xml:space="preserve">placed in a NMR tube. The </w:t>
      </w:r>
      <w:r w:rsidR="00237FFC">
        <w:rPr>
          <w:rFonts w:cs="Arial Unicode MS"/>
        </w:rPr>
        <w:t>c</w:t>
      </w:r>
      <w:r w:rsidRPr="00C0292D">
        <w:rPr>
          <w:rFonts w:cs="Arial Unicode MS"/>
        </w:rPr>
        <w:t xml:space="preserve">ysteine solution was titrated into the NMR tube at 100ul aliquots followed by 30 sec of </w:t>
      </w:r>
      <w:r w:rsidR="00050EEC">
        <w:rPr>
          <w:rFonts w:cs="Arial Unicode MS"/>
        </w:rPr>
        <w:t>intense vortex</w:t>
      </w:r>
      <w:r w:rsidR="00237FFC">
        <w:rPr>
          <w:rFonts w:cs="Arial Unicode MS"/>
        </w:rPr>
        <w:t xml:space="preserve"> mixing</w:t>
      </w:r>
      <w:r w:rsidR="00050EEC">
        <w:rPr>
          <w:rFonts w:cs="Arial Unicode MS"/>
        </w:rPr>
        <w:t xml:space="preserve"> followed by 5 minutes wait time</w:t>
      </w:r>
      <w:r w:rsidRPr="00C0292D">
        <w:rPr>
          <w:rFonts w:cs="Arial Unicode MS"/>
        </w:rPr>
        <w:t xml:space="preserve">.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4.06 (</w:t>
      </w:r>
      <w:proofErr w:type="spellStart"/>
      <w:r w:rsidRPr="00C0292D">
        <w:rPr>
          <w:rFonts w:cs="Arial Unicode MS"/>
        </w:rPr>
        <w:t>dd</w:t>
      </w:r>
      <w:proofErr w:type="spellEnd"/>
      <w:r w:rsidRPr="00C0292D">
        <w:rPr>
          <w:rFonts w:cs="Arial Unicode MS"/>
        </w:rPr>
        <w:t xml:space="preserve">, </w:t>
      </w:r>
      <w:r w:rsidRPr="00C0292D">
        <w:rPr>
          <w:rFonts w:cs="Arial Unicode MS"/>
          <w:i/>
          <w:iCs/>
        </w:rPr>
        <w:t>J</w:t>
      </w:r>
      <w:r w:rsidRPr="00C0292D">
        <w:rPr>
          <w:rFonts w:cs="Arial Unicode MS"/>
        </w:rPr>
        <w:t xml:space="preserve"> = 11.1, 5.1 Hz, 10H), 3.54 – 3.24 (m, 21H), 1.76 (s, 13H</w:t>
      </w:r>
      <w:r w:rsidR="00535DCA">
        <w:rPr>
          <w:rFonts w:cs="Arial Unicode MS"/>
        </w:rPr>
        <w:t>), 1.63 (s, 4H), 1.36 (s, 16H).</w:t>
      </w:r>
    </w:p>
    <w:p w14:paraId="4B024BBD" w14:textId="77777777" w:rsidR="009E22CE" w:rsidRPr="00C0292D" w:rsidRDefault="009E22CE" w:rsidP="00F576E8">
      <w:pPr>
        <w:spacing w:line="360" w:lineRule="auto"/>
        <w:ind w:firstLine="720"/>
        <w:jc w:val="both"/>
        <w:rPr>
          <w:rFonts w:cs="Arial Unicode MS"/>
        </w:rPr>
      </w:pPr>
      <w:r w:rsidRPr="00C0292D">
        <w:rPr>
          <w:rFonts w:cs="Arial Unicode MS"/>
        </w:rPr>
        <w:t xml:space="preserve">The peaks </w:t>
      </w:r>
      <w:r w:rsidR="00113845">
        <w:rPr>
          <w:rFonts w:cs="Arial Unicode MS"/>
        </w:rPr>
        <w:t>have been assigned</w:t>
      </w:r>
      <w:r w:rsidRPr="00C0292D">
        <w:rPr>
          <w:rFonts w:cs="Arial Unicode MS"/>
        </w:rPr>
        <w:t xml:space="preserve"> to the following species, 1.76 ppm peak corresponds to </w:t>
      </w:r>
      <w:r w:rsidR="00156007">
        <w:rPr>
          <w:rFonts w:cs="Arial Unicode MS"/>
        </w:rPr>
        <w:t xml:space="preserve">the </w:t>
      </w:r>
      <w:proofErr w:type="spellStart"/>
      <w:r w:rsidR="00156007">
        <w:rPr>
          <w:rFonts w:cs="Arial Unicode MS"/>
        </w:rPr>
        <w:t>methyls</w:t>
      </w:r>
      <w:proofErr w:type="spellEnd"/>
      <w:r w:rsidR="00156007">
        <w:rPr>
          <w:rFonts w:cs="Arial Unicode MS"/>
        </w:rPr>
        <w:t xml:space="preserve"> on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Pr="00C0292D">
        <w:rPr>
          <w:rFonts w:cs="Arial Unicode MS"/>
        </w:rPr>
        <w:t xml:space="preserve">, 1.64 ppm peak to </w:t>
      </w:r>
      <w:proofErr w:type="spellStart"/>
      <w:r w:rsidRPr="00C0292D">
        <w:rPr>
          <w:rFonts w:cs="Arial Unicode MS"/>
        </w:rPr>
        <w:t>MeAs</w:t>
      </w:r>
      <w:proofErr w:type="spellEnd"/>
      <w:r w:rsidRPr="00C0292D">
        <w:rPr>
          <w:rFonts w:cs="Arial Unicode MS"/>
        </w:rPr>
        <w:t>(OH)(</w:t>
      </w:r>
      <w:proofErr w:type="spellStart"/>
      <w:r w:rsidRPr="00C0292D">
        <w:rPr>
          <w:rFonts w:cs="Arial Unicode MS"/>
        </w:rPr>
        <w:t>Cys</w:t>
      </w:r>
      <w:proofErr w:type="spellEnd"/>
      <w:r w:rsidRPr="00C0292D">
        <w:rPr>
          <w:rFonts w:cs="Arial Unicode MS"/>
        </w:rPr>
        <w:t xml:space="preserve">) and  1.358 ppm peak to </w:t>
      </w:r>
      <w:proofErr w:type="spellStart"/>
      <w:r w:rsidRPr="00C0292D">
        <w:rPr>
          <w:rFonts w:cs="Arial Unicode MS"/>
        </w:rPr>
        <w:t>MeAs</w:t>
      </w:r>
      <w:proofErr w:type="spellEnd"/>
      <w:r w:rsidRPr="00C0292D">
        <w:rPr>
          <w:rFonts w:cs="Arial Unicode MS"/>
        </w:rPr>
        <w:t>(OH)</w:t>
      </w:r>
      <w:r w:rsidRPr="00C0292D">
        <w:rPr>
          <w:rFonts w:cs="Arial Unicode MS"/>
          <w:vertAlign w:val="subscript"/>
        </w:rPr>
        <w:t>2</w:t>
      </w:r>
      <w:r w:rsidRPr="00C0292D">
        <w:rPr>
          <w:rFonts w:cs="Arial Unicode MS"/>
        </w:rPr>
        <w:t>.</w:t>
      </w:r>
      <w:r w:rsidR="005D5356">
        <w:rPr>
          <w:rFonts w:cs="Arial Unicode MS"/>
        </w:rPr>
        <w:t xml:space="preserve"> </w:t>
      </w:r>
      <w:r w:rsidRPr="00C0292D">
        <w:rPr>
          <w:rFonts w:cs="Arial Unicode MS"/>
        </w:rPr>
        <w:t xml:space="preserve">From the integrals on the NMR spectra of the </w:t>
      </w:r>
      <w:r w:rsidR="00650197" w:rsidRPr="00C0292D">
        <w:rPr>
          <w:rFonts w:cs="Arial Unicode MS"/>
        </w:rPr>
        <w:t>system during</w:t>
      </w:r>
      <w:r w:rsidRPr="00C0292D">
        <w:rPr>
          <w:rFonts w:cs="Arial Unicode MS"/>
        </w:rPr>
        <w:t xml:space="preserve"> the titrations it is possible to work out the concentration of each species after each addition. As the concentration of the species change due to the dilution caused by the titration, it is easier to </w:t>
      </w:r>
      <w:r w:rsidR="00E73A90">
        <w:rPr>
          <w:rFonts w:cs="Arial Unicode MS"/>
        </w:rPr>
        <w:t>visualize</w:t>
      </w:r>
      <w:r>
        <w:rPr>
          <w:rFonts w:cs="Arial Unicode MS"/>
        </w:rPr>
        <w:t xml:space="preserve"> </w:t>
      </w:r>
      <w:r w:rsidRPr="00C0292D">
        <w:rPr>
          <w:rFonts w:cs="Arial Unicode MS"/>
        </w:rPr>
        <w:t>the species in terms of molar ratios:</w:t>
      </w:r>
    </w:p>
    <w:p w14:paraId="32207F48" w14:textId="6E490738" w:rsidR="009E22CE" w:rsidRDefault="00C0332E" w:rsidP="00156007">
      <w:pPr>
        <w:spacing w:line="360" w:lineRule="auto"/>
        <w:jc w:val="center"/>
        <w:rPr>
          <w:rFonts w:cs="Arial Unicode MS"/>
          <w:noProof/>
        </w:rPr>
      </w:pPr>
      <w:r w:rsidRPr="00B21E57">
        <w:rPr>
          <w:rFonts w:cs="Arial Unicode MS"/>
          <w:noProof/>
          <w:lang w:val="en-US"/>
        </w:rPr>
        <w:drawing>
          <wp:inline distT="0" distB="0" distL="0" distR="0" wp14:anchorId="1F814F6A" wp14:editId="0365B493">
            <wp:extent cx="4445635" cy="3016250"/>
            <wp:effectExtent l="0" t="0" r="12065" b="12700"/>
            <wp:docPr id="3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3BFBD08" w14:textId="77777777" w:rsidR="009E22CE" w:rsidRDefault="009E22CE" w:rsidP="009E22CE">
      <w:pPr>
        <w:pStyle w:val="McGillFigureCaption"/>
        <w:jc w:val="center"/>
        <w:rPr>
          <w:rFonts w:cs="Arial Unicode MS"/>
          <w:b/>
        </w:rPr>
      </w:pPr>
      <w:bookmarkStart w:id="135" w:name="_Toc404960737"/>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29</w:t>
      </w:r>
      <w:r w:rsidRPr="00C0292D">
        <w:rPr>
          <w:rFonts w:cs="Arial Unicode MS"/>
          <w:b/>
        </w:rPr>
        <w:fldChar w:fldCharType="end"/>
      </w:r>
      <w:r w:rsidRPr="00C0292D">
        <w:rPr>
          <w:rFonts w:cs="Arial Unicode MS"/>
          <w:b/>
        </w:rPr>
        <w:t xml:space="preserve">: NMR titration of Cysteine against </w:t>
      </w:r>
      <w:proofErr w:type="spellStart"/>
      <w:r w:rsidRPr="00C0292D">
        <w:rPr>
          <w:rFonts w:cs="Arial Unicode MS"/>
          <w:b/>
        </w:rPr>
        <w:t>MeAsOH</w:t>
      </w:r>
      <w:proofErr w:type="spellEnd"/>
      <w:r w:rsidRPr="00C0292D">
        <w:rPr>
          <w:rFonts w:cs="Arial Unicode MS"/>
          <w:b/>
        </w:rPr>
        <w:t xml:space="preserve"> in D</w:t>
      </w:r>
      <w:r w:rsidRPr="00C0292D">
        <w:rPr>
          <w:rFonts w:cs="Arial Unicode MS"/>
          <w:b/>
          <w:vertAlign w:val="subscript"/>
        </w:rPr>
        <w:t>2</w:t>
      </w:r>
      <w:r w:rsidRPr="00C0292D">
        <w:rPr>
          <w:rFonts w:cs="Arial Unicode MS"/>
          <w:b/>
        </w:rPr>
        <w:t>O</w:t>
      </w:r>
      <w:bookmarkEnd w:id="135"/>
    </w:p>
    <w:p w14:paraId="0DC3A783" w14:textId="77777777" w:rsidR="007B757B" w:rsidRDefault="00050EEC" w:rsidP="005D5356">
      <w:pPr>
        <w:pStyle w:val="McGillBodyText"/>
        <w:jc w:val="both"/>
        <w:rPr>
          <w:rFonts w:cs="Arial Unicode MS"/>
        </w:rPr>
      </w:pPr>
      <w:r>
        <w:lastRenderedPageBreak/>
        <w:tab/>
      </w:r>
      <w:r w:rsidR="005D5356">
        <w:t>These results show that cysteine interacts with MMA in D</w:t>
      </w:r>
      <w:r w:rsidR="005D5356">
        <w:rPr>
          <w:vertAlign w:val="subscript"/>
        </w:rPr>
        <w:t>2</w:t>
      </w:r>
      <w:r w:rsidR="005D5356">
        <w:t xml:space="preserve">O and does so at a rate </w:t>
      </w:r>
      <w:r w:rsidR="00216AD7">
        <w:t>slower</w:t>
      </w:r>
      <w:r w:rsidR="005D5356">
        <w:t xml:space="preserve"> than the NMR time scale as no line broadening was noticed. </w:t>
      </w:r>
      <w:r>
        <w:t xml:space="preserve">It is </w:t>
      </w:r>
      <w:r w:rsidR="00385B96">
        <w:t xml:space="preserve">also </w:t>
      </w:r>
      <w:r>
        <w:t>show</w:t>
      </w:r>
      <w:r w:rsidR="00385B96">
        <w:t>s</w:t>
      </w:r>
      <w:r>
        <w:t xml:space="preserve"> that after an excess (3 </w:t>
      </w:r>
      <w:proofErr w:type="spellStart"/>
      <w:r>
        <w:t>equiv</w:t>
      </w:r>
      <w:proofErr w:type="spellEnd"/>
      <w:r>
        <w:t xml:space="preserve">) of cysteine is added, that only </w:t>
      </w:r>
      <w:proofErr w:type="spellStart"/>
      <w:proofErr w:type="gramStart"/>
      <w:r>
        <w:t>MeAs</w:t>
      </w:r>
      <w:proofErr w:type="spellEnd"/>
      <w:r>
        <w:t>(</w:t>
      </w:r>
      <w:proofErr w:type="spellStart"/>
      <w:proofErr w:type="gramEnd"/>
      <w:r>
        <w:t>Cys</w:t>
      </w:r>
      <w:proofErr w:type="spellEnd"/>
      <w:r>
        <w:t>)</w:t>
      </w:r>
      <w:r>
        <w:rPr>
          <w:vertAlign w:val="subscript"/>
        </w:rPr>
        <w:t>2</w:t>
      </w:r>
      <w:r>
        <w:t xml:space="preserve"> remains in </w:t>
      </w:r>
      <w:r w:rsidR="005D5356">
        <w:t>solution, indicating that the two cysteine bound species is more stable</w:t>
      </w:r>
      <w:r>
        <w:t xml:space="preserve">. </w:t>
      </w:r>
      <w:r w:rsidR="005D5356">
        <w:t xml:space="preserve">What is interesting is that between 0 and 2 equivalents, the species all exist in solution. During a repeat of the experiment, the solution of 1 equivalent of cysteine was left to react for 2 hours and no additional change in peak integrals were observed, confirming that </w:t>
      </w:r>
      <w:proofErr w:type="spellStart"/>
      <w:proofErr w:type="gramStart"/>
      <w:r w:rsidR="005D5356">
        <w:t>MeAs</w:t>
      </w:r>
      <w:proofErr w:type="spellEnd"/>
      <w:r w:rsidR="005D5356">
        <w:t>(</w:t>
      </w:r>
      <w:proofErr w:type="gramEnd"/>
      <w:r w:rsidR="005D5356">
        <w:t>OH)(</w:t>
      </w:r>
      <w:proofErr w:type="spellStart"/>
      <w:r w:rsidR="005D5356">
        <w:t>Cys</w:t>
      </w:r>
      <w:proofErr w:type="spellEnd"/>
      <w:r w:rsidR="005D5356">
        <w:t xml:space="preserve">) is a stable intermediate. </w:t>
      </w:r>
      <w:r w:rsidR="00264B86">
        <w:t xml:space="preserve">In addition </w:t>
      </w:r>
      <w:r w:rsidR="00723FAB">
        <w:t>I</w:t>
      </w:r>
      <w:r w:rsidR="00264B86">
        <w:t xml:space="preserve"> titrated MMA into a solution of </w:t>
      </w:r>
      <w:proofErr w:type="spellStart"/>
      <w:proofErr w:type="gramStart"/>
      <w:r w:rsidR="00264B86">
        <w:t>MeAs</w:t>
      </w:r>
      <w:proofErr w:type="spellEnd"/>
      <w:r w:rsidR="00264B86">
        <w:t>(</w:t>
      </w:r>
      <w:proofErr w:type="spellStart"/>
      <w:proofErr w:type="gramEnd"/>
      <w:r w:rsidR="00264B86">
        <w:t>Cys</w:t>
      </w:r>
      <w:proofErr w:type="spellEnd"/>
      <w:r w:rsidR="00264B86">
        <w:t>)</w:t>
      </w:r>
      <w:r w:rsidR="00264B86">
        <w:rPr>
          <w:vertAlign w:val="subscript"/>
        </w:rPr>
        <w:t>2</w:t>
      </w:r>
      <w:r w:rsidR="00264B86">
        <w:t xml:space="preserve"> to confirm that indeed the reaction was reversible and saw peaks at </w:t>
      </w:r>
      <w:r w:rsidR="00911F91" w:rsidRPr="00C0292D">
        <w:rPr>
          <w:rFonts w:cs="Arial Unicode MS"/>
        </w:rPr>
        <w:t>1.64 ppm</w:t>
      </w:r>
      <w:r w:rsidR="00911F91">
        <w:rPr>
          <w:rFonts w:cs="Arial Unicode MS"/>
        </w:rPr>
        <w:t xml:space="preserve"> and </w:t>
      </w:r>
      <w:r w:rsidR="00911F91" w:rsidRPr="00C0292D">
        <w:rPr>
          <w:rFonts w:cs="Arial Unicode MS"/>
        </w:rPr>
        <w:t>1.3</w:t>
      </w:r>
      <w:r w:rsidR="00911F91">
        <w:rPr>
          <w:rFonts w:cs="Arial Unicode MS"/>
        </w:rPr>
        <w:t>6</w:t>
      </w:r>
      <w:r w:rsidR="00911F91" w:rsidRPr="00C0292D">
        <w:rPr>
          <w:rFonts w:cs="Arial Unicode MS"/>
        </w:rPr>
        <w:t xml:space="preserve"> ppm</w:t>
      </w:r>
      <w:r w:rsidR="00911F91">
        <w:rPr>
          <w:rFonts w:cs="Arial Unicode MS"/>
        </w:rPr>
        <w:t xml:space="preserve"> appear, corresponding to </w:t>
      </w:r>
      <w:proofErr w:type="spellStart"/>
      <w:r w:rsidR="00911F91">
        <w:rPr>
          <w:rFonts w:cs="Arial Unicode MS"/>
        </w:rPr>
        <w:t>MeAs</w:t>
      </w:r>
      <w:proofErr w:type="spellEnd"/>
      <w:r w:rsidR="00911F91">
        <w:rPr>
          <w:rFonts w:cs="Arial Unicode MS"/>
        </w:rPr>
        <w:t>(OH)(</w:t>
      </w:r>
      <w:proofErr w:type="spellStart"/>
      <w:r w:rsidR="00911F91">
        <w:rPr>
          <w:rFonts w:cs="Arial Unicode MS"/>
        </w:rPr>
        <w:t>Cys</w:t>
      </w:r>
      <w:proofErr w:type="spellEnd"/>
      <w:r w:rsidR="00911F91">
        <w:rPr>
          <w:rFonts w:cs="Arial Unicode MS"/>
        </w:rPr>
        <w:t xml:space="preserve">) and </w:t>
      </w:r>
      <w:proofErr w:type="spellStart"/>
      <w:r w:rsidR="00911F91">
        <w:rPr>
          <w:rFonts w:cs="Arial Unicode MS"/>
        </w:rPr>
        <w:t>MeAs</w:t>
      </w:r>
      <w:proofErr w:type="spellEnd"/>
      <w:r w:rsidR="00911F91">
        <w:rPr>
          <w:rFonts w:cs="Arial Unicode MS"/>
        </w:rPr>
        <w:t>(OH)</w:t>
      </w:r>
      <w:r w:rsidR="00911F91">
        <w:rPr>
          <w:rFonts w:cs="Arial Unicode MS"/>
          <w:vertAlign w:val="subscript"/>
        </w:rPr>
        <w:t>2</w:t>
      </w:r>
      <w:r w:rsidR="00911F91">
        <w:rPr>
          <w:rFonts w:cs="Arial Unicode MS"/>
        </w:rPr>
        <w:t xml:space="preserve"> respectively. </w:t>
      </w:r>
    </w:p>
    <w:p w14:paraId="25FE0AA2" w14:textId="77777777" w:rsidR="00911F91" w:rsidRPr="00911F91" w:rsidRDefault="00911F91" w:rsidP="005D5356">
      <w:pPr>
        <w:pStyle w:val="McGillBodyText"/>
        <w:jc w:val="both"/>
      </w:pPr>
      <w:r>
        <w:rPr>
          <w:rFonts w:cs="Arial Unicode MS"/>
        </w:rPr>
        <w:tab/>
      </w:r>
      <w:r w:rsidR="00723FAB">
        <w:rPr>
          <w:rFonts w:cs="Arial Unicode MS"/>
        </w:rPr>
        <w:t xml:space="preserve">I have shown that </w:t>
      </w:r>
      <w:proofErr w:type="spellStart"/>
      <w:r w:rsidR="00723FAB">
        <w:rPr>
          <w:rFonts w:cs="Arial Unicode MS"/>
        </w:rPr>
        <w:t>monomethylarsenic</w:t>
      </w:r>
      <w:proofErr w:type="spellEnd"/>
      <w:r w:rsidR="00723FAB">
        <w:rPr>
          <w:rFonts w:cs="Arial Unicode MS"/>
        </w:rPr>
        <w:t xml:space="preserve"> species exhibit arsenic sulfur and arsenic oxygen bond </w:t>
      </w:r>
      <w:proofErr w:type="spellStart"/>
      <w:r w:rsidR="00723FAB">
        <w:rPr>
          <w:rFonts w:cs="Arial Unicode MS"/>
        </w:rPr>
        <w:t>lability</w:t>
      </w:r>
      <w:proofErr w:type="spellEnd"/>
      <w:r w:rsidR="00723FAB">
        <w:rPr>
          <w:rFonts w:cs="Arial Unicode MS"/>
        </w:rPr>
        <w:t xml:space="preserve">, similar to </w:t>
      </w:r>
      <w:proofErr w:type="spellStart"/>
      <w:r w:rsidR="00723FAB">
        <w:rPr>
          <w:rFonts w:cs="Arial Unicode MS"/>
        </w:rPr>
        <w:t>dimethylarsenic</w:t>
      </w:r>
      <w:proofErr w:type="spellEnd"/>
      <w:r w:rsidR="00723FAB">
        <w:rPr>
          <w:rFonts w:cs="Arial Unicode MS"/>
        </w:rPr>
        <w:t xml:space="preserve"> species. </w:t>
      </w:r>
      <w:r w:rsidR="00D62F2C">
        <w:rPr>
          <w:rFonts w:cs="Arial Unicode MS"/>
        </w:rPr>
        <w:t xml:space="preserve">The next step is to see if this rate of this </w:t>
      </w:r>
      <w:proofErr w:type="spellStart"/>
      <w:r w:rsidR="00D62F2C">
        <w:rPr>
          <w:rFonts w:cs="Arial Unicode MS"/>
        </w:rPr>
        <w:t>lability</w:t>
      </w:r>
      <w:proofErr w:type="spellEnd"/>
      <w:r w:rsidR="00D62F2C">
        <w:rPr>
          <w:rFonts w:cs="Arial Unicode MS"/>
        </w:rPr>
        <w:t xml:space="preserve"> could be characterised using NMR techniques. </w:t>
      </w:r>
    </w:p>
    <w:p w14:paraId="1DEAAB9D" w14:textId="77777777" w:rsidR="009E22CE" w:rsidRPr="00C0292D" w:rsidRDefault="009E22CE" w:rsidP="009E22CE">
      <w:pPr>
        <w:pStyle w:val="McGillSecondLevelSubheading"/>
        <w:rPr>
          <w:rFonts w:cs="Arial Unicode MS"/>
        </w:rPr>
      </w:pPr>
      <w:bookmarkStart w:id="136" w:name="_Toc404960808"/>
      <w:r w:rsidRPr="00C0292D">
        <w:rPr>
          <w:rFonts w:cs="Arial Unicode MS"/>
        </w:rPr>
        <w:t>3.2.</w:t>
      </w:r>
      <w:r w:rsidR="00017D05">
        <w:rPr>
          <w:rFonts w:cs="Arial Unicode MS"/>
        </w:rPr>
        <w:t>3</w:t>
      </w:r>
      <w:r w:rsidRPr="00C0292D">
        <w:rPr>
          <w:rFonts w:cs="Arial Unicode MS"/>
        </w:rPr>
        <w:t xml:space="preserve"> Temperature sensitivity of the methyl peak</w:t>
      </w:r>
      <w:r w:rsidR="00385B96">
        <w:rPr>
          <w:rFonts w:cs="Arial Unicode MS"/>
        </w:rPr>
        <w:t xml:space="preserve"> in </w:t>
      </w:r>
      <w:proofErr w:type="spellStart"/>
      <w:proofErr w:type="gramStart"/>
      <w:r w:rsidR="00385B96">
        <w:rPr>
          <w:rFonts w:cs="Arial Unicode MS"/>
        </w:rPr>
        <w:t>MeAs</w:t>
      </w:r>
      <w:proofErr w:type="spellEnd"/>
      <w:r w:rsidR="00385B96">
        <w:rPr>
          <w:rFonts w:cs="Arial Unicode MS"/>
        </w:rPr>
        <w:t>(</w:t>
      </w:r>
      <w:proofErr w:type="gramEnd"/>
      <w:r w:rsidR="00385B96">
        <w:rPr>
          <w:rFonts w:cs="Arial Unicode MS"/>
        </w:rPr>
        <w:t>OH)(</w:t>
      </w:r>
      <w:proofErr w:type="spellStart"/>
      <w:r w:rsidR="00385B96">
        <w:rPr>
          <w:rFonts w:cs="Arial Unicode MS"/>
        </w:rPr>
        <w:t>Cys</w:t>
      </w:r>
      <w:proofErr w:type="spellEnd"/>
      <w:r w:rsidR="00385B96">
        <w:rPr>
          <w:rFonts w:cs="Arial Unicode MS"/>
        </w:rPr>
        <w:t>)</w:t>
      </w:r>
      <w:bookmarkEnd w:id="136"/>
      <w:r w:rsidRPr="00C0292D">
        <w:rPr>
          <w:rFonts w:cs="Arial Unicode MS"/>
        </w:rPr>
        <w:t xml:space="preserve"> </w:t>
      </w:r>
    </w:p>
    <w:p w14:paraId="4EC679CE" w14:textId="77777777" w:rsidR="009E22CE" w:rsidRPr="00C0292D" w:rsidRDefault="009E22CE" w:rsidP="009E22CE">
      <w:pPr>
        <w:spacing w:line="360" w:lineRule="auto"/>
        <w:jc w:val="both"/>
        <w:rPr>
          <w:rFonts w:cs="Arial Unicode MS"/>
        </w:rPr>
      </w:pPr>
      <w:r w:rsidRPr="00C0292D">
        <w:rPr>
          <w:rFonts w:cs="Arial Unicode MS"/>
        </w:rPr>
        <w:tab/>
        <w:t>As arse</w:t>
      </w:r>
      <w:r w:rsidR="000F5817">
        <w:rPr>
          <w:rFonts w:cs="Arial Unicode MS"/>
        </w:rPr>
        <w:t xml:space="preserve">nic has a lone pair, </w:t>
      </w:r>
      <w:r w:rsidRPr="00C0292D">
        <w:rPr>
          <w:rFonts w:cs="Arial Unicode MS"/>
        </w:rPr>
        <w:t xml:space="preserve">the species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proofErr w:type="spellStart"/>
      <w:r w:rsidRPr="00C0292D">
        <w:rPr>
          <w:rFonts w:cs="Arial Unicode MS"/>
        </w:rPr>
        <w:t>Cys</w:t>
      </w:r>
      <w:proofErr w:type="spellEnd"/>
      <w:r w:rsidRPr="00C0292D">
        <w:rPr>
          <w:rFonts w:cs="Arial Unicode MS"/>
        </w:rPr>
        <w:t xml:space="preserve">) is chiral and forms an overall </w:t>
      </w:r>
      <w:proofErr w:type="spellStart"/>
      <w:r w:rsidRPr="00C0292D">
        <w:rPr>
          <w:rFonts w:cs="Arial Unicode MS"/>
        </w:rPr>
        <w:t>diastereomer</w:t>
      </w:r>
      <w:proofErr w:type="spellEnd"/>
      <w:r w:rsidRPr="00C0292D">
        <w:rPr>
          <w:rFonts w:cs="Arial Unicode MS"/>
        </w:rPr>
        <w:t xml:space="preserve"> with the chiral α Carbon in the cysteine. This should result in the presence of two peaks for this species as opposed to the singlet that </w:t>
      </w:r>
      <w:r w:rsidR="00723FAB">
        <w:rPr>
          <w:rFonts w:cs="Arial Unicode MS"/>
        </w:rPr>
        <w:t>I</w:t>
      </w:r>
      <w:r w:rsidRPr="00C0292D">
        <w:rPr>
          <w:rFonts w:cs="Arial Unicode MS"/>
        </w:rPr>
        <w:t xml:space="preserve"> observe</w:t>
      </w:r>
      <w:r w:rsidR="00723FAB">
        <w:rPr>
          <w:rFonts w:cs="Arial Unicode MS"/>
        </w:rPr>
        <w:t>d</w:t>
      </w:r>
      <w:r w:rsidRPr="00C0292D">
        <w:rPr>
          <w:rFonts w:cs="Arial Unicode MS"/>
        </w:rPr>
        <w:t xml:space="preserve">. This suggests there might be dynamic exchanges interactions occurring that is causing the signal to average out. In addition, if the </w:t>
      </w:r>
      <w:proofErr w:type="spellStart"/>
      <w:r w:rsidRPr="00C0292D">
        <w:rPr>
          <w:rFonts w:cs="Arial Unicode MS"/>
        </w:rPr>
        <w:t>cysteines</w:t>
      </w:r>
      <w:proofErr w:type="spellEnd"/>
      <w:r w:rsidRPr="00C0292D">
        <w:rPr>
          <w:rFonts w:cs="Arial Unicode MS"/>
        </w:rPr>
        <w:t xml:space="preserve"> are labile like </w:t>
      </w:r>
      <w:r w:rsidRPr="00C0292D">
        <w:rPr>
          <w:rFonts w:cs="Arial Unicode MS"/>
        </w:rPr>
        <w:lastRenderedPageBreak/>
        <w:t xml:space="preserve">in the </w:t>
      </w:r>
      <w:r w:rsidR="00D835D1" w:rsidRPr="00B40A30">
        <w:rPr>
          <w:rFonts w:cs="Arial Unicode MS"/>
          <w:b/>
        </w:rPr>
        <w:t>DMCYS</w:t>
      </w:r>
      <w:r w:rsidRPr="00C0292D">
        <w:rPr>
          <w:rFonts w:cs="Arial Unicode MS"/>
        </w:rPr>
        <w:t xml:space="preserve"> case, </w:t>
      </w:r>
      <w:r w:rsidR="00723FAB">
        <w:rPr>
          <w:rFonts w:cs="Arial Unicode MS"/>
        </w:rPr>
        <w:t>I</w:t>
      </w:r>
      <w:r w:rsidRPr="00C0292D">
        <w:rPr>
          <w:rFonts w:cs="Arial Unicode MS"/>
        </w:rPr>
        <w:t xml:space="preserve"> might also observe the coalescence of all the methyl peaks.</w:t>
      </w:r>
      <w:r w:rsidR="00365126">
        <w:rPr>
          <w:rFonts w:cs="Arial Unicode MS"/>
        </w:rPr>
        <w:t xml:space="preserve"> However, this might not be observed if there is little chemical shift difference between the products or if the reaction is </w:t>
      </w:r>
      <w:proofErr w:type="spellStart"/>
      <w:r w:rsidR="00365126">
        <w:rPr>
          <w:rFonts w:cs="Arial Unicode MS"/>
        </w:rPr>
        <w:t>diastereoselective</w:t>
      </w:r>
      <w:proofErr w:type="spellEnd"/>
      <w:r w:rsidR="00365126">
        <w:rPr>
          <w:rFonts w:cs="Arial Unicode MS"/>
        </w:rPr>
        <w:t xml:space="preserve">. </w:t>
      </w:r>
      <w:r>
        <w:rPr>
          <w:rFonts w:cs="Arial Unicode MS"/>
        </w:rPr>
        <w:t xml:space="preserve">  </w:t>
      </w:r>
    </w:p>
    <w:p w14:paraId="2F3BB086" w14:textId="77777777" w:rsidR="009E22CE" w:rsidRPr="00C0292D" w:rsidRDefault="009E22CE" w:rsidP="00156007">
      <w:pPr>
        <w:spacing w:line="360" w:lineRule="auto"/>
        <w:ind w:firstLine="720"/>
        <w:jc w:val="both"/>
        <w:rPr>
          <w:rFonts w:cs="Arial Unicode MS"/>
        </w:rPr>
      </w:pPr>
      <w:r w:rsidRPr="00C0292D">
        <w:rPr>
          <w:rFonts w:cs="Arial Unicode MS"/>
        </w:rPr>
        <w:t xml:space="preserve">A preliminary NMR experiment was done with a system with 65 </w:t>
      </w:r>
      <w:proofErr w:type="spellStart"/>
      <w:r w:rsidRPr="00C0292D">
        <w:rPr>
          <w:rFonts w:cs="Arial Unicode MS"/>
        </w:rPr>
        <w:t>mM</w:t>
      </w:r>
      <w:proofErr w:type="spellEnd"/>
      <w:r w:rsidRPr="00C0292D">
        <w:rPr>
          <w:rFonts w:cs="Arial Unicode MS"/>
        </w:rPr>
        <w:t xml:space="preserve">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and 77mM of Cysteine at 25°C and 40°C. </w:t>
      </w:r>
    </w:p>
    <w:p w14:paraId="1FEFD29B" w14:textId="77777777" w:rsidR="009E22CE" w:rsidRDefault="009E22CE" w:rsidP="003B303D">
      <w:pPr>
        <w:spacing w:line="360" w:lineRule="auto"/>
        <w:jc w:val="center"/>
        <w:rPr>
          <w:rFonts w:cs="Arial Unicode MS"/>
        </w:rPr>
      </w:pPr>
      <w:r w:rsidRPr="00C0292D">
        <w:rPr>
          <w:rFonts w:cs="Arial Unicode MS"/>
        </w:rPr>
        <w:object w:dxaOrig="15300" w:dyaOrig="11731" w14:anchorId="3ED06B3A">
          <v:shape id="_x0000_i1042" type="#_x0000_t75" style="width:335.25pt;height:258pt" o:ole="">
            <v:imagedata r:id="rId63" o:title=""/>
          </v:shape>
          <o:OLEObject Type="Embed" ProgID="MestReNova.Document.1" ShapeID="_x0000_i1042" DrawAspect="Content" ObjectID="_1488023781" r:id="rId64"/>
        </w:object>
      </w:r>
    </w:p>
    <w:p w14:paraId="4E6F5A8D" w14:textId="77777777" w:rsidR="003B303D" w:rsidRPr="007B757B" w:rsidRDefault="003B303D" w:rsidP="003B303D">
      <w:pPr>
        <w:pStyle w:val="McGillFigureCaption"/>
        <w:jc w:val="center"/>
        <w:rPr>
          <w:rFonts w:cs="Arial Unicode MS"/>
          <w:b/>
          <w:lang w:val="en-US"/>
        </w:rPr>
      </w:pPr>
      <w:bookmarkStart w:id="137" w:name="_Toc404960738"/>
      <w:r w:rsidRPr="007B757B">
        <w:rPr>
          <w:b/>
        </w:rPr>
        <w:t xml:space="preserve">Figure </w:t>
      </w:r>
      <w:r w:rsidRPr="007B757B">
        <w:rPr>
          <w:b/>
        </w:rPr>
        <w:fldChar w:fldCharType="begin"/>
      </w:r>
      <w:r w:rsidRPr="007B757B">
        <w:rPr>
          <w:b/>
        </w:rPr>
        <w:instrText xml:space="preserve"> SEQ Figure \* ARABIC </w:instrText>
      </w:r>
      <w:r w:rsidRPr="007B757B">
        <w:rPr>
          <w:b/>
        </w:rPr>
        <w:fldChar w:fldCharType="separate"/>
      </w:r>
      <w:r w:rsidR="00C129B5">
        <w:rPr>
          <w:b/>
          <w:noProof/>
        </w:rPr>
        <w:t>30</w:t>
      </w:r>
      <w:r w:rsidRPr="007B757B">
        <w:rPr>
          <w:b/>
        </w:rPr>
        <w:fldChar w:fldCharType="end"/>
      </w:r>
      <w:r w:rsidRPr="007B757B">
        <w:rPr>
          <w:b/>
        </w:rPr>
        <w:t>: NMR of (</w:t>
      </w:r>
      <w:proofErr w:type="spellStart"/>
      <w:r w:rsidRPr="007B757B">
        <w:rPr>
          <w:b/>
        </w:rPr>
        <w:t>MeAsO</w:t>
      </w:r>
      <w:proofErr w:type="spellEnd"/>
      <w:proofErr w:type="gramStart"/>
      <w:r w:rsidRPr="007B757B">
        <w:rPr>
          <w:b/>
        </w:rPr>
        <w:t>)</w:t>
      </w:r>
      <w:r w:rsidRPr="007B757B">
        <w:rPr>
          <w:b/>
          <w:vertAlign w:val="subscript"/>
        </w:rPr>
        <w:t>x</w:t>
      </w:r>
      <w:proofErr w:type="gramEnd"/>
      <w:r w:rsidRPr="007B757B">
        <w:rPr>
          <w:b/>
        </w:rPr>
        <w:t xml:space="preserve"> in D</w:t>
      </w:r>
      <w:r w:rsidRPr="007B757B">
        <w:rPr>
          <w:b/>
          <w:vertAlign w:val="subscript"/>
        </w:rPr>
        <w:t>2</w:t>
      </w:r>
      <w:r w:rsidRPr="007B757B">
        <w:rPr>
          <w:b/>
        </w:rPr>
        <w:t>O at 40</w:t>
      </w:r>
      <w:r w:rsidRPr="007B757B">
        <w:rPr>
          <w:rFonts w:cs="Arial Unicode MS" w:hint="eastAsia"/>
          <w:b/>
        </w:rPr>
        <w:t>℃ (top)</w:t>
      </w:r>
      <w:r w:rsidRPr="007B757B">
        <w:rPr>
          <w:b/>
        </w:rPr>
        <w:t xml:space="preserve"> and 20</w:t>
      </w:r>
      <w:r w:rsidRPr="007B757B">
        <w:rPr>
          <w:rFonts w:cs="Arial Unicode MS" w:hint="eastAsia"/>
          <w:b/>
        </w:rPr>
        <w:t>℃ (bottom)</w:t>
      </w:r>
      <w:bookmarkEnd w:id="137"/>
      <w:r w:rsidRPr="007B757B">
        <w:rPr>
          <w:b/>
        </w:rPr>
        <w:t xml:space="preserve"> </w:t>
      </w:r>
    </w:p>
    <w:p w14:paraId="20F1AFB0" w14:textId="77777777" w:rsidR="00D62F2C" w:rsidRPr="00ED34A9" w:rsidRDefault="00D62F2C" w:rsidP="004474F3">
      <w:pPr>
        <w:spacing w:line="360" w:lineRule="auto"/>
        <w:ind w:firstLine="720"/>
        <w:jc w:val="both"/>
        <w:rPr>
          <w:rFonts w:cs="Arial Unicode MS"/>
        </w:rPr>
      </w:pPr>
      <w:r>
        <w:rPr>
          <w:rFonts w:cs="Arial Unicode MS"/>
        </w:rPr>
        <w:t xml:space="preserve">So far </w:t>
      </w:r>
      <w:r w:rsidR="009E22CE" w:rsidRPr="00ED34A9">
        <w:rPr>
          <w:rFonts w:cs="Arial Unicode MS"/>
        </w:rPr>
        <w:t xml:space="preserve">results indicate that there is minimal change to the peaks of the arsenic bound </w:t>
      </w:r>
      <w:proofErr w:type="spellStart"/>
      <w:r w:rsidR="009E22CE" w:rsidRPr="00ED34A9">
        <w:rPr>
          <w:rFonts w:cs="Arial Unicode MS"/>
        </w:rPr>
        <w:t>methyls</w:t>
      </w:r>
      <w:proofErr w:type="spellEnd"/>
      <w:r w:rsidR="009E22CE" w:rsidRPr="00ED34A9">
        <w:rPr>
          <w:rFonts w:cs="Arial Unicode MS"/>
        </w:rPr>
        <w:t xml:space="preserve"> </w:t>
      </w:r>
      <w:r>
        <w:rPr>
          <w:rFonts w:cs="Arial Unicode MS"/>
        </w:rPr>
        <w:t>as</w:t>
      </w:r>
      <w:r w:rsidR="009E22CE" w:rsidRPr="00ED34A9">
        <w:rPr>
          <w:rFonts w:cs="Arial Unicode MS"/>
        </w:rPr>
        <w:t xml:space="preserve"> </w:t>
      </w:r>
      <w:r>
        <w:rPr>
          <w:rFonts w:cs="Arial Unicode MS"/>
        </w:rPr>
        <w:t>splitting</w:t>
      </w:r>
      <w:r w:rsidR="009E22CE" w:rsidRPr="00ED34A9">
        <w:rPr>
          <w:rFonts w:cs="Arial Unicode MS"/>
        </w:rPr>
        <w:t xml:space="preserve"> of these peaks </w:t>
      </w:r>
      <w:r>
        <w:rPr>
          <w:rFonts w:cs="Arial Unicode MS"/>
        </w:rPr>
        <w:t>were</w:t>
      </w:r>
      <w:r w:rsidR="009E22CE" w:rsidRPr="00ED34A9">
        <w:rPr>
          <w:rFonts w:cs="Arial Unicode MS"/>
        </w:rPr>
        <w:t xml:space="preserve"> not observed. </w:t>
      </w:r>
      <w:r>
        <w:rPr>
          <w:rFonts w:cs="Arial Unicode MS"/>
        </w:rPr>
        <w:t>This experiment could</w:t>
      </w:r>
      <w:r w:rsidR="004474F3">
        <w:rPr>
          <w:rFonts w:cs="Arial Unicode MS"/>
        </w:rPr>
        <w:t xml:space="preserve"> be extended by covering a</w:t>
      </w:r>
      <w:r>
        <w:rPr>
          <w:rFonts w:cs="Arial Unicode MS"/>
        </w:rPr>
        <w:t xml:space="preserve"> larger temperature range to see if any detectable peak separation occurs. In addition, the different solvent systems could be used to allow for a larger temperature range. </w:t>
      </w:r>
    </w:p>
    <w:p w14:paraId="72EDABF5" w14:textId="77777777" w:rsidR="009E22CE" w:rsidRPr="00C0292D" w:rsidRDefault="009E22CE" w:rsidP="009E22CE">
      <w:pPr>
        <w:pStyle w:val="McGillFirstLevelSubheading"/>
        <w:rPr>
          <w:rFonts w:cs="Arial Unicode MS"/>
        </w:rPr>
      </w:pPr>
      <w:bookmarkStart w:id="138" w:name="_Toc404960809"/>
      <w:r w:rsidRPr="00C0292D">
        <w:rPr>
          <w:rFonts w:cs="Arial Unicode MS"/>
        </w:rPr>
        <w:lastRenderedPageBreak/>
        <w:t xml:space="preserve">3.3 </w:t>
      </w:r>
      <w:r w:rsidR="006755A6">
        <w:rPr>
          <w:rFonts w:cs="Arial Unicode MS"/>
        </w:rPr>
        <w:t>Conclusion</w:t>
      </w:r>
      <w:bookmarkEnd w:id="138"/>
    </w:p>
    <w:p w14:paraId="22EAB89D" w14:textId="6E9262C7" w:rsidR="00F174FE" w:rsidRDefault="006755A6" w:rsidP="009E22CE">
      <w:pPr>
        <w:pStyle w:val="McGillBodyText"/>
        <w:ind w:firstLine="720"/>
        <w:jc w:val="both"/>
        <w:rPr>
          <w:rFonts w:cs="Arial Unicode MS"/>
        </w:rPr>
      </w:pPr>
      <w:r>
        <w:rPr>
          <w:rFonts w:cs="Arial Unicode MS"/>
        </w:rPr>
        <w:t xml:space="preserve">To summarize, I have </w:t>
      </w:r>
      <w:r w:rsidR="009E22CE">
        <w:rPr>
          <w:rFonts w:cs="Arial Unicode MS"/>
        </w:rPr>
        <w:t>demonstrated that</w:t>
      </w:r>
      <w:r w:rsidR="009E22CE" w:rsidRPr="00C0292D">
        <w:rPr>
          <w:rFonts w:cs="Arial Unicode MS"/>
        </w:rPr>
        <w:t xml:space="preserve"> </w:t>
      </w:r>
      <w:proofErr w:type="spellStart"/>
      <w:r w:rsidR="009E22CE" w:rsidRPr="00C0292D">
        <w:rPr>
          <w:rFonts w:cs="Arial Unicode MS"/>
        </w:rPr>
        <w:t>methylarsenic</w:t>
      </w:r>
      <w:proofErr w:type="spellEnd"/>
      <w:r w:rsidR="009E22CE" w:rsidRPr="00C0292D">
        <w:rPr>
          <w:rFonts w:cs="Arial Unicode MS"/>
        </w:rPr>
        <w:t xml:space="preserve"> and </w:t>
      </w:r>
      <w:proofErr w:type="spellStart"/>
      <w:r w:rsidR="009E22CE" w:rsidRPr="00C0292D">
        <w:rPr>
          <w:rFonts w:cs="Arial Unicode MS"/>
        </w:rPr>
        <w:t>dimethylarsenic</w:t>
      </w:r>
      <w:proofErr w:type="spellEnd"/>
      <w:r w:rsidR="00156007">
        <w:rPr>
          <w:rFonts w:cs="Arial Unicode MS"/>
        </w:rPr>
        <w:t xml:space="preserve"> adducts</w:t>
      </w:r>
      <w:r w:rsidR="009E22CE" w:rsidRPr="00C0292D">
        <w:rPr>
          <w:rFonts w:cs="Arial Unicode MS"/>
        </w:rPr>
        <w:t xml:space="preserve"> undergo facile could be exchange between different </w:t>
      </w:r>
      <w:proofErr w:type="spellStart"/>
      <w:r w:rsidR="009E22CE" w:rsidRPr="00C0292D">
        <w:rPr>
          <w:rFonts w:cs="Arial Unicode MS"/>
        </w:rPr>
        <w:t>thiol</w:t>
      </w:r>
      <w:proofErr w:type="spellEnd"/>
      <w:r w:rsidR="009E22CE" w:rsidRPr="00C0292D">
        <w:rPr>
          <w:rFonts w:cs="Arial Unicode MS"/>
        </w:rPr>
        <w:t xml:space="preserve"> adducts such as cysteine and glutathione. In the case of </w:t>
      </w:r>
      <w:proofErr w:type="spellStart"/>
      <w:r w:rsidR="009E22CE" w:rsidRPr="00C0292D">
        <w:rPr>
          <w:rFonts w:cs="Arial Unicode MS"/>
        </w:rPr>
        <w:t>dimethylarsenic</w:t>
      </w:r>
      <w:proofErr w:type="spellEnd"/>
      <w:r w:rsidR="009E22CE" w:rsidRPr="00C0292D">
        <w:rPr>
          <w:rFonts w:cs="Arial Unicode MS"/>
        </w:rPr>
        <w:t xml:space="preserve"> cysteine, the methyl exchange could be studied using D</w:t>
      </w:r>
      <w:r w:rsidR="00233503">
        <w:rPr>
          <w:rFonts w:cs="Arial Unicode MS"/>
        </w:rPr>
        <w:t xml:space="preserve">ynamic </w:t>
      </w:r>
      <w:r w:rsidR="009E22CE" w:rsidRPr="00C0292D">
        <w:rPr>
          <w:rFonts w:cs="Arial Unicode MS"/>
        </w:rPr>
        <w:t xml:space="preserve">NMR – elucidating the entropy and enthalpy of the interaction. In addition to transfer between the </w:t>
      </w:r>
      <w:proofErr w:type="spellStart"/>
      <w:r w:rsidR="009E22CE" w:rsidRPr="00C0292D">
        <w:rPr>
          <w:rFonts w:cs="Arial Unicode MS"/>
        </w:rPr>
        <w:t>thiols</w:t>
      </w:r>
      <w:proofErr w:type="spellEnd"/>
      <w:r w:rsidR="009E22CE" w:rsidRPr="00C0292D">
        <w:rPr>
          <w:rFonts w:cs="Arial Unicode MS"/>
        </w:rPr>
        <w:t xml:space="preserve"> of </w:t>
      </w:r>
      <w:proofErr w:type="spellStart"/>
      <w:r w:rsidR="009E22CE" w:rsidRPr="00C0292D">
        <w:rPr>
          <w:rFonts w:cs="Arial Unicode MS"/>
        </w:rPr>
        <w:t>cysteines</w:t>
      </w:r>
      <w:proofErr w:type="spellEnd"/>
      <w:r w:rsidR="009E22CE" w:rsidRPr="00C0292D">
        <w:rPr>
          <w:rFonts w:cs="Arial Unicode MS"/>
        </w:rPr>
        <w:t xml:space="preserve">, </w:t>
      </w:r>
      <w:proofErr w:type="spellStart"/>
      <w:r w:rsidR="009E22CE" w:rsidRPr="00C0292D">
        <w:rPr>
          <w:rFonts w:cs="Arial Unicode MS"/>
        </w:rPr>
        <w:t>dimethylarsenic</w:t>
      </w:r>
      <w:proofErr w:type="spellEnd"/>
      <w:r w:rsidR="009E22CE" w:rsidRPr="00C0292D">
        <w:rPr>
          <w:rFonts w:cs="Arial Unicode MS"/>
        </w:rPr>
        <w:t xml:space="preserve"> transfer between cysteine and glutathione groups</w:t>
      </w:r>
      <w:r w:rsidR="000119F0">
        <w:rPr>
          <w:rFonts w:cs="Arial Unicode MS"/>
        </w:rPr>
        <w:t xml:space="preserve"> was also observed</w:t>
      </w:r>
      <w:r w:rsidR="009E22CE" w:rsidRPr="00C0292D">
        <w:rPr>
          <w:rFonts w:cs="Arial Unicode MS"/>
        </w:rPr>
        <w:t>. Whilst it was not possible to directly model this interaction, it qualitatively show</w:t>
      </w:r>
      <w:r w:rsidR="000119F0">
        <w:rPr>
          <w:rFonts w:cs="Arial Unicode MS"/>
        </w:rPr>
        <w:t>s</w:t>
      </w:r>
      <w:r w:rsidR="009E22CE" w:rsidRPr="00C0292D">
        <w:rPr>
          <w:rFonts w:cs="Arial Unicode MS"/>
        </w:rPr>
        <w:t xml:space="preserve"> that arsenic </w:t>
      </w:r>
      <w:r w:rsidR="009E22CE">
        <w:rPr>
          <w:rFonts w:cs="Arial Unicode MS"/>
        </w:rPr>
        <w:t>readily transfer</w:t>
      </w:r>
      <w:r w:rsidR="000119F0">
        <w:rPr>
          <w:rFonts w:cs="Arial Unicode MS"/>
        </w:rPr>
        <w:t>s</w:t>
      </w:r>
      <w:r w:rsidR="009E22CE" w:rsidRPr="00C0292D">
        <w:rPr>
          <w:rFonts w:cs="Arial Unicode MS"/>
        </w:rPr>
        <w:t xml:space="preserve"> between various </w:t>
      </w:r>
      <w:proofErr w:type="spellStart"/>
      <w:r w:rsidR="009E22CE" w:rsidRPr="00C0292D">
        <w:rPr>
          <w:rFonts w:cs="Arial Unicode MS"/>
        </w:rPr>
        <w:t>thiols</w:t>
      </w:r>
      <w:proofErr w:type="spellEnd"/>
      <w:r w:rsidR="009E22CE" w:rsidRPr="00C0292D">
        <w:rPr>
          <w:rFonts w:cs="Arial Unicode MS"/>
        </w:rPr>
        <w:t xml:space="preserve">. </w:t>
      </w:r>
    </w:p>
    <w:p w14:paraId="21B91403" w14:textId="72BAF737" w:rsidR="009E22CE" w:rsidRPr="00C0292D" w:rsidRDefault="009E22CE" w:rsidP="009E22CE">
      <w:pPr>
        <w:pStyle w:val="McGillBodyText"/>
        <w:ind w:firstLine="720"/>
        <w:jc w:val="both"/>
        <w:rPr>
          <w:rFonts w:cs="Arial Unicode MS"/>
        </w:rPr>
      </w:pPr>
      <w:r w:rsidRPr="00C0292D">
        <w:rPr>
          <w:rFonts w:cs="Arial Unicode MS"/>
        </w:rPr>
        <w:t xml:space="preserve">In addition it was shown that </w:t>
      </w:r>
      <w:r w:rsidR="00113845">
        <w:rPr>
          <w:rFonts w:cs="Arial Unicode MS"/>
        </w:rPr>
        <w:t>MeAs</w:t>
      </w:r>
      <w:r w:rsidR="00113845">
        <w:rPr>
          <w:rFonts w:cs="Arial Unicode MS"/>
          <w:vertAlign w:val="superscript"/>
        </w:rPr>
        <w:t>2+</w:t>
      </w:r>
      <w:r w:rsidRPr="00C0292D">
        <w:rPr>
          <w:rFonts w:cs="Arial Unicode MS"/>
        </w:rPr>
        <w:t xml:space="preserve"> species </w:t>
      </w:r>
      <w:r w:rsidR="00090486">
        <w:rPr>
          <w:rFonts w:cs="Arial Unicode MS"/>
        </w:rPr>
        <w:t xml:space="preserve">are </w:t>
      </w:r>
      <w:r w:rsidR="00DD1354">
        <w:rPr>
          <w:rFonts w:cs="Arial Unicode MS"/>
        </w:rPr>
        <w:t>also</w:t>
      </w:r>
      <w:r w:rsidRPr="00C0292D">
        <w:rPr>
          <w:rFonts w:cs="Arial Unicode MS"/>
        </w:rPr>
        <w:t xml:space="preserve"> labil</w:t>
      </w:r>
      <w:r w:rsidR="00090486">
        <w:rPr>
          <w:rFonts w:cs="Arial Unicode MS"/>
        </w:rPr>
        <w:t>e</w:t>
      </w:r>
      <w:r w:rsidRPr="00C0292D">
        <w:rPr>
          <w:rFonts w:cs="Arial Unicode MS"/>
        </w:rPr>
        <w:t>.</w:t>
      </w:r>
      <w:r w:rsidR="007C691B">
        <w:rPr>
          <w:rFonts w:cs="Arial Unicode MS"/>
        </w:rPr>
        <w:t xml:space="preserve"> By titrating cysteine into a solution of MMA</w:t>
      </w:r>
      <w:bookmarkStart w:id="139" w:name="_GoBack"/>
      <w:bookmarkEnd w:id="139"/>
      <w:r w:rsidR="007C691B">
        <w:rPr>
          <w:rFonts w:cs="Arial Unicode MS"/>
        </w:rPr>
        <w:t>,</w:t>
      </w:r>
      <w:r w:rsidRPr="00C0292D">
        <w:rPr>
          <w:rFonts w:cs="Arial Unicode MS"/>
        </w:rPr>
        <w:t xml:space="preserve"> I have identified the formation of both </w:t>
      </w:r>
      <w:proofErr w:type="spellStart"/>
      <w:proofErr w:type="gramStart"/>
      <w:r w:rsidRPr="00C0292D">
        <w:rPr>
          <w:rFonts w:cs="Arial Unicode MS"/>
        </w:rPr>
        <w:t>MeAs</w:t>
      </w:r>
      <w:proofErr w:type="spellEnd"/>
      <w:r w:rsidRPr="00C0292D">
        <w:rPr>
          <w:rFonts w:cs="Arial Unicode MS"/>
        </w:rPr>
        <w:t>(</w:t>
      </w:r>
      <w:proofErr w:type="spellStart"/>
      <w:proofErr w:type="gramEnd"/>
      <w:r w:rsidRPr="00C0292D">
        <w:rPr>
          <w:rFonts w:cs="Arial Unicode MS"/>
        </w:rPr>
        <w:t>Cys</w:t>
      </w:r>
      <w:proofErr w:type="spellEnd"/>
      <w:r w:rsidRPr="00C0292D">
        <w:rPr>
          <w:rFonts w:cs="Arial Unicode MS"/>
        </w:rPr>
        <w:t xml:space="preserve">)(OH) and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007C691B">
        <w:rPr>
          <w:rFonts w:cs="Arial Unicode MS"/>
        </w:rPr>
        <w:t>.</w:t>
      </w:r>
      <w:r w:rsidRPr="00C0292D">
        <w:rPr>
          <w:rFonts w:cs="Arial Unicode MS"/>
        </w:rPr>
        <w:t xml:space="preserve"> </w:t>
      </w:r>
      <w:r w:rsidR="007C691B">
        <w:rPr>
          <w:rFonts w:cs="Arial Unicode MS"/>
        </w:rPr>
        <w:t>The</w:t>
      </w:r>
      <w:r w:rsidRPr="00C0292D">
        <w:rPr>
          <w:rFonts w:cs="Arial Unicode MS"/>
        </w:rPr>
        <w:t xml:space="preserve"> concentrations </w:t>
      </w:r>
      <w:r w:rsidR="007C691B">
        <w:rPr>
          <w:rFonts w:cs="Arial Unicode MS"/>
        </w:rPr>
        <w:t xml:space="preserve">of these species </w:t>
      </w:r>
      <w:r w:rsidRPr="00C0292D">
        <w:rPr>
          <w:rFonts w:cs="Arial Unicode MS"/>
        </w:rPr>
        <w:t xml:space="preserve">would </w:t>
      </w:r>
      <w:r w:rsidR="007C691B">
        <w:rPr>
          <w:rFonts w:cs="Arial Unicode MS"/>
        </w:rPr>
        <w:t xml:space="preserve">also </w:t>
      </w:r>
      <w:r w:rsidRPr="00C0292D">
        <w:rPr>
          <w:rFonts w:cs="Arial Unicode MS"/>
        </w:rPr>
        <w:t xml:space="preserve">change </w:t>
      </w:r>
      <w:r w:rsidR="007C691B">
        <w:rPr>
          <w:rFonts w:cs="Arial Unicode MS"/>
        </w:rPr>
        <w:t>reversibly depending on the mole fraction</w:t>
      </w:r>
      <w:r w:rsidR="00233503">
        <w:rPr>
          <w:rFonts w:cs="Arial Unicode MS"/>
        </w:rPr>
        <w:t xml:space="preserve"> of added cysteine</w:t>
      </w:r>
      <w:r w:rsidRPr="00C0292D">
        <w:rPr>
          <w:rFonts w:cs="Arial Unicode MS"/>
        </w:rPr>
        <w:t xml:space="preserve">. Further kinetic studies of these systems could be done using stopped flow techniques. </w:t>
      </w:r>
    </w:p>
    <w:p w14:paraId="54417AAD" w14:textId="77777777" w:rsidR="009E22CE" w:rsidRDefault="009E22CE" w:rsidP="009E22CE">
      <w:pPr>
        <w:pStyle w:val="McGillBodyText"/>
        <w:ind w:firstLine="720"/>
        <w:jc w:val="both"/>
        <w:rPr>
          <w:rFonts w:cs="Arial Unicode MS"/>
        </w:rPr>
      </w:pPr>
      <w:r w:rsidRPr="00C0292D">
        <w:rPr>
          <w:rFonts w:cs="Arial Unicode MS"/>
        </w:rPr>
        <w:t>The ability of arsenic to rapidly break and form new bonds has important biological implications</w:t>
      </w:r>
      <w:hyperlink w:anchor="_ENREF_4_11" w:tooltip="Zhou, 2003 #33" w:history="1">
        <w:r w:rsidR="005F06AB">
          <w:rPr>
            <w:rFonts w:cs="Arial Unicode MS"/>
          </w:rPr>
          <w:fldChar w:fldCharType="begin"/>
        </w:r>
        <w:r w:rsidR="005F06AB">
          <w:rPr>
            <w:rFonts w:cs="Arial Unicode MS"/>
          </w:rPr>
          <w:instrText xml:space="preserve"> ADDIN EN.CITE &lt;EndNote&gt;&lt;Cite&gt;&lt;Author&gt;Zhou&lt;/Author&gt;&lt;Year&gt;2003&lt;/Year&gt;&lt;RecNum&gt;33&lt;/RecNum&gt;&lt;DisplayText&gt;&lt;style face="superscript"&gt;11&lt;/style&gt;&lt;/DisplayText&gt;&lt;record&gt;&lt;rec-number&gt;33&lt;/rec-number&gt;&lt;foreign-keys&gt;&lt;key app="EN" db-id="925ewvdr4stppxextfzpv0x4edx2rrttpr5r" timestamp="1355783925"&gt;33&lt;/key&gt;&lt;/foreign-keys&gt;&lt;ref-type name="Journal Article"&gt;17&lt;/ref-type&gt;&lt;contributors&gt;&lt;authors&gt;&lt;author&gt;Zhou, X&lt;/author&gt;&lt;author&gt;Yoshida, K&lt;/author&gt;&lt;author&gt;Kuroda, K&lt;/author&gt;&lt;author&gt;Endo, Y.&lt;/author&gt;&lt;author&gt;Endo, G&lt;/author&gt;&lt;/authors&gt;&lt;/contributors&gt;&lt;titles&gt;&lt;title&gt;Effects of cysteine on the cytotoxicity of arsenic compounds&lt;/title&gt;&lt;secondary-title&gt;Archives of environmental contamination and toxicology&lt;/secondary-title&gt;&lt;/titles&gt;&lt;pages&gt;324-330&lt;/pages&gt;&lt;volume&gt;45&lt;/volume&gt;&lt;dates&gt;&lt;year&gt;2003&lt;/year&gt;&lt;/dates&gt;&lt;publisher&gt;Springer&lt;/publisher&gt;&lt;urls&gt;&lt;/urls&gt;&lt;electronic-resource-num&gt;10.1007/s00244-002-0216-5&lt;/electronic-resource-num&gt;&lt;/record&gt;&lt;/Cite&gt;&lt;/EndNote&gt;</w:instrText>
        </w:r>
        <w:r w:rsidR="005F06AB">
          <w:rPr>
            <w:rFonts w:cs="Arial Unicode MS"/>
          </w:rPr>
          <w:fldChar w:fldCharType="separate"/>
        </w:r>
        <w:r w:rsidR="005F06AB" w:rsidRPr="00166D55">
          <w:rPr>
            <w:rFonts w:cs="Arial Unicode MS"/>
            <w:noProof/>
            <w:vertAlign w:val="superscript"/>
          </w:rPr>
          <w:t>11</w:t>
        </w:r>
        <w:r w:rsidR="005F06AB">
          <w:rPr>
            <w:rFonts w:cs="Arial Unicode MS"/>
          </w:rPr>
          <w:fldChar w:fldCharType="end"/>
        </w:r>
      </w:hyperlink>
      <w:r w:rsidRPr="00C0292D">
        <w:rPr>
          <w:rFonts w:cs="Arial Unicode MS"/>
        </w:rPr>
        <w:t xml:space="preserve">. This rapid exchange mechanism gives rise to the possibility that arsenic is transported via a shuttle mechanism where it hops into to various species and is carried around the body. In additional to binding to small molecules such as cysteine and glutathione, arsenic could also bond to </w:t>
      </w:r>
      <w:proofErr w:type="spellStart"/>
      <w:r w:rsidRPr="00C0292D">
        <w:rPr>
          <w:rFonts w:cs="Arial Unicode MS"/>
        </w:rPr>
        <w:t>viscinal</w:t>
      </w:r>
      <w:proofErr w:type="spellEnd"/>
      <w:r w:rsidRPr="00C0292D">
        <w:rPr>
          <w:rFonts w:cs="Arial Unicode MS"/>
        </w:rPr>
        <w:t xml:space="preserve"> </w:t>
      </w:r>
      <w:proofErr w:type="spellStart"/>
      <w:r w:rsidRPr="00C0292D">
        <w:rPr>
          <w:rFonts w:cs="Arial Unicode MS"/>
        </w:rPr>
        <w:t>cysteines</w:t>
      </w:r>
      <w:proofErr w:type="spellEnd"/>
      <w:r w:rsidRPr="00C0292D">
        <w:rPr>
          <w:rFonts w:cs="Arial Unicode MS"/>
        </w:rPr>
        <w:t xml:space="preserve"> of large proteins, disrupting its function.  Understanding this interaction </w:t>
      </w:r>
      <w:r w:rsidRPr="00C0292D">
        <w:rPr>
          <w:rFonts w:cs="Arial Unicode MS"/>
        </w:rPr>
        <w:lastRenderedPageBreak/>
        <w:t xml:space="preserve">is key to understanding the mechanism of arsenic based drugs such as ATO and </w:t>
      </w:r>
      <w:proofErr w:type="spellStart"/>
      <w:r w:rsidRPr="00C0292D">
        <w:rPr>
          <w:rFonts w:cs="Arial Unicode MS"/>
        </w:rPr>
        <w:t>Darinaparsin</w:t>
      </w:r>
      <w:proofErr w:type="spellEnd"/>
      <w:hyperlink w:anchor="_ENREF_4_12" w:tooltip="Mann, 2009 #5" w:history="1">
        <w:r w:rsidR="005F06AB">
          <w:rPr>
            <w:rFonts w:cs="Arial Unicode MS"/>
          </w:rPr>
          <w:fldChar w:fldCharType="begin"/>
        </w:r>
        <w:r w:rsidR="005F06AB">
          <w:rPr>
            <w:rFonts w:cs="Arial Unicode MS"/>
          </w:rPr>
          <w:instrText xml:space="preserve"> ADDIN EN.CITE &lt;EndNote&gt;&lt;Cite&gt;&lt;Author&gt;Mann&lt;/Author&gt;&lt;Year&gt;2009&lt;/Year&gt;&lt;RecNum&gt;5&lt;/RecNum&gt;&lt;DisplayText&gt;&lt;style face="superscript"&gt;12&lt;/style&gt;&lt;/DisplayText&gt;&lt;record&gt;&lt;rec-number&gt;5&lt;/rec-number&gt;&lt;foreign-keys&gt;&lt;key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5F06AB">
          <w:rPr>
            <w:rFonts w:cs="Arial Unicode MS"/>
          </w:rPr>
          <w:fldChar w:fldCharType="separate"/>
        </w:r>
        <w:r w:rsidR="005F06AB" w:rsidRPr="00166D55">
          <w:rPr>
            <w:rFonts w:cs="Arial Unicode MS"/>
            <w:noProof/>
            <w:vertAlign w:val="superscript"/>
          </w:rPr>
          <w:t>12</w:t>
        </w:r>
        <w:r w:rsidR="005F06AB">
          <w:rPr>
            <w:rFonts w:cs="Arial Unicode MS"/>
          </w:rPr>
          <w:fldChar w:fldCharType="end"/>
        </w:r>
      </w:hyperlink>
      <w:r w:rsidRPr="00C0292D">
        <w:rPr>
          <w:rFonts w:cs="Arial Unicode MS"/>
        </w:rPr>
        <w:t xml:space="preserve">. </w:t>
      </w:r>
    </w:p>
    <w:p w14:paraId="6F0C128A" w14:textId="77777777" w:rsidR="0046100E" w:rsidRDefault="0046100E">
      <w:pPr>
        <w:rPr>
          <w:rFonts w:cs="Arial Unicode MS"/>
        </w:rPr>
      </w:pPr>
      <w:r>
        <w:rPr>
          <w:rFonts w:cs="Arial Unicode MS"/>
        </w:rPr>
        <w:br w:type="page"/>
      </w:r>
    </w:p>
    <w:p w14:paraId="3D303437" w14:textId="77777777" w:rsidR="009E22CE" w:rsidRPr="00C0292D" w:rsidRDefault="009E22CE" w:rsidP="003D1D29">
      <w:pPr>
        <w:pStyle w:val="McGillFirstLevelSubheading"/>
        <w:rPr>
          <w:rFonts w:cs="Arial Unicode MS"/>
        </w:rPr>
      </w:pPr>
      <w:bookmarkStart w:id="140" w:name="_Toc404960810"/>
      <w:r w:rsidRPr="00C0292D">
        <w:rPr>
          <w:rFonts w:cs="Arial Unicode MS"/>
        </w:rPr>
        <w:lastRenderedPageBreak/>
        <w:t>3.4 References</w:t>
      </w:r>
      <w:bookmarkEnd w:id="140"/>
    </w:p>
    <w:p w14:paraId="7D4FF406" w14:textId="77777777" w:rsidR="005F06AB" w:rsidRPr="005F06AB" w:rsidRDefault="009E22CE" w:rsidP="005F06AB">
      <w:pPr>
        <w:pStyle w:val="EndNoteBibliography"/>
      </w:pPr>
      <w:r w:rsidRPr="00C0292D">
        <w:fldChar w:fldCharType="begin"/>
      </w:r>
      <w:r w:rsidRPr="00C0292D">
        <w:instrText xml:space="preserve"> ADDIN EN.SECTION.REFLIST </w:instrText>
      </w:r>
      <w:r w:rsidRPr="00C0292D">
        <w:fldChar w:fldCharType="separate"/>
      </w:r>
      <w:bookmarkStart w:id="141" w:name="_ENREF_4_1"/>
      <w:r w:rsidR="005F06AB" w:rsidRPr="005F06AB">
        <w:t>1.</w:t>
      </w:r>
      <w:r w:rsidR="005F06AB" w:rsidRPr="005F06AB">
        <w:tab/>
        <w:t xml:space="preserve">Cullen, W.; McBride, B.; Reglinski, J., The reaction of methylarsenicals with thiols: some biological implications. </w:t>
      </w:r>
      <w:r w:rsidR="005F06AB" w:rsidRPr="005F06AB">
        <w:rPr>
          <w:i/>
        </w:rPr>
        <w:t xml:space="preserve">J. Inorg. Biochem. </w:t>
      </w:r>
      <w:r w:rsidR="005F06AB" w:rsidRPr="005F06AB">
        <w:rPr>
          <w:b/>
        </w:rPr>
        <w:t>1984,</w:t>
      </w:r>
      <w:r w:rsidR="005F06AB" w:rsidRPr="005F06AB">
        <w:t xml:space="preserve"> </w:t>
      </w:r>
      <w:r w:rsidR="005F06AB" w:rsidRPr="005F06AB">
        <w:rPr>
          <w:i/>
        </w:rPr>
        <w:t>21</w:t>
      </w:r>
      <w:r w:rsidR="005F06AB" w:rsidRPr="005F06AB">
        <w:t>, 179-193.</w:t>
      </w:r>
      <w:bookmarkEnd w:id="141"/>
    </w:p>
    <w:p w14:paraId="7F518668" w14:textId="77777777" w:rsidR="005F06AB" w:rsidRPr="005F06AB" w:rsidRDefault="005F06AB" w:rsidP="005F06AB">
      <w:pPr>
        <w:pStyle w:val="EndNoteBibliography"/>
      </w:pPr>
      <w:bookmarkStart w:id="142" w:name="_ENREF_4_2"/>
      <w:r w:rsidRPr="005F06AB">
        <w:t>2.</w:t>
      </w:r>
      <w:r w:rsidRPr="005F06AB">
        <w:tab/>
        <w:t xml:space="preserve">Burrows, G. J.; Turner, E. E., A new type of compound containing arsenic. </w:t>
      </w:r>
      <w:r w:rsidRPr="005F06AB">
        <w:rPr>
          <w:i/>
        </w:rPr>
        <w:t xml:space="preserve">Journal of the Chemical Society, Transactions </w:t>
      </w:r>
      <w:r w:rsidRPr="005F06AB">
        <w:rPr>
          <w:b/>
        </w:rPr>
        <w:t>1920,</w:t>
      </w:r>
      <w:r w:rsidRPr="005F06AB">
        <w:t xml:space="preserve"> </w:t>
      </w:r>
      <w:r w:rsidRPr="005F06AB">
        <w:rPr>
          <w:i/>
        </w:rPr>
        <w:t>117</w:t>
      </w:r>
      <w:r w:rsidRPr="005F06AB">
        <w:t>, 1373-1373.</w:t>
      </w:r>
      <w:bookmarkEnd w:id="142"/>
    </w:p>
    <w:p w14:paraId="759E4A46" w14:textId="77777777" w:rsidR="005F06AB" w:rsidRPr="005F06AB" w:rsidRDefault="005F06AB" w:rsidP="005F06AB">
      <w:pPr>
        <w:pStyle w:val="EndNoteBibliography"/>
      </w:pPr>
      <w:bookmarkStart w:id="143" w:name="_ENREF_4_3"/>
      <w:r w:rsidRPr="005F06AB">
        <w:t>3.</w:t>
      </w:r>
      <w:r w:rsidRPr="005F06AB">
        <w:tab/>
        <w:t xml:space="preserve">Feltham, R. D.; Kasenally, A.; Nyholm, R. S., A new synthesis of di- and tri-tertiary arsines. </w:t>
      </w:r>
      <w:r w:rsidRPr="005F06AB">
        <w:rPr>
          <w:i/>
        </w:rPr>
        <w:t xml:space="preserve">J. Organomet. Chem. </w:t>
      </w:r>
      <w:r w:rsidRPr="005F06AB">
        <w:rPr>
          <w:b/>
        </w:rPr>
        <w:t>1967,</w:t>
      </w:r>
      <w:r w:rsidRPr="005F06AB">
        <w:t xml:space="preserve"> </w:t>
      </w:r>
      <w:r w:rsidRPr="005F06AB">
        <w:rPr>
          <w:i/>
        </w:rPr>
        <w:t>7</w:t>
      </w:r>
      <w:r w:rsidRPr="005F06AB">
        <w:t xml:space="preserve"> (2), 285-288.</w:t>
      </w:r>
      <w:bookmarkEnd w:id="143"/>
    </w:p>
    <w:p w14:paraId="5494616E" w14:textId="77777777" w:rsidR="005F06AB" w:rsidRPr="005F06AB" w:rsidRDefault="005F06AB" w:rsidP="005F06AB">
      <w:pPr>
        <w:pStyle w:val="EndNoteBibliography"/>
      </w:pPr>
      <w:bookmarkStart w:id="144" w:name="_ENREF_4_4"/>
      <w:r w:rsidRPr="005F06AB">
        <w:t>4.</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144"/>
    </w:p>
    <w:p w14:paraId="5B6A987E" w14:textId="77777777" w:rsidR="005F06AB" w:rsidRPr="005F06AB" w:rsidRDefault="005F06AB" w:rsidP="005F06AB">
      <w:pPr>
        <w:pStyle w:val="EndNoteBibliography"/>
      </w:pPr>
      <w:bookmarkStart w:id="145" w:name="_ENREF_4_5"/>
      <w:r w:rsidRPr="005F06AB">
        <w:t>5.</w:t>
      </w:r>
      <w:r w:rsidRPr="005F06AB">
        <w:tab/>
        <w:t xml:space="preserve">Styblo, M.; Serves, S. V.; Cullen, W. R. R.; Thomas, D. J. J.; Spiros, V., Comparative inhibition of yeast glutathione reductase by arsenicals and arsenothiols. </w:t>
      </w:r>
      <w:r w:rsidRPr="005F06AB">
        <w:rPr>
          <w:i/>
        </w:rPr>
        <w:t xml:space="preserve">Chem. Res. Toxicol. </w:t>
      </w:r>
      <w:r w:rsidRPr="005F06AB">
        <w:rPr>
          <w:b/>
        </w:rPr>
        <w:t>1997,</w:t>
      </w:r>
      <w:r w:rsidRPr="005F06AB">
        <w:t xml:space="preserve"> </w:t>
      </w:r>
      <w:r w:rsidRPr="005F06AB">
        <w:rPr>
          <w:i/>
        </w:rPr>
        <w:t>10</w:t>
      </w:r>
      <w:r w:rsidRPr="005F06AB">
        <w:t>, 27-33.</w:t>
      </w:r>
      <w:bookmarkEnd w:id="145"/>
    </w:p>
    <w:p w14:paraId="23690A51" w14:textId="77777777" w:rsidR="005F06AB" w:rsidRPr="005F06AB" w:rsidRDefault="005F06AB" w:rsidP="005F06AB">
      <w:pPr>
        <w:pStyle w:val="EndNoteBibliography"/>
      </w:pPr>
      <w:bookmarkStart w:id="146" w:name="_ENREF_4_6"/>
      <w:r w:rsidRPr="005F06AB">
        <w:t>6.</w:t>
      </w:r>
      <w:r w:rsidRPr="005F06AB">
        <w:tab/>
        <w:t xml:space="preserve">Mandal, B. K.; Suzuki, K. T.; Anzai, K.; Yamaguchi, K.; Sei, Y., A SEC-HPLC-ICP MS hyphenated technique for identification of sulfur-containing arsenic metabolites in biological samples. </w:t>
      </w:r>
      <w:r w:rsidRPr="005F06AB">
        <w:rPr>
          <w:i/>
        </w:rPr>
        <w:t xml:space="preserve">Journal of chromatography. B, Analytical technologies in the biomedical and life sciences </w:t>
      </w:r>
      <w:r w:rsidRPr="005F06AB">
        <w:rPr>
          <w:b/>
        </w:rPr>
        <w:t>2008,</w:t>
      </w:r>
      <w:r w:rsidRPr="005F06AB">
        <w:t xml:space="preserve"> </w:t>
      </w:r>
      <w:r w:rsidRPr="005F06AB">
        <w:rPr>
          <w:i/>
        </w:rPr>
        <w:t>874</w:t>
      </w:r>
      <w:r w:rsidRPr="005F06AB">
        <w:t xml:space="preserve"> (1-2), 64-76.</w:t>
      </w:r>
      <w:bookmarkEnd w:id="146"/>
    </w:p>
    <w:p w14:paraId="0FBD9886" w14:textId="77777777" w:rsidR="005F06AB" w:rsidRPr="005F06AB" w:rsidRDefault="005F06AB" w:rsidP="005F06AB">
      <w:pPr>
        <w:pStyle w:val="EndNoteBibliography"/>
      </w:pPr>
      <w:bookmarkStart w:id="147" w:name="_ENREF_4_7"/>
      <w:r w:rsidRPr="005F06AB">
        <w:t>7.</w:t>
      </w:r>
      <w:r w:rsidRPr="005F06AB">
        <w:tab/>
        <w:t xml:space="preserve">Cullen, W. R.; McBride, B. C.; Manji, H.; Pickett, A. W.; Reglinski, J., The metabolism of methylarsine oxide and sulfide. </w:t>
      </w:r>
      <w:r w:rsidRPr="005F06AB">
        <w:rPr>
          <w:i/>
        </w:rPr>
        <w:t xml:space="preserve">Appl. Organomet. Chem. </w:t>
      </w:r>
      <w:r w:rsidRPr="005F06AB">
        <w:rPr>
          <w:b/>
        </w:rPr>
        <w:t>1989,</w:t>
      </w:r>
      <w:r w:rsidRPr="005F06AB">
        <w:t xml:space="preserve"> </w:t>
      </w:r>
      <w:r w:rsidRPr="005F06AB">
        <w:rPr>
          <w:i/>
        </w:rPr>
        <w:t>3</w:t>
      </w:r>
      <w:r w:rsidRPr="005F06AB">
        <w:t xml:space="preserve"> (1), 71-78.</w:t>
      </w:r>
      <w:bookmarkEnd w:id="147"/>
    </w:p>
    <w:p w14:paraId="77911103" w14:textId="77777777" w:rsidR="005F06AB" w:rsidRPr="005F06AB" w:rsidRDefault="005F06AB" w:rsidP="005F06AB">
      <w:pPr>
        <w:pStyle w:val="EndNoteBibliography"/>
      </w:pPr>
      <w:bookmarkStart w:id="148" w:name="_ENREF_4_8"/>
      <w:r w:rsidRPr="005F06AB">
        <w:t>8.</w:t>
      </w:r>
      <w:r w:rsidRPr="005F06AB">
        <w:tab/>
        <w:t xml:space="preserve">Petrick, J. S.; Jagadish, B.; Mash, E. A.; Aposhian, H. V., Monomethylarsonous Acid (MMA III ) and Arsenite: LD 50 in Hamsters and In Vitro Inhibition of Pyruvate Dehydrogenase. </w:t>
      </w:r>
      <w:r w:rsidRPr="005F06AB">
        <w:rPr>
          <w:i/>
        </w:rPr>
        <w:t xml:space="preserve">Chem. Res. Toxicol. </w:t>
      </w:r>
      <w:r w:rsidRPr="005F06AB">
        <w:rPr>
          <w:b/>
        </w:rPr>
        <w:t>2001,</w:t>
      </w:r>
      <w:r w:rsidRPr="005F06AB">
        <w:t xml:space="preserve"> </w:t>
      </w:r>
      <w:r w:rsidRPr="005F06AB">
        <w:rPr>
          <w:i/>
        </w:rPr>
        <w:t>14</w:t>
      </w:r>
      <w:r w:rsidRPr="005F06AB">
        <w:t xml:space="preserve"> (6), 651-656.</w:t>
      </w:r>
      <w:bookmarkEnd w:id="148"/>
    </w:p>
    <w:p w14:paraId="1346931C" w14:textId="77777777" w:rsidR="005F06AB" w:rsidRPr="005F06AB" w:rsidRDefault="005F06AB" w:rsidP="005F06AB">
      <w:pPr>
        <w:pStyle w:val="EndNoteBibliography"/>
      </w:pPr>
      <w:bookmarkStart w:id="149" w:name="_ENREF_4_9"/>
      <w:r w:rsidRPr="005F06AB">
        <w:t>9.</w:t>
      </w:r>
      <w:r w:rsidRPr="005F06AB">
        <w:tab/>
        <w:t xml:space="preserve">Dimaio, A. J.; Rheingold, A. L., Tetramethyl-cyclo-tetraarsaoxane, cyclo-(CH3AsO)4: its crystal structure and that of its methylcymantrene complex [Cp'Mn(CO)2]2[(cyclo-(CH3AsO)4]. </w:t>
      </w:r>
      <w:r w:rsidRPr="005F06AB">
        <w:rPr>
          <w:i/>
        </w:rPr>
        <w:t xml:space="preserve">Organometallics </w:t>
      </w:r>
      <w:r w:rsidRPr="005F06AB">
        <w:rPr>
          <w:b/>
        </w:rPr>
        <w:t>1991,</w:t>
      </w:r>
      <w:r w:rsidRPr="005F06AB">
        <w:t xml:space="preserve"> </w:t>
      </w:r>
      <w:r w:rsidRPr="005F06AB">
        <w:rPr>
          <w:i/>
        </w:rPr>
        <w:t>10</w:t>
      </w:r>
      <w:r w:rsidRPr="005F06AB">
        <w:t xml:space="preserve"> (10), 3764-3766.</w:t>
      </w:r>
      <w:bookmarkEnd w:id="149"/>
    </w:p>
    <w:p w14:paraId="158645C2" w14:textId="77777777" w:rsidR="005F06AB" w:rsidRPr="005F06AB" w:rsidRDefault="005F06AB" w:rsidP="005F06AB">
      <w:pPr>
        <w:pStyle w:val="EndNoteBibliography"/>
      </w:pPr>
      <w:bookmarkStart w:id="150" w:name="_ENREF_4_10"/>
      <w:r w:rsidRPr="005F06AB">
        <w:lastRenderedPageBreak/>
        <w:t>10.</w:t>
      </w:r>
      <w:r w:rsidRPr="005F06AB">
        <w:tab/>
        <w:t xml:space="preserve">Marsmann, H. C.; Wazer, J. R. V., Methylarsaoxanes. Structural chemistry of cacodyl oxide and arsenosomethane in the liquid state. </w:t>
      </w:r>
      <w:r w:rsidRPr="005F06AB">
        <w:rPr>
          <w:i/>
        </w:rPr>
        <w:t xml:space="preserve">JACS </w:t>
      </w:r>
      <w:r w:rsidRPr="005F06AB">
        <w:rPr>
          <w:b/>
        </w:rPr>
        <w:t>1970,</w:t>
      </w:r>
      <w:r w:rsidRPr="005F06AB">
        <w:t xml:space="preserve"> </w:t>
      </w:r>
      <w:r w:rsidRPr="005F06AB">
        <w:rPr>
          <w:i/>
        </w:rPr>
        <w:t>363</w:t>
      </w:r>
      <w:r w:rsidRPr="005F06AB">
        <w:t xml:space="preserve"> (2), 3969-3972.</w:t>
      </w:r>
      <w:bookmarkEnd w:id="150"/>
    </w:p>
    <w:p w14:paraId="5B2ED9E0" w14:textId="77777777" w:rsidR="005F06AB" w:rsidRPr="005F06AB" w:rsidRDefault="005F06AB" w:rsidP="005F06AB">
      <w:pPr>
        <w:pStyle w:val="EndNoteBibliography"/>
      </w:pPr>
      <w:bookmarkStart w:id="151" w:name="_ENREF_4_11"/>
      <w:r w:rsidRPr="005F06AB">
        <w:t>11.</w:t>
      </w:r>
      <w:r w:rsidRPr="005F06AB">
        <w:tab/>
        <w:t xml:space="preserve">Zhou, X.; Yoshida, K.; Kuroda, K.; Endo, Y.; Endo, G., Effects of cysteine on the cytotoxicity of arsenic compounds. </w:t>
      </w:r>
      <w:r w:rsidRPr="005F06AB">
        <w:rPr>
          <w:i/>
        </w:rPr>
        <w:t xml:space="preserve">Archives of environmental contamination and toxicology </w:t>
      </w:r>
      <w:r w:rsidRPr="005F06AB">
        <w:rPr>
          <w:b/>
        </w:rPr>
        <w:t>2003,</w:t>
      </w:r>
      <w:r w:rsidRPr="005F06AB">
        <w:t xml:space="preserve"> </w:t>
      </w:r>
      <w:r w:rsidRPr="005F06AB">
        <w:rPr>
          <w:i/>
        </w:rPr>
        <w:t>45</w:t>
      </w:r>
      <w:r w:rsidRPr="005F06AB">
        <w:t>, 324-330.</w:t>
      </w:r>
      <w:bookmarkEnd w:id="151"/>
    </w:p>
    <w:p w14:paraId="2F693B45" w14:textId="77777777" w:rsidR="005F06AB" w:rsidRPr="005F06AB" w:rsidRDefault="005F06AB" w:rsidP="005F06AB">
      <w:pPr>
        <w:pStyle w:val="EndNoteBibliography"/>
      </w:pPr>
      <w:bookmarkStart w:id="152" w:name="_ENREF_4_12"/>
      <w:r w:rsidRPr="005F06AB">
        <w:t>12.</w:t>
      </w:r>
      <w:r w:rsidRPr="005F06AB">
        <w:tab/>
        <w:t xml:space="preserve">Mann, K. K.; Wallner, B.; Lossos, I. S.; Miller, W. H., Darinaparsin: a novel organic arsenical with promising anticancer activity. </w:t>
      </w:r>
      <w:r w:rsidRPr="005F06AB">
        <w:rPr>
          <w:i/>
        </w:rPr>
        <w:t xml:space="preserve">Expert opinion on investigational drugs </w:t>
      </w:r>
      <w:r w:rsidRPr="005F06AB">
        <w:rPr>
          <w:b/>
        </w:rPr>
        <w:t>2009,</w:t>
      </w:r>
      <w:r w:rsidRPr="005F06AB">
        <w:t xml:space="preserve"> </w:t>
      </w:r>
      <w:r w:rsidRPr="005F06AB">
        <w:rPr>
          <w:i/>
        </w:rPr>
        <w:t>18</w:t>
      </w:r>
      <w:r w:rsidRPr="005F06AB">
        <w:t>, 1727-34.</w:t>
      </w:r>
      <w:bookmarkEnd w:id="152"/>
    </w:p>
    <w:p w14:paraId="7313982F" w14:textId="77777777" w:rsidR="00C201A2" w:rsidRPr="00C0292D" w:rsidRDefault="009E22CE" w:rsidP="009E22CE">
      <w:pPr>
        <w:spacing w:line="360" w:lineRule="auto"/>
        <w:rPr>
          <w:rFonts w:cs="Arial Unicode MS"/>
        </w:rPr>
      </w:pPr>
      <w:r w:rsidRPr="00C0292D">
        <w:rPr>
          <w:rFonts w:cs="Arial Unicode MS"/>
        </w:rPr>
        <w:fldChar w:fldCharType="end"/>
      </w:r>
    </w:p>
    <w:p w14:paraId="51C24646" w14:textId="77777777" w:rsidR="00CA5012" w:rsidRPr="00C0292D" w:rsidRDefault="00CA5012" w:rsidP="00C0292D">
      <w:pPr>
        <w:pStyle w:val="McGillBodyText"/>
        <w:jc w:val="both"/>
        <w:rPr>
          <w:rFonts w:cs="Arial Unicode MS"/>
        </w:rPr>
      </w:pPr>
    </w:p>
    <w:p w14:paraId="250EC75E" w14:textId="77777777" w:rsidR="00CA5012" w:rsidRPr="00C0292D" w:rsidRDefault="00CA5012" w:rsidP="00C0292D">
      <w:pPr>
        <w:pStyle w:val="McGillBodyText"/>
        <w:jc w:val="both"/>
        <w:rPr>
          <w:rFonts w:cs="Arial Unicode MS"/>
        </w:rPr>
      </w:pPr>
    </w:p>
    <w:p w14:paraId="4303361E" w14:textId="77777777" w:rsidR="00D475D2" w:rsidRPr="00C0292D" w:rsidRDefault="00CA5012" w:rsidP="00C0292D">
      <w:pPr>
        <w:pStyle w:val="McGillBodyText"/>
        <w:jc w:val="both"/>
        <w:rPr>
          <w:rFonts w:cs="Arial Unicode MS"/>
        </w:rPr>
      </w:pPr>
      <w:r w:rsidRPr="00C0292D">
        <w:rPr>
          <w:rFonts w:cs="Arial Unicode MS"/>
        </w:rPr>
        <w:fldChar w:fldCharType="begin"/>
      </w:r>
      <w:r w:rsidRPr="00C0292D">
        <w:rPr>
          <w:rFonts w:cs="Arial Unicode MS"/>
        </w:rPr>
        <w:instrText xml:space="preserve"> ADDIN EN.REFLIST </w:instrText>
      </w:r>
      <w:r w:rsidRPr="00C0292D">
        <w:rPr>
          <w:rFonts w:cs="Arial Unicode MS"/>
        </w:rPr>
        <w:fldChar w:fldCharType="end"/>
      </w:r>
    </w:p>
    <w:p w14:paraId="6D3FF5FC" w14:textId="77777777" w:rsidR="00707484" w:rsidRPr="00C0292D" w:rsidRDefault="00707484">
      <w:pPr>
        <w:pStyle w:val="McGillBodyText"/>
        <w:jc w:val="both"/>
        <w:rPr>
          <w:rFonts w:cs="Arial Unicode MS"/>
        </w:rPr>
      </w:pPr>
    </w:p>
    <w:p w14:paraId="49CCC3A0" w14:textId="77777777" w:rsidR="004B26FB" w:rsidRPr="00C0292D" w:rsidRDefault="004B26FB">
      <w:pPr>
        <w:pStyle w:val="McGillBodyText"/>
        <w:jc w:val="both"/>
        <w:rPr>
          <w:rFonts w:cs="Arial Unicode MS"/>
        </w:rPr>
      </w:pPr>
    </w:p>
    <w:sectPr w:rsidR="004B26FB" w:rsidRPr="00C0292D" w:rsidSect="00FA509E">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1C9907" w14:textId="77777777" w:rsidR="00415DBE" w:rsidRDefault="00415DBE">
      <w:r>
        <w:separator/>
      </w:r>
    </w:p>
  </w:endnote>
  <w:endnote w:type="continuationSeparator" w:id="0">
    <w:p w14:paraId="16950F2B" w14:textId="77777777" w:rsidR="00415DBE" w:rsidRDefault="00415D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8612D" w14:textId="77777777" w:rsidR="00C129B5" w:rsidRDefault="00C129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E8480" w14:textId="77777777" w:rsidR="00DA54C5" w:rsidRDefault="00DA54C5">
    <w:pPr>
      <w:pStyle w:val="Footer"/>
      <w:jc w:val="right"/>
    </w:pPr>
    <w:r>
      <w:fldChar w:fldCharType="begin"/>
    </w:r>
    <w:r>
      <w:instrText xml:space="preserve"> PAGE   \* MERGEFORMAT </w:instrText>
    </w:r>
    <w:r>
      <w:fldChar w:fldCharType="separate"/>
    </w:r>
    <w:r w:rsidR="00233503">
      <w:rPr>
        <w:noProof/>
      </w:rPr>
      <w:t>70</w:t>
    </w:r>
    <w:r>
      <w:rPr>
        <w:noProof/>
      </w:rPr>
      <w:fldChar w:fldCharType="end"/>
    </w:r>
  </w:p>
  <w:p w14:paraId="0EFE0BED" w14:textId="77777777" w:rsidR="00DA54C5" w:rsidRDefault="00DA54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DD150" w14:textId="77777777" w:rsidR="00DA54C5" w:rsidRDefault="00DA54C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362983" w14:textId="77777777" w:rsidR="00415DBE" w:rsidRDefault="00415DBE">
      <w:r>
        <w:separator/>
      </w:r>
    </w:p>
  </w:footnote>
  <w:footnote w:type="continuationSeparator" w:id="0">
    <w:p w14:paraId="360BCF42" w14:textId="77777777" w:rsidR="00415DBE" w:rsidRDefault="00415DB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FDCCF" w14:textId="77777777" w:rsidR="00C129B5" w:rsidRDefault="00C129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2147" w14:textId="77777777" w:rsidR="00DA54C5" w:rsidRPr="00AC274A" w:rsidRDefault="00DA54C5" w:rsidP="00AC274A">
    <w:pPr>
      <w:pStyle w:val="Header"/>
      <w:jc w:val="center"/>
      <w:rPr>
        <w:rFonts w:eastAsia="Arial Unicode MS"/>
        <w:noProof/>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4DAA86" w14:textId="77777777" w:rsidR="00C129B5" w:rsidRDefault="00C129B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B14AB6C"/>
    <w:lvl w:ilvl="0">
      <w:start w:val="1"/>
      <w:numFmt w:val="decimal"/>
      <w:lvlText w:val="%1."/>
      <w:lvlJc w:val="left"/>
      <w:pPr>
        <w:tabs>
          <w:tab w:val="num" w:pos="1800"/>
        </w:tabs>
        <w:ind w:left="1800" w:hanging="360"/>
      </w:pPr>
    </w:lvl>
  </w:abstractNum>
  <w:abstractNum w:abstractNumId="1">
    <w:nsid w:val="FFFFFF7D"/>
    <w:multiLevelType w:val="singleLevel"/>
    <w:tmpl w:val="DCCE5BB4"/>
    <w:lvl w:ilvl="0">
      <w:start w:val="1"/>
      <w:numFmt w:val="decimal"/>
      <w:lvlText w:val="%1."/>
      <w:lvlJc w:val="left"/>
      <w:pPr>
        <w:tabs>
          <w:tab w:val="num" w:pos="1440"/>
        </w:tabs>
        <w:ind w:left="1440" w:hanging="360"/>
      </w:pPr>
    </w:lvl>
  </w:abstractNum>
  <w:abstractNum w:abstractNumId="2">
    <w:nsid w:val="FFFFFF7E"/>
    <w:multiLevelType w:val="singleLevel"/>
    <w:tmpl w:val="E5FA3468"/>
    <w:lvl w:ilvl="0">
      <w:start w:val="1"/>
      <w:numFmt w:val="decimal"/>
      <w:lvlText w:val="%1."/>
      <w:lvlJc w:val="left"/>
      <w:pPr>
        <w:tabs>
          <w:tab w:val="num" w:pos="1080"/>
        </w:tabs>
        <w:ind w:left="1080" w:hanging="360"/>
      </w:pPr>
    </w:lvl>
  </w:abstractNum>
  <w:abstractNum w:abstractNumId="3">
    <w:nsid w:val="FFFFFF7F"/>
    <w:multiLevelType w:val="singleLevel"/>
    <w:tmpl w:val="27AA26FA"/>
    <w:lvl w:ilvl="0">
      <w:start w:val="1"/>
      <w:numFmt w:val="decimal"/>
      <w:lvlText w:val="%1."/>
      <w:lvlJc w:val="left"/>
      <w:pPr>
        <w:tabs>
          <w:tab w:val="num" w:pos="720"/>
        </w:tabs>
        <w:ind w:left="720" w:hanging="360"/>
      </w:pPr>
    </w:lvl>
  </w:abstractNum>
  <w:abstractNum w:abstractNumId="4">
    <w:nsid w:val="FFFFFF80"/>
    <w:multiLevelType w:val="singleLevel"/>
    <w:tmpl w:val="7D38330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348DCE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ABC6D3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1220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B5E1224"/>
    <w:lvl w:ilvl="0">
      <w:start w:val="1"/>
      <w:numFmt w:val="decimal"/>
      <w:lvlText w:val="%1."/>
      <w:lvlJc w:val="left"/>
      <w:pPr>
        <w:tabs>
          <w:tab w:val="num" w:pos="360"/>
        </w:tabs>
        <w:ind w:left="360" w:hanging="360"/>
      </w:pPr>
    </w:lvl>
  </w:abstractNum>
  <w:abstractNum w:abstractNumId="9">
    <w:nsid w:val="FFFFFF89"/>
    <w:multiLevelType w:val="singleLevel"/>
    <w:tmpl w:val="13AC1A7A"/>
    <w:lvl w:ilvl="0">
      <w:start w:val="1"/>
      <w:numFmt w:val="bullet"/>
      <w:lvlText w:val=""/>
      <w:lvlJc w:val="left"/>
      <w:pPr>
        <w:tabs>
          <w:tab w:val="num" w:pos="360"/>
        </w:tabs>
        <w:ind w:left="360" w:hanging="360"/>
      </w:pPr>
      <w:rPr>
        <w:rFonts w:ascii="Symbol" w:hAnsi="Symbol" w:hint="default"/>
      </w:rPr>
    </w:lvl>
  </w:abstractNum>
  <w:abstractNum w:abstractNumId="10">
    <w:nsid w:val="048A3FF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DFC3FE6"/>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1081618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1B6F2DA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BF25405"/>
    <w:multiLevelType w:val="hybridMultilevel"/>
    <w:tmpl w:val="0D40C3EE"/>
    <w:lvl w:ilvl="0" w:tplc="717C0ACA">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DA73F09"/>
    <w:multiLevelType w:val="hybridMultilevel"/>
    <w:tmpl w:val="38706B00"/>
    <w:lvl w:ilvl="0" w:tplc="807A286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C61D8E"/>
    <w:multiLevelType w:val="hybridMultilevel"/>
    <w:tmpl w:val="B306711A"/>
    <w:lvl w:ilvl="0" w:tplc="F6A01EA2">
      <w:start w:val="1"/>
      <w:numFmt w:val="lowerRoman"/>
      <w:lvlText w:val="%1."/>
      <w:lvlJc w:val="right"/>
      <w:pPr>
        <w:tabs>
          <w:tab w:val="num" w:pos="720"/>
        </w:tabs>
        <w:ind w:left="720" w:hanging="17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56419EB"/>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nsid w:val="2EC625BE"/>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31651EC4"/>
    <w:multiLevelType w:val="hybridMultilevel"/>
    <w:tmpl w:val="343429DE"/>
    <w:lvl w:ilvl="0" w:tplc="2F368C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9343531"/>
    <w:multiLevelType w:val="hybridMultilevel"/>
    <w:tmpl w:val="9EFEF3C2"/>
    <w:lvl w:ilvl="0" w:tplc="C126537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C0A79E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2">
    <w:nsid w:val="4C28592C"/>
    <w:multiLevelType w:val="hybridMultilevel"/>
    <w:tmpl w:val="F6827574"/>
    <w:lvl w:ilvl="0" w:tplc="36D03058">
      <w:start w:val="1"/>
      <w:numFmt w:val="decimal"/>
      <w:pStyle w:val="McGillNumbered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52B075F7"/>
    <w:multiLevelType w:val="multilevel"/>
    <w:tmpl w:val="4E7C786E"/>
    <w:lvl w:ilvl="0">
      <w:start w:val="1"/>
      <w:numFmt w:val="upp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53FD46A9"/>
    <w:multiLevelType w:val="hybridMultilevel"/>
    <w:tmpl w:val="2D1CD9DA"/>
    <w:lvl w:ilvl="0" w:tplc="BBFAE5BA">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F422979"/>
    <w:multiLevelType w:val="hybridMultilevel"/>
    <w:tmpl w:val="42ECE906"/>
    <w:lvl w:ilvl="0" w:tplc="33E8AECA">
      <w:start w:val="1"/>
      <w:numFmt w:val="bullet"/>
      <w:pStyle w:val="McGillBulleted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690759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6889188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8">
    <w:nsid w:val="6A3363D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72BD7A6C"/>
    <w:multiLevelType w:val="multilevel"/>
    <w:tmpl w:val="29BC6B96"/>
    <w:lvl w:ilvl="0">
      <w:start w:val="1"/>
      <w:numFmt w:val="low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0">
    <w:nsid w:val="73263783"/>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nsid w:val="745653D8"/>
    <w:multiLevelType w:val="hybridMultilevel"/>
    <w:tmpl w:val="7BC46D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5F053F1"/>
    <w:multiLevelType w:val="hybridMultilevel"/>
    <w:tmpl w:val="444A5FEE"/>
    <w:lvl w:ilvl="0" w:tplc="4808EDCC">
      <w:start w:val="1"/>
      <w:numFmt w:val="lowerRoman"/>
      <w:pStyle w:val="McGillLow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5F87B41"/>
    <w:multiLevelType w:val="hybridMultilevel"/>
    <w:tmpl w:val="40AE9D2E"/>
    <w:lvl w:ilvl="0" w:tplc="5BAA145A">
      <w:start w:val="1"/>
      <w:numFmt w:val="upperRoman"/>
      <w:pStyle w:val="McGillUpper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75FB6B34"/>
    <w:multiLevelType w:val="hybridMultilevel"/>
    <w:tmpl w:val="6832E1AC"/>
    <w:lvl w:ilvl="0" w:tplc="C5D05E92">
      <w:start w:val="1"/>
      <w:numFmt w:val="lowerLetter"/>
      <w:pStyle w:val="McGillLow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7853628B"/>
    <w:multiLevelType w:val="hybridMultilevel"/>
    <w:tmpl w:val="DBE8D88E"/>
    <w:lvl w:ilvl="0" w:tplc="BE288640">
      <w:start w:val="1"/>
      <w:numFmt w:val="upperLetter"/>
      <w:pStyle w:val="McGillUpp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79AB6513"/>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7">
    <w:nsid w:val="7C3727C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8">
    <w:nsid w:val="7C4D5EE0"/>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6"/>
  </w:num>
  <w:num w:numId="13">
    <w:abstractNumId w:val="15"/>
  </w:num>
  <w:num w:numId="14">
    <w:abstractNumId w:val="19"/>
  </w:num>
  <w:num w:numId="15">
    <w:abstractNumId w:val="24"/>
  </w:num>
  <w:num w:numId="16">
    <w:abstractNumId w:val="14"/>
  </w:num>
  <w:num w:numId="17">
    <w:abstractNumId w:val="25"/>
  </w:num>
  <w:num w:numId="18">
    <w:abstractNumId w:val="26"/>
  </w:num>
  <w:num w:numId="19">
    <w:abstractNumId w:val="28"/>
  </w:num>
  <w:num w:numId="20">
    <w:abstractNumId w:val="10"/>
  </w:num>
  <w:num w:numId="21">
    <w:abstractNumId w:val="13"/>
  </w:num>
  <w:num w:numId="22">
    <w:abstractNumId w:val="32"/>
  </w:num>
  <w:num w:numId="23">
    <w:abstractNumId w:val="27"/>
  </w:num>
  <w:num w:numId="24">
    <w:abstractNumId w:val="21"/>
  </w:num>
  <w:num w:numId="25">
    <w:abstractNumId w:val="34"/>
  </w:num>
  <w:num w:numId="26">
    <w:abstractNumId w:val="38"/>
  </w:num>
  <w:num w:numId="27">
    <w:abstractNumId w:val="36"/>
  </w:num>
  <w:num w:numId="28">
    <w:abstractNumId w:val="29"/>
  </w:num>
  <w:num w:numId="29">
    <w:abstractNumId w:val="22"/>
  </w:num>
  <w:num w:numId="30">
    <w:abstractNumId w:val="35"/>
  </w:num>
  <w:num w:numId="31">
    <w:abstractNumId w:val="33"/>
  </w:num>
  <w:num w:numId="32">
    <w:abstractNumId w:val="18"/>
  </w:num>
  <w:num w:numId="33">
    <w:abstractNumId w:val="11"/>
  </w:num>
  <w:num w:numId="34">
    <w:abstractNumId w:val="30"/>
  </w:num>
  <w:num w:numId="35">
    <w:abstractNumId w:val="37"/>
  </w:num>
  <w:num w:numId="36">
    <w:abstractNumId w:val="12"/>
  </w:num>
  <w:num w:numId="37">
    <w:abstractNumId w:val="17"/>
  </w:num>
  <w:num w:numId="38">
    <w:abstractNumId w:val="23"/>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Wei&lt;/Style&gt;&lt;LeftDelim&gt;{&lt;/LeftDelim&gt;&lt;RightDelim&gt;}&lt;/RightDelim&gt;&lt;FontName&gt;Arial Unicode M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25ewvdr4stppxextfzpv0x4edx2rrttpr5r&quot;&gt;ChemComm&lt;record-ids&gt;&lt;item&gt;2&lt;/item&gt;&lt;item&gt;3&lt;/item&gt;&lt;item&gt;5&lt;/item&gt;&lt;item&gt;6&lt;/item&gt;&lt;item&gt;8&lt;/item&gt;&lt;item&gt;10&lt;/item&gt;&lt;item&gt;12&lt;/item&gt;&lt;item&gt;13&lt;/item&gt;&lt;item&gt;16&lt;/item&gt;&lt;item&gt;17&lt;/item&gt;&lt;item&gt;22&lt;/item&gt;&lt;item&gt;26&lt;/item&gt;&lt;item&gt;33&lt;/item&gt;&lt;item&gt;42&lt;/item&gt;&lt;item&gt;44&lt;/item&gt;&lt;item&gt;45&lt;/item&gt;&lt;item&gt;49&lt;/item&gt;&lt;item&gt;60&lt;/item&gt;&lt;item&gt;68&lt;/item&gt;&lt;item&gt;69&lt;/item&gt;&lt;item&gt;70&lt;/item&gt;&lt;item&gt;71&lt;/item&gt;&lt;item&gt;75&lt;/item&gt;&lt;item&gt;79&lt;/item&gt;&lt;item&gt;91&lt;/item&gt;&lt;item&gt;134&lt;/item&gt;&lt;item&gt;135&lt;/item&gt;&lt;item&gt;175&lt;/item&gt;&lt;item&gt;193&lt;/item&gt;&lt;item&gt;196&lt;/item&gt;&lt;item&gt;201&lt;/item&gt;&lt;item&gt;216&lt;/item&gt;&lt;item&gt;217&lt;/item&gt;&lt;item&gt;220&lt;/item&gt;&lt;item&gt;226&lt;/item&gt;&lt;item&gt;227&lt;/item&gt;&lt;item&gt;250&lt;/item&gt;&lt;item&gt;253&lt;/item&gt;&lt;item&gt;288&lt;/item&gt;&lt;item&gt;302&lt;/item&gt;&lt;item&gt;303&lt;/item&gt;&lt;item&gt;304&lt;/item&gt;&lt;item&gt;307&lt;/item&gt;&lt;item&gt;310&lt;/item&gt;&lt;item&gt;311&lt;/item&gt;&lt;item&gt;312&lt;/item&gt;&lt;item&gt;313&lt;/item&gt;&lt;item&gt;314&lt;/item&gt;&lt;item&gt;315&lt;/item&gt;&lt;item&gt;316&lt;/item&gt;&lt;/record-ids&gt;&lt;/item&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9856C5"/>
    <w:rsid w:val="00000003"/>
    <w:rsid w:val="000001E4"/>
    <w:rsid w:val="000024FD"/>
    <w:rsid w:val="00004CFA"/>
    <w:rsid w:val="00010395"/>
    <w:rsid w:val="000119F0"/>
    <w:rsid w:val="00017D05"/>
    <w:rsid w:val="00020390"/>
    <w:rsid w:val="00024042"/>
    <w:rsid w:val="000266DD"/>
    <w:rsid w:val="000447F5"/>
    <w:rsid w:val="00044FA5"/>
    <w:rsid w:val="000454FC"/>
    <w:rsid w:val="000463DF"/>
    <w:rsid w:val="00046F58"/>
    <w:rsid w:val="00050EEC"/>
    <w:rsid w:val="00056085"/>
    <w:rsid w:val="00060154"/>
    <w:rsid w:val="000605B4"/>
    <w:rsid w:val="000617F1"/>
    <w:rsid w:val="000619F1"/>
    <w:rsid w:val="00061D40"/>
    <w:rsid w:val="000621B5"/>
    <w:rsid w:val="00063353"/>
    <w:rsid w:val="00064464"/>
    <w:rsid w:val="000661C5"/>
    <w:rsid w:val="00066930"/>
    <w:rsid w:val="00071F46"/>
    <w:rsid w:val="0007381C"/>
    <w:rsid w:val="0007655E"/>
    <w:rsid w:val="00081A6A"/>
    <w:rsid w:val="00082A4D"/>
    <w:rsid w:val="00087056"/>
    <w:rsid w:val="00090486"/>
    <w:rsid w:val="0009071C"/>
    <w:rsid w:val="00092181"/>
    <w:rsid w:val="00094CC1"/>
    <w:rsid w:val="0009580A"/>
    <w:rsid w:val="00097FB2"/>
    <w:rsid w:val="000A3809"/>
    <w:rsid w:val="000A5F87"/>
    <w:rsid w:val="000A7D68"/>
    <w:rsid w:val="000B03E8"/>
    <w:rsid w:val="000B1273"/>
    <w:rsid w:val="000B1C2B"/>
    <w:rsid w:val="000B6DBB"/>
    <w:rsid w:val="000C0268"/>
    <w:rsid w:val="000C0525"/>
    <w:rsid w:val="000C367A"/>
    <w:rsid w:val="000C4D3D"/>
    <w:rsid w:val="000C7AF0"/>
    <w:rsid w:val="000D30B9"/>
    <w:rsid w:val="000D4C95"/>
    <w:rsid w:val="000E332B"/>
    <w:rsid w:val="000E7B1F"/>
    <w:rsid w:val="000F1673"/>
    <w:rsid w:val="000F1BD2"/>
    <w:rsid w:val="000F5817"/>
    <w:rsid w:val="00101372"/>
    <w:rsid w:val="0010460B"/>
    <w:rsid w:val="00107BF4"/>
    <w:rsid w:val="00110E2C"/>
    <w:rsid w:val="0011171D"/>
    <w:rsid w:val="00113845"/>
    <w:rsid w:val="001143C3"/>
    <w:rsid w:val="00117858"/>
    <w:rsid w:val="001236BC"/>
    <w:rsid w:val="001271EC"/>
    <w:rsid w:val="00133249"/>
    <w:rsid w:val="00136812"/>
    <w:rsid w:val="00144695"/>
    <w:rsid w:val="0014579B"/>
    <w:rsid w:val="001475F2"/>
    <w:rsid w:val="00151073"/>
    <w:rsid w:val="00156007"/>
    <w:rsid w:val="00160D6C"/>
    <w:rsid w:val="0016121A"/>
    <w:rsid w:val="00161E75"/>
    <w:rsid w:val="00164210"/>
    <w:rsid w:val="00166D55"/>
    <w:rsid w:val="00173774"/>
    <w:rsid w:val="0017495D"/>
    <w:rsid w:val="001772C0"/>
    <w:rsid w:val="00181445"/>
    <w:rsid w:val="00187646"/>
    <w:rsid w:val="001950DE"/>
    <w:rsid w:val="00195662"/>
    <w:rsid w:val="00195787"/>
    <w:rsid w:val="001A0384"/>
    <w:rsid w:val="001A0C07"/>
    <w:rsid w:val="001A0FC3"/>
    <w:rsid w:val="001A1102"/>
    <w:rsid w:val="001A2D7B"/>
    <w:rsid w:val="001A6417"/>
    <w:rsid w:val="001B191C"/>
    <w:rsid w:val="001B7AAF"/>
    <w:rsid w:val="001C76D6"/>
    <w:rsid w:val="001C7986"/>
    <w:rsid w:val="001D0986"/>
    <w:rsid w:val="001D14D4"/>
    <w:rsid w:val="001E07E8"/>
    <w:rsid w:val="001E0C7C"/>
    <w:rsid w:val="001E1247"/>
    <w:rsid w:val="001E16EC"/>
    <w:rsid w:val="001F4929"/>
    <w:rsid w:val="001F4E5B"/>
    <w:rsid w:val="001F6865"/>
    <w:rsid w:val="00203D33"/>
    <w:rsid w:val="0021009A"/>
    <w:rsid w:val="0021016F"/>
    <w:rsid w:val="00210B1A"/>
    <w:rsid w:val="00211E61"/>
    <w:rsid w:val="002126BF"/>
    <w:rsid w:val="0021518E"/>
    <w:rsid w:val="00216AD7"/>
    <w:rsid w:val="00216C12"/>
    <w:rsid w:val="002172FF"/>
    <w:rsid w:val="00223C16"/>
    <w:rsid w:val="00233370"/>
    <w:rsid w:val="00233503"/>
    <w:rsid w:val="002342BC"/>
    <w:rsid w:val="0023470A"/>
    <w:rsid w:val="00237388"/>
    <w:rsid w:val="00237F45"/>
    <w:rsid w:val="00237FFC"/>
    <w:rsid w:val="002430C0"/>
    <w:rsid w:val="00243B98"/>
    <w:rsid w:val="00243DF7"/>
    <w:rsid w:val="00245907"/>
    <w:rsid w:val="0025160D"/>
    <w:rsid w:val="00252C7C"/>
    <w:rsid w:val="00253DA3"/>
    <w:rsid w:val="00254388"/>
    <w:rsid w:val="002544ED"/>
    <w:rsid w:val="00256CE0"/>
    <w:rsid w:val="002602E8"/>
    <w:rsid w:val="00262F04"/>
    <w:rsid w:val="00264B86"/>
    <w:rsid w:val="002702EF"/>
    <w:rsid w:val="002709E7"/>
    <w:rsid w:val="00277479"/>
    <w:rsid w:val="00282F3E"/>
    <w:rsid w:val="00284116"/>
    <w:rsid w:val="00286168"/>
    <w:rsid w:val="00296BEB"/>
    <w:rsid w:val="002A2953"/>
    <w:rsid w:val="002A39EA"/>
    <w:rsid w:val="002C4B75"/>
    <w:rsid w:val="002C4CC7"/>
    <w:rsid w:val="002C7DDC"/>
    <w:rsid w:val="002D06AA"/>
    <w:rsid w:val="002E0B9F"/>
    <w:rsid w:val="002E1EE9"/>
    <w:rsid w:val="002E3B36"/>
    <w:rsid w:val="002F2E57"/>
    <w:rsid w:val="002F3785"/>
    <w:rsid w:val="002F7197"/>
    <w:rsid w:val="002F7318"/>
    <w:rsid w:val="002F7425"/>
    <w:rsid w:val="0030220F"/>
    <w:rsid w:val="0030519D"/>
    <w:rsid w:val="0030594D"/>
    <w:rsid w:val="0031006F"/>
    <w:rsid w:val="0031032D"/>
    <w:rsid w:val="00313B56"/>
    <w:rsid w:val="00314235"/>
    <w:rsid w:val="00332CA5"/>
    <w:rsid w:val="00353DCA"/>
    <w:rsid w:val="0035599F"/>
    <w:rsid w:val="00356749"/>
    <w:rsid w:val="00357351"/>
    <w:rsid w:val="00362C3C"/>
    <w:rsid w:val="00363798"/>
    <w:rsid w:val="00365126"/>
    <w:rsid w:val="003654B6"/>
    <w:rsid w:val="00365A54"/>
    <w:rsid w:val="00366101"/>
    <w:rsid w:val="00366B96"/>
    <w:rsid w:val="003719EC"/>
    <w:rsid w:val="00374507"/>
    <w:rsid w:val="0037618B"/>
    <w:rsid w:val="00380433"/>
    <w:rsid w:val="00380E91"/>
    <w:rsid w:val="00385B96"/>
    <w:rsid w:val="0038623B"/>
    <w:rsid w:val="00387B62"/>
    <w:rsid w:val="00396D49"/>
    <w:rsid w:val="003A0EBB"/>
    <w:rsid w:val="003A16AD"/>
    <w:rsid w:val="003A1F84"/>
    <w:rsid w:val="003A3B6E"/>
    <w:rsid w:val="003A3F55"/>
    <w:rsid w:val="003A610D"/>
    <w:rsid w:val="003A6763"/>
    <w:rsid w:val="003B053A"/>
    <w:rsid w:val="003B1A98"/>
    <w:rsid w:val="003B24C9"/>
    <w:rsid w:val="003B303D"/>
    <w:rsid w:val="003B3066"/>
    <w:rsid w:val="003B447D"/>
    <w:rsid w:val="003B5DF0"/>
    <w:rsid w:val="003C301C"/>
    <w:rsid w:val="003C3D96"/>
    <w:rsid w:val="003C6B76"/>
    <w:rsid w:val="003D0F06"/>
    <w:rsid w:val="003D1D29"/>
    <w:rsid w:val="003E6179"/>
    <w:rsid w:val="003F7D5B"/>
    <w:rsid w:val="0040124A"/>
    <w:rsid w:val="004057CD"/>
    <w:rsid w:val="00406715"/>
    <w:rsid w:val="0040788E"/>
    <w:rsid w:val="00407DA5"/>
    <w:rsid w:val="00411121"/>
    <w:rsid w:val="00413013"/>
    <w:rsid w:val="00413529"/>
    <w:rsid w:val="00415BBB"/>
    <w:rsid w:val="00415DBE"/>
    <w:rsid w:val="00415E26"/>
    <w:rsid w:val="004164BE"/>
    <w:rsid w:val="00416ED4"/>
    <w:rsid w:val="004209AB"/>
    <w:rsid w:val="0042279F"/>
    <w:rsid w:val="004240F3"/>
    <w:rsid w:val="004304E2"/>
    <w:rsid w:val="00430DAA"/>
    <w:rsid w:val="004323DE"/>
    <w:rsid w:val="004345DD"/>
    <w:rsid w:val="0044019E"/>
    <w:rsid w:val="00444C16"/>
    <w:rsid w:val="004474F3"/>
    <w:rsid w:val="00451655"/>
    <w:rsid w:val="004539B9"/>
    <w:rsid w:val="00453D23"/>
    <w:rsid w:val="004546B2"/>
    <w:rsid w:val="00454F1E"/>
    <w:rsid w:val="0046055D"/>
    <w:rsid w:val="0046100E"/>
    <w:rsid w:val="004618C2"/>
    <w:rsid w:val="00462CA9"/>
    <w:rsid w:val="00464E78"/>
    <w:rsid w:val="00466FF5"/>
    <w:rsid w:val="00467C7A"/>
    <w:rsid w:val="004710D0"/>
    <w:rsid w:val="00476477"/>
    <w:rsid w:val="00476C1F"/>
    <w:rsid w:val="00480032"/>
    <w:rsid w:val="00483DFF"/>
    <w:rsid w:val="00484432"/>
    <w:rsid w:val="00484985"/>
    <w:rsid w:val="00484DB9"/>
    <w:rsid w:val="00485526"/>
    <w:rsid w:val="00485DAF"/>
    <w:rsid w:val="00491FD5"/>
    <w:rsid w:val="004942C9"/>
    <w:rsid w:val="00494AC2"/>
    <w:rsid w:val="004A2AAC"/>
    <w:rsid w:val="004A3B5F"/>
    <w:rsid w:val="004B0E3C"/>
    <w:rsid w:val="004B170D"/>
    <w:rsid w:val="004B1955"/>
    <w:rsid w:val="004B26FB"/>
    <w:rsid w:val="004B6CF0"/>
    <w:rsid w:val="004C01D5"/>
    <w:rsid w:val="004C6EBC"/>
    <w:rsid w:val="004D0012"/>
    <w:rsid w:val="004D1B32"/>
    <w:rsid w:val="004D2FE6"/>
    <w:rsid w:val="004E03B4"/>
    <w:rsid w:val="004E0B46"/>
    <w:rsid w:val="004E3FCD"/>
    <w:rsid w:val="004E696C"/>
    <w:rsid w:val="004F0489"/>
    <w:rsid w:val="004F1DEC"/>
    <w:rsid w:val="004F1E55"/>
    <w:rsid w:val="004F69EC"/>
    <w:rsid w:val="004F7D23"/>
    <w:rsid w:val="005018E9"/>
    <w:rsid w:val="00503013"/>
    <w:rsid w:val="005032B9"/>
    <w:rsid w:val="00514232"/>
    <w:rsid w:val="00517904"/>
    <w:rsid w:val="00522116"/>
    <w:rsid w:val="005223D5"/>
    <w:rsid w:val="00523F4D"/>
    <w:rsid w:val="00530CDB"/>
    <w:rsid w:val="00531068"/>
    <w:rsid w:val="00531C2D"/>
    <w:rsid w:val="00535357"/>
    <w:rsid w:val="00535DCA"/>
    <w:rsid w:val="00535EA5"/>
    <w:rsid w:val="00542298"/>
    <w:rsid w:val="005446BA"/>
    <w:rsid w:val="00546BCB"/>
    <w:rsid w:val="005516E4"/>
    <w:rsid w:val="00551FEC"/>
    <w:rsid w:val="00552BA4"/>
    <w:rsid w:val="00554213"/>
    <w:rsid w:val="00554DBB"/>
    <w:rsid w:val="00563748"/>
    <w:rsid w:val="0056505C"/>
    <w:rsid w:val="0056542A"/>
    <w:rsid w:val="00567114"/>
    <w:rsid w:val="00567C46"/>
    <w:rsid w:val="00571555"/>
    <w:rsid w:val="00571C39"/>
    <w:rsid w:val="00572CB7"/>
    <w:rsid w:val="00572CC5"/>
    <w:rsid w:val="00577A5D"/>
    <w:rsid w:val="00582B5F"/>
    <w:rsid w:val="00583A84"/>
    <w:rsid w:val="00583E89"/>
    <w:rsid w:val="00584658"/>
    <w:rsid w:val="00584E2C"/>
    <w:rsid w:val="00585083"/>
    <w:rsid w:val="0058545F"/>
    <w:rsid w:val="00586691"/>
    <w:rsid w:val="0058724B"/>
    <w:rsid w:val="005970EE"/>
    <w:rsid w:val="00597C9A"/>
    <w:rsid w:val="005A3A6B"/>
    <w:rsid w:val="005B1604"/>
    <w:rsid w:val="005B18C1"/>
    <w:rsid w:val="005B395A"/>
    <w:rsid w:val="005B7EE7"/>
    <w:rsid w:val="005C637D"/>
    <w:rsid w:val="005C71DC"/>
    <w:rsid w:val="005C7624"/>
    <w:rsid w:val="005D24A0"/>
    <w:rsid w:val="005D384A"/>
    <w:rsid w:val="005D5356"/>
    <w:rsid w:val="005E0C5A"/>
    <w:rsid w:val="005E3987"/>
    <w:rsid w:val="005E4FFD"/>
    <w:rsid w:val="005E51FE"/>
    <w:rsid w:val="005E588E"/>
    <w:rsid w:val="005F06AB"/>
    <w:rsid w:val="005F0F8D"/>
    <w:rsid w:val="0060489F"/>
    <w:rsid w:val="00607DCA"/>
    <w:rsid w:val="006103FD"/>
    <w:rsid w:val="00611177"/>
    <w:rsid w:val="00614E4C"/>
    <w:rsid w:val="00621486"/>
    <w:rsid w:val="00621A89"/>
    <w:rsid w:val="0062739F"/>
    <w:rsid w:val="006279A5"/>
    <w:rsid w:val="0063173E"/>
    <w:rsid w:val="006331B0"/>
    <w:rsid w:val="00634EA0"/>
    <w:rsid w:val="00635D66"/>
    <w:rsid w:val="00643E3C"/>
    <w:rsid w:val="0064608B"/>
    <w:rsid w:val="00650197"/>
    <w:rsid w:val="006525F7"/>
    <w:rsid w:val="00655E96"/>
    <w:rsid w:val="006632B7"/>
    <w:rsid w:val="0066346A"/>
    <w:rsid w:val="00666208"/>
    <w:rsid w:val="00670518"/>
    <w:rsid w:val="00672D3D"/>
    <w:rsid w:val="00674F74"/>
    <w:rsid w:val="006755A6"/>
    <w:rsid w:val="00683A69"/>
    <w:rsid w:val="0068550B"/>
    <w:rsid w:val="006870E7"/>
    <w:rsid w:val="00687778"/>
    <w:rsid w:val="00691EFA"/>
    <w:rsid w:val="00694662"/>
    <w:rsid w:val="00697FF1"/>
    <w:rsid w:val="006A43D2"/>
    <w:rsid w:val="006A7B75"/>
    <w:rsid w:val="006A7D6B"/>
    <w:rsid w:val="006B10B0"/>
    <w:rsid w:val="006B369C"/>
    <w:rsid w:val="006B38D4"/>
    <w:rsid w:val="006B67C2"/>
    <w:rsid w:val="006C2BC8"/>
    <w:rsid w:val="006D1905"/>
    <w:rsid w:val="006D5302"/>
    <w:rsid w:val="006E03F5"/>
    <w:rsid w:val="006E3528"/>
    <w:rsid w:val="006E45A7"/>
    <w:rsid w:val="006E4F50"/>
    <w:rsid w:val="006E7B3E"/>
    <w:rsid w:val="006E7D82"/>
    <w:rsid w:val="006F338F"/>
    <w:rsid w:val="006F4157"/>
    <w:rsid w:val="006F4D5A"/>
    <w:rsid w:val="006F5244"/>
    <w:rsid w:val="006F66ED"/>
    <w:rsid w:val="00704BF0"/>
    <w:rsid w:val="007057F2"/>
    <w:rsid w:val="0070681B"/>
    <w:rsid w:val="007071CC"/>
    <w:rsid w:val="00707484"/>
    <w:rsid w:val="00713598"/>
    <w:rsid w:val="00713D25"/>
    <w:rsid w:val="0071455A"/>
    <w:rsid w:val="00717F53"/>
    <w:rsid w:val="00720306"/>
    <w:rsid w:val="00721C0E"/>
    <w:rsid w:val="00723C99"/>
    <w:rsid w:val="00723FAB"/>
    <w:rsid w:val="007243BA"/>
    <w:rsid w:val="00725466"/>
    <w:rsid w:val="00726CE5"/>
    <w:rsid w:val="00727F8A"/>
    <w:rsid w:val="007347C3"/>
    <w:rsid w:val="00734DE6"/>
    <w:rsid w:val="007360D5"/>
    <w:rsid w:val="00736F2E"/>
    <w:rsid w:val="00754347"/>
    <w:rsid w:val="00755A65"/>
    <w:rsid w:val="00756406"/>
    <w:rsid w:val="00756E89"/>
    <w:rsid w:val="00763668"/>
    <w:rsid w:val="00773759"/>
    <w:rsid w:val="00774B10"/>
    <w:rsid w:val="00774FC5"/>
    <w:rsid w:val="00776DB2"/>
    <w:rsid w:val="00780946"/>
    <w:rsid w:val="0078691A"/>
    <w:rsid w:val="00787A2C"/>
    <w:rsid w:val="00790E0A"/>
    <w:rsid w:val="0079262A"/>
    <w:rsid w:val="0079267D"/>
    <w:rsid w:val="00792B18"/>
    <w:rsid w:val="00793D1D"/>
    <w:rsid w:val="00793DFC"/>
    <w:rsid w:val="007A3366"/>
    <w:rsid w:val="007B07A5"/>
    <w:rsid w:val="007B091A"/>
    <w:rsid w:val="007B29DA"/>
    <w:rsid w:val="007B6A02"/>
    <w:rsid w:val="007B757B"/>
    <w:rsid w:val="007C127F"/>
    <w:rsid w:val="007C4410"/>
    <w:rsid w:val="007C691B"/>
    <w:rsid w:val="007C69E5"/>
    <w:rsid w:val="007D2A16"/>
    <w:rsid w:val="007E2753"/>
    <w:rsid w:val="007F3C76"/>
    <w:rsid w:val="007F4D28"/>
    <w:rsid w:val="007F5BB2"/>
    <w:rsid w:val="007F71C2"/>
    <w:rsid w:val="0080175F"/>
    <w:rsid w:val="008134FB"/>
    <w:rsid w:val="00816C92"/>
    <w:rsid w:val="00817658"/>
    <w:rsid w:val="00820FB6"/>
    <w:rsid w:val="00823125"/>
    <w:rsid w:val="008241A1"/>
    <w:rsid w:val="008249A1"/>
    <w:rsid w:val="00825CEE"/>
    <w:rsid w:val="00826D91"/>
    <w:rsid w:val="00834750"/>
    <w:rsid w:val="008353A9"/>
    <w:rsid w:val="00837447"/>
    <w:rsid w:val="008407E0"/>
    <w:rsid w:val="00841F7E"/>
    <w:rsid w:val="00844140"/>
    <w:rsid w:val="00847FA5"/>
    <w:rsid w:val="00851FAA"/>
    <w:rsid w:val="00854039"/>
    <w:rsid w:val="00855D9B"/>
    <w:rsid w:val="008574BA"/>
    <w:rsid w:val="008575C0"/>
    <w:rsid w:val="008616E0"/>
    <w:rsid w:val="00866914"/>
    <w:rsid w:val="00867C64"/>
    <w:rsid w:val="00870577"/>
    <w:rsid w:val="0087239E"/>
    <w:rsid w:val="00875A5A"/>
    <w:rsid w:val="00880271"/>
    <w:rsid w:val="00881E15"/>
    <w:rsid w:val="00882841"/>
    <w:rsid w:val="00882E06"/>
    <w:rsid w:val="0088452A"/>
    <w:rsid w:val="00884CCC"/>
    <w:rsid w:val="00886A41"/>
    <w:rsid w:val="00890CBB"/>
    <w:rsid w:val="008951EA"/>
    <w:rsid w:val="008955E0"/>
    <w:rsid w:val="0089590D"/>
    <w:rsid w:val="00895ACD"/>
    <w:rsid w:val="008A0693"/>
    <w:rsid w:val="008A2AD5"/>
    <w:rsid w:val="008A30D4"/>
    <w:rsid w:val="008A441E"/>
    <w:rsid w:val="008A708E"/>
    <w:rsid w:val="008B147D"/>
    <w:rsid w:val="008B3B5B"/>
    <w:rsid w:val="008B6CD9"/>
    <w:rsid w:val="008C01FE"/>
    <w:rsid w:val="008C4240"/>
    <w:rsid w:val="008C5410"/>
    <w:rsid w:val="008C66A4"/>
    <w:rsid w:val="008D07F9"/>
    <w:rsid w:val="008D11F5"/>
    <w:rsid w:val="008D42BE"/>
    <w:rsid w:val="008D6150"/>
    <w:rsid w:val="008D6B4A"/>
    <w:rsid w:val="008E06EF"/>
    <w:rsid w:val="008E3BEA"/>
    <w:rsid w:val="008E52D8"/>
    <w:rsid w:val="008E5DAD"/>
    <w:rsid w:val="008F2FFE"/>
    <w:rsid w:val="008F6E50"/>
    <w:rsid w:val="009013D4"/>
    <w:rsid w:val="009072FD"/>
    <w:rsid w:val="00911F75"/>
    <w:rsid w:val="00911F91"/>
    <w:rsid w:val="00917A76"/>
    <w:rsid w:val="009215E3"/>
    <w:rsid w:val="00923CEC"/>
    <w:rsid w:val="00925B68"/>
    <w:rsid w:val="00926005"/>
    <w:rsid w:val="009262E1"/>
    <w:rsid w:val="00930AF8"/>
    <w:rsid w:val="009318E8"/>
    <w:rsid w:val="00934113"/>
    <w:rsid w:val="00935ABA"/>
    <w:rsid w:val="009378D9"/>
    <w:rsid w:val="00937A90"/>
    <w:rsid w:val="00940046"/>
    <w:rsid w:val="00950944"/>
    <w:rsid w:val="00951692"/>
    <w:rsid w:val="0096207F"/>
    <w:rsid w:val="009622A5"/>
    <w:rsid w:val="009632A2"/>
    <w:rsid w:val="00970572"/>
    <w:rsid w:val="00974211"/>
    <w:rsid w:val="0097742A"/>
    <w:rsid w:val="009848D6"/>
    <w:rsid w:val="00984B47"/>
    <w:rsid w:val="009856C5"/>
    <w:rsid w:val="00986FF5"/>
    <w:rsid w:val="009906E4"/>
    <w:rsid w:val="0099193E"/>
    <w:rsid w:val="009A2146"/>
    <w:rsid w:val="009A21CC"/>
    <w:rsid w:val="009A3A29"/>
    <w:rsid w:val="009A6C02"/>
    <w:rsid w:val="009B4327"/>
    <w:rsid w:val="009B597B"/>
    <w:rsid w:val="009C0923"/>
    <w:rsid w:val="009C21FA"/>
    <w:rsid w:val="009C71B8"/>
    <w:rsid w:val="009D1429"/>
    <w:rsid w:val="009D2B42"/>
    <w:rsid w:val="009D3751"/>
    <w:rsid w:val="009D3CB8"/>
    <w:rsid w:val="009D5708"/>
    <w:rsid w:val="009E04B6"/>
    <w:rsid w:val="009E0705"/>
    <w:rsid w:val="009E1A7E"/>
    <w:rsid w:val="009E22CE"/>
    <w:rsid w:val="009E76C1"/>
    <w:rsid w:val="009F466A"/>
    <w:rsid w:val="009F4D9D"/>
    <w:rsid w:val="009F51CE"/>
    <w:rsid w:val="009F6F41"/>
    <w:rsid w:val="009F74DA"/>
    <w:rsid w:val="00A07664"/>
    <w:rsid w:val="00A127E8"/>
    <w:rsid w:val="00A14D84"/>
    <w:rsid w:val="00A17608"/>
    <w:rsid w:val="00A279D3"/>
    <w:rsid w:val="00A27D8A"/>
    <w:rsid w:val="00A33991"/>
    <w:rsid w:val="00A350E3"/>
    <w:rsid w:val="00A36107"/>
    <w:rsid w:val="00A507FD"/>
    <w:rsid w:val="00A51AFF"/>
    <w:rsid w:val="00A65D1A"/>
    <w:rsid w:val="00A70041"/>
    <w:rsid w:val="00A73F37"/>
    <w:rsid w:val="00A830CB"/>
    <w:rsid w:val="00A852DD"/>
    <w:rsid w:val="00A873F7"/>
    <w:rsid w:val="00A9137D"/>
    <w:rsid w:val="00A94733"/>
    <w:rsid w:val="00A979A2"/>
    <w:rsid w:val="00AA2BC5"/>
    <w:rsid w:val="00AA69F1"/>
    <w:rsid w:val="00AA7CE1"/>
    <w:rsid w:val="00AB5BEE"/>
    <w:rsid w:val="00AB5F51"/>
    <w:rsid w:val="00AC17AB"/>
    <w:rsid w:val="00AC274A"/>
    <w:rsid w:val="00AC2DBB"/>
    <w:rsid w:val="00AC2F9F"/>
    <w:rsid w:val="00AC35CD"/>
    <w:rsid w:val="00AC52DE"/>
    <w:rsid w:val="00AC7465"/>
    <w:rsid w:val="00AD175F"/>
    <w:rsid w:val="00AD3ABC"/>
    <w:rsid w:val="00AD4FC9"/>
    <w:rsid w:val="00AD50EE"/>
    <w:rsid w:val="00AD639D"/>
    <w:rsid w:val="00AE0122"/>
    <w:rsid w:val="00AE2E97"/>
    <w:rsid w:val="00AE72B7"/>
    <w:rsid w:val="00AF5129"/>
    <w:rsid w:val="00AF693C"/>
    <w:rsid w:val="00B01EE5"/>
    <w:rsid w:val="00B04612"/>
    <w:rsid w:val="00B05FAF"/>
    <w:rsid w:val="00B07C84"/>
    <w:rsid w:val="00B11021"/>
    <w:rsid w:val="00B11B07"/>
    <w:rsid w:val="00B13F77"/>
    <w:rsid w:val="00B1449E"/>
    <w:rsid w:val="00B170CA"/>
    <w:rsid w:val="00B17B6E"/>
    <w:rsid w:val="00B219E3"/>
    <w:rsid w:val="00B21E57"/>
    <w:rsid w:val="00B2331C"/>
    <w:rsid w:val="00B23787"/>
    <w:rsid w:val="00B25BB2"/>
    <w:rsid w:val="00B27CFE"/>
    <w:rsid w:val="00B40A30"/>
    <w:rsid w:val="00B41224"/>
    <w:rsid w:val="00B43CB3"/>
    <w:rsid w:val="00B43FE5"/>
    <w:rsid w:val="00B5307B"/>
    <w:rsid w:val="00B5631B"/>
    <w:rsid w:val="00B600C4"/>
    <w:rsid w:val="00B60689"/>
    <w:rsid w:val="00B60F01"/>
    <w:rsid w:val="00B6583C"/>
    <w:rsid w:val="00B661B4"/>
    <w:rsid w:val="00B66F74"/>
    <w:rsid w:val="00B71566"/>
    <w:rsid w:val="00B73AE4"/>
    <w:rsid w:val="00B762D2"/>
    <w:rsid w:val="00B820AF"/>
    <w:rsid w:val="00B8482A"/>
    <w:rsid w:val="00B91709"/>
    <w:rsid w:val="00B91C1B"/>
    <w:rsid w:val="00B959B2"/>
    <w:rsid w:val="00B975A5"/>
    <w:rsid w:val="00BA1C2F"/>
    <w:rsid w:val="00BB040E"/>
    <w:rsid w:val="00BB1813"/>
    <w:rsid w:val="00BB1869"/>
    <w:rsid w:val="00BB30E4"/>
    <w:rsid w:val="00BC0002"/>
    <w:rsid w:val="00BC5AAF"/>
    <w:rsid w:val="00BC66D1"/>
    <w:rsid w:val="00BE029E"/>
    <w:rsid w:val="00BE1349"/>
    <w:rsid w:val="00BE5E4D"/>
    <w:rsid w:val="00BF1034"/>
    <w:rsid w:val="00BF4945"/>
    <w:rsid w:val="00BF4996"/>
    <w:rsid w:val="00BF6FCB"/>
    <w:rsid w:val="00C0053E"/>
    <w:rsid w:val="00C0292D"/>
    <w:rsid w:val="00C0332E"/>
    <w:rsid w:val="00C033D1"/>
    <w:rsid w:val="00C05C40"/>
    <w:rsid w:val="00C07F2E"/>
    <w:rsid w:val="00C1089C"/>
    <w:rsid w:val="00C125A5"/>
    <w:rsid w:val="00C129B5"/>
    <w:rsid w:val="00C132C4"/>
    <w:rsid w:val="00C13C1B"/>
    <w:rsid w:val="00C201A2"/>
    <w:rsid w:val="00C20E82"/>
    <w:rsid w:val="00C24DE1"/>
    <w:rsid w:val="00C25678"/>
    <w:rsid w:val="00C34513"/>
    <w:rsid w:val="00C3472A"/>
    <w:rsid w:val="00C35E11"/>
    <w:rsid w:val="00C3731D"/>
    <w:rsid w:val="00C37995"/>
    <w:rsid w:val="00C40678"/>
    <w:rsid w:val="00C41A0D"/>
    <w:rsid w:val="00C46EDB"/>
    <w:rsid w:val="00C527BE"/>
    <w:rsid w:val="00C5616C"/>
    <w:rsid w:val="00C564DB"/>
    <w:rsid w:val="00C56DB9"/>
    <w:rsid w:val="00C644D6"/>
    <w:rsid w:val="00C764AA"/>
    <w:rsid w:val="00C76D52"/>
    <w:rsid w:val="00C8297A"/>
    <w:rsid w:val="00C9443D"/>
    <w:rsid w:val="00C946C3"/>
    <w:rsid w:val="00C9483A"/>
    <w:rsid w:val="00C94D89"/>
    <w:rsid w:val="00CA1D40"/>
    <w:rsid w:val="00CA3E50"/>
    <w:rsid w:val="00CA5012"/>
    <w:rsid w:val="00CA5C0C"/>
    <w:rsid w:val="00CB078D"/>
    <w:rsid w:val="00CB1DC1"/>
    <w:rsid w:val="00CB45C7"/>
    <w:rsid w:val="00CB4FD7"/>
    <w:rsid w:val="00CB53F2"/>
    <w:rsid w:val="00CC03A7"/>
    <w:rsid w:val="00CD0F34"/>
    <w:rsid w:val="00CD1620"/>
    <w:rsid w:val="00CD71CA"/>
    <w:rsid w:val="00CE4FEB"/>
    <w:rsid w:val="00D00E78"/>
    <w:rsid w:val="00D00F4C"/>
    <w:rsid w:val="00D0292C"/>
    <w:rsid w:val="00D066D3"/>
    <w:rsid w:val="00D150CD"/>
    <w:rsid w:val="00D17281"/>
    <w:rsid w:val="00D17442"/>
    <w:rsid w:val="00D17971"/>
    <w:rsid w:val="00D2182F"/>
    <w:rsid w:val="00D24308"/>
    <w:rsid w:val="00D273DF"/>
    <w:rsid w:val="00D309CB"/>
    <w:rsid w:val="00D31114"/>
    <w:rsid w:val="00D34399"/>
    <w:rsid w:val="00D366D2"/>
    <w:rsid w:val="00D37CBF"/>
    <w:rsid w:val="00D37FB8"/>
    <w:rsid w:val="00D40963"/>
    <w:rsid w:val="00D4517B"/>
    <w:rsid w:val="00D475D2"/>
    <w:rsid w:val="00D47ACE"/>
    <w:rsid w:val="00D524BD"/>
    <w:rsid w:val="00D553C6"/>
    <w:rsid w:val="00D61FD2"/>
    <w:rsid w:val="00D623C4"/>
    <w:rsid w:val="00D62F2C"/>
    <w:rsid w:val="00D64EAE"/>
    <w:rsid w:val="00D76659"/>
    <w:rsid w:val="00D774C2"/>
    <w:rsid w:val="00D77D8E"/>
    <w:rsid w:val="00D835D1"/>
    <w:rsid w:val="00D9267D"/>
    <w:rsid w:val="00D943AA"/>
    <w:rsid w:val="00D95A6A"/>
    <w:rsid w:val="00DA05FF"/>
    <w:rsid w:val="00DA14AC"/>
    <w:rsid w:val="00DA40FB"/>
    <w:rsid w:val="00DA43AE"/>
    <w:rsid w:val="00DA54C5"/>
    <w:rsid w:val="00DA7D60"/>
    <w:rsid w:val="00DB066B"/>
    <w:rsid w:val="00DB2163"/>
    <w:rsid w:val="00DB29AC"/>
    <w:rsid w:val="00DB4596"/>
    <w:rsid w:val="00DB7168"/>
    <w:rsid w:val="00DC2C6B"/>
    <w:rsid w:val="00DC5629"/>
    <w:rsid w:val="00DD0372"/>
    <w:rsid w:val="00DD1354"/>
    <w:rsid w:val="00DD18D3"/>
    <w:rsid w:val="00DE50BB"/>
    <w:rsid w:val="00DE731E"/>
    <w:rsid w:val="00DF14FA"/>
    <w:rsid w:val="00DF28EF"/>
    <w:rsid w:val="00DF395A"/>
    <w:rsid w:val="00DF67D9"/>
    <w:rsid w:val="00E05F6F"/>
    <w:rsid w:val="00E11773"/>
    <w:rsid w:val="00E1386D"/>
    <w:rsid w:val="00E27CDD"/>
    <w:rsid w:val="00E27EB3"/>
    <w:rsid w:val="00E315A5"/>
    <w:rsid w:val="00E32252"/>
    <w:rsid w:val="00E35687"/>
    <w:rsid w:val="00E3701C"/>
    <w:rsid w:val="00E414EE"/>
    <w:rsid w:val="00E43E71"/>
    <w:rsid w:val="00E507BE"/>
    <w:rsid w:val="00E52F23"/>
    <w:rsid w:val="00E535EC"/>
    <w:rsid w:val="00E545B1"/>
    <w:rsid w:val="00E567ED"/>
    <w:rsid w:val="00E568ED"/>
    <w:rsid w:val="00E60BE8"/>
    <w:rsid w:val="00E61B1A"/>
    <w:rsid w:val="00E67B36"/>
    <w:rsid w:val="00E715B8"/>
    <w:rsid w:val="00E73A90"/>
    <w:rsid w:val="00E7434F"/>
    <w:rsid w:val="00E7567E"/>
    <w:rsid w:val="00E800B7"/>
    <w:rsid w:val="00E85146"/>
    <w:rsid w:val="00E85ABB"/>
    <w:rsid w:val="00E85D2A"/>
    <w:rsid w:val="00E85E55"/>
    <w:rsid w:val="00E87A9E"/>
    <w:rsid w:val="00E929FC"/>
    <w:rsid w:val="00E966C5"/>
    <w:rsid w:val="00EA0DA7"/>
    <w:rsid w:val="00EA1685"/>
    <w:rsid w:val="00EA3019"/>
    <w:rsid w:val="00EA3045"/>
    <w:rsid w:val="00EA71A7"/>
    <w:rsid w:val="00EA7B2E"/>
    <w:rsid w:val="00EB1CA4"/>
    <w:rsid w:val="00EB2059"/>
    <w:rsid w:val="00EB5E7B"/>
    <w:rsid w:val="00EB68BA"/>
    <w:rsid w:val="00EB6B78"/>
    <w:rsid w:val="00EB7CD9"/>
    <w:rsid w:val="00EC1982"/>
    <w:rsid w:val="00EC2081"/>
    <w:rsid w:val="00EC5C0A"/>
    <w:rsid w:val="00ED1F07"/>
    <w:rsid w:val="00ED2734"/>
    <w:rsid w:val="00ED291C"/>
    <w:rsid w:val="00ED34A9"/>
    <w:rsid w:val="00ED3B97"/>
    <w:rsid w:val="00EE2EC7"/>
    <w:rsid w:val="00EE51C1"/>
    <w:rsid w:val="00EE542C"/>
    <w:rsid w:val="00EF001A"/>
    <w:rsid w:val="00EF42C4"/>
    <w:rsid w:val="00EF4F22"/>
    <w:rsid w:val="00EF6576"/>
    <w:rsid w:val="00F006A0"/>
    <w:rsid w:val="00F03B62"/>
    <w:rsid w:val="00F04A06"/>
    <w:rsid w:val="00F05F94"/>
    <w:rsid w:val="00F114C9"/>
    <w:rsid w:val="00F11FB3"/>
    <w:rsid w:val="00F13DF9"/>
    <w:rsid w:val="00F14A19"/>
    <w:rsid w:val="00F1692E"/>
    <w:rsid w:val="00F17110"/>
    <w:rsid w:val="00F174FE"/>
    <w:rsid w:val="00F267FC"/>
    <w:rsid w:val="00F309A0"/>
    <w:rsid w:val="00F31426"/>
    <w:rsid w:val="00F31EED"/>
    <w:rsid w:val="00F33FC1"/>
    <w:rsid w:val="00F409BF"/>
    <w:rsid w:val="00F4292C"/>
    <w:rsid w:val="00F471E1"/>
    <w:rsid w:val="00F50B04"/>
    <w:rsid w:val="00F552F8"/>
    <w:rsid w:val="00F5596B"/>
    <w:rsid w:val="00F56696"/>
    <w:rsid w:val="00F576E8"/>
    <w:rsid w:val="00F64C0D"/>
    <w:rsid w:val="00F67758"/>
    <w:rsid w:val="00F72662"/>
    <w:rsid w:val="00F748F9"/>
    <w:rsid w:val="00F766C8"/>
    <w:rsid w:val="00F7702E"/>
    <w:rsid w:val="00F80F04"/>
    <w:rsid w:val="00F81EA3"/>
    <w:rsid w:val="00F83602"/>
    <w:rsid w:val="00F83619"/>
    <w:rsid w:val="00F83A19"/>
    <w:rsid w:val="00F853DE"/>
    <w:rsid w:val="00F86B7C"/>
    <w:rsid w:val="00F925C2"/>
    <w:rsid w:val="00F9367A"/>
    <w:rsid w:val="00F94474"/>
    <w:rsid w:val="00FA0805"/>
    <w:rsid w:val="00FA24FB"/>
    <w:rsid w:val="00FA509E"/>
    <w:rsid w:val="00FA5B1C"/>
    <w:rsid w:val="00FA5FD3"/>
    <w:rsid w:val="00FB2A7C"/>
    <w:rsid w:val="00FB2AE1"/>
    <w:rsid w:val="00FB526C"/>
    <w:rsid w:val="00FC0B20"/>
    <w:rsid w:val="00FC610B"/>
    <w:rsid w:val="00FD3156"/>
    <w:rsid w:val="00FD472F"/>
    <w:rsid w:val="00FE19B5"/>
    <w:rsid w:val="00FE3B1A"/>
    <w:rsid w:val="00FE555B"/>
    <w:rsid w:val="00FE60DC"/>
    <w:rsid w:val="00FE6857"/>
    <w:rsid w:val="00FE6B53"/>
    <w:rsid w:val="00FF003A"/>
    <w:rsid w:val="00FF19B8"/>
    <w:rsid w:val="00FF2276"/>
    <w:rsid w:val="00FF51EF"/>
    <w:rsid w:val="00FF7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927D4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6C5"/>
    <w:rPr>
      <w:rFonts w:ascii="Arial Unicode MS" w:eastAsia="Arial Unicode MS" w:hAnsi="Arial Unicode MS"/>
      <w:sz w:val="24"/>
      <w:szCs w:val="24"/>
      <w:lang w:val="en-CA" w:eastAsia="en-US"/>
    </w:rPr>
  </w:style>
  <w:style w:type="paragraph" w:styleId="Heading1">
    <w:name w:val="heading 1"/>
    <w:basedOn w:val="Normal"/>
    <w:next w:val="Normal"/>
    <w:link w:val="Heading1Char"/>
    <w:uiPriority w:val="9"/>
    <w:qFormat/>
    <w:rsid w:val="009856C5"/>
    <w:pPr>
      <w:keepNext/>
      <w:spacing w:before="240" w:after="60"/>
      <w:outlineLvl w:val="0"/>
    </w:pPr>
    <w:rPr>
      <w:rFonts w:ascii="Calibri Light" w:eastAsia="SimSun" w:hAnsi="Calibri Light"/>
      <w:b/>
      <w:bCs/>
      <w:kern w:val="32"/>
      <w:sz w:val="32"/>
      <w:szCs w:val="32"/>
    </w:rPr>
  </w:style>
  <w:style w:type="paragraph" w:styleId="Heading2">
    <w:name w:val="heading 2"/>
    <w:basedOn w:val="Normal"/>
    <w:next w:val="Normal"/>
    <w:link w:val="Heading2Char"/>
    <w:uiPriority w:val="9"/>
    <w:semiHidden/>
    <w:unhideWhenUsed/>
    <w:qFormat/>
    <w:rsid w:val="00454F1E"/>
    <w:pPr>
      <w:keepNext/>
      <w:spacing w:before="240" w:after="60"/>
      <w:outlineLvl w:val="1"/>
    </w:pPr>
    <w:rPr>
      <w:rFonts w:ascii="Calibri Light" w:eastAsia="SimSun"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GillBodyText">
    <w:name w:val="McGill_BodyText"/>
    <w:link w:val="McGillBodyTextChar"/>
    <w:rsid w:val="0064608B"/>
    <w:pPr>
      <w:spacing w:line="360" w:lineRule="auto"/>
    </w:pPr>
    <w:rPr>
      <w:rFonts w:ascii="Arial Unicode MS" w:eastAsia="Arial Unicode MS" w:hAnsi="Arial Unicode MS"/>
      <w:sz w:val="24"/>
      <w:szCs w:val="24"/>
      <w:lang w:val="en-CA" w:eastAsia="en-US"/>
    </w:rPr>
  </w:style>
  <w:style w:type="character" w:customStyle="1" w:styleId="McGillBodyTextChar">
    <w:name w:val="McGill_BodyText Char"/>
    <w:link w:val="McGillBodyText"/>
    <w:rsid w:val="0064608B"/>
    <w:rPr>
      <w:rFonts w:ascii="Arial Unicode MS" w:eastAsia="Arial Unicode MS" w:hAnsi="Arial Unicode MS"/>
      <w:sz w:val="24"/>
      <w:szCs w:val="24"/>
      <w:lang w:val="en-CA" w:eastAsia="en-US" w:bidi="ar-SA"/>
    </w:rPr>
  </w:style>
  <w:style w:type="paragraph" w:customStyle="1" w:styleId="McGillAbstractOtherBodyText">
    <w:name w:val="McGill_Abstract_Other_BodyText"/>
    <w:basedOn w:val="McGillBodyText"/>
    <w:next w:val="McGillBodyText"/>
    <w:rsid w:val="00483DFF"/>
    <w:pPr>
      <w:jc w:val="both"/>
    </w:pPr>
  </w:style>
  <w:style w:type="paragraph" w:customStyle="1" w:styleId="McGillAbstractEnBodyText">
    <w:name w:val="McGill_Abstract_En_BodyText"/>
    <w:basedOn w:val="McGillBodyText"/>
    <w:next w:val="McGillBodyText"/>
    <w:rsid w:val="00087056"/>
  </w:style>
  <w:style w:type="paragraph" w:customStyle="1" w:styleId="McGillAbstractOtherHeading">
    <w:name w:val="McGill_Abstract_Other_Heading"/>
    <w:basedOn w:val="McGillBodyText"/>
    <w:next w:val="McGillAbstractOtherBodyText"/>
    <w:rsid w:val="00483DFF"/>
    <w:pPr>
      <w:jc w:val="center"/>
    </w:pPr>
    <w:rPr>
      <w:sz w:val="28"/>
    </w:rPr>
  </w:style>
  <w:style w:type="paragraph" w:customStyle="1" w:styleId="McGillAbstractFrBodyText">
    <w:name w:val="McGill_Abstract_Fr_BodyText"/>
    <w:basedOn w:val="Normal"/>
    <w:next w:val="McGillBodyText"/>
    <w:rsid w:val="00691EFA"/>
    <w:pPr>
      <w:spacing w:line="360" w:lineRule="auto"/>
      <w:jc w:val="both"/>
    </w:pPr>
  </w:style>
  <w:style w:type="paragraph" w:customStyle="1" w:styleId="McGillAckBodyText">
    <w:name w:val="McGill_Ack_BodyText"/>
    <w:basedOn w:val="McGillBodyText"/>
    <w:next w:val="McGillBodyText"/>
    <w:link w:val="McGillAckBodyTextChar"/>
    <w:rsid w:val="00483DFF"/>
    <w:pPr>
      <w:jc w:val="both"/>
    </w:pPr>
  </w:style>
  <w:style w:type="paragraph" w:customStyle="1" w:styleId="McGillAcknowledgementsHeading">
    <w:name w:val="McGill_Acknowledgements_Heading"/>
    <w:basedOn w:val="McGillBodyText"/>
    <w:next w:val="McGillAckBodyText"/>
    <w:rsid w:val="00483DFF"/>
    <w:pPr>
      <w:jc w:val="center"/>
    </w:pPr>
    <w:rPr>
      <w:sz w:val="28"/>
    </w:rPr>
  </w:style>
  <w:style w:type="paragraph" w:customStyle="1" w:styleId="McGillAppendix">
    <w:name w:val="McGill_Appendix"/>
    <w:basedOn w:val="McGillBodyText"/>
    <w:next w:val="Normal"/>
    <w:rsid w:val="00483DFF"/>
    <w:pPr>
      <w:jc w:val="center"/>
      <w:outlineLvl w:val="0"/>
    </w:pPr>
    <w:rPr>
      <w:sz w:val="28"/>
    </w:rPr>
  </w:style>
  <w:style w:type="paragraph" w:customStyle="1" w:styleId="McGillAppendixBodyText">
    <w:name w:val="McGill_Appendix_BodyText"/>
    <w:basedOn w:val="McGillBodyText"/>
    <w:next w:val="McGillBodyText"/>
    <w:rsid w:val="00483DFF"/>
    <w:pPr>
      <w:jc w:val="both"/>
    </w:pPr>
  </w:style>
  <w:style w:type="paragraph" w:customStyle="1" w:styleId="McGillAuthor">
    <w:name w:val="McGill_Author"/>
    <w:basedOn w:val="McGillBodyText"/>
    <w:next w:val="McGillBodyText"/>
    <w:rsid w:val="00483DFF"/>
    <w:pPr>
      <w:jc w:val="center"/>
    </w:pPr>
  </w:style>
  <w:style w:type="paragraph" w:customStyle="1" w:styleId="McGillBiblioEntry">
    <w:name w:val="McGill_BiblioEntry"/>
    <w:basedOn w:val="McGillBodyText"/>
    <w:next w:val="McGillBodyText"/>
    <w:rsid w:val="006F4D5A"/>
    <w:pPr>
      <w:keepLines/>
      <w:ind w:left="576" w:hanging="576"/>
    </w:pPr>
  </w:style>
  <w:style w:type="paragraph" w:customStyle="1" w:styleId="McGillBibliographyHeading">
    <w:name w:val="McGill_Bibliography_Heading"/>
    <w:basedOn w:val="McGillBodyText"/>
    <w:next w:val="McGillBodyText"/>
    <w:rsid w:val="0064608B"/>
    <w:pPr>
      <w:jc w:val="center"/>
      <w:outlineLvl w:val="0"/>
    </w:pPr>
    <w:rPr>
      <w:sz w:val="28"/>
      <w:szCs w:val="28"/>
    </w:rPr>
  </w:style>
  <w:style w:type="paragraph" w:customStyle="1" w:styleId="McGillBulletedList">
    <w:name w:val="McGill_BulletedList"/>
    <w:basedOn w:val="McGillBodyText"/>
    <w:rsid w:val="00211E61"/>
    <w:pPr>
      <w:numPr>
        <w:numId w:val="17"/>
      </w:numPr>
    </w:pPr>
  </w:style>
  <w:style w:type="paragraph" w:customStyle="1" w:styleId="McGillChapterTitle">
    <w:name w:val="McGill_Chapter_Title"/>
    <w:basedOn w:val="McGillBodyText"/>
    <w:next w:val="McGillBodyText"/>
    <w:rsid w:val="00572CB7"/>
    <w:pPr>
      <w:jc w:val="center"/>
      <w:outlineLvl w:val="0"/>
    </w:pPr>
    <w:rPr>
      <w:sz w:val="28"/>
    </w:rPr>
  </w:style>
  <w:style w:type="paragraph" w:customStyle="1" w:styleId="McGillDedicationBodyText">
    <w:name w:val="McGill_Dedication_BodyText"/>
    <w:basedOn w:val="McGillBodyText"/>
    <w:next w:val="McGillBodyText"/>
    <w:rsid w:val="006103FD"/>
  </w:style>
  <w:style w:type="paragraph" w:customStyle="1" w:styleId="McGillDedicationHeading">
    <w:name w:val="McGill_Dedication_Heading"/>
    <w:basedOn w:val="McGillBodyText"/>
    <w:next w:val="McGillDedicationBodyText"/>
    <w:rsid w:val="006103FD"/>
    <w:pPr>
      <w:jc w:val="center"/>
      <w:outlineLvl w:val="0"/>
    </w:pPr>
    <w:rPr>
      <w:sz w:val="28"/>
    </w:rPr>
  </w:style>
  <w:style w:type="character" w:customStyle="1" w:styleId="McGillBold">
    <w:name w:val="McGill_Bold"/>
    <w:rsid w:val="00691EFA"/>
    <w:rPr>
      <w:b/>
    </w:rPr>
  </w:style>
  <w:style w:type="character" w:customStyle="1" w:styleId="McGillBoldMcGillItalic">
    <w:name w:val="McGill_Bold + McGill_Italic"/>
    <w:rsid w:val="00691EFA"/>
    <w:rPr>
      <w:b/>
      <w:i/>
    </w:rPr>
  </w:style>
  <w:style w:type="character" w:customStyle="1" w:styleId="McGillBoldMcGillItalicMcGillSForeignWord">
    <w:name w:val="McGill_Bold + McGill_Italic + McGill_S_ForeignWord"/>
    <w:rsid w:val="00691EFA"/>
    <w:rPr>
      <w:b/>
      <w:i/>
      <w:lang w:val="en-CA"/>
    </w:rPr>
  </w:style>
  <w:style w:type="character" w:customStyle="1" w:styleId="McGillBoldMcGillItalicMcGillSProperName">
    <w:name w:val="McGill_Bold + McGill_Italic + McGill_S_ProperName"/>
    <w:rsid w:val="00691EFA"/>
    <w:rPr>
      <w:b/>
      <w:i/>
    </w:rPr>
  </w:style>
  <w:style w:type="character" w:customStyle="1" w:styleId="McGillBoldMcGillItalicMcGillSTechnicalTerm">
    <w:name w:val="McGill_Bold + McGill_Italic + McGill_S_TechnicalTerm"/>
    <w:rsid w:val="00691EFA"/>
    <w:rPr>
      <w:b/>
      <w:i/>
      <w:lang w:val="en-CA"/>
    </w:rPr>
  </w:style>
  <w:style w:type="character" w:customStyle="1" w:styleId="McGillBoldMcGillItalicMcGillSTitle">
    <w:name w:val="McGill_Bold + McGill_Italic + McGill_S_Title"/>
    <w:rsid w:val="00691EFA"/>
    <w:rPr>
      <w:b/>
      <w:i/>
    </w:rPr>
  </w:style>
  <w:style w:type="character" w:customStyle="1" w:styleId="McGillBoldMcGillItalicMcGillSVisualEmphasis">
    <w:name w:val="McGill_Bold + McGill_Italic + McGill_S_VisualEmphasis"/>
    <w:rsid w:val="00691EFA"/>
    <w:rPr>
      <w:b/>
      <w:i/>
    </w:rPr>
  </w:style>
  <w:style w:type="character" w:customStyle="1" w:styleId="McGillBoldMcGillItalicMcGillUnderline">
    <w:name w:val="McGill_Bold + McGill_Italic + McGill_Underline"/>
    <w:rsid w:val="00691EFA"/>
    <w:rPr>
      <w:b/>
      <w:i/>
      <w:u w:val="words"/>
    </w:rPr>
  </w:style>
  <w:style w:type="character" w:customStyle="1" w:styleId="McGillBoldMcGillItalicMcGillUnderlineMcGillSForeignWord">
    <w:name w:val="McGill_Bold + McGill_Italic + McGill_Underline + McGill_S_ForeignWord"/>
    <w:rsid w:val="00691EFA"/>
    <w:rPr>
      <w:b/>
      <w:i/>
      <w:u w:val="words"/>
      <w:lang w:val="en-CA"/>
    </w:rPr>
  </w:style>
  <w:style w:type="character" w:customStyle="1" w:styleId="McGillBoldMcGillItalicMcGillUnderlineMcGillSProperName">
    <w:name w:val="McGill_Bold + McGill_Italic + McGill_Underline + McGill_S_ProperName"/>
    <w:rsid w:val="00691EFA"/>
    <w:rPr>
      <w:b/>
      <w:i/>
      <w:u w:val="words"/>
    </w:rPr>
  </w:style>
  <w:style w:type="character" w:customStyle="1" w:styleId="McGillBoldMcGillItalicMcGillUnderlineMcGillSTechnicalTerm">
    <w:name w:val="McGill_Bold + McGill_Italic + McGill_Underline + McGill_S_TechnicalTerm"/>
    <w:rsid w:val="00691EFA"/>
    <w:rPr>
      <w:b/>
      <w:i/>
      <w:u w:val="words"/>
      <w:lang w:val="en-CA"/>
    </w:rPr>
  </w:style>
  <w:style w:type="character" w:customStyle="1" w:styleId="McGillBoldMcGillItalicMcGillUnderlineMcGillSTitle">
    <w:name w:val="McGill_Bold + McGill_Italic + McGill_Underline + McGill_S_Title"/>
    <w:rsid w:val="00691EFA"/>
    <w:rPr>
      <w:b/>
      <w:i/>
      <w:u w:val="words"/>
    </w:rPr>
  </w:style>
  <w:style w:type="character" w:customStyle="1" w:styleId="McGillBoldMcGillItalicMcGillUnderlineMcGillSVisualEmphasis">
    <w:name w:val="McGill_Bold + McGill_Italic + McGill_Underline + McGill_S_VisualEmphasis"/>
    <w:rsid w:val="00691EFA"/>
    <w:rPr>
      <w:b/>
      <w:i/>
      <w:u w:val="words"/>
    </w:rPr>
  </w:style>
  <w:style w:type="character" w:customStyle="1" w:styleId="McGillBoldMcGillSForeignWord">
    <w:name w:val="McGill_Bold + McGill_S_ForeignWord"/>
    <w:rsid w:val="00691EFA"/>
    <w:rPr>
      <w:b/>
      <w:lang w:val="en-CA"/>
    </w:rPr>
  </w:style>
  <w:style w:type="character" w:customStyle="1" w:styleId="McGillBoldMcGillSProperName">
    <w:name w:val="McGill_Bold + McGill_S_ProperName"/>
    <w:rsid w:val="00691EFA"/>
    <w:rPr>
      <w:b/>
    </w:rPr>
  </w:style>
  <w:style w:type="character" w:customStyle="1" w:styleId="McGillBoldMcGillSTechnicalTerm">
    <w:name w:val="McGill_Bold + McGill_S_TechnicalTerm"/>
    <w:rsid w:val="00691EFA"/>
    <w:rPr>
      <w:b/>
      <w:lang w:val="en-CA"/>
    </w:rPr>
  </w:style>
  <w:style w:type="character" w:customStyle="1" w:styleId="McGillBoldMcGillSTitle">
    <w:name w:val="McGill_Bold + McGill_S_Title"/>
    <w:rsid w:val="00691EFA"/>
    <w:rPr>
      <w:b/>
    </w:rPr>
  </w:style>
  <w:style w:type="character" w:customStyle="1" w:styleId="McGillBoldMcGillSVisualEmphasis">
    <w:name w:val="McGill_Bold + McGill_S_VisualEmphasis"/>
    <w:rsid w:val="00691EFA"/>
    <w:rPr>
      <w:b/>
    </w:rPr>
  </w:style>
  <w:style w:type="character" w:customStyle="1" w:styleId="McGillBoldMcGillUnderline">
    <w:name w:val="McGill_Bold + McGill_Underline"/>
    <w:rsid w:val="00691EFA"/>
    <w:rPr>
      <w:b/>
      <w:u w:val="words"/>
    </w:rPr>
  </w:style>
  <w:style w:type="character" w:customStyle="1" w:styleId="McGillBoldMcGillUnderlineMcGillSForeignWord">
    <w:name w:val="McGill_Bold + McGill_Underline + McGill_S_ForeignWord"/>
    <w:rsid w:val="00691EFA"/>
    <w:rPr>
      <w:b/>
      <w:u w:val="words"/>
      <w:lang w:val="en-CA"/>
    </w:rPr>
  </w:style>
  <w:style w:type="character" w:customStyle="1" w:styleId="McGillBoldMcGillUnderlineMcGillSProperName">
    <w:name w:val="McGill_Bold + McGill_Underline + McGill_S_ProperName"/>
    <w:rsid w:val="00691EFA"/>
    <w:rPr>
      <w:b/>
      <w:u w:val="words"/>
    </w:rPr>
  </w:style>
  <w:style w:type="character" w:customStyle="1" w:styleId="McGillBoldMcGillUnderlineMcGillSTechnicalTerm">
    <w:name w:val="McGill_Bold + McGill_Underline + McGill_S_TechnicalTerm"/>
    <w:rsid w:val="00691EFA"/>
    <w:rPr>
      <w:b/>
      <w:u w:val="words"/>
      <w:lang w:val="en-CA"/>
    </w:rPr>
  </w:style>
  <w:style w:type="character" w:customStyle="1" w:styleId="McGillBoldMcGillUnderlineMcGillSTitle">
    <w:name w:val="McGill_Bold + McGill_Underline + McGill_S_Title"/>
    <w:rsid w:val="00691EFA"/>
    <w:rPr>
      <w:b/>
      <w:u w:val="words"/>
    </w:rPr>
  </w:style>
  <w:style w:type="character" w:customStyle="1" w:styleId="McGillBoldMcGillUnderlineMcGillSVisualEmphasis">
    <w:name w:val="McGill_Bold + McGill_Underline + McGill_S_VisualEmphasis"/>
    <w:rsid w:val="00691EFA"/>
    <w:rPr>
      <w:b/>
      <w:u w:val="words"/>
    </w:rPr>
  </w:style>
  <w:style w:type="paragraph" w:customStyle="1" w:styleId="McGillDegree">
    <w:name w:val="McGill_Degree"/>
    <w:basedOn w:val="McGillBodyText"/>
    <w:next w:val="McGillBodyText"/>
    <w:rsid w:val="006103FD"/>
    <w:pPr>
      <w:jc w:val="center"/>
    </w:pPr>
  </w:style>
  <w:style w:type="character" w:customStyle="1" w:styleId="McGillNormal">
    <w:name w:val="McGill_Normal"/>
    <w:rsid w:val="00AD175F"/>
    <w:rPr>
      <w:rFonts w:ascii="Arial Unicode MS" w:eastAsia="Arial Unicode MS" w:hAnsi="Arial Unicode MS"/>
      <w:sz w:val="24"/>
      <w:szCs w:val="24"/>
    </w:rPr>
  </w:style>
  <w:style w:type="character" w:customStyle="1" w:styleId="McGillCAccessDate">
    <w:name w:val="McGill_C_AccessDate"/>
    <w:rsid w:val="00691EFA"/>
    <w:rPr>
      <w:rFonts w:ascii="Arial Unicode MS" w:eastAsia="Arial Unicode MS" w:hAnsi="Arial Unicode MS"/>
      <w:sz w:val="24"/>
      <w:szCs w:val="24"/>
    </w:rPr>
  </w:style>
  <w:style w:type="character" w:customStyle="1" w:styleId="McGillCAuthor">
    <w:name w:val="McGill_C_Author"/>
    <w:rsid w:val="00691EFA"/>
    <w:rPr>
      <w:rFonts w:ascii="Arial Unicode MS" w:eastAsia="Arial Unicode MS" w:hAnsi="Arial Unicode MS"/>
      <w:sz w:val="24"/>
      <w:szCs w:val="24"/>
    </w:rPr>
  </w:style>
  <w:style w:type="character" w:customStyle="1" w:styleId="McGillCAuthorSurname">
    <w:name w:val="McGill_C_Author_Surname"/>
    <w:rsid w:val="00691EFA"/>
    <w:rPr>
      <w:rFonts w:ascii="Arial Unicode MS" w:eastAsia="Arial Unicode MS" w:hAnsi="Arial Unicode MS"/>
      <w:sz w:val="24"/>
      <w:szCs w:val="24"/>
    </w:rPr>
  </w:style>
  <w:style w:type="character" w:customStyle="1" w:styleId="McGillCDOI">
    <w:name w:val="McGill_C_DOI"/>
    <w:rsid w:val="00691EFA"/>
    <w:rPr>
      <w:rFonts w:ascii="Arial Unicode MS" w:eastAsia="Arial Unicode MS" w:hAnsi="Arial Unicode MS"/>
      <w:sz w:val="24"/>
      <w:szCs w:val="24"/>
    </w:rPr>
  </w:style>
  <w:style w:type="character" w:customStyle="1" w:styleId="McGillCEdition">
    <w:name w:val="McGill_C_Edition"/>
    <w:rsid w:val="00691EFA"/>
    <w:rPr>
      <w:rFonts w:ascii="Arial Unicode MS" w:eastAsia="Arial Unicode MS" w:hAnsi="Arial Unicode MS"/>
      <w:sz w:val="24"/>
      <w:szCs w:val="24"/>
    </w:rPr>
  </w:style>
  <w:style w:type="character" w:customStyle="1" w:styleId="McGillCEditor">
    <w:name w:val="McGill_C_Editor"/>
    <w:rsid w:val="00691EFA"/>
    <w:rPr>
      <w:rFonts w:ascii="Arial Unicode MS" w:eastAsia="Arial Unicode MS" w:hAnsi="Arial Unicode MS"/>
      <w:sz w:val="24"/>
      <w:szCs w:val="24"/>
    </w:rPr>
  </w:style>
  <w:style w:type="character" w:customStyle="1" w:styleId="McGillCFirstname">
    <w:name w:val="McGill_C_Firstname"/>
    <w:rsid w:val="00691EFA"/>
    <w:rPr>
      <w:rFonts w:ascii="Arial Unicode MS" w:eastAsia="Arial Unicode MS" w:hAnsi="Arial Unicode MS"/>
      <w:sz w:val="24"/>
      <w:szCs w:val="24"/>
    </w:rPr>
  </w:style>
  <w:style w:type="character" w:customStyle="1" w:styleId="McGillCISBN">
    <w:name w:val="McGill_C_ISBN"/>
    <w:rsid w:val="00691EFA"/>
    <w:rPr>
      <w:rFonts w:ascii="Arial Unicode MS" w:eastAsia="Arial Unicode MS" w:hAnsi="Arial Unicode MS"/>
      <w:sz w:val="24"/>
      <w:szCs w:val="24"/>
    </w:rPr>
  </w:style>
  <w:style w:type="character" w:customStyle="1" w:styleId="McGillCISSN">
    <w:name w:val="McGill_C_ISSN"/>
    <w:rsid w:val="00691EFA"/>
    <w:rPr>
      <w:rFonts w:ascii="Arial Unicode MS" w:eastAsia="Arial Unicode MS" w:hAnsi="Arial Unicode MS"/>
      <w:sz w:val="24"/>
      <w:szCs w:val="24"/>
    </w:rPr>
  </w:style>
  <w:style w:type="character" w:customStyle="1" w:styleId="McGillCIssue">
    <w:name w:val="McGill_C_Issue"/>
    <w:rsid w:val="00691EFA"/>
    <w:rPr>
      <w:rFonts w:ascii="Arial Unicode MS" w:eastAsia="Arial Unicode MS" w:hAnsi="Arial Unicode MS"/>
      <w:sz w:val="24"/>
      <w:szCs w:val="24"/>
    </w:rPr>
  </w:style>
  <w:style w:type="character" w:customStyle="1" w:styleId="McGillCMiddleInitial">
    <w:name w:val="McGill_C_MiddleInitial"/>
    <w:rsid w:val="00691EFA"/>
    <w:rPr>
      <w:rFonts w:ascii="Arial Unicode MS" w:eastAsia="Arial Unicode MS" w:hAnsi="Arial Unicode MS"/>
      <w:sz w:val="24"/>
      <w:szCs w:val="24"/>
    </w:rPr>
  </w:style>
  <w:style w:type="character" w:customStyle="1" w:styleId="McGillCOthers">
    <w:name w:val="McGill_C_Others"/>
    <w:rsid w:val="00691EFA"/>
    <w:rPr>
      <w:rFonts w:ascii="Arial Unicode MS" w:eastAsia="Arial Unicode MS" w:hAnsi="Arial Unicode MS"/>
      <w:sz w:val="24"/>
      <w:szCs w:val="24"/>
    </w:rPr>
  </w:style>
  <w:style w:type="character" w:customStyle="1" w:styleId="McGillCPageRange">
    <w:name w:val="McGill_C_PageRange"/>
    <w:rsid w:val="00691EFA"/>
    <w:rPr>
      <w:rFonts w:ascii="Arial Unicode MS" w:eastAsia="Arial Unicode MS" w:hAnsi="Arial Unicode MS"/>
      <w:sz w:val="24"/>
      <w:szCs w:val="24"/>
    </w:rPr>
  </w:style>
  <w:style w:type="character" w:customStyle="1" w:styleId="McGillCPlaceOfPublication">
    <w:name w:val="McGill_C_PlaceOfPublication"/>
    <w:rsid w:val="00691EFA"/>
    <w:rPr>
      <w:rFonts w:ascii="Arial Unicode MS" w:eastAsia="Arial Unicode MS" w:hAnsi="Arial Unicode MS"/>
      <w:sz w:val="24"/>
      <w:szCs w:val="24"/>
    </w:rPr>
  </w:style>
  <w:style w:type="character" w:customStyle="1" w:styleId="McGillCPublicationDate">
    <w:name w:val="McGill_C_PublicationDate"/>
    <w:rsid w:val="00691EFA"/>
    <w:rPr>
      <w:rFonts w:ascii="Arial Unicode MS" w:eastAsia="Arial Unicode MS" w:hAnsi="Arial Unicode MS"/>
      <w:sz w:val="24"/>
      <w:szCs w:val="24"/>
    </w:rPr>
  </w:style>
  <w:style w:type="character" w:customStyle="1" w:styleId="McGillCPublisher">
    <w:name w:val="McGill_C_Publisher"/>
    <w:rsid w:val="00691EFA"/>
    <w:rPr>
      <w:rFonts w:ascii="Arial Unicode MS" w:eastAsia="Arial Unicode MS" w:hAnsi="Arial Unicode MS"/>
      <w:sz w:val="24"/>
      <w:szCs w:val="24"/>
    </w:rPr>
  </w:style>
  <w:style w:type="character" w:customStyle="1" w:styleId="McGillCTitle">
    <w:name w:val="McGill_C_Title"/>
    <w:rsid w:val="00691EFA"/>
    <w:rPr>
      <w:rFonts w:ascii="Arial Unicode MS" w:eastAsia="Arial Unicode MS" w:hAnsi="Arial Unicode MS"/>
      <w:sz w:val="24"/>
      <w:szCs w:val="24"/>
    </w:rPr>
  </w:style>
  <w:style w:type="character" w:customStyle="1" w:styleId="McGillCTitleOfArticle">
    <w:name w:val="McGill_C_TitleOfArticle"/>
    <w:rsid w:val="00691EFA"/>
    <w:rPr>
      <w:rFonts w:ascii="Arial Unicode MS" w:eastAsia="Arial Unicode MS" w:hAnsi="Arial Unicode MS"/>
      <w:sz w:val="24"/>
      <w:szCs w:val="24"/>
    </w:rPr>
  </w:style>
  <w:style w:type="character" w:customStyle="1" w:styleId="McGillCTitleOfBook">
    <w:name w:val="McGill_C_TitleOfBook"/>
    <w:rsid w:val="00691EFA"/>
    <w:rPr>
      <w:rFonts w:ascii="Arial Unicode MS" w:eastAsia="Arial Unicode MS" w:hAnsi="Arial Unicode MS"/>
      <w:sz w:val="24"/>
      <w:szCs w:val="24"/>
    </w:rPr>
  </w:style>
  <w:style w:type="character" w:customStyle="1" w:styleId="McGillCTitleofJounalItalics">
    <w:name w:val="McGill_C_TitleofJounal_Italics"/>
    <w:rsid w:val="00691EFA"/>
    <w:rPr>
      <w:rFonts w:ascii="Arial Unicode MS" w:hAnsi="Arial Unicode MS"/>
      <w:i/>
      <w:sz w:val="24"/>
    </w:rPr>
  </w:style>
  <w:style w:type="character" w:customStyle="1" w:styleId="McGillCTitleOfJournal">
    <w:name w:val="McGill_C_TitleOfJournal"/>
    <w:rsid w:val="00691EFA"/>
    <w:rPr>
      <w:rFonts w:ascii="Arial Unicode MS" w:eastAsia="Arial Unicode MS" w:hAnsi="Arial Unicode MS"/>
      <w:sz w:val="24"/>
      <w:szCs w:val="24"/>
    </w:rPr>
  </w:style>
  <w:style w:type="character" w:customStyle="1" w:styleId="McGillCTitleOfOnlineSource">
    <w:name w:val="McGill_C_TitleOfOnlineSource"/>
    <w:rsid w:val="00691EFA"/>
    <w:rPr>
      <w:rFonts w:ascii="Arial Unicode MS" w:eastAsia="Arial Unicode MS" w:hAnsi="Arial Unicode MS"/>
      <w:sz w:val="24"/>
      <w:szCs w:val="24"/>
    </w:rPr>
  </w:style>
  <w:style w:type="character" w:customStyle="1" w:styleId="McGillCTitleofWorkItalics">
    <w:name w:val="McGill_C_TitleofWork_Italics"/>
    <w:rsid w:val="00691EFA"/>
    <w:rPr>
      <w:rFonts w:ascii="Arial Unicode MS" w:hAnsi="Arial Unicode MS"/>
      <w:i/>
      <w:sz w:val="24"/>
    </w:rPr>
  </w:style>
  <w:style w:type="character" w:customStyle="1" w:styleId="McGillCURL">
    <w:name w:val="McGill_C_URL"/>
    <w:rsid w:val="00691EFA"/>
    <w:rPr>
      <w:rFonts w:ascii="Arial Unicode MS" w:eastAsia="Arial Unicode MS" w:hAnsi="Arial Unicode MS"/>
      <w:sz w:val="24"/>
      <w:szCs w:val="24"/>
    </w:rPr>
  </w:style>
  <w:style w:type="character" w:customStyle="1" w:styleId="McGillCVersion">
    <w:name w:val="McGill_C_Version"/>
    <w:rsid w:val="00691EFA"/>
    <w:rPr>
      <w:rFonts w:ascii="Arial Unicode MS" w:eastAsia="Arial Unicode MS" w:hAnsi="Arial Unicode MS"/>
      <w:sz w:val="24"/>
      <w:szCs w:val="24"/>
    </w:rPr>
  </w:style>
  <w:style w:type="character" w:customStyle="1" w:styleId="McGillCVolume">
    <w:name w:val="McGill_C_Volume"/>
    <w:rsid w:val="00691EFA"/>
    <w:rPr>
      <w:rFonts w:ascii="Arial Unicode MS" w:eastAsia="Arial Unicode MS" w:hAnsi="Arial Unicode MS"/>
      <w:sz w:val="24"/>
      <w:szCs w:val="24"/>
    </w:rPr>
  </w:style>
  <w:style w:type="paragraph" w:customStyle="1" w:styleId="McGillDepartment">
    <w:name w:val="McGill_Department"/>
    <w:basedOn w:val="McGillBodyText"/>
    <w:next w:val="McGillBodyText"/>
    <w:rsid w:val="006103FD"/>
    <w:pPr>
      <w:jc w:val="center"/>
    </w:pPr>
  </w:style>
  <w:style w:type="character" w:customStyle="1" w:styleId="McGillChemFormula">
    <w:name w:val="McGill_Chem_Formula"/>
    <w:rsid w:val="00691EFA"/>
    <w:rPr>
      <w:rFonts w:ascii="Arial Unicode MS" w:eastAsia="Arial Unicode MS" w:hAnsi="Arial Unicode MS"/>
      <w:sz w:val="24"/>
      <w:szCs w:val="24"/>
    </w:rPr>
  </w:style>
  <w:style w:type="character" w:customStyle="1" w:styleId="McGillChemFormulaInline">
    <w:name w:val="McGill_Chem_Formula_Inline"/>
    <w:rsid w:val="00691EFA"/>
    <w:rPr>
      <w:rFonts w:ascii="Arial Unicode MS" w:eastAsia="Arial Unicode MS" w:hAnsi="Arial Unicode MS"/>
      <w:sz w:val="24"/>
      <w:szCs w:val="24"/>
    </w:rPr>
  </w:style>
  <w:style w:type="paragraph" w:customStyle="1" w:styleId="McGillCopyright">
    <w:name w:val="McGill_Copyright"/>
    <w:basedOn w:val="McGillBodyText"/>
    <w:next w:val="McGillBodyText"/>
    <w:rsid w:val="00572CB7"/>
    <w:pPr>
      <w:jc w:val="center"/>
    </w:pPr>
  </w:style>
  <w:style w:type="paragraph" w:customStyle="1" w:styleId="McGillFifthLevelSubheading">
    <w:name w:val="McGill_FifthLevel_Subheading"/>
    <w:basedOn w:val="McGillBodyText"/>
    <w:next w:val="McGillBodyText"/>
    <w:rsid w:val="00881E15"/>
    <w:pPr>
      <w:outlineLvl w:val="5"/>
    </w:pPr>
    <w:rPr>
      <w:sz w:val="20"/>
    </w:rPr>
  </w:style>
  <w:style w:type="paragraph" w:customStyle="1" w:styleId="McGillFigureCaption">
    <w:name w:val="McGill_FigureCaption"/>
    <w:basedOn w:val="McGillBodyText"/>
    <w:next w:val="McGillBodyText"/>
    <w:rsid w:val="00881E15"/>
  </w:style>
  <w:style w:type="paragraph" w:customStyle="1" w:styleId="McGillFirstLevelSubheading">
    <w:name w:val="McGill_FirstLevel_Subheading"/>
    <w:basedOn w:val="McGillBodyText"/>
    <w:next w:val="McGillBodyText"/>
    <w:rsid w:val="00881E15"/>
    <w:pPr>
      <w:keepNext/>
      <w:outlineLvl w:val="1"/>
    </w:pPr>
    <w:rPr>
      <w:b/>
    </w:rPr>
  </w:style>
  <w:style w:type="paragraph" w:customStyle="1" w:styleId="McGillFourthLevelSubheading">
    <w:name w:val="McGill_FourthLevel_Subheading"/>
    <w:basedOn w:val="McGillBodyText"/>
    <w:next w:val="McGillBodyText"/>
    <w:rsid w:val="00881E15"/>
    <w:pPr>
      <w:outlineLvl w:val="4"/>
    </w:pPr>
  </w:style>
  <w:style w:type="character" w:customStyle="1" w:styleId="McGillEndnotesRef">
    <w:name w:val="McGill_Endnotes_Ref"/>
    <w:rsid w:val="006103FD"/>
    <w:rPr>
      <w:rFonts w:ascii="Arial Unicode MS" w:eastAsia="Arial Unicode MS" w:hAnsi="Arial Unicode MS"/>
      <w:dstrike w:val="0"/>
      <w:sz w:val="20"/>
      <w:szCs w:val="20"/>
      <w:vertAlign w:val="superscript"/>
      <w:lang w:val="en-CA"/>
    </w:rPr>
  </w:style>
  <w:style w:type="paragraph" w:customStyle="1" w:styleId="McGillEndnotesText">
    <w:name w:val="McGill_Endnotes_Text"/>
    <w:basedOn w:val="McGillBodyText"/>
    <w:next w:val="McGillBodyText"/>
    <w:rsid w:val="00691EFA"/>
  </w:style>
  <w:style w:type="paragraph" w:customStyle="1" w:styleId="McGillEpigraph">
    <w:name w:val="McGill_Epigraph"/>
    <w:basedOn w:val="McGillBodyText"/>
    <w:next w:val="McGillBodyText"/>
    <w:rsid w:val="00691EFA"/>
  </w:style>
  <w:style w:type="paragraph" w:customStyle="1" w:styleId="McGillKeywordsEn">
    <w:name w:val="McGill_Keywords_En"/>
    <w:basedOn w:val="McGillBodyText"/>
    <w:next w:val="McGillBodyText"/>
    <w:rsid w:val="00F006A0"/>
  </w:style>
  <w:style w:type="paragraph" w:customStyle="1" w:styleId="McGillKeywordsFr">
    <w:name w:val="McGill_Keywords_Fr"/>
    <w:basedOn w:val="McGillBodyText"/>
    <w:next w:val="McGillBodyText"/>
    <w:rsid w:val="00F006A0"/>
  </w:style>
  <w:style w:type="paragraph" w:customStyle="1" w:styleId="McGillListofAbbreviationsBodytext">
    <w:name w:val="McGill_ListofAbbreviations_Bodytext"/>
    <w:basedOn w:val="McGillBodyText"/>
    <w:next w:val="McGillBodyText"/>
    <w:rsid w:val="00F006A0"/>
  </w:style>
  <w:style w:type="paragraph" w:customStyle="1" w:styleId="McGillListofAbbreviationsHeading">
    <w:name w:val="McGill_ListofAbbreviations_Heading"/>
    <w:basedOn w:val="McGillBodyText"/>
    <w:next w:val="McGillBodyText"/>
    <w:rsid w:val="00F006A0"/>
    <w:pPr>
      <w:jc w:val="center"/>
      <w:outlineLvl w:val="0"/>
    </w:pPr>
    <w:rPr>
      <w:sz w:val="28"/>
    </w:rPr>
  </w:style>
  <w:style w:type="character" w:customStyle="1" w:styleId="McGillItalic">
    <w:name w:val="McGill_Italic"/>
    <w:rsid w:val="00691EFA"/>
    <w:rPr>
      <w:i/>
    </w:rPr>
  </w:style>
  <w:style w:type="character" w:customStyle="1" w:styleId="McGillItalicMcGillSForeignWord">
    <w:name w:val="McGill_Italic + McGill_S_ForeignWord"/>
    <w:rsid w:val="00691EFA"/>
    <w:rPr>
      <w:i/>
      <w:lang w:val="en-CA"/>
    </w:rPr>
  </w:style>
  <w:style w:type="character" w:customStyle="1" w:styleId="McGillItalicMcGillSProperName">
    <w:name w:val="McGill_Italic + McGill_S_ProperName"/>
    <w:rsid w:val="00691EFA"/>
    <w:rPr>
      <w:i/>
    </w:rPr>
  </w:style>
  <w:style w:type="character" w:customStyle="1" w:styleId="McGillItalicMcGillSTechnicalTerm">
    <w:name w:val="McGill_Italic + McGill_S_TechnicalTerm"/>
    <w:rsid w:val="00691EFA"/>
    <w:rPr>
      <w:i/>
      <w:lang w:val="en-CA"/>
    </w:rPr>
  </w:style>
  <w:style w:type="character" w:customStyle="1" w:styleId="McGillItalicMcGillSTitle">
    <w:name w:val="McGill_Italic + McGill_S_Title"/>
    <w:rsid w:val="00691EFA"/>
    <w:rPr>
      <w:i/>
    </w:rPr>
  </w:style>
  <w:style w:type="character" w:customStyle="1" w:styleId="McGillItalicMcGillSVisualEmphasis">
    <w:name w:val="McGill_Italic + McGill_S_VisualEmphasis"/>
    <w:rsid w:val="00691EFA"/>
    <w:rPr>
      <w:i/>
    </w:rPr>
  </w:style>
  <w:style w:type="character" w:customStyle="1" w:styleId="McGillItalicMcGillUnderline">
    <w:name w:val="McGill_Italic + McGill_Underline"/>
    <w:rsid w:val="00691EFA"/>
    <w:rPr>
      <w:i/>
      <w:u w:val="words"/>
    </w:rPr>
  </w:style>
  <w:style w:type="character" w:customStyle="1" w:styleId="McGillItalicMcGillUnderlineMcGillSForeignWord">
    <w:name w:val="McGill_Italic + McGill_Underline + McGill_S_ForeignWord"/>
    <w:rsid w:val="00691EFA"/>
    <w:rPr>
      <w:i/>
      <w:u w:val="words"/>
      <w:lang w:val="en-CA"/>
    </w:rPr>
  </w:style>
  <w:style w:type="character" w:customStyle="1" w:styleId="McGillItalicMcGillUnderlineMcGillSProperName">
    <w:name w:val="McGill_Italic + McGill_Underline + McGill_S_ProperName"/>
    <w:rsid w:val="00691EFA"/>
    <w:rPr>
      <w:i/>
      <w:u w:val="words"/>
    </w:rPr>
  </w:style>
  <w:style w:type="character" w:customStyle="1" w:styleId="McGillItalicMcGillUnderlineMcGillSTechnicalTerm">
    <w:name w:val="McGill_Italic + McGill_Underline + McGill_S_TechnicalTerm"/>
    <w:rsid w:val="00691EFA"/>
    <w:rPr>
      <w:i/>
      <w:u w:val="words"/>
    </w:rPr>
  </w:style>
  <w:style w:type="character" w:customStyle="1" w:styleId="McGillItalicMcGillUnderlineMcGillSTitle">
    <w:name w:val="McGill_Italic + McGill_Underline + McGill_S_Title"/>
    <w:rsid w:val="00691EFA"/>
    <w:rPr>
      <w:i/>
      <w:u w:val="words"/>
    </w:rPr>
  </w:style>
  <w:style w:type="character" w:customStyle="1" w:styleId="McGillItalicMcGillUnderlineMcGillSVisualEmphasis">
    <w:name w:val="McGill_Italic + McGill_Underline + McGill_S_VisualEmphasis"/>
    <w:rsid w:val="00691EFA"/>
    <w:rPr>
      <w:i/>
      <w:u w:val="words"/>
    </w:rPr>
  </w:style>
  <w:style w:type="paragraph" w:customStyle="1" w:styleId="McGillKeyword">
    <w:name w:val="McGill_Keyword"/>
    <w:basedOn w:val="McGillBodyText"/>
    <w:next w:val="McGillBodyText"/>
    <w:rsid w:val="00691EFA"/>
  </w:style>
  <w:style w:type="paragraph" w:customStyle="1" w:styleId="McGillListOfFiguresHeading">
    <w:name w:val="McGill_ListOfFigures_Heading"/>
    <w:basedOn w:val="McGillBodyText"/>
    <w:next w:val="McGillBodyText"/>
    <w:rsid w:val="00F006A0"/>
    <w:pPr>
      <w:jc w:val="center"/>
      <w:outlineLvl w:val="0"/>
    </w:pPr>
    <w:rPr>
      <w:sz w:val="28"/>
    </w:rPr>
  </w:style>
  <w:style w:type="paragraph" w:customStyle="1" w:styleId="McGillListofTablesHeading">
    <w:name w:val="McGill_ListofTables_Heading"/>
    <w:basedOn w:val="McGillBodyText"/>
    <w:next w:val="McGillBodyText"/>
    <w:rsid w:val="00C20E82"/>
    <w:pPr>
      <w:jc w:val="center"/>
      <w:outlineLvl w:val="0"/>
    </w:pPr>
    <w:rPr>
      <w:sz w:val="28"/>
      <w:szCs w:val="28"/>
    </w:rPr>
  </w:style>
  <w:style w:type="paragraph" w:customStyle="1" w:styleId="McGillListOfObjectsHeading">
    <w:name w:val="McGill_ListOfObjects_Heading"/>
    <w:basedOn w:val="McGillBodyText"/>
    <w:next w:val="McGillBodyText"/>
    <w:rsid w:val="00691EFA"/>
    <w:pPr>
      <w:jc w:val="center"/>
      <w:outlineLvl w:val="0"/>
    </w:pPr>
    <w:rPr>
      <w:sz w:val="28"/>
      <w:szCs w:val="28"/>
    </w:rPr>
  </w:style>
  <w:style w:type="paragraph" w:customStyle="1" w:styleId="McGillListOfSymbolsHeading">
    <w:name w:val="McGill_ListOfSymbols_Heading"/>
    <w:basedOn w:val="McGillBodyText"/>
    <w:next w:val="McGillBodyText"/>
    <w:rsid w:val="00691EFA"/>
    <w:pPr>
      <w:jc w:val="center"/>
      <w:outlineLvl w:val="0"/>
    </w:pPr>
    <w:rPr>
      <w:sz w:val="28"/>
      <w:szCs w:val="28"/>
    </w:rPr>
  </w:style>
  <w:style w:type="paragraph" w:customStyle="1" w:styleId="McGillLowerCaseAlphaList">
    <w:name w:val="McGill_LowerCaseAlphaList"/>
    <w:basedOn w:val="McGillBodyText"/>
    <w:rsid w:val="00B05FAF"/>
    <w:pPr>
      <w:numPr>
        <w:numId w:val="25"/>
      </w:numPr>
    </w:pPr>
  </w:style>
  <w:style w:type="paragraph" w:customStyle="1" w:styleId="McGillNumberedList">
    <w:name w:val="McGill_NumberedList"/>
    <w:basedOn w:val="McGillBodyText"/>
    <w:rsid w:val="00B05FAF"/>
    <w:pPr>
      <w:numPr>
        <w:numId w:val="29"/>
      </w:numPr>
    </w:pPr>
  </w:style>
  <w:style w:type="character" w:customStyle="1" w:styleId="McGillMathFormula">
    <w:name w:val="McGill_Math_Formula"/>
    <w:rsid w:val="00691EFA"/>
    <w:rPr>
      <w:rFonts w:ascii="Arial Unicode MS" w:eastAsia="Arial Unicode MS" w:hAnsi="Arial Unicode MS"/>
      <w:sz w:val="24"/>
      <w:szCs w:val="24"/>
    </w:rPr>
  </w:style>
  <w:style w:type="character" w:customStyle="1" w:styleId="McGillMathFormulaInline">
    <w:name w:val="McGill_Math_Formula_Inline"/>
    <w:rsid w:val="00691EFA"/>
    <w:rPr>
      <w:rFonts w:ascii="Arial Unicode MS" w:eastAsia="Arial Unicode MS" w:hAnsi="Arial Unicode MS"/>
      <w:sz w:val="24"/>
      <w:szCs w:val="24"/>
    </w:rPr>
  </w:style>
  <w:style w:type="paragraph" w:customStyle="1" w:styleId="McGillRequirementStatement">
    <w:name w:val="McGill_RequirementStatement"/>
    <w:basedOn w:val="McGillBodyText"/>
    <w:next w:val="McGillBodyText"/>
    <w:rsid w:val="000B1C2B"/>
    <w:pPr>
      <w:jc w:val="center"/>
    </w:pPr>
  </w:style>
  <w:style w:type="paragraph" w:customStyle="1" w:styleId="McGillOneInchSpacer">
    <w:name w:val="McGill_OneInchSpacer"/>
    <w:basedOn w:val="Normal"/>
    <w:next w:val="McGillBodyText"/>
    <w:rsid w:val="00691EFA"/>
    <w:pPr>
      <w:spacing w:before="1296"/>
      <w:jc w:val="center"/>
    </w:pPr>
  </w:style>
  <w:style w:type="paragraph" w:customStyle="1" w:styleId="McGillSecondLevelSubheading">
    <w:name w:val="McGill_SecondLevel_Subheading"/>
    <w:basedOn w:val="McGillBodyText"/>
    <w:rsid w:val="000B1C2B"/>
    <w:pPr>
      <w:outlineLvl w:val="2"/>
    </w:pPr>
    <w:rPr>
      <w:b/>
    </w:rPr>
  </w:style>
  <w:style w:type="paragraph" w:customStyle="1" w:styleId="McGillTableStandard">
    <w:name w:val="McGill_Table_Standard"/>
    <w:basedOn w:val="McGillBodyText"/>
    <w:next w:val="McGillBodyText"/>
    <w:rsid w:val="000B1C2B"/>
    <w:pPr>
      <w:spacing w:line="240" w:lineRule="auto"/>
    </w:pPr>
  </w:style>
  <w:style w:type="paragraph" w:customStyle="1" w:styleId="McGillSBlockOfVerse">
    <w:name w:val="McGill_S_BlockOfVerse"/>
    <w:basedOn w:val="McGillBodyText"/>
    <w:next w:val="McGillBodyText"/>
    <w:rsid w:val="000B1C2B"/>
    <w:pPr>
      <w:spacing w:line="240" w:lineRule="auto"/>
      <w:ind w:left="562"/>
    </w:pPr>
  </w:style>
  <w:style w:type="paragraph" w:customStyle="1" w:styleId="McGillSBlockQuote">
    <w:name w:val="McGill_S_BlockQuote"/>
    <w:basedOn w:val="McGillBodyText"/>
    <w:next w:val="McGillBodyText"/>
    <w:link w:val="McGillSBlockQuoteChar"/>
    <w:rsid w:val="000B1C2B"/>
    <w:pPr>
      <w:spacing w:line="240" w:lineRule="auto"/>
      <w:ind w:left="562"/>
    </w:pPr>
  </w:style>
  <w:style w:type="character" w:customStyle="1" w:styleId="McGillSBlockQuoteChar">
    <w:name w:val="McGill_S_BlockQuote Char"/>
    <w:link w:val="McGillSBlockQuote"/>
    <w:rsid w:val="000B1C2B"/>
    <w:rPr>
      <w:rFonts w:ascii="Arial Unicode MS" w:eastAsia="Arial Unicode MS" w:hAnsi="Arial Unicode MS"/>
      <w:sz w:val="24"/>
      <w:szCs w:val="24"/>
      <w:lang w:val="en-CA" w:eastAsia="en-US" w:bidi="ar-SA"/>
    </w:rPr>
  </w:style>
  <w:style w:type="paragraph" w:customStyle="1" w:styleId="McGillSConcept">
    <w:name w:val="McGill_S_Concept"/>
    <w:basedOn w:val="McGillBodyText"/>
    <w:next w:val="McGillBodyText"/>
    <w:rsid w:val="00691EFA"/>
    <w:pPr>
      <w:ind w:left="562" w:hanging="562"/>
    </w:pPr>
  </w:style>
  <w:style w:type="paragraph" w:customStyle="1" w:styleId="McGillSDefinition">
    <w:name w:val="McGill_S_Definition"/>
    <w:basedOn w:val="McGillBodyText"/>
    <w:next w:val="McGillBodyText"/>
    <w:rsid w:val="00691EFA"/>
    <w:pPr>
      <w:ind w:left="562"/>
    </w:pPr>
  </w:style>
  <w:style w:type="character" w:customStyle="1" w:styleId="McGillSForeignWord">
    <w:name w:val="McGill_S_ForeignWord"/>
    <w:rsid w:val="000B1C2B"/>
    <w:rPr>
      <w:rFonts w:ascii="Arial Unicode MS" w:eastAsia="Arial Unicode MS" w:hAnsi="Arial Unicode MS"/>
      <w:sz w:val="24"/>
      <w:szCs w:val="24"/>
    </w:rPr>
  </w:style>
  <w:style w:type="character" w:customStyle="1" w:styleId="McGillSInlineQuote">
    <w:name w:val="McGill_S_InlineQuote"/>
    <w:rsid w:val="00691EFA"/>
    <w:rPr>
      <w:rFonts w:ascii="Arial Unicode MS" w:eastAsia="Arial Unicode MS" w:hAnsi="Arial Unicode MS"/>
      <w:sz w:val="24"/>
      <w:szCs w:val="24"/>
    </w:rPr>
  </w:style>
  <w:style w:type="paragraph" w:customStyle="1" w:styleId="McGillSLineofVerse">
    <w:name w:val="McGill_S_LineofVerse"/>
    <w:basedOn w:val="McGillBodyText"/>
    <w:next w:val="McGillBodyText"/>
    <w:rsid w:val="000B1C2B"/>
    <w:pPr>
      <w:spacing w:line="240" w:lineRule="auto"/>
    </w:pPr>
  </w:style>
  <w:style w:type="character" w:customStyle="1" w:styleId="McGillSOthers">
    <w:name w:val="McGill_S_Others"/>
    <w:rsid w:val="00691EFA"/>
    <w:rPr>
      <w:rFonts w:ascii="Arial Unicode MS" w:eastAsia="Arial Unicode MS" w:hAnsi="Arial Unicode MS"/>
      <w:sz w:val="24"/>
      <w:szCs w:val="24"/>
    </w:rPr>
  </w:style>
  <w:style w:type="character" w:customStyle="1" w:styleId="McGillSProperName">
    <w:name w:val="McGill_S_ProperName"/>
    <w:rsid w:val="00691EFA"/>
    <w:rPr>
      <w:rFonts w:ascii="Arial Unicode MS" w:eastAsia="Arial Unicode MS" w:hAnsi="Arial Unicode MS"/>
      <w:sz w:val="24"/>
      <w:szCs w:val="24"/>
    </w:rPr>
  </w:style>
  <w:style w:type="paragraph" w:customStyle="1" w:styleId="McGillSSource">
    <w:name w:val="McGill_S_Source"/>
    <w:basedOn w:val="McGillBodyText"/>
    <w:next w:val="McGillBodyText"/>
    <w:rsid w:val="000B1C2B"/>
    <w:pPr>
      <w:ind w:firstLine="562"/>
    </w:pPr>
  </w:style>
  <w:style w:type="paragraph" w:customStyle="1" w:styleId="McGillSStanza">
    <w:name w:val="McGill_S_Stanza"/>
    <w:basedOn w:val="McGillBodyText"/>
    <w:rsid w:val="00691EFA"/>
  </w:style>
  <w:style w:type="character" w:customStyle="1" w:styleId="McGillSTechnicalTerm">
    <w:name w:val="McGill_S_TechnicalTerm"/>
    <w:rsid w:val="00691EFA"/>
    <w:rPr>
      <w:rFonts w:ascii="Arial Unicode MS" w:eastAsia="Arial Unicode MS" w:hAnsi="Arial Unicode MS"/>
      <w:sz w:val="24"/>
      <w:szCs w:val="24"/>
    </w:rPr>
  </w:style>
  <w:style w:type="character" w:customStyle="1" w:styleId="McGillSTitle">
    <w:name w:val="McGill_S_Title"/>
    <w:rsid w:val="00691EFA"/>
    <w:rPr>
      <w:rFonts w:ascii="Arial Unicode MS" w:eastAsia="Arial Unicode MS" w:hAnsi="Arial Unicode MS"/>
      <w:sz w:val="24"/>
      <w:szCs w:val="24"/>
    </w:rPr>
  </w:style>
  <w:style w:type="character" w:customStyle="1" w:styleId="McGillSVisualEmphasis">
    <w:name w:val="McGill_S_VisualEmphasis"/>
    <w:rsid w:val="00691EFA"/>
    <w:rPr>
      <w:rFonts w:ascii="Arial Unicode MS" w:eastAsia="Arial Unicode MS" w:hAnsi="Arial Unicode MS"/>
      <w:sz w:val="24"/>
      <w:szCs w:val="24"/>
    </w:rPr>
  </w:style>
  <w:style w:type="paragraph" w:customStyle="1" w:styleId="McGillTableCaption">
    <w:name w:val="McGill_TableCaption"/>
    <w:basedOn w:val="McGillBodyText"/>
    <w:next w:val="McGillBodyText"/>
    <w:rsid w:val="000B1C2B"/>
  </w:style>
  <w:style w:type="character" w:customStyle="1" w:styleId="McGillSubScript">
    <w:name w:val="McGill_SubScript"/>
    <w:rsid w:val="00691EFA"/>
    <w:rPr>
      <w:rFonts w:ascii="Arial Unicode MS" w:hAnsi="Arial Unicode MS"/>
      <w:dstrike w:val="0"/>
      <w:vertAlign w:val="subscript"/>
    </w:rPr>
  </w:style>
  <w:style w:type="character" w:customStyle="1" w:styleId="McGillSuperScript">
    <w:name w:val="McGill_SuperScript"/>
    <w:rsid w:val="00691EFA"/>
    <w:rPr>
      <w:rFonts w:ascii="Arial Unicode MS" w:hAnsi="Arial Unicode MS"/>
      <w:sz w:val="24"/>
      <w:szCs w:val="24"/>
      <w:vertAlign w:val="superscript"/>
    </w:rPr>
  </w:style>
  <w:style w:type="paragraph" w:customStyle="1" w:styleId="McGillTablesOfContents">
    <w:name w:val="McGill_TablesOfContents"/>
    <w:basedOn w:val="McGillBodyText"/>
    <w:next w:val="McGillBodyText"/>
    <w:rsid w:val="000B1C2B"/>
    <w:pPr>
      <w:jc w:val="center"/>
      <w:outlineLvl w:val="0"/>
    </w:pPr>
    <w:rPr>
      <w:sz w:val="28"/>
    </w:rPr>
  </w:style>
  <w:style w:type="paragraph" w:customStyle="1" w:styleId="McGillThesisDate">
    <w:name w:val="McGill_Thesis_Date"/>
    <w:basedOn w:val="McGillBodyText"/>
    <w:next w:val="McGillBodyText"/>
    <w:rsid w:val="00F31426"/>
    <w:pPr>
      <w:jc w:val="center"/>
    </w:pPr>
  </w:style>
  <w:style w:type="paragraph" w:customStyle="1" w:styleId="McGillThirdLevelSubheading">
    <w:name w:val="McGill_ThirdLevel_Subheading"/>
    <w:basedOn w:val="McGillBodyText"/>
    <w:next w:val="McGillBodyText"/>
    <w:rsid w:val="00F31426"/>
    <w:pPr>
      <w:outlineLvl w:val="3"/>
    </w:pPr>
    <w:rPr>
      <w:b/>
    </w:rPr>
  </w:style>
  <w:style w:type="paragraph" w:customStyle="1" w:styleId="McGillTitleCover">
    <w:name w:val="McGill_Title_Cover"/>
    <w:basedOn w:val="McGillBodyText"/>
    <w:next w:val="McGillBodyText"/>
    <w:rsid w:val="00F31426"/>
    <w:pPr>
      <w:jc w:val="center"/>
    </w:pPr>
    <w:rPr>
      <w:sz w:val="32"/>
    </w:rPr>
  </w:style>
  <w:style w:type="paragraph" w:customStyle="1" w:styleId="McGillUniversity">
    <w:name w:val="McGill_University"/>
    <w:basedOn w:val="McGillBodyText"/>
    <w:next w:val="McGillBodyText"/>
    <w:rsid w:val="00F31426"/>
    <w:pPr>
      <w:jc w:val="center"/>
    </w:pPr>
  </w:style>
  <w:style w:type="paragraph" w:customStyle="1" w:styleId="McGillTitleBodyText">
    <w:name w:val="McGill_Title_BodyText"/>
    <w:basedOn w:val="McGillBodyText"/>
    <w:next w:val="McGillBodyText"/>
    <w:rsid w:val="00691EFA"/>
  </w:style>
  <w:style w:type="paragraph" w:customStyle="1" w:styleId="McGillUniversityAddr">
    <w:name w:val="McGill_University_Addr"/>
    <w:basedOn w:val="McGillBodyText"/>
    <w:next w:val="McGillBodyText"/>
    <w:rsid w:val="00F31426"/>
    <w:pPr>
      <w:jc w:val="center"/>
    </w:pPr>
  </w:style>
  <w:style w:type="character" w:customStyle="1" w:styleId="McGillUnderline">
    <w:name w:val="McGill_Underline"/>
    <w:rsid w:val="00691EFA"/>
    <w:rPr>
      <w:u w:val="words"/>
    </w:rPr>
  </w:style>
  <w:style w:type="character" w:customStyle="1" w:styleId="McGillUnderlineMcGillSForeignWord">
    <w:name w:val="McGill_Underline + McGill_S_ForeignWord"/>
    <w:rsid w:val="00691EFA"/>
    <w:rPr>
      <w:u w:val="words"/>
      <w:lang w:val="en-CA"/>
    </w:rPr>
  </w:style>
  <w:style w:type="character" w:customStyle="1" w:styleId="McGillUnderlineMcGillSProperName">
    <w:name w:val="McGill_Underline + McGill_S_ProperName"/>
    <w:rsid w:val="00691EFA"/>
    <w:rPr>
      <w:u w:val="words"/>
    </w:rPr>
  </w:style>
  <w:style w:type="character" w:customStyle="1" w:styleId="McGillUnderlineMcGillSTechnicalTerm">
    <w:name w:val="McGill_Underline + McGill_S_TechnicalTerm"/>
    <w:rsid w:val="00691EFA"/>
    <w:rPr>
      <w:u w:val="words"/>
      <w:lang w:val="en-CA"/>
    </w:rPr>
  </w:style>
  <w:style w:type="character" w:customStyle="1" w:styleId="McGillUnderlineMcGillSTitle">
    <w:name w:val="McGill_Underline + McGill_S_Title"/>
    <w:rsid w:val="00691EFA"/>
    <w:rPr>
      <w:u w:val="words"/>
    </w:rPr>
  </w:style>
  <w:style w:type="character" w:customStyle="1" w:styleId="McGillUnderlineMcGillSVisualEmphasis">
    <w:name w:val="McGill_Underline + McGill_S_VisualEmphasis"/>
    <w:rsid w:val="00691EFA"/>
    <w:rPr>
      <w:u w:val="words"/>
    </w:rPr>
  </w:style>
  <w:style w:type="paragraph" w:customStyle="1" w:styleId="McGillUpperCaseAlphaList">
    <w:name w:val="McGill_UpperCaseAlphaList"/>
    <w:basedOn w:val="McGillBodyText"/>
    <w:rsid w:val="00211E61"/>
    <w:pPr>
      <w:numPr>
        <w:numId w:val="30"/>
      </w:numPr>
    </w:pPr>
  </w:style>
  <w:style w:type="paragraph" w:customStyle="1" w:styleId="McGillUpperCaseRomanList">
    <w:name w:val="McGill_UpperCaseRomanList"/>
    <w:basedOn w:val="McGillBodyText"/>
    <w:rsid w:val="00B05FAF"/>
    <w:pPr>
      <w:numPr>
        <w:numId w:val="31"/>
      </w:numPr>
    </w:pPr>
  </w:style>
  <w:style w:type="paragraph" w:styleId="TOC1">
    <w:name w:val="toc 1"/>
    <w:next w:val="McGillBodyText"/>
    <w:autoRedefine/>
    <w:uiPriority w:val="39"/>
    <w:rsid w:val="000E332B"/>
    <w:pPr>
      <w:tabs>
        <w:tab w:val="right" w:leader="dot" w:pos="7920"/>
      </w:tabs>
    </w:pPr>
    <w:rPr>
      <w:rFonts w:ascii="Arial Unicode MS" w:eastAsia="Arial Unicode MS" w:hAnsi="Arial Unicode MS"/>
      <w:noProof/>
      <w:szCs w:val="22"/>
      <w:lang w:val="en-CA"/>
    </w:rPr>
  </w:style>
  <w:style w:type="paragraph" w:styleId="TOC2">
    <w:name w:val="toc 2"/>
    <w:basedOn w:val="TOC1"/>
    <w:next w:val="McGillBodyText"/>
    <w:autoRedefine/>
    <w:uiPriority w:val="39"/>
    <w:rsid w:val="002544ED"/>
    <w:pPr>
      <w:ind w:left="245"/>
    </w:pPr>
  </w:style>
  <w:style w:type="paragraph" w:customStyle="1" w:styleId="McGillAbstractEnHeading">
    <w:name w:val="McGill_Abstract_En_Heading"/>
    <w:basedOn w:val="McGillBodyText"/>
    <w:next w:val="McGillAbstractEnBodyText"/>
    <w:rsid w:val="00087056"/>
    <w:pPr>
      <w:jc w:val="center"/>
    </w:pPr>
    <w:rPr>
      <w:sz w:val="28"/>
      <w:szCs w:val="28"/>
    </w:rPr>
  </w:style>
  <w:style w:type="paragraph" w:customStyle="1" w:styleId="McGillAbstractFrHeading">
    <w:name w:val="McGill_Abstract_Fr_Heading"/>
    <w:basedOn w:val="McGillBodyText"/>
    <w:next w:val="McGillAbstractFrBodyText"/>
    <w:rsid w:val="00262F04"/>
    <w:pPr>
      <w:jc w:val="center"/>
    </w:pPr>
    <w:rPr>
      <w:sz w:val="28"/>
      <w:szCs w:val="28"/>
    </w:rPr>
  </w:style>
  <w:style w:type="paragraph" w:customStyle="1" w:styleId="McGillReferenceListHeading">
    <w:name w:val="McGill_ReferenceList_Heading"/>
    <w:basedOn w:val="McGillBodyText"/>
    <w:next w:val="McGillBodyText"/>
    <w:rsid w:val="00C20E82"/>
    <w:pPr>
      <w:jc w:val="center"/>
      <w:outlineLvl w:val="0"/>
    </w:pPr>
    <w:rPr>
      <w:sz w:val="28"/>
      <w:szCs w:val="28"/>
    </w:rPr>
  </w:style>
  <w:style w:type="paragraph" w:customStyle="1" w:styleId="McGillLowCaseRomanList">
    <w:name w:val="McGill_LowCaseRomanList"/>
    <w:basedOn w:val="McGillBodyText"/>
    <w:rsid w:val="00B05FAF"/>
    <w:pPr>
      <w:numPr>
        <w:numId w:val="22"/>
      </w:numPr>
    </w:pPr>
  </w:style>
  <w:style w:type="paragraph" w:styleId="TOC3">
    <w:name w:val="toc 3"/>
    <w:basedOn w:val="TOC2"/>
    <w:next w:val="McGillBodyText"/>
    <w:autoRedefine/>
    <w:uiPriority w:val="39"/>
    <w:rsid w:val="002544ED"/>
    <w:pPr>
      <w:ind w:left="475"/>
    </w:pPr>
  </w:style>
  <w:style w:type="character" w:styleId="Hyperlink">
    <w:name w:val="Hyperlink"/>
    <w:rsid w:val="002544ED"/>
    <w:rPr>
      <w:color w:val="0000FF"/>
      <w:u w:val="single"/>
    </w:rPr>
  </w:style>
  <w:style w:type="paragraph" w:styleId="TableofFigures">
    <w:name w:val="table of figures"/>
    <w:next w:val="McGillBodyText"/>
    <w:uiPriority w:val="99"/>
    <w:rsid w:val="002544ED"/>
    <w:rPr>
      <w:rFonts w:ascii="Arial Unicode MS" w:eastAsia="Arial Unicode MS" w:hAnsi="Arial Unicode MS"/>
      <w:lang w:val="de-DE"/>
    </w:rPr>
  </w:style>
  <w:style w:type="paragraph" w:styleId="Header">
    <w:name w:val="header"/>
    <w:basedOn w:val="Normal"/>
    <w:rsid w:val="002544ED"/>
    <w:pPr>
      <w:tabs>
        <w:tab w:val="center" w:pos="4536"/>
        <w:tab w:val="right" w:pos="9072"/>
      </w:tabs>
    </w:pPr>
    <w:rPr>
      <w:rFonts w:ascii="Times New Roman" w:eastAsia="Times New Roman" w:hAnsi="Times New Roman"/>
    </w:rPr>
  </w:style>
  <w:style w:type="paragraph" w:styleId="Footer">
    <w:name w:val="footer"/>
    <w:basedOn w:val="Normal"/>
    <w:link w:val="FooterChar"/>
    <w:uiPriority w:val="99"/>
    <w:rsid w:val="002544ED"/>
    <w:pPr>
      <w:tabs>
        <w:tab w:val="center" w:pos="4536"/>
        <w:tab w:val="right" w:pos="9072"/>
      </w:tabs>
    </w:pPr>
    <w:rPr>
      <w:rFonts w:ascii="Times New Roman" w:eastAsia="Times New Roman" w:hAnsi="Times New Roman"/>
    </w:rPr>
  </w:style>
  <w:style w:type="character" w:styleId="PageNumber">
    <w:name w:val="page number"/>
    <w:rsid w:val="002544ED"/>
    <w:rPr>
      <w:b/>
      <w:noProof/>
    </w:rPr>
  </w:style>
  <w:style w:type="paragraph" w:styleId="EndnoteText">
    <w:name w:val="endnote text"/>
    <w:basedOn w:val="Normal"/>
    <w:semiHidden/>
    <w:rsid w:val="002544ED"/>
    <w:rPr>
      <w:rFonts w:ascii="Times New Roman" w:eastAsia="Times New Roman" w:hAnsi="Times New Roman"/>
    </w:rPr>
  </w:style>
  <w:style w:type="character" w:styleId="EndnoteReference">
    <w:name w:val="endnote reference"/>
    <w:semiHidden/>
    <w:rsid w:val="002544ED"/>
    <w:rPr>
      <w:vertAlign w:val="superscript"/>
    </w:rPr>
  </w:style>
  <w:style w:type="character" w:customStyle="1" w:styleId="McGillAckBodyTextChar">
    <w:name w:val="McGill_Ack_BodyText Char"/>
    <w:link w:val="McGillAckBodyText"/>
    <w:rsid w:val="002544ED"/>
    <w:rPr>
      <w:rFonts w:ascii="Arial Unicode MS" w:eastAsia="Arial Unicode MS" w:hAnsi="Arial Unicode MS"/>
      <w:sz w:val="24"/>
      <w:szCs w:val="24"/>
      <w:lang w:val="en-CA" w:eastAsia="en-US" w:bidi="ar-SA"/>
    </w:rPr>
  </w:style>
  <w:style w:type="table" w:styleId="TableGrid">
    <w:name w:val="Table Grid"/>
    <w:basedOn w:val="TableNormal"/>
    <w:rsid w:val="002544ED"/>
    <w:pPr>
      <w:widowControl w:val="0"/>
      <w:spacing w:before="60" w:after="100"/>
    </w:pPr>
    <w:rPr>
      <w:rFonts w:ascii="New York" w:hAnsi="New Yor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cGillBodyTextChar1">
    <w:name w:val="McGill_BodyText Char1"/>
    <w:rsid w:val="002544ED"/>
    <w:rPr>
      <w:rFonts w:ascii="Arial Unicode MS" w:eastAsia="Arial Unicode MS" w:hAnsi="Arial Unicode MS"/>
      <w:sz w:val="24"/>
      <w:szCs w:val="24"/>
      <w:lang w:val="de-DE" w:eastAsia="zh-CN" w:bidi="ar-SA"/>
    </w:rPr>
  </w:style>
  <w:style w:type="paragraph" w:styleId="TOC4">
    <w:name w:val="toc 4"/>
    <w:basedOn w:val="TOC3"/>
    <w:next w:val="McGillBodyText"/>
    <w:autoRedefine/>
    <w:semiHidden/>
    <w:rsid w:val="000E332B"/>
    <w:pPr>
      <w:ind w:left="720"/>
    </w:pPr>
    <w:rPr>
      <w:szCs w:val="24"/>
      <w:lang w:eastAsia="en-US"/>
    </w:rPr>
  </w:style>
  <w:style w:type="character" w:customStyle="1" w:styleId="Heading1Char">
    <w:name w:val="Heading 1 Char"/>
    <w:link w:val="Heading1"/>
    <w:uiPriority w:val="9"/>
    <w:rsid w:val="009856C5"/>
    <w:rPr>
      <w:rFonts w:ascii="Calibri Light" w:hAnsi="Calibri Light"/>
      <w:b/>
      <w:bCs/>
      <w:kern w:val="32"/>
      <w:sz w:val="32"/>
      <w:szCs w:val="32"/>
      <w:lang w:val="en-CA" w:eastAsia="en-US"/>
    </w:rPr>
  </w:style>
  <w:style w:type="paragraph" w:styleId="TOC5">
    <w:name w:val="toc 5"/>
    <w:basedOn w:val="TOC4"/>
    <w:next w:val="McGillBodyText"/>
    <w:autoRedefine/>
    <w:semiHidden/>
    <w:rsid w:val="000E332B"/>
    <w:pPr>
      <w:ind w:left="965"/>
    </w:pPr>
  </w:style>
  <w:style w:type="paragraph" w:styleId="TOC6">
    <w:name w:val="toc 6"/>
    <w:basedOn w:val="TOC5"/>
    <w:next w:val="Normal"/>
    <w:autoRedefine/>
    <w:semiHidden/>
    <w:rsid w:val="000E332B"/>
    <w:pPr>
      <w:ind w:left="1200"/>
    </w:pPr>
  </w:style>
  <w:style w:type="paragraph" w:styleId="ListParagraph">
    <w:name w:val="List Paragraph"/>
    <w:basedOn w:val="Normal"/>
    <w:uiPriority w:val="34"/>
    <w:qFormat/>
    <w:rsid w:val="009856C5"/>
    <w:pPr>
      <w:ind w:left="720"/>
    </w:pPr>
  </w:style>
  <w:style w:type="character" w:styleId="CommentReference">
    <w:name w:val="annotation reference"/>
    <w:uiPriority w:val="99"/>
    <w:semiHidden/>
    <w:unhideWhenUsed/>
    <w:rsid w:val="009856C5"/>
    <w:rPr>
      <w:sz w:val="16"/>
      <w:szCs w:val="16"/>
    </w:rPr>
  </w:style>
  <w:style w:type="paragraph" w:styleId="CommentText">
    <w:name w:val="annotation text"/>
    <w:basedOn w:val="Normal"/>
    <w:link w:val="CommentTextChar"/>
    <w:uiPriority w:val="99"/>
    <w:semiHidden/>
    <w:unhideWhenUsed/>
    <w:rsid w:val="009856C5"/>
    <w:rPr>
      <w:rFonts w:ascii="Calibri" w:eastAsia="SimSun" w:hAnsi="Calibri"/>
      <w:sz w:val="20"/>
      <w:szCs w:val="20"/>
    </w:rPr>
  </w:style>
  <w:style w:type="character" w:customStyle="1" w:styleId="CommentTextChar">
    <w:name w:val="Comment Text Char"/>
    <w:link w:val="CommentText"/>
    <w:uiPriority w:val="99"/>
    <w:semiHidden/>
    <w:rsid w:val="009856C5"/>
    <w:rPr>
      <w:rFonts w:ascii="Calibri" w:hAnsi="Calibri"/>
      <w:lang w:val="en-CA" w:eastAsia="en-US"/>
    </w:rPr>
  </w:style>
  <w:style w:type="paragraph" w:styleId="Title">
    <w:name w:val="Title"/>
    <w:basedOn w:val="Normal"/>
    <w:next w:val="Normal"/>
    <w:link w:val="TitleChar"/>
    <w:uiPriority w:val="10"/>
    <w:qFormat/>
    <w:rsid w:val="009856C5"/>
    <w:pPr>
      <w:spacing w:before="240" w:after="60"/>
      <w:jc w:val="center"/>
      <w:outlineLvl w:val="0"/>
    </w:pPr>
    <w:rPr>
      <w:rFonts w:ascii="Calibri Light" w:eastAsia="SimSun" w:hAnsi="Calibri Light"/>
      <w:b/>
      <w:bCs/>
      <w:kern w:val="28"/>
      <w:sz w:val="32"/>
      <w:szCs w:val="32"/>
    </w:rPr>
  </w:style>
  <w:style w:type="character" w:customStyle="1" w:styleId="TitleChar">
    <w:name w:val="Title Char"/>
    <w:link w:val="Title"/>
    <w:uiPriority w:val="10"/>
    <w:rsid w:val="009856C5"/>
    <w:rPr>
      <w:rFonts w:ascii="Calibri Light" w:hAnsi="Calibri Light"/>
      <w:b/>
      <w:bCs/>
      <w:kern w:val="28"/>
      <w:sz w:val="32"/>
      <w:szCs w:val="32"/>
      <w:lang w:val="en-CA" w:eastAsia="en-US"/>
    </w:rPr>
  </w:style>
  <w:style w:type="paragraph" w:styleId="BalloonText">
    <w:name w:val="Balloon Text"/>
    <w:basedOn w:val="Normal"/>
    <w:link w:val="BalloonTextChar"/>
    <w:uiPriority w:val="99"/>
    <w:semiHidden/>
    <w:unhideWhenUsed/>
    <w:rsid w:val="009856C5"/>
    <w:rPr>
      <w:rFonts w:ascii="Segoe UI" w:hAnsi="Segoe UI" w:cs="Segoe UI"/>
      <w:sz w:val="18"/>
      <w:szCs w:val="18"/>
    </w:rPr>
  </w:style>
  <w:style w:type="character" w:customStyle="1" w:styleId="BalloonTextChar">
    <w:name w:val="Balloon Text Char"/>
    <w:link w:val="BalloonText"/>
    <w:uiPriority w:val="99"/>
    <w:semiHidden/>
    <w:rsid w:val="009856C5"/>
    <w:rPr>
      <w:rFonts w:ascii="Segoe UI" w:eastAsia="Arial Unicode MS" w:hAnsi="Segoe UI" w:cs="Segoe UI"/>
      <w:sz w:val="18"/>
      <w:szCs w:val="18"/>
      <w:lang w:val="en-CA" w:eastAsia="en-US"/>
    </w:rPr>
  </w:style>
  <w:style w:type="paragraph" w:styleId="Caption">
    <w:name w:val="caption"/>
    <w:basedOn w:val="Normal"/>
    <w:next w:val="Normal"/>
    <w:uiPriority w:val="35"/>
    <w:unhideWhenUsed/>
    <w:qFormat/>
    <w:rsid w:val="009262E1"/>
    <w:rPr>
      <w:b/>
      <w:bCs/>
      <w:sz w:val="20"/>
      <w:szCs w:val="20"/>
    </w:rPr>
  </w:style>
  <w:style w:type="paragraph" w:styleId="CommentSubject">
    <w:name w:val="annotation subject"/>
    <w:basedOn w:val="CommentText"/>
    <w:next w:val="CommentText"/>
    <w:link w:val="CommentSubjectChar"/>
    <w:uiPriority w:val="99"/>
    <w:semiHidden/>
    <w:unhideWhenUsed/>
    <w:rsid w:val="003C3D96"/>
    <w:rPr>
      <w:rFonts w:ascii="Arial Unicode MS" w:eastAsia="Arial Unicode MS" w:hAnsi="Arial Unicode MS"/>
      <w:b/>
      <w:bCs/>
    </w:rPr>
  </w:style>
  <w:style w:type="character" w:customStyle="1" w:styleId="CommentSubjectChar">
    <w:name w:val="Comment Subject Char"/>
    <w:link w:val="CommentSubject"/>
    <w:uiPriority w:val="99"/>
    <w:semiHidden/>
    <w:rsid w:val="003C3D96"/>
    <w:rPr>
      <w:rFonts w:ascii="Arial Unicode MS" w:eastAsia="Arial Unicode MS" w:hAnsi="Arial Unicode MS"/>
      <w:b/>
      <w:bCs/>
      <w:lang w:val="en-CA" w:eastAsia="en-US"/>
    </w:rPr>
  </w:style>
  <w:style w:type="character" w:customStyle="1" w:styleId="Heading2Char">
    <w:name w:val="Heading 2 Char"/>
    <w:link w:val="Heading2"/>
    <w:uiPriority w:val="9"/>
    <w:rsid w:val="00454F1E"/>
    <w:rPr>
      <w:rFonts w:ascii="Calibri Light" w:eastAsia="SimSun" w:hAnsi="Calibri Light" w:cs="Times New Roman"/>
      <w:b/>
      <w:bCs/>
      <w:i/>
      <w:iCs/>
      <w:sz w:val="28"/>
      <w:szCs w:val="28"/>
      <w:lang w:val="en-CA" w:eastAsia="en-US"/>
    </w:rPr>
  </w:style>
  <w:style w:type="paragraph" w:customStyle="1" w:styleId="Default">
    <w:name w:val="Default"/>
    <w:rsid w:val="00ED291C"/>
    <w:pPr>
      <w:autoSpaceDE w:val="0"/>
      <w:autoSpaceDN w:val="0"/>
      <w:adjustRightInd w:val="0"/>
    </w:pPr>
    <w:rPr>
      <w:color w:val="000000"/>
      <w:sz w:val="24"/>
      <w:szCs w:val="24"/>
    </w:rPr>
  </w:style>
  <w:style w:type="character" w:customStyle="1" w:styleId="FooterChar">
    <w:name w:val="Footer Char"/>
    <w:link w:val="Footer"/>
    <w:uiPriority w:val="99"/>
    <w:rsid w:val="00004CFA"/>
    <w:rPr>
      <w:rFonts w:eastAsia="Times New Roman"/>
      <w:sz w:val="24"/>
      <w:szCs w:val="24"/>
      <w:lang w:val="en-CA" w:eastAsia="en-US"/>
    </w:rPr>
  </w:style>
  <w:style w:type="paragraph" w:styleId="NormalWeb">
    <w:name w:val="Normal (Web)"/>
    <w:basedOn w:val="Normal"/>
    <w:uiPriority w:val="99"/>
    <w:unhideWhenUsed/>
    <w:rsid w:val="00C201A2"/>
    <w:pPr>
      <w:spacing w:before="100" w:beforeAutospacing="1" w:after="100" w:afterAutospacing="1"/>
    </w:pPr>
    <w:rPr>
      <w:rFonts w:ascii="Times New Roman" w:eastAsia="SimSun" w:hAnsi="Times New Roman"/>
      <w:lang w:eastAsia="zh-CN"/>
    </w:rPr>
  </w:style>
  <w:style w:type="paragraph" w:customStyle="1" w:styleId="EndNoteBibliographyTitle">
    <w:name w:val="EndNote Bibliography Title"/>
    <w:basedOn w:val="Normal"/>
    <w:link w:val="EndNoteBibliographyTitleChar"/>
    <w:rsid w:val="00FA509E"/>
    <w:pPr>
      <w:jc w:val="center"/>
    </w:pPr>
    <w:rPr>
      <w:rFonts w:cs="Arial Unicode MS"/>
      <w:noProof/>
      <w:lang w:val="en-US"/>
    </w:rPr>
  </w:style>
  <w:style w:type="character" w:customStyle="1" w:styleId="EndNoteBibliographyTitleChar">
    <w:name w:val="EndNote Bibliography Title Char"/>
    <w:link w:val="EndNoteBibliographyTitle"/>
    <w:rsid w:val="00FA509E"/>
    <w:rPr>
      <w:rFonts w:ascii="Arial Unicode MS" w:eastAsia="Arial Unicode MS" w:hAnsi="Arial Unicode MS" w:cs="Arial Unicode MS"/>
      <w:noProof/>
      <w:sz w:val="24"/>
      <w:szCs w:val="24"/>
      <w:lang w:eastAsia="en-US"/>
    </w:rPr>
  </w:style>
  <w:style w:type="paragraph" w:customStyle="1" w:styleId="EndNoteBibliography">
    <w:name w:val="EndNote Bibliography"/>
    <w:basedOn w:val="Normal"/>
    <w:link w:val="EndNoteBibliographyChar"/>
    <w:rsid w:val="00FA509E"/>
    <w:rPr>
      <w:rFonts w:cs="Arial Unicode MS"/>
      <w:noProof/>
      <w:lang w:val="en-US"/>
    </w:rPr>
  </w:style>
  <w:style w:type="character" w:customStyle="1" w:styleId="EndNoteBibliographyChar">
    <w:name w:val="EndNote Bibliography Char"/>
    <w:link w:val="EndNoteBibliography"/>
    <w:rsid w:val="00FA509E"/>
    <w:rPr>
      <w:rFonts w:ascii="Arial Unicode MS" w:eastAsia="Arial Unicode MS" w:hAnsi="Arial Unicode MS" w:cs="Arial Unicode MS"/>
      <w:noProof/>
      <w:sz w:val="24"/>
      <w:szCs w:val="24"/>
      <w:lang w:eastAsia="en-US"/>
    </w:rPr>
  </w:style>
  <w:style w:type="paragraph" w:customStyle="1" w:styleId="EndNoteCategoryHeading">
    <w:name w:val="EndNote Category Heading"/>
    <w:basedOn w:val="Normal"/>
    <w:link w:val="EndNoteCategoryHeadingChar"/>
    <w:rsid w:val="00FA509E"/>
    <w:pPr>
      <w:spacing w:before="120" w:after="120"/>
    </w:pPr>
    <w:rPr>
      <w:b/>
      <w:noProof/>
      <w:lang w:val="en-US"/>
    </w:rPr>
  </w:style>
  <w:style w:type="character" w:customStyle="1" w:styleId="EndNoteCategoryHeadingChar">
    <w:name w:val="EndNote Category Heading Char"/>
    <w:link w:val="EndNoteCategoryHeading"/>
    <w:rsid w:val="00FA509E"/>
    <w:rPr>
      <w:rFonts w:ascii="Arial Unicode MS" w:eastAsia="Arial Unicode MS" w:hAnsi="Arial Unicode MS"/>
      <w:b/>
      <w:noProof/>
      <w:sz w:val="24"/>
      <w:szCs w:val="24"/>
      <w:lang w:val="en-CA" w:eastAsia="en-US" w:bidi="ar-SA"/>
    </w:rPr>
  </w:style>
  <w:style w:type="paragraph" w:styleId="Date">
    <w:name w:val="Date"/>
    <w:basedOn w:val="Normal"/>
    <w:next w:val="Normal"/>
    <w:link w:val="DateChar"/>
    <w:uiPriority w:val="99"/>
    <w:semiHidden/>
    <w:unhideWhenUsed/>
    <w:rsid w:val="00476C1F"/>
  </w:style>
  <w:style w:type="character" w:customStyle="1" w:styleId="DateChar">
    <w:name w:val="Date Char"/>
    <w:link w:val="Date"/>
    <w:uiPriority w:val="99"/>
    <w:semiHidden/>
    <w:rsid w:val="00476C1F"/>
    <w:rPr>
      <w:rFonts w:ascii="Arial Unicode MS" w:eastAsia="Arial Unicode MS" w:hAnsi="Arial Unicode MS"/>
      <w:sz w:val="24"/>
      <w:szCs w:val="24"/>
      <w:lang w:val="en-CA" w:eastAsia="en-US"/>
    </w:rPr>
  </w:style>
  <w:style w:type="character" w:styleId="PlaceholderText">
    <w:name w:val="Placeholder Text"/>
    <w:uiPriority w:val="99"/>
    <w:semiHidden/>
    <w:rsid w:val="006705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5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emf"/><Relationship Id="rId34" Type="http://schemas.openxmlformats.org/officeDocument/2006/relationships/header" Target="header2.xml"/><Relationship Id="rId42" Type="http://schemas.openxmlformats.org/officeDocument/2006/relationships/image" Target="media/image18.emf"/><Relationship Id="rId47" Type="http://schemas.openxmlformats.org/officeDocument/2006/relationships/image" Target="media/image22.emf"/><Relationship Id="rId50" Type="http://schemas.openxmlformats.org/officeDocument/2006/relationships/oleObject" Target="embeddings/oleObject12.bin"/><Relationship Id="rId55" Type="http://schemas.openxmlformats.org/officeDocument/2006/relationships/image" Target="media/image27.emf"/><Relationship Id="rId63" Type="http://schemas.openxmlformats.org/officeDocument/2006/relationships/image" Target="media/image3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4.emf"/><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hyperlink" Target="http://go.worldbank.org/WVH5RSX920" TargetMode="External"/><Relationship Id="rId37" Type="http://schemas.openxmlformats.org/officeDocument/2006/relationships/header" Target="header3.xml"/><Relationship Id="rId40" Type="http://schemas.openxmlformats.org/officeDocument/2006/relationships/oleObject" Target="embeddings/oleObject10.bin"/><Relationship Id="rId45" Type="http://schemas.openxmlformats.org/officeDocument/2006/relationships/image" Target="media/image20.emf"/><Relationship Id="rId53" Type="http://schemas.openxmlformats.org/officeDocument/2006/relationships/image" Target="media/image26.emf"/><Relationship Id="rId58" Type="http://schemas.openxmlformats.org/officeDocument/2006/relationships/oleObject" Target="embeddings/oleObject16.bin"/><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emf"/><Relationship Id="rId19" Type="http://schemas.openxmlformats.org/officeDocument/2006/relationships/image" Target="media/image8.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3.emf"/><Relationship Id="rId30" Type="http://schemas.openxmlformats.org/officeDocument/2006/relationships/oleObject" Target="embeddings/oleObject9.bin"/><Relationship Id="rId35" Type="http://schemas.openxmlformats.org/officeDocument/2006/relationships/footer" Target="footer1.xml"/><Relationship Id="rId43" Type="http://schemas.openxmlformats.org/officeDocument/2006/relationships/oleObject" Target="embeddings/oleObject11.bin"/><Relationship Id="rId48" Type="http://schemas.openxmlformats.org/officeDocument/2006/relationships/image" Target="media/image23.emf"/><Relationship Id="rId56" Type="http://schemas.openxmlformats.org/officeDocument/2006/relationships/oleObject" Target="embeddings/oleObject15.bin"/><Relationship Id="rId64" Type="http://schemas.openxmlformats.org/officeDocument/2006/relationships/oleObject" Target="embeddings/oleObject18.bin"/><Relationship Id="rId8" Type="http://schemas.openxmlformats.org/officeDocument/2006/relationships/image" Target="media/image1.png"/><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21.emf"/><Relationship Id="rId59" Type="http://schemas.openxmlformats.org/officeDocument/2006/relationships/image" Target="media/image29.emf"/><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oleObject" Target="embeddings/oleObject14.bin"/><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8.bin"/><Relationship Id="rId36" Type="http://schemas.openxmlformats.org/officeDocument/2006/relationships/footer" Target="footer2.xml"/><Relationship Id="rId49" Type="http://schemas.openxmlformats.org/officeDocument/2006/relationships/image" Target="media/image24.emf"/><Relationship Id="rId57" Type="http://schemas.openxmlformats.org/officeDocument/2006/relationships/image" Target="media/image28.emf"/><Relationship Id="rId10" Type="http://schemas.openxmlformats.org/officeDocument/2006/relationships/oleObject" Target="embeddings/oleObject1.bin"/><Relationship Id="rId31" Type="http://schemas.openxmlformats.org/officeDocument/2006/relationships/image" Target="media/image15.emf"/><Relationship Id="rId44" Type="http://schemas.openxmlformats.org/officeDocument/2006/relationships/image" Target="media/image19.png"/><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oleObject" Target="embeddings/oleObject4.bin"/><Relationship Id="rId39" Type="http://schemas.openxmlformats.org/officeDocument/2006/relationships/image" Target="media/image16.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cGill_ETD\mcgilletd.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458351095094733E-2"/>
          <c:y val="1.9198442891267806E-2"/>
          <c:w val="0.88162836072869877"/>
          <c:h val="0.86065112456022774"/>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1529303216"/>
        <c:axId val="-1529304848"/>
      </c:scatterChart>
      <c:valAx>
        <c:axId val="-1529303216"/>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1529304848"/>
        <c:crosses val="autoZero"/>
        <c:crossBetween val="midCat"/>
      </c:valAx>
      <c:valAx>
        <c:axId val="-1529304848"/>
        <c:scaling>
          <c:orientation val="minMax"/>
        </c:scaling>
        <c:delete val="0"/>
        <c:axPos val="l"/>
        <c:title>
          <c:tx>
            <c:rich>
              <a:bodyPr/>
              <a:lstStyle/>
              <a:p>
                <a:pPr>
                  <a:defRPr/>
                </a:pPr>
                <a:r>
                  <a:rPr lang="en-CA"/>
                  <a:t>Molar Ratio</a:t>
                </a:r>
              </a:p>
            </c:rich>
          </c:tx>
          <c:overlay val="0"/>
        </c:title>
        <c:numFmt formatCode="General" sourceLinked="1"/>
        <c:majorTickMark val="none"/>
        <c:minorTickMark val="none"/>
        <c:tickLblPos val="nextTo"/>
        <c:crossAx val="-1529303216"/>
        <c:crosses val="autoZero"/>
        <c:crossBetween val="midCat"/>
      </c:valAx>
    </c:plotArea>
    <c:legend>
      <c:legendPos val="r"/>
      <c:layout>
        <c:manualLayout>
          <c:xMode val="edge"/>
          <c:yMode val="edge"/>
          <c:x val="0.70391070119661669"/>
          <c:y val="0.69086650588689025"/>
          <c:w val="0.291968053242092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20433-EB4E-4C06-9AF3-90AD2450C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mcgilletd</Template>
  <TotalTime>0</TotalTime>
  <Pages>72</Pages>
  <Words>24183</Words>
  <Characters>137846</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161706</CharactersWithSpaces>
  <SharedDoc>false</SharedDoc>
  <HLinks>
    <vt:vector size="444" baseType="variant">
      <vt:variant>
        <vt:i4>7602260</vt:i4>
      </vt:variant>
      <vt:variant>
        <vt:i4>808</vt:i4>
      </vt:variant>
      <vt:variant>
        <vt:i4>0</vt:i4>
      </vt:variant>
      <vt:variant>
        <vt:i4>5</vt:i4>
      </vt:variant>
      <vt:variant>
        <vt:lpwstr/>
      </vt:variant>
      <vt:variant>
        <vt:lpwstr>_ENREF_4_12</vt:lpwstr>
      </vt:variant>
      <vt:variant>
        <vt:i4>7602260</vt:i4>
      </vt:variant>
      <vt:variant>
        <vt:i4>802</vt:i4>
      </vt:variant>
      <vt:variant>
        <vt:i4>0</vt:i4>
      </vt:variant>
      <vt:variant>
        <vt:i4>5</vt:i4>
      </vt:variant>
      <vt:variant>
        <vt:lpwstr/>
      </vt:variant>
      <vt:variant>
        <vt:lpwstr>_ENREF_4_11</vt:lpwstr>
      </vt:variant>
      <vt:variant>
        <vt:i4>7602260</vt:i4>
      </vt:variant>
      <vt:variant>
        <vt:i4>784</vt:i4>
      </vt:variant>
      <vt:variant>
        <vt:i4>0</vt:i4>
      </vt:variant>
      <vt:variant>
        <vt:i4>5</vt:i4>
      </vt:variant>
      <vt:variant>
        <vt:lpwstr/>
      </vt:variant>
      <vt:variant>
        <vt:lpwstr>_ENREF_4_10</vt:lpwstr>
      </vt:variant>
      <vt:variant>
        <vt:i4>7602260</vt:i4>
      </vt:variant>
      <vt:variant>
        <vt:i4>772</vt:i4>
      </vt:variant>
      <vt:variant>
        <vt:i4>0</vt:i4>
      </vt:variant>
      <vt:variant>
        <vt:i4>5</vt:i4>
      </vt:variant>
      <vt:variant>
        <vt:lpwstr/>
      </vt:variant>
      <vt:variant>
        <vt:lpwstr>_ENREF_4_10</vt:lpwstr>
      </vt:variant>
      <vt:variant>
        <vt:i4>8126548</vt:i4>
      </vt:variant>
      <vt:variant>
        <vt:i4>766</vt:i4>
      </vt:variant>
      <vt:variant>
        <vt:i4>0</vt:i4>
      </vt:variant>
      <vt:variant>
        <vt:i4>5</vt:i4>
      </vt:variant>
      <vt:variant>
        <vt:lpwstr/>
      </vt:variant>
      <vt:variant>
        <vt:lpwstr>_ENREF_4_9</vt:lpwstr>
      </vt:variant>
      <vt:variant>
        <vt:i4>7471188</vt:i4>
      </vt:variant>
      <vt:variant>
        <vt:i4>760</vt:i4>
      </vt:variant>
      <vt:variant>
        <vt:i4>0</vt:i4>
      </vt:variant>
      <vt:variant>
        <vt:i4>5</vt:i4>
      </vt:variant>
      <vt:variant>
        <vt:lpwstr/>
      </vt:variant>
      <vt:variant>
        <vt:lpwstr>_ENREF_4_7</vt:lpwstr>
      </vt:variant>
      <vt:variant>
        <vt:i4>8126548</vt:i4>
      </vt:variant>
      <vt:variant>
        <vt:i4>754</vt:i4>
      </vt:variant>
      <vt:variant>
        <vt:i4>0</vt:i4>
      </vt:variant>
      <vt:variant>
        <vt:i4>5</vt:i4>
      </vt:variant>
      <vt:variant>
        <vt:lpwstr/>
      </vt:variant>
      <vt:variant>
        <vt:lpwstr>_ENREF_4_9</vt:lpwstr>
      </vt:variant>
      <vt:variant>
        <vt:i4>8192084</vt:i4>
      </vt:variant>
      <vt:variant>
        <vt:i4>748</vt:i4>
      </vt:variant>
      <vt:variant>
        <vt:i4>0</vt:i4>
      </vt:variant>
      <vt:variant>
        <vt:i4>5</vt:i4>
      </vt:variant>
      <vt:variant>
        <vt:lpwstr/>
      </vt:variant>
      <vt:variant>
        <vt:lpwstr>_ENREF_4_8</vt:lpwstr>
      </vt:variant>
      <vt:variant>
        <vt:i4>7471188</vt:i4>
      </vt:variant>
      <vt:variant>
        <vt:i4>742</vt:i4>
      </vt:variant>
      <vt:variant>
        <vt:i4>0</vt:i4>
      </vt:variant>
      <vt:variant>
        <vt:i4>5</vt:i4>
      </vt:variant>
      <vt:variant>
        <vt:lpwstr/>
      </vt:variant>
      <vt:variant>
        <vt:lpwstr>_ENREF_4_7</vt:lpwstr>
      </vt:variant>
      <vt:variant>
        <vt:i4>7536724</vt:i4>
      </vt:variant>
      <vt:variant>
        <vt:i4>734</vt:i4>
      </vt:variant>
      <vt:variant>
        <vt:i4>0</vt:i4>
      </vt:variant>
      <vt:variant>
        <vt:i4>5</vt:i4>
      </vt:variant>
      <vt:variant>
        <vt:lpwstr/>
      </vt:variant>
      <vt:variant>
        <vt:lpwstr>_ENREF_4_6</vt:lpwstr>
      </vt:variant>
      <vt:variant>
        <vt:i4>7340116</vt:i4>
      </vt:variant>
      <vt:variant>
        <vt:i4>726</vt:i4>
      </vt:variant>
      <vt:variant>
        <vt:i4>0</vt:i4>
      </vt:variant>
      <vt:variant>
        <vt:i4>5</vt:i4>
      </vt:variant>
      <vt:variant>
        <vt:lpwstr/>
      </vt:variant>
      <vt:variant>
        <vt:lpwstr>_ENREF_4_5</vt:lpwstr>
      </vt:variant>
      <vt:variant>
        <vt:i4>7405652</vt:i4>
      </vt:variant>
      <vt:variant>
        <vt:i4>720</vt:i4>
      </vt:variant>
      <vt:variant>
        <vt:i4>0</vt:i4>
      </vt:variant>
      <vt:variant>
        <vt:i4>5</vt:i4>
      </vt:variant>
      <vt:variant>
        <vt:lpwstr/>
      </vt:variant>
      <vt:variant>
        <vt:lpwstr>_ENREF_4_4</vt:lpwstr>
      </vt:variant>
      <vt:variant>
        <vt:i4>7798868</vt:i4>
      </vt:variant>
      <vt:variant>
        <vt:i4>708</vt:i4>
      </vt:variant>
      <vt:variant>
        <vt:i4>0</vt:i4>
      </vt:variant>
      <vt:variant>
        <vt:i4>5</vt:i4>
      </vt:variant>
      <vt:variant>
        <vt:lpwstr/>
      </vt:variant>
      <vt:variant>
        <vt:lpwstr>_ENREF_4_2</vt:lpwstr>
      </vt:variant>
      <vt:variant>
        <vt:i4>7733332</vt:i4>
      </vt:variant>
      <vt:variant>
        <vt:i4>696</vt:i4>
      </vt:variant>
      <vt:variant>
        <vt:i4>0</vt:i4>
      </vt:variant>
      <vt:variant>
        <vt:i4>5</vt:i4>
      </vt:variant>
      <vt:variant>
        <vt:lpwstr/>
      </vt:variant>
      <vt:variant>
        <vt:lpwstr>_ENREF_4_3</vt:lpwstr>
      </vt:variant>
      <vt:variant>
        <vt:i4>7798868</vt:i4>
      </vt:variant>
      <vt:variant>
        <vt:i4>690</vt:i4>
      </vt:variant>
      <vt:variant>
        <vt:i4>0</vt:i4>
      </vt:variant>
      <vt:variant>
        <vt:i4>5</vt:i4>
      </vt:variant>
      <vt:variant>
        <vt:lpwstr/>
      </vt:variant>
      <vt:variant>
        <vt:lpwstr>_ENREF_4_2</vt:lpwstr>
      </vt:variant>
      <vt:variant>
        <vt:i4>7602260</vt:i4>
      </vt:variant>
      <vt:variant>
        <vt:i4>684</vt:i4>
      </vt:variant>
      <vt:variant>
        <vt:i4>0</vt:i4>
      </vt:variant>
      <vt:variant>
        <vt:i4>5</vt:i4>
      </vt:variant>
      <vt:variant>
        <vt:lpwstr/>
      </vt:variant>
      <vt:variant>
        <vt:lpwstr>_ENREF_4_1</vt:lpwstr>
      </vt:variant>
      <vt:variant>
        <vt:i4>7602260</vt:i4>
      </vt:variant>
      <vt:variant>
        <vt:i4>672</vt:i4>
      </vt:variant>
      <vt:variant>
        <vt:i4>0</vt:i4>
      </vt:variant>
      <vt:variant>
        <vt:i4>5</vt:i4>
      </vt:variant>
      <vt:variant>
        <vt:lpwstr/>
      </vt:variant>
      <vt:variant>
        <vt:lpwstr>_ENREF_4_1</vt:lpwstr>
      </vt:variant>
      <vt:variant>
        <vt:i4>7536724</vt:i4>
      </vt:variant>
      <vt:variant>
        <vt:i4>648</vt:i4>
      </vt:variant>
      <vt:variant>
        <vt:i4>0</vt:i4>
      </vt:variant>
      <vt:variant>
        <vt:i4>5</vt:i4>
      </vt:variant>
      <vt:variant>
        <vt:lpwstr/>
      </vt:variant>
      <vt:variant>
        <vt:lpwstr>_ENREF_3_14</vt:lpwstr>
      </vt:variant>
      <vt:variant>
        <vt:i4>7536724</vt:i4>
      </vt:variant>
      <vt:variant>
        <vt:i4>642</vt:i4>
      </vt:variant>
      <vt:variant>
        <vt:i4>0</vt:i4>
      </vt:variant>
      <vt:variant>
        <vt:i4>5</vt:i4>
      </vt:variant>
      <vt:variant>
        <vt:lpwstr/>
      </vt:variant>
      <vt:variant>
        <vt:lpwstr>_ENREF_3_13</vt:lpwstr>
      </vt:variant>
      <vt:variant>
        <vt:i4>7536724</vt:i4>
      </vt:variant>
      <vt:variant>
        <vt:i4>633</vt:i4>
      </vt:variant>
      <vt:variant>
        <vt:i4>0</vt:i4>
      </vt:variant>
      <vt:variant>
        <vt:i4>5</vt:i4>
      </vt:variant>
      <vt:variant>
        <vt:lpwstr/>
      </vt:variant>
      <vt:variant>
        <vt:lpwstr>_ENREF_3_12</vt:lpwstr>
      </vt:variant>
      <vt:variant>
        <vt:i4>7536724</vt:i4>
      </vt:variant>
      <vt:variant>
        <vt:i4>627</vt:i4>
      </vt:variant>
      <vt:variant>
        <vt:i4>0</vt:i4>
      </vt:variant>
      <vt:variant>
        <vt:i4>5</vt:i4>
      </vt:variant>
      <vt:variant>
        <vt:lpwstr/>
      </vt:variant>
      <vt:variant>
        <vt:lpwstr>_ENREF_3_11</vt:lpwstr>
      </vt:variant>
      <vt:variant>
        <vt:i4>7536724</vt:i4>
      </vt:variant>
      <vt:variant>
        <vt:i4>619</vt:i4>
      </vt:variant>
      <vt:variant>
        <vt:i4>0</vt:i4>
      </vt:variant>
      <vt:variant>
        <vt:i4>5</vt:i4>
      </vt:variant>
      <vt:variant>
        <vt:lpwstr/>
      </vt:variant>
      <vt:variant>
        <vt:lpwstr>_ENREF_3_10</vt:lpwstr>
      </vt:variant>
      <vt:variant>
        <vt:i4>8061012</vt:i4>
      </vt:variant>
      <vt:variant>
        <vt:i4>613</vt:i4>
      </vt:variant>
      <vt:variant>
        <vt:i4>0</vt:i4>
      </vt:variant>
      <vt:variant>
        <vt:i4>5</vt:i4>
      </vt:variant>
      <vt:variant>
        <vt:lpwstr/>
      </vt:variant>
      <vt:variant>
        <vt:lpwstr>_ENREF_3_9</vt:lpwstr>
      </vt:variant>
      <vt:variant>
        <vt:i4>7536724</vt:i4>
      </vt:variant>
      <vt:variant>
        <vt:i4>604</vt:i4>
      </vt:variant>
      <vt:variant>
        <vt:i4>0</vt:i4>
      </vt:variant>
      <vt:variant>
        <vt:i4>5</vt:i4>
      </vt:variant>
      <vt:variant>
        <vt:lpwstr/>
      </vt:variant>
      <vt:variant>
        <vt:lpwstr>_ENREF_3_1</vt:lpwstr>
      </vt:variant>
      <vt:variant>
        <vt:i4>7995476</vt:i4>
      </vt:variant>
      <vt:variant>
        <vt:i4>592</vt:i4>
      </vt:variant>
      <vt:variant>
        <vt:i4>0</vt:i4>
      </vt:variant>
      <vt:variant>
        <vt:i4>5</vt:i4>
      </vt:variant>
      <vt:variant>
        <vt:lpwstr/>
      </vt:variant>
      <vt:variant>
        <vt:lpwstr>_ENREF_3_8</vt:lpwstr>
      </vt:variant>
      <vt:variant>
        <vt:i4>7667796</vt:i4>
      </vt:variant>
      <vt:variant>
        <vt:i4>580</vt:i4>
      </vt:variant>
      <vt:variant>
        <vt:i4>0</vt:i4>
      </vt:variant>
      <vt:variant>
        <vt:i4>5</vt:i4>
      </vt:variant>
      <vt:variant>
        <vt:lpwstr/>
      </vt:variant>
      <vt:variant>
        <vt:lpwstr>_ENREF_3_7</vt:lpwstr>
      </vt:variant>
      <vt:variant>
        <vt:i4>7602260</vt:i4>
      </vt:variant>
      <vt:variant>
        <vt:i4>553</vt:i4>
      </vt:variant>
      <vt:variant>
        <vt:i4>0</vt:i4>
      </vt:variant>
      <vt:variant>
        <vt:i4>5</vt:i4>
      </vt:variant>
      <vt:variant>
        <vt:lpwstr/>
      </vt:variant>
      <vt:variant>
        <vt:lpwstr>_ENREF_3_6</vt:lpwstr>
      </vt:variant>
      <vt:variant>
        <vt:i4>7798868</vt:i4>
      </vt:variant>
      <vt:variant>
        <vt:i4>541</vt:i4>
      </vt:variant>
      <vt:variant>
        <vt:i4>0</vt:i4>
      </vt:variant>
      <vt:variant>
        <vt:i4>5</vt:i4>
      </vt:variant>
      <vt:variant>
        <vt:lpwstr/>
      </vt:variant>
      <vt:variant>
        <vt:lpwstr>_ENREF_3_5</vt:lpwstr>
      </vt:variant>
      <vt:variant>
        <vt:i4>7733332</vt:i4>
      </vt:variant>
      <vt:variant>
        <vt:i4>533</vt:i4>
      </vt:variant>
      <vt:variant>
        <vt:i4>0</vt:i4>
      </vt:variant>
      <vt:variant>
        <vt:i4>5</vt:i4>
      </vt:variant>
      <vt:variant>
        <vt:lpwstr/>
      </vt:variant>
      <vt:variant>
        <vt:lpwstr>_ENREF_3_4</vt:lpwstr>
      </vt:variant>
      <vt:variant>
        <vt:i4>7405652</vt:i4>
      </vt:variant>
      <vt:variant>
        <vt:i4>527</vt:i4>
      </vt:variant>
      <vt:variant>
        <vt:i4>0</vt:i4>
      </vt:variant>
      <vt:variant>
        <vt:i4>5</vt:i4>
      </vt:variant>
      <vt:variant>
        <vt:lpwstr/>
      </vt:variant>
      <vt:variant>
        <vt:lpwstr>_ENREF_3_3</vt:lpwstr>
      </vt:variant>
      <vt:variant>
        <vt:i4>7340116</vt:i4>
      </vt:variant>
      <vt:variant>
        <vt:i4>521</vt:i4>
      </vt:variant>
      <vt:variant>
        <vt:i4>0</vt:i4>
      </vt:variant>
      <vt:variant>
        <vt:i4>5</vt:i4>
      </vt:variant>
      <vt:variant>
        <vt:lpwstr/>
      </vt:variant>
      <vt:variant>
        <vt:lpwstr>_ENREF_3_2</vt:lpwstr>
      </vt:variant>
      <vt:variant>
        <vt:i4>7536724</vt:i4>
      </vt:variant>
      <vt:variant>
        <vt:i4>515</vt:i4>
      </vt:variant>
      <vt:variant>
        <vt:i4>0</vt:i4>
      </vt:variant>
      <vt:variant>
        <vt:i4>5</vt:i4>
      </vt:variant>
      <vt:variant>
        <vt:lpwstr/>
      </vt:variant>
      <vt:variant>
        <vt:lpwstr>_ENREF_3_1</vt:lpwstr>
      </vt:variant>
      <vt:variant>
        <vt:i4>2555938</vt:i4>
      </vt:variant>
      <vt:variant>
        <vt:i4>511</vt:i4>
      </vt:variant>
      <vt:variant>
        <vt:i4>0</vt:i4>
      </vt:variant>
      <vt:variant>
        <vt:i4>5</vt:i4>
      </vt:variant>
      <vt:variant>
        <vt:lpwstr>http://go.worldbank.org/WVH5RSX920</vt:lpwstr>
      </vt:variant>
      <vt:variant>
        <vt:lpwstr/>
      </vt:variant>
      <vt:variant>
        <vt:i4>7536724</vt:i4>
      </vt:variant>
      <vt:variant>
        <vt:i4>503</vt:i4>
      </vt:variant>
      <vt:variant>
        <vt:i4>0</vt:i4>
      </vt:variant>
      <vt:variant>
        <vt:i4>5</vt:i4>
      </vt:variant>
      <vt:variant>
        <vt:lpwstr/>
      </vt:variant>
      <vt:variant>
        <vt:lpwstr>_ENREF_1_33</vt:lpwstr>
      </vt:variant>
      <vt:variant>
        <vt:i4>7536724</vt:i4>
      </vt:variant>
      <vt:variant>
        <vt:i4>494</vt:i4>
      </vt:variant>
      <vt:variant>
        <vt:i4>0</vt:i4>
      </vt:variant>
      <vt:variant>
        <vt:i4>5</vt:i4>
      </vt:variant>
      <vt:variant>
        <vt:lpwstr/>
      </vt:variant>
      <vt:variant>
        <vt:lpwstr>_ENREF_1_33</vt:lpwstr>
      </vt:variant>
      <vt:variant>
        <vt:i4>7536724</vt:i4>
      </vt:variant>
      <vt:variant>
        <vt:i4>482</vt:i4>
      </vt:variant>
      <vt:variant>
        <vt:i4>0</vt:i4>
      </vt:variant>
      <vt:variant>
        <vt:i4>5</vt:i4>
      </vt:variant>
      <vt:variant>
        <vt:lpwstr/>
      </vt:variant>
      <vt:variant>
        <vt:lpwstr>_ENREF_1_32</vt:lpwstr>
      </vt:variant>
      <vt:variant>
        <vt:i4>7536724</vt:i4>
      </vt:variant>
      <vt:variant>
        <vt:i4>476</vt:i4>
      </vt:variant>
      <vt:variant>
        <vt:i4>0</vt:i4>
      </vt:variant>
      <vt:variant>
        <vt:i4>5</vt:i4>
      </vt:variant>
      <vt:variant>
        <vt:lpwstr/>
      </vt:variant>
      <vt:variant>
        <vt:lpwstr>_ENREF_1_31</vt:lpwstr>
      </vt:variant>
      <vt:variant>
        <vt:i4>7536724</vt:i4>
      </vt:variant>
      <vt:variant>
        <vt:i4>464</vt:i4>
      </vt:variant>
      <vt:variant>
        <vt:i4>0</vt:i4>
      </vt:variant>
      <vt:variant>
        <vt:i4>5</vt:i4>
      </vt:variant>
      <vt:variant>
        <vt:lpwstr/>
      </vt:variant>
      <vt:variant>
        <vt:lpwstr>_ENREF_1_30</vt:lpwstr>
      </vt:variant>
      <vt:variant>
        <vt:i4>7471188</vt:i4>
      </vt:variant>
      <vt:variant>
        <vt:i4>456</vt:i4>
      </vt:variant>
      <vt:variant>
        <vt:i4>0</vt:i4>
      </vt:variant>
      <vt:variant>
        <vt:i4>5</vt:i4>
      </vt:variant>
      <vt:variant>
        <vt:lpwstr/>
      </vt:variant>
      <vt:variant>
        <vt:lpwstr>_ENREF_1_29</vt:lpwstr>
      </vt:variant>
      <vt:variant>
        <vt:i4>7471188</vt:i4>
      </vt:variant>
      <vt:variant>
        <vt:i4>450</vt:i4>
      </vt:variant>
      <vt:variant>
        <vt:i4>0</vt:i4>
      </vt:variant>
      <vt:variant>
        <vt:i4>5</vt:i4>
      </vt:variant>
      <vt:variant>
        <vt:lpwstr/>
      </vt:variant>
      <vt:variant>
        <vt:lpwstr>_ENREF_1_28</vt:lpwstr>
      </vt:variant>
      <vt:variant>
        <vt:i4>7471188</vt:i4>
      </vt:variant>
      <vt:variant>
        <vt:i4>444</vt:i4>
      </vt:variant>
      <vt:variant>
        <vt:i4>0</vt:i4>
      </vt:variant>
      <vt:variant>
        <vt:i4>5</vt:i4>
      </vt:variant>
      <vt:variant>
        <vt:lpwstr/>
      </vt:variant>
      <vt:variant>
        <vt:lpwstr>_ENREF_1_27</vt:lpwstr>
      </vt:variant>
      <vt:variant>
        <vt:i4>7405652</vt:i4>
      </vt:variant>
      <vt:variant>
        <vt:i4>433</vt:i4>
      </vt:variant>
      <vt:variant>
        <vt:i4>0</vt:i4>
      </vt:variant>
      <vt:variant>
        <vt:i4>5</vt:i4>
      </vt:variant>
      <vt:variant>
        <vt:lpwstr/>
      </vt:variant>
      <vt:variant>
        <vt:lpwstr>_ENREF_1_15</vt:lpwstr>
      </vt:variant>
      <vt:variant>
        <vt:i4>7471188</vt:i4>
      </vt:variant>
      <vt:variant>
        <vt:i4>427</vt:i4>
      </vt:variant>
      <vt:variant>
        <vt:i4>0</vt:i4>
      </vt:variant>
      <vt:variant>
        <vt:i4>5</vt:i4>
      </vt:variant>
      <vt:variant>
        <vt:lpwstr/>
      </vt:variant>
      <vt:variant>
        <vt:lpwstr>_ENREF_1_26</vt:lpwstr>
      </vt:variant>
      <vt:variant>
        <vt:i4>7471188</vt:i4>
      </vt:variant>
      <vt:variant>
        <vt:i4>418</vt:i4>
      </vt:variant>
      <vt:variant>
        <vt:i4>0</vt:i4>
      </vt:variant>
      <vt:variant>
        <vt:i4>5</vt:i4>
      </vt:variant>
      <vt:variant>
        <vt:lpwstr/>
      </vt:variant>
      <vt:variant>
        <vt:lpwstr>_ENREF_1_24</vt:lpwstr>
      </vt:variant>
      <vt:variant>
        <vt:i4>7405652</vt:i4>
      </vt:variant>
      <vt:variant>
        <vt:i4>410</vt:i4>
      </vt:variant>
      <vt:variant>
        <vt:i4>0</vt:i4>
      </vt:variant>
      <vt:variant>
        <vt:i4>5</vt:i4>
      </vt:variant>
      <vt:variant>
        <vt:lpwstr/>
      </vt:variant>
      <vt:variant>
        <vt:lpwstr>_ENREF_1_15</vt:lpwstr>
      </vt:variant>
      <vt:variant>
        <vt:i4>7471188</vt:i4>
      </vt:variant>
      <vt:variant>
        <vt:i4>404</vt:i4>
      </vt:variant>
      <vt:variant>
        <vt:i4>0</vt:i4>
      </vt:variant>
      <vt:variant>
        <vt:i4>5</vt:i4>
      </vt:variant>
      <vt:variant>
        <vt:lpwstr/>
      </vt:variant>
      <vt:variant>
        <vt:lpwstr>_ENREF_1_25</vt:lpwstr>
      </vt:variant>
      <vt:variant>
        <vt:i4>7405652</vt:i4>
      </vt:variant>
      <vt:variant>
        <vt:i4>398</vt:i4>
      </vt:variant>
      <vt:variant>
        <vt:i4>0</vt:i4>
      </vt:variant>
      <vt:variant>
        <vt:i4>5</vt:i4>
      </vt:variant>
      <vt:variant>
        <vt:lpwstr/>
      </vt:variant>
      <vt:variant>
        <vt:lpwstr>_ENREF_1_18</vt:lpwstr>
      </vt:variant>
      <vt:variant>
        <vt:i4>7471188</vt:i4>
      </vt:variant>
      <vt:variant>
        <vt:i4>392</vt:i4>
      </vt:variant>
      <vt:variant>
        <vt:i4>0</vt:i4>
      </vt:variant>
      <vt:variant>
        <vt:i4>5</vt:i4>
      </vt:variant>
      <vt:variant>
        <vt:lpwstr/>
      </vt:variant>
      <vt:variant>
        <vt:lpwstr>_ENREF_1_24</vt:lpwstr>
      </vt:variant>
      <vt:variant>
        <vt:i4>7471188</vt:i4>
      </vt:variant>
      <vt:variant>
        <vt:i4>380</vt:i4>
      </vt:variant>
      <vt:variant>
        <vt:i4>0</vt:i4>
      </vt:variant>
      <vt:variant>
        <vt:i4>5</vt:i4>
      </vt:variant>
      <vt:variant>
        <vt:lpwstr/>
      </vt:variant>
      <vt:variant>
        <vt:lpwstr>_ENREF_1_23</vt:lpwstr>
      </vt:variant>
      <vt:variant>
        <vt:i4>7471188</vt:i4>
      </vt:variant>
      <vt:variant>
        <vt:i4>374</vt:i4>
      </vt:variant>
      <vt:variant>
        <vt:i4>0</vt:i4>
      </vt:variant>
      <vt:variant>
        <vt:i4>5</vt:i4>
      </vt:variant>
      <vt:variant>
        <vt:lpwstr/>
      </vt:variant>
      <vt:variant>
        <vt:lpwstr>_ENREF_1_22</vt:lpwstr>
      </vt:variant>
      <vt:variant>
        <vt:i4>7471188</vt:i4>
      </vt:variant>
      <vt:variant>
        <vt:i4>362</vt:i4>
      </vt:variant>
      <vt:variant>
        <vt:i4>0</vt:i4>
      </vt:variant>
      <vt:variant>
        <vt:i4>5</vt:i4>
      </vt:variant>
      <vt:variant>
        <vt:lpwstr/>
      </vt:variant>
      <vt:variant>
        <vt:lpwstr>_ENREF_1_21</vt:lpwstr>
      </vt:variant>
      <vt:variant>
        <vt:i4>7471188</vt:i4>
      </vt:variant>
      <vt:variant>
        <vt:i4>356</vt:i4>
      </vt:variant>
      <vt:variant>
        <vt:i4>0</vt:i4>
      </vt:variant>
      <vt:variant>
        <vt:i4>5</vt:i4>
      </vt:variant>
      <vt:variant>
        <vt:lpwstr/>
      </vt:variant>
      <vt:variant>
        <vt:lpwstr>_ENREF_1_20</vt:lpwstr>
      </vt:variant>
      <vt:variant>
        <vt:i4>7405652</vt:i4>
      </vt:variant>
      <vt:variant>
        <vt:i4>344</vt:i4>
      </vt:variant>
      <vt:variant>
        <vt:i4>0</vt:i4>
      </vt:variant>
      <vt:variant>
        <vt:i4>5</vt:i4>
      </vt:variant>
      <vt:variant>
        <vt:lpwstr/>
      </vt:variant>
      <vt:variant>
        <vt:lpwstr>_ENREF_1_19</vt:lpwstr>
      </vt:variant>
      <vt:variant>
        <vt:i4>7405652</vt:i4>
      </vt:variant>
      <vt:variant>
        <vt:i4>338</vt:i4>
      </vt:variant>
      <vt:variant>
        <vt:i4>0</vt:i4>
      </vt:variant>
      <vt:variant>
        <vt:i4>5</vt:i4>
      </vt:variant>
      <vt:variant>
        <vt:lpwstr/>
      </vt:variant>
      <vt:variant>
        <vt:lpwstr>_ENREF_1_18</vt:lpwstr>
      </vt:variant>
      <vt:variant>
        <vt:i4>7405652</vt:i4>
      </vt:variant>
      <vt:variant>
        <vt:i4>330</vt:i4>
      </vt:variant>
      <vt:variant>
        <vt:i4>0</vt:i4>
      </vt:variant>
      <vt:variant>
        <vt:i4>5</vt:i4>
      </vt:variant>
      <vt:variant>
        <vt:lpwstr/>
      </vt:variant>
      <vt:variant>
        <vt:lpwstr>_ENREF_1_17</vt:lpwstr>
      </vt:variant>
      <vt:variant>
        <vt:i4>7405652</vt:i4>
      </vt:variant>
      <vt:variant>
        <vt:i4>316</vt:i4>
      </vt:variant>
      <vt:variant>
        <vt:i4>0</vt:i4>
      </vt:variant>
      <vt:variant>
        <vt:i4>5</vt:i4>
      </vt:variant>
      <vt:variant>
        <vt:lpwstr/>
      </vt:variant>
      <vt:variant>
        <vt:lpwstr>_ENREF_1_17</vt:lpwstr>
      </vt:variant>
      <vt:variant>
        <vt:i4>7405652</vt:i4>
      </vt:variant>
      <vt:variant>
        <vt:i4>304</vt:i4>
      </vt:variant>
      <vt:variant>
        <vt:i4>0</vt:i4>
      </vt:variant>
      <vt:variant>
        <vt:i4>5</vt:i4>
      </vt:variant>
      <vt:variant>
        <vt:lpwstr/>
      </vt:variant>
      <vt:variant>
        <vt:lpwstr>_ENREF_1_16</vt:lpwstr>
      </vt:variant>
      <vt:variant>
        <vt:i4>7864404</vt:i4>
      </vt:variant>
      <vt:variant>
        <vt:i4>292</vt:i4>
      </vt:variant>
      <vt:variant>
        <vt:i4>0</vt:i4>
      </vt:variant>
      <vt:variant>
        <vt:i4>5</vt:i4>
      </vt:variant>
      <vt:variant>
        <vt:lpwstr/>
      </vt:variant>
      <vt:variant>
        <vt:lpwstr>_ENREF_1_8</vt:lpwstr>
      </vt:variant>
      <vt:variant>
        <vt:i4>7405652</vt:i4>
      </vt:variant>
      <vt:variant>
        <vt:i4>284</vt:i4>
      </vt:variant>
      <vt:variant>
        <vt:i4>0</vt:i4>
      </vt:variant>
      <vt:variant>
        <vt:i4>5</vt:i4>
      </vt:variant>
      <vt:variant>
        <vt:lpwstr/>
      </vt:variant>
      <vt:variant>
        <vt:lpwstr>_ENREF_1_15</vt:lpwstr>
      </vt:variant>
      <vt:variant>
        <vt:i4>7405652</vt:i4>
      </vt:variant>
      <vt:variant>
        <vt:i4>278</vt:i4>
      </vt:variant>
      <vt:variant>
        <vt:i4>0</vt:i4>
      </vt:variant>
      <vt:variant>
        <vt:i4>5</vt:i4>
      </vt:variant>
      <vt:variant>
        <vt:lpwstr/>
      </vt:variant>
      <vt:variant>
        <vt:lpwstr>_ENREF_1_14</vt:lpwstr>
      </vt:variant>
      <vt:variant>
        <vt:i4>7405652</vt:i4>
      </vt:variant>
      <vt:variant>
        <vt:i4>269</vt:i4>
      </vt:variant>
      <vt:variant>
        <vt:i4>0</vt:i4>
      </vt:variant>
      <vt:variant>
        <vt:i4>5</vt:i4>
      </vt:variant>
      <vt:variant>
        <vt:lpwstr/>
      </vt:variant>
      <vt:variant>
        <vt:lpwstr>_ENREF_1_13</vt:lpwstr>
      </vt:variant>
      <vt:variant>
        <vt:i4>7405652</vt:i4>
      </vt:variant>
      <vt:variant>
        <vt:i4>263</vt:i4>
      </vt:variant>
      <vt:variant>
        <vt:i4>0</vt:i4>
      </vt:variant>
      <vt:variant>
        <vt:i4>5</vt:i4>
      </vt:variant>
      <vt:variant>
        <vt:lpwstr/>
      </vt:variant>
      <vt:variant>
        <vt:lpwstr>_ENREF_1_12</vt:lpwstr>
      </vt:variant>
      <vt:variant>
        <vt:i4>7405652</vt:i4>
      </vt:variant>
      <vt:variant>
        <vt:i4>257</vt:i4>
      </vt:variant>
      <vt:variant>
        <vt:i4>0</vt:i4>
      </vt:variant>
      <vt:variant>
        <vt:i4>5</vt:i4>
      </vt:variant>
      <vt:variant>
        <vt:lpwstr/>
      </vt:variant>
      <vt:variant>
        <vt:lpwstr>_ENREF_1_11</vt:lpwstr>
      </vt:variant>
      <vt:variant>
        <vt:i4>7405652</vt:i4>
      </vt:variant>
      <vt:variant>
        <vt:i4>251</vt:i4>
      </vt:variant>
      <vt:variant>
        <vt:i4>0</vt:i4>
      </vt:variant>
      <vt:variant>
        <vt:i4>5</vt:i4>
      </vt:variant>
      <vt:variant>
        <vt:lpwstr/>
      </vt:variant>
      <vt:variant>
        <vt:lpwstr>_ENREF_1_10</vt:lpwstr>
      </vt:variant>
      <vt:variant>
        <vt:i4>7929940</vt:i4>
      </vt:variant>
      <vt:variant>
        <vt:i4>239</vt:i4>
      </vt:variant>
      <vt:variant>
        <vt:i4>0</vt:i4>
      </vt:variant>
      <vt:variant>
        <vt:i4>5</vt:i4>
      </vt:variant>
      <vt:variant>
        <vt:lpwstr/>
      </vt:variant>
      <vt:variant>
        <vt:lpwstr>_ENREF_1_9</vt:lpwstr>
      </vt:variant>
      <vt:variant>
        <vt:i4>7864404</vt:i4>
      </vt:variant>
      <vt:variant>
        <vt:i4>233</vt:i4>
      </vt:variant>
      <vt:variant>
        <vt:i4>0</vt:i4>
      </vt:variant>
      <vt:variant>
        <vt:i4>5</vt:i4>
      </vt:variant>
      <vt:variant>
        <vt:lpwstr/>
      </vt:variant>
      <vt:variant>
        <vt:lpwstr>_ENREF_1_8</vt:lpwstr>
      </vt:variant>
      <vt:variant>
        <vt:i4>7798868</vt:i4>
      </vt:variant>
      <vt:variant>
        <vt:i4>225</vt:i4>
      </vt:variant>
      <vt:variant>
        <vt:i4>0</vt:i4>
      </vt:variant>
      <vt:variant>
        <vt:i4>5</vt:i4>
      </vt:variant>
      <vt:variant>
        <vt:lpwstr/>
      </vt:variant>
      <vt:variant>
        <vt:lpwstr>_ENREF_1_7</vt:lpwstr>
      </vt:variant>
      <vt:variant>
        <vt:i4>7733332</vt:i4>
      </vt:variant>
      <vt:variant>
        <vt:i4>219</vt:i4>
      </vt:variant>
      <vt:variant>
        <vt:i4>0</vt:i4>
      </vt:variant>
      <vt:variant>
        <vt:i4>5</vt:i4>
      </vt:variant>
      <vt:variant>
        <vt:lpwstr/>
      </vt:variant>
      <vt:variant>
        <vt:lpwstr>_ENREF_1_6</vt:lpwstr>
      </vt:variant>
      <vt:variant>
        <vt:i4>7667796</vt:i4>
      </vt:variant>
      <vt:variant>
        <vt:i4>213</vt:i4>
      </vt:variant>
      <vt:variant>
        <vt:i4>0</vt:i4>
      </vt:variant>
      <vt:variant>
        <vt:i4>5</vt:i4>
      </vt:variant>
      <vt:variant>
        <vt:lpwstr/>
      </vt:variant>
      <vt:variant>
        <vt:lpwstr>_ENREF_1_5</vt:lpwstr>
      </vt:variant>
      <vt:variant>
        <vt:i4>7471188</vt:i4>
      </vt:variant>
      <vt:variant>
        <vt:i4>207</vt:i4>
      </vt:variant>
      <vt:variant>
        <vt:i4>0</vt:i4>
      </vt:variant>
      <vt:variant>
        <vt:i4>5</vt:i4>
      </vt:variant>
      <vt:variant>
        <vt:lpwstr/>
      </vt:variant>
      <vt:variant>
        <vt:lpwstr>_ENREF_1_2</vt:lpwstr>
      </vt:variant>
      <vt:variant>
        <vt:i4>7602260</vt:i4>
      </vt:variant>
      <vt:variant>
        <vt:i4>201</vt:i4>
      </vt:variant>
      <vt:variant>
        <vt:i4>0</vt:i4>
      </vt:variant>
      <vt:variant>
        <vt:i4>5</vt:i4>
      </vt:variant>
      <vt:variant>
        <vt:lpwstr/>
      </vt:variant>
      <vt:variant>
        <vt:lpwstr>_ENREF_1_4</vt:lpwstr>
      </vt:variant>
      <vt:variant>
        <vt:i4>7536724</vt:i4>
      </vt:variant>
      <vt:variant>
        <vt:i4>195</vt:i4>
      </vt:variant>
      <vt:variant>
        <vt:i4>0</vt:i4>
      </vt:variant>
      <vt:variant>
        <vt:i4>5</vt:i4>
      </vt:variant>
      <vt:variant>
        <vt:lpwstr/>
      </vt:variant>
      <vt:variant>
        <vt:lpwstr>_ENREF_1_3</vt:lpwstr>
      </vt:variant>
      <vt:variant>
        <vt:i4>7471188</vt:i4>
      </vt:variant>
      <vt:variant>
        <vt:i4>186</vt:i4>
      </vt:variant>
      <vt:variant>
        <vt:i4>0</vt:i4>
      </vt:variant>
      <vt:variant>
        <vt:i4>5</vt:i4>
      </vt:variant>
      <vt:variant>
        <vt:lpwstr/>
      </vt:variant>
      <vt:variant>
        <vt:lpwstr>_ENREF_1_2</vt:lpwstr>
      </vt:variant>
      <vt:variant>
        <vt:i4>7405652</vt:i4>
      </vt:variant>
      <vt:variant>
        <vt:i4>180</vt:i4>
      </vt:variant>
      <vt:variant>
        <vt:i4>0</vt:i4>
      </vt:variant>
      <vt:variant>
        <vt:i4>5</vt:i4>
      </vt:variant>
      <vt:variant>
        <vt:lpwstr/>
      </vt:variant>
      <vt:variant>
        <vt:lpwstr>_ENREF_1_1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2015-03-16T06:43:00Z</dcterms:created>
  <dcterms:modified xsi:type="dcterms:W3CDTF">2015-03-16T07:08:00Z</dcterms:modified>
</cp:coreProperties>
</file>